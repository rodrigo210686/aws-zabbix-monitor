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45AB1D3" w14:textId="35F5AA89" w:rsidR="00686A4A" w:rsidRPr="00F27094" w:rsidRDefault="00D8137C" w:rsidP="00D8137C">
      <w:pPr>
        <w:spacing w:after="0"/>
      </w:pPr>
      <w:r w:rsidRPr="00F27094">
        <w:rPr>
          <w:noProof/>
          <w:lang w:eastAsia="fr-FR"/>
        </w:rPr>
        <mc:AlternateContent>
          <mc:Choice Requires="wpg">
            <w:drawing>
              <wp:inline distT="0" distB="0" distL="0" distR="0" wp14:anchorId="2C9C12D3" wp14:editId="7ACDAC89">
                <wp:extent cx="2854660" cy="676660"/>
                <wp:effectExtent l="0" t="0" r="3175" b="9525"/>
                <wp:docPr id="36" name="Graphique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54660" cy="676660"/>
                          <a:chOff x="0" y="0"/>
                          <a:chExt cx="1824935" cy="432728"/>
                        </a:xfrm>
                      </wpg:grpSpPr>
                      <wps:wsp>
                        <wps:cNvPr id="37" name="Forme libre : forme 37"/>
                        <wps:cNvSpPr/>
                        <wps:spPr>
                          <a:xfrm>
                            <a:off x="285267" y="341289"/>
                            <a:ext cx="1254402" cy="91439"/>
                          </a:xfrm>
                          <a:custGeom>
                            <a:avLst/>
                            <a:gdLst>
                              <a:gd name="connsiteX0" fmla="*/ 70834 w 1254402"/>
                              <a:gd name="connsiteY0" fmla="*/ 31553 h 91439"/>
                              <a:gd name="connsiteX1" fmla="*/ 47652 w 1254402"/>
                              <a:gd name="connsiteY1" fmla="*/ 53447 h 91439"/>
                              <a:gd name="connsiteX2" fmla="*/ 15455 w 1254402"/>
                              <a:gd name="connsiteY2" fmla="*/ 53447 h 91439"/>
                              <a:gd name="connsiteX3" fmla="*/ 15455 w 1254402"/>
                              <a:gd name="connsiteY3" fmla="*/ 69546 h 91439"/>
                              <a:gd name="connsiteX4" fmla="*/ 0 w 1254402"/>
                              <a:gd name="connsiteY4" fmla="*/ 69546 h 91439"/>
                              <a:gd name="connsiteX5" fmla="*/ 0 w 1254402"/>
                              <a:gd name="connsiteY5" fmla="*/ 9015 h 91439"/>
                              <a:gd name="connsiteX6" fmla="*/ 47652 w 1254402"/>
                              <a:gd name="connsiteY6" fmla="*/ 9015 h 91439"/>
                              <a:gd name="connsiteX7" fmla="*/ 70834 w 1254402"/>
                              <a:gd name="connsiteY7" fmla="*/ 31553 h 91439"/>
                              <a:gd name="connsiteX8" fmla="*/ 55379 w 1254402"/>
                              <a:gd name="connsiteY8" fmla="*/ 31553 h 91439"/>
                              <a:gd name="connsiteX9" fmla="*/ 43788 w 1254402"/>
                              <a:gd name="connsiteY9" fmla="*/ 22538 h 91439"/>
                              <a:gd name="connsiteX10" fmla="*/ 16099 w 1254402"/>
                              <a:gd name="connsiteY10" fmla="*/ 22538 h 91439"/>
                              <a:gd name="connsiteX11" fmla="*/ 16099 w 1254402"/>
                              <a:gd name="connsiteY11" fmla="*/ 40568 h 91439"/>
                              <a:gd name="connsiteX12" fmla="*/ 43144 w 1254402"/>
                              <a:gd name="connsiteY12" fmla="*/ 40568 h 91439"/>
                              <a:gd name="connsiteX13" fmla="*/ 55379 w 1254402"/>
                              <a:gd name="connsiteY13" fmla="*/ 31553 h 91439"/>
                              <a:gd name="connsiteX14" fmla="*/ 79849 w 1254402"/>
                              <a:gd name="connsiteY14" fmla="*/ 44432 h 91439"/>
                              <a:gd name="connsiteX15" fmla="*/ 115266 w 1254402"/>
                              <a:gd name="connsiteY15" fmla="*/ 18030 h 91439"/>
                              <a:gd name="connsiteX16" fmla="*/ 150683 w 1254402"/>
                              <a:gd name="connsiteY16" fmla="*/ 44432 h 91439"/>
                              <a:gd name="connsiteX17" fmla="*/ 115266 w 1254402"/>
                              <a:gd name="connsiteY17" fmla="*/ 70834 h 91439"/>
                              <a:gd name="connsiteX18" fmla="*/ 79849 w 1254402"/>
                              <a:gd name="connsiteY18" fmla="*/ 44432 h 91439"/>
                              <a:gd name="connsiteX19" fmla="*/ 135228 w 1254402"/>
                              <a:gd name="connsiteY19" fmla="*/ 44432 h 91439"/>
                              <a:gd name="connsiteX20" fmla="*/ 114622 w 1254402"/>
                              <a:gd name="connsiteY20" fmla="*/ 30265 h 91439"/>
                              <a:gd name="connsiteX21" fmla="*/ 94016 w 1254402"/>
                              <a:gd name="connsiteY21" fmla="*/ 44432 h 91439"/>
                              <a:gd name="connsiteX22" fmla="*/ 114622 w 1254402"/>
                              <a:gd name="connsiteY22" fmla="*/ 58599 h 91439"/>
                              <a:gd name="connsiteX23" fmla="*/ 135228 w 1254402"/>
                              <a:gd name="connsiteY23" fmla="*/ 44432 h 91439"/>
                              <a:gd name="connsiteX24" fmla="*/ 173221 w 1254402"/>
                              <a:gd name="connsiteY24" fmla="*/ 52159 h 91439"/>
                              <a:gd name="connsiteX25" fmla="*/ 195115 w 1254402"/>
                              <a:gd name="connsiteY25" fmla="*/ 59887 h 91439"/>
                              <a:gd name="connsiteX26" fmla="*/ 213789 w 1254402"/>
                              <a:gd name="connsiteY26" fmla="*/ 54735 h 91439"/>
                              <a:gd name="connsiteX27" fmla="*/ 193827 w 1254402"/>
                              <a:gd name="connsiteY27" fmla="*/ 49584 h 91439"/>
                              <a:gd name="connsiteX28" fmla="*/ 160342 w 1254402"/>
                              <a:gd name="connsiteY28" fmla="*/ 34129 h 91439"/>
                              <a:gd name="connsiteX29" fmla="*/ 193827 w 1254402"/>
                              <a:gd name="connsiteY29" fmla="*/ 18674 h 91439"/>
                              <a:gd name="connsiteX30" fmla="*/ 226668 w 1254402"/>
                              <a:gd name="connsiteY30" fmla="*/ 35417 h 91439"/>
                              <a:gd name="connsiteX31" fmla="*/ 211857 w 1254402"/>
                              <a:gd name="connsiteY31" fmla="*/ 35417 h 91439"/>
                              <a:gd name="connsiteX32" fmla="*/ 192539 w 1254402"/>
                              <a:gd name="connsiteY32" fmla="*/ 30265 h 91439"/>
                              <a:gd name="connsiteX33" fmla="*/ 174509 w 1254402"/>
                              <a:gd name="connsiteY33" fmla="*/ 34129 h 91439"/>
                              <a:gd name="connsiteX34" fmla="*/ 194471 w 1254402"/>
                              <a:gd name="connsiteY34" fmla="*/ 39281 h 91439"/>
                              <a:gd name="connsiteX35" fmla="*/ 227956 w 1254402"/>
                              <a:gd name="connsiteY35" fmla="*/ 54735 h 91439"/>
                              <a:gd name="connsiteX36" fmla="*/ 195759 w 1254402"/>
                              <a:gd name="connsiteY36" fmla="*/ 71478 h 91439"/>
                              <a:gd name="connsiteX37" fmla="*/ 158410 w 1254402"/>
                              <a:gd name="connsiteY37" fmla="*/ 52803 h 91439"/>
                              <a:gd name="connsiteX38" fmla="*/ 173221 w 1254402"/>
                              <a:gd name="connsiteY38" fmla="*/ 52803 h 91439"/>
                              <a:gd name="connsiteX39" fmla="*/ 254358 w 1254402"/>
                              <a:gd name="connsiteY39" fmla="*/ 644 h 91439"/>
                              <a:gd name="connsiteX40" fmla="*/ 254358 w 1254402"/>
                              <a:gd name="connsiteY40" fmla="*/ 13523 h 91439"/>
                              <a:gd name="connsiteX41" fmla="*/ 239547 w 1254402"/>
                              <a:gd name="connsiteY41" fmla="*/ 13523 h 91439"/>
                              <a:gd name="connsiteX42" fmla="*/ 239547 w 1254402"/>
                              <a:gd name="connsiteY42" fmla="*/ 644 h 91439"/>
                              <a:gd name="connsiteX43" fmla="*/ 254358 w 1254402"/>
                              <a:gd name="connsiteY43" fmla="*/ 644 h 91439"/>
                              <a:gd name="connsiteX44" fmla="*/ 254358 w 1254402"/>
                              <a:gd name="connsiteY44" fmla="*/ 19318 h 91439"/>
                              <a:gd name="connsiteX45" fmla="*/ 254358 w 1254402"/>
                              <a:gd name="connsiteY45" fmla="*/ 70190 h 91439"/>
                              <a:gd name="connsiteX46" fmla="*/ 239547 w 1254402"/>
                              <a:gd name="connsiteY46" fmla="*/ 70190 h 91439"/>
                              <a:gd name="connsiteX47" fmla="*/ 239547 w 1254402"/>
                              <a:gd name="connsiteY47" fmla="*/ 19318 h 91439"/>
                              <a:gd name="connsiteX48" fmla="*/ 254358 w 1254402"/>
                              <a:gd name="connsiteY48" fmla="*/ 19318 h 91439"/>
                              <a:gd name="connsiteX49" fmla="*/ 292994 w 1254402"/>
                              <a:gd name="connsiteY49" fmla="*/ 31553 h 91439"/>
                              <a:gd name="connsiteX50" fmla="*/ 292994 w 1254402"/>
                              <a:gd name="connsiteY50" fmla="*/ 46364 h 91439"/>
                              <a:gd name="connsiteX51" fmla="*/ 303941 w 1254402"/>
                              <a:gd name="connsiteY51" fmla="*/ 58599 h 91439"/>
                              <a:gd name="connsiteX52" fmla="*/ 316820 w 1254402"/>
                              <a:gd name="connsiteY52" fmla="*/ 57955 h 91439"/>
                              <a:gd name="connsiteX53" fmla="*/ 316820 w 1254402"/>
                              <a:gd name="connsiteY53" fmla="*/ 69546 h 91439"/>
                              <a:gd name="connsiteX54" fmla="*/ 299434 w 1254402"/>
                              <a:gd name="connsiteY54" fmla="*/ 70834 h 91439"/>
                              <a:gd name="connsiteX55" fmla="*/ 278184 w 1254402"/>
                              <a:gd name="connsiteY55" fmla="*/ 54735 h 91439"/>
                              <a:gd name="connsiteX56" fmla="*/ 278184 w 1254402"/>
                              <a:gd name="connsiteY56" fmla="*/ 31553 h 91439"/>
                              <a:gd name="connsiteX57" fmla="*/ 264661 w 1254402"/>
                              <a:gd name="connsiteY57" fmla="*/ 31553 h 91439"/>
                              <a:gd name="connsiteX58" fmla="*/ 264661 w 1254402"/>
                              <a:gd name="connsiteY58" fmla="*/ 19318 h 91439"/>
                              <a:gd name="connsiteX59" fmla="*/ 278184 w 1254402"/>
                              <a:gd name="connsiteY59" fmla="*/ 19318 h 91439"/>
                              <a:gd name="connsiteX60" fmla="*/ 278184 w 1254402"/>
                              <a:gd name="connsiteY60" fmla="*/ 9015 h 91439"/>
                              <a:gd name="connsiteX61" fmla="*/ 292994 w 1254402"/>
                              <a:gd name="connsiteY61" fmla="*/ 4508 h 91439"/>
                              <a:gd name="connsiteX62" fmla="*/ 292994 w 1254402"/>
                              <a:gd name="connsiteY62" fmla="*/ 19318 h 91439"/>
                              <a:gd name="connsiteX63" fmla="*/ 316820 w 1254402"/>
                              <a:gd name="connsiteY63" fmla="*/ 19318 h 91439"/>
                              <a:gd name="connsiteX64" fmla="*/ 316820 w 1254402"/>
                              <a:gd name="connsiteY64" fmla="*/ 31553 h 91439"/>
                              <a:gd name="connsiteX65" fmla="*/ 292994 w 1254402"/>
                              <a:gd name="connsiteY65" fmla="*/ 31553 h 91439"/>
                              <a:gd name="connsiteX66" fmla="*/ 342578 w 1254402"/>
                              <a:gd name="connsiteY66" fmla="*/ 644 h 91439"/>
                              <a:gd name="connsiteX67" fmla="*/ 342578 w 1254402"/>
                              <a:gd name="connsiteY67" fmla="*/ 13523 h 91439"/>
                              <a:gd name="connsiteX68" fmla="*/ 327767 w 1254402"/>
                              <a:gd name="connsiteY68" fmla="*/ 13523 h 91439"/>
                              <a:gd name="connsiteX69" fmla="*/ 327767 w 1254402"/>
                              <a:gd name="connsiteY69" fmla="*/ 644 h 91439"/>
                              <a:gd name="connsiteX70" fmla="*/ 342578 w 1254402"/>
                              <a:gd name="connsiteY70" fmla="*/ 644 h 91439"/>
                              <a:gd name="connsiteX71" fmla="*/ 342578 w 1254402"/>
                              <a:gd name="connsiteY71" fmla="*/ 19318 h 91439"/>
                              <a:gd name="connsiteX72" fmla="*/ 342578 w 1254402"/>
                              <a:gd name="connsiteY72" fmla="*/ 70190 h 91439"/>
                              <a:gd name="connsiteX73" fmla="*/ 327767 w 1254402"/>
                              <a:gd name="connsiteY73" fmla="*/ 70190 h 91439"/>
                              <a:gd name="connsiteX74" fmla="*/ 327767 w 1254402"/>
                              <a:gd name="connsiteY74" fmla="*/ 19318 h 91439"/>
                              <a:gd name="connsiteX75" fmla="*/ 342578 w 1254402"/>
                              <a:gd name="connsiteY75" fmla="*/ 19318 h 91439"/>
                              <a:gd name="connsiteX76" fmla="*/ 424359 w 1254402"/>
                              <a:gd name="connsiteY76" fmla="*/ 19318 h 91439"/>
                              <a:gd name="connsiteX77" fmla="*/ 398601 w 1254402"/>
                              <a:gd name="connsiteY77" fmla="*/ 70190 h 91439"/>
                              <a:gd name="connsiteX78" fmla="*/ 377995 w 1254402"/>
                              <a:gd name="connsiteY78" fmla="*/ 70190 h 91439"/>
                              <a:gd name="connsiteX79" fmla="*/ 352237 w 1254402"/>
                              <a:gd name="connsiteY79" fmla="*/ 19318 h 91439"/>
                              <a:gd name="connsiteX80" fmla="*/ 368336 w 1254402"/>
                              <a:gd name="connsiteY80" fmla="*/ 19318 h 91439"/>
                              <a:gd name="connsiteX81" fmla="*/ 388298 w 1254402"/>
                              <a:gd name="connsiteY81" fmla="*/ 59887 h 91439"/>
                              <a:gd name="connsiteX82" fmla="*/ 408260 w 1254402"/>
                              <a:gd name="connsiteY82" fmla="*/ 19318 h 91439"/>
                              <a:gd name="connsiteX83" fmla="*/ 424359 w 1254402"/>
                              <a:gd name="connsiteY83" fmla="*/ 19318 h 91439"/>
                              <a:gd name="connsiteX84" fmla="*/ 481670 w 1254402"/>
                              <a:gd name="connsiteY84" fmla="*/ 51515 h 91439"/>
                              <a:gd name="connsiteX85" fmla="*/ 496481 w 1254402"/>
                              <a:gd name="connsiteY85" fmla="*/ 51515 h 91439"/>
                              <a:gd name="connsiteX86" fmla="*/ 461708 w 1254402"/>
                              <a:gd name="connsiteY86" fmla="*/ 70834 h 91439"/>
                              <a:gd name="connsiteX87" fmla="*/ 427579 w 1254402"/>
                              <a:gd name="connsiteY87" fmla="*/ 44432 h 91439"/>
                              <a:gd name="connsiteX88" fmla="*/ 462995 w 1254402"/>
                              <a:gd name="connsiteY88" fmla="*/ 18030 h 91439"/>
                              <a:gd name="connsiteX89" fmla="*/ 497768 w 1254402"/>
                              <a:gd name="connsiteY89" fmla="*/ 47652 h 91439"/>
                              <a:gd name="connsiteX90" fmla="*/ 442389 w 1254402"/>
                              <a:gd name="connsiteY90" fmla="*/ 47652 h 91439"/>
                              <a:gd name="connsiteX91" fmla="*/ 461708 w 1254402"/>
                              <a:gd name="connsiteY91" fmla="*/ 58599 h 91439"/>
                              <a:gd name="connsiteX92" fmla="*/ 481670 w 1254402"/>
                              <a:gd name="connsiteY92" fmla="*/ 51515 h 91439"/>
                              <a:gd name="connsiteX93" fmla="*/ 442389 w 1254402"/>
                              <a:gd name="connsiteY93" fmla="*/ 38637 h 91439"/>
                              <a:gd name="connsiteX94" fmla="*/ 481026 w 1254402"/>
                              <a:gd name="connsiteY94" fmla="*/ 38637 h 91439"/>
                              <a:gd name="connsiteX95" fmla="*/ 461708 w 1254402"/>
                              <a:gd name="connsiteY95" fmla="*/ 29621 h 91439"/>
                              <a:gd name="connsiteX96" fmla="*/ 442389 w 1254402"/>
                              <a:gd name="connsiteY96" fmla="*/ 38637 h 91439"/>
                              <a:gd name="connsiteX97" fmla="*/ 622694 w 1254402"/>
                              <a:gd name="connsiteY97" fmla="*/ 644 h 91439"/>
                              <a:gd name="connsiteX98" fmla="*/ 622694 w 1254402"/>
                              <a:gd name="connsiteY98" fmla="*/ 69546 h 91439"/>
                              <a:gd name="connsiteX99" fmla="*/ 607883 w 1254402"/>
                              <a:gd name="connsiteY99" fmla="*/ 69546 h 91439"/>
                              <a:gd name="connsiteX100" fmla="*/ 607883 w 1254402"/>
                              <a:gd name="connsiteY100" fmla="*/ 61819 h 91439"/>
                              <a:gd name="connsiteX101" fmla="*/ 582769 w 1254402"/>
                              <a:gd name="connsiteY101" fmla="*/ 70834 h 91439"/>
                              <a:gd name="connsiteX102" fmla="*/ 552504 w 1254402"/>
                              <a:gd name="connsiteY102" fmla="*/ 44432 h 91439"/>
                              <a:gd name="connsiteX103" fmla="*/ 582769 w 1254402"/>
                              <a:gd name="connsiteY103" fmla="*/ 18030 h 91439"/>
                              <a:gd name="connsiteX104" fmla="*/ 607883 w 1254402"/>
                              <a:gd name="connsiteY104" fmla="*/ 27046 h 91439"/>
                              <a:gd name="connsiteX105" fmla="*/ 607883 w 1254402"/>
                              <a:gd name="connsiteY105" fmla="*/ 644 h 91439"/>
                              <a:gd name="connsiteX106" fmla="*/ 622694 w 1254402"/>
                              <a:gd name="connsiteY106" fmla="*/ 644 h 91439"/>
                              <a:gd name="connsiteX107" fmla="*/ 607883 w 1254402"/>
                              <a:gd name="connsiteY107" fmla="*/ 44432 h 91439"/>
                              <a:gd name="connsiteX108" fmla="*/ 587277 w 1254402"/>
                              <a:gd name="connsiteY108" fmla="*/ 30265 h 91439"/>
                              <a:gd name="connsiteX109" fmla="*/ 566670 w 1254402"/>
                              <a:gd name="connsiteY109" fmla="*/ 44432 h 91439"/>
                              <a:gd name="connsiteX110" fmla="*/ 587277 w 1254402"/>
                              <a:gd name="connsiteY110" fmla="*/ 58599 h 91439"/>
                              <a:gd name="connsiteX111" fmla="*/ 607883 w 1254402"/>
                              <a:gd name="connsiteY111" fmla="*/ 44432 h 91439"/>
                              <a:gd name="connsiteX112" fmla="*/ 649739 w 1254402"/>
                              <a:gd name="connsiteY112" fmla="*/ 644 h 91439"/>
                              <a:gd name="connsiteX113" fmla="*/ 649739 w 1254402"/>
                              <a:gd name="connsiteY113" fmla="*/ 13523 h 91439"/>
                              <a:gd name="connsiteX114" fmla="*/ 634928 w 1254402"/>
                              <a:gd name="connsiteY114" fmla="*/ 13523 h 91439"/>
                              <a:gd name="connsiteX115" fmla="*/ 634928 w 1254402"/>
                              <a:gd name="connsiteY115" fmla="*/ 644 h 91439"/>
                              <a:gd name="connsiteX116" fmla="*/ 649739 w 1254402"/>
                              <a:gd name="connsiteY116" fmla="*/ 644 h 91439"/>
                              <a:gd name="connsiteX117" fmla="*/ 649739 w 1254402"/>
                              <a:gd name="connsiteY117" fmla="*/ 19318 h 91439"/>
                              <a:gd name="connsiteX118" fmla="*/ 649739 w 1254402"/>
                              <a:gd name="connsiteY118" fmla="*/ 70190 h 91439"/>
                              <a:gd name="connsiteX119" fmla="*/ 634928 w 1254402"/>
                              <a:gd name="connsiteY119" fmla="*/ 70190 h 91439"/>
                              <a:gd name="connsiteX120" fmla="*/ 634928 w 1254402"/>
                              <a:gd name="connsiteY120" fmla="*/ 19318 h 91439"/>
                              <a:gd name="connsiteX121" fmla="*/ 649739 w 1254402"/>
                              <a:gd name="connsiteY121" fmla="*/ 19318 h 91439"/>
                              <a:gd name="connsiteX122" fmla="*/ 730876 w 1254402"/>
                              <a:gd name="connsiteY122" fmla="*/ 19318 h 91439"/>
                              <a:gd name="connsiteX123" fmla="*/ 730876 w 1254402"/>
                              <a:gd name="connsiteY123" fmla="*/ 61819 h 91439"/>
                              <a:gd name="connsiteX124" fmla="*/ 698035 w 1254402"/>
                              <a:gd name="connsiteY124" fmla="*/ 91440 h 91439"/>
                              <a:gd name="connsiteX125" fmla="*/ 666482 w 1254402"/>
                              <a:gd name="connsiteY125" fmla="*/ 87576 h 91439"/>
                              <a:gd name="connsiteX126" fmla="*/ 666482 w 1254402"/>
                              <a:gd name="connsiteY126" fmla="*/ 75985 h 91439"/>
                              <a:gd name="connsiteX127" fmla="*/ 694815 w 1254402"/>
                              <a:gd name="connsiteY127" fmla="*/ 79849 h 91439"/>
                              <a:gd name="connsiteX128" fmla="*/ 716065 w 1254402"/>
                              <a:gd name="connsiteY128" fmla="*/ 61175 h 91439"/>
                              <a:gd name="connsiteX129" fmla="*/ 690308 w 1254402"/>
                              <a:gd name="connsiteY129" fmla="*/ 70190 h 91439"/>
                              <a:gd name="connsiteX130" fmla="*/ 660686 w 1254402"/>
                              <a:gd name="connsiteY130" fmla="*/ 44432 h 91439"/>
                              <a:gd name="connsiteX131" fmla="*/ 690308 w 1254402"/>
                              <a:gd name="connsiteY131" fmla="*/ 18674 h 91439"/>
                              <a:gd name="connsiteX132" fmla="*/ 716065 w 1254402"/>
                              <a:gd name="connsiteY132" fmla="*/ 27690 h 91439"/>
                              <a:gd name="connsiteX133" fmla="*/ 716065 w 1254402"/>
                              <a:gd name="connsiteY133" fmla="*/ 19318 h 91439"/>
                              <a:gd name="connsiteX134" fmla="*/ 730876 w 1254402"/>
                              <a:gd name="connsiteY134" fmla="*/ 19318 h 91439"/>
                              <a:gd name="connsiteX135" fmla="*/ 715421 w 1254402"/>
                              <a:gd name="connsiteY135" fmla="*/ 43788 h 91439"/>
                              <a:gd name="connsiteX136" fmla="*/ 694815 w 1254402"/>
                              <a:gd name="connsiteY136" fmla="*/ 30909 h 91439"/>
                              <a:gd name="connsiteX137" fmla="*/ 674209 w 1254402"/>
                              <a:gd name="connsiteY137" fmla="*/ 43788 h 91439"/>
                              <a:gd name="connsiteX138" fmla="*/ 694815 w 1254402"/>
                              <a:gd name="connsiteY138" fmla="*/ 56667 h 91439"/>
                              <a:gd name="connsiteX139" fmla="*/ 715421 w 1254402"/>
                              <a:gd name="connsiteY139" fmla="*/ 43788 h 91439"/>
                              <a:gd name="connsiteX140" fmla="*/ 757278 w 1254402"/>
                              <a:gd name="connsiteY140" fmla="*/ 644 h 91439"/>
                              <a:gd name="connsiteX141" fmla="*/ 757278 w 1254402"/>
                              <a:gd name="connsiteY141" fmla="*/ 13523 h 91439"/>
                              <a:gd name="connsiteX142" fmla="*/ 742467 w 1254402"/>
                              <a:gd name="connsiteY142" fmla="*/ 13523 h 91439"/>
                              <a:gd name="connsiteX143" fmla="*/ 742467 w 1254402"/>
                              <a:gd name="connsiteY143" fmla="*/ 644 h 91439"/>
                              <a:gd name="connsiteX144" fmla="*/ 757278 w 1254402"/>
                              <a:gd name="connsiteY144" fmla="*/ 644 h 91439"/>
                              <a:gd name="connsiteX145" fmla="*/ 757278 w 1254402"/>
                              <a:gd name="connsiteY145" fmla="*/ 19318 h 91439"/>
                              <a:gd name="connsiteX146" fmla="*/ 757278 w 1254402"/>
                              <a:gd name="connsiteY146" fmla="*/ 70190 h 91439"/>
                              <a:gd name="connsiteX147" fmla="*/ 742467 w 1254402"/>
                              <a:gd name="connsiteY147" fmla="*/ 70190 h 91439"/>
                              <a:gd name="connsiteX148" fmla="*/ 742467 w 1254402"/>
                              <a:gd name="connsiteY148" fmla="*/ 19318 h 91439"/>
                              <a:gd name="connsiteX149" fmla="*/ 757278 w 1254402"/>
                              <a:gd name="connsiteY149" fmla="*/ 19318 h 91439"/>
                              <a:gd name="connsiteX150" fmla="*/ 795914 w 1254402"/>
                              <a:gd name="connsiteY150" fmla="*/ 31553 h 91439"/>
                              <a:gd name="connsiteX151" fmla="*/ 795914 w 1254402"/>
                              <a:gd name="connsiteY151" fmla="*/ 46364 h 91439"/>
                              <a:gd name="connsiteX152" fmla="*/ 806861 w 1254402"/>
                              <a:gd name="connsiteY152" fmla="*/ 58599 h 91439"/>
                              <a:gd name="connsiteX153" fmla="*/ 819740 w 1254402"/>
                              <a:gd name="connsiteY153" fmla="*/ 57955 h 91439"/>
                              <a:gd name="connsiteX154" fmla="*/ 819740 w 1254402"/>
                              <a:gd name="connsiteY154" fmla="*/ 69546 h 91439"/>
                              <a:gd name="connsiteX155" fmla="*/ 802354 w 1254402"/>
                              <a:gd name="connsiteY155" fmla="*/ 70834 h 91439"/>
                              <a:gd name="connsiteX156" fmla="*/ 781104 w 1254402"/>
                              <a:gd name="connsiteY156" fmla="*/ 54735 h 91439"/>
                              <a:gd name="connsiteX157" fmla="*/ 781104 w 1254402"/>
                              <a:gd name="connsiteY157" fmla="*/ 31553 h 91439"/>
                              <a:gd name="connsiteX158" fmla="*/ 767581 w 1254402"/>
                              <a:gd name="connsiteY158" fmla="*/ 31553 h 91439"/>
                              <a:gd name="connsiteX159" fmla="*/ 767581 w 1254402"/>
                              <a:gd name="connsiteY159" fmla="*/ 19318 h 91439"/>
                              <a:gd name="connsiteX160" fmla="*/ 781104 w 1254402"/>
                              <a:gd name="connsiteY160" fmla="*/ 19318 h 91439"/>
                              <a:gd name="connsiteX161" fmla="*/ 781104 w 1254402"/>
                              <a:gd name="connsiteY161" fmla="*/ 9015 h 91439"/>
                              <a:gd name="connsiteX162" fmla="*/ 795914 w 1254402"/>
                              <a:gd name="connsiteY162" fmla="*/ 4508 h 91439"/>
                              <a:gd name="connsiteX163" fmla="*/ 795914 w 1254402"/>
                              <a:gd name="connsiteY163" fmla="*/ 19318 h 91439"/>
                              <a:gd name="connsiteX164" fmla="*/ 819740 w 1254402"/>
                              <a:gd name="connsiteY164" fmla="*/ 19318 h 91439"/>
                              <a:gd name="connsiteX165" fmla="*/ 819740 w 1254402"/>
                              <a:gd name="connsiteY165" fmla="*/ 31553 h 91439"/>
                              <a:gd name="connsiteX166" fmla="*/ 795914 w 1254402"/>
                              <a:gd name="connsiteY166" fmla="*/ 31553 h 91439"/>
                              <a:gd name="connsiteX167" fmla="*/ 898301 w 1254402"/>
                              <a:gd name="connsiteY167" fmla="*/ 44432 h 91439"/>
                              <a:gd name="connsiteX168" fmla="*/ 898301 w 1254402"/>
                              <a:gd name="connsiteY168" fmla="*/ 70190 h 91439"/>
                              <a:gd name="connsiteX169" fmla="*/ 883491 w 1254402"/>
                              <a:gd name="connsiteY169" fmla="*/ 70190 h 91439"/>
                              <a:gd name="connsiteX170" fmla="*/ 883491 w 1254402"/>
                              <a:gd name="connsiteY170" fmla="*/ 63750 h 91439"/>
                              <a:gd name="connsiteX171" fmla="*/ 852581 w 1254402"/>
                              <a:gd name="connsiteY171" fmla="*/ 70834 h 91439"/>
                              <a:gd name="connsiteX172" fmla="*/ 829400 w 1254402"/>
                              <a:gd name="connsiteY172" fmla="*/ 54735 h 91439"/>
                              <a:gd name="connsiteX173" fmla="*/ 860309 w 1254402"/>
                              <a:gd name="connsiteY173" fmla="*/ 37349 h 91439"/>
                              <a:gd name="connsiteX174" fmla="*/ 883491 w 1254402"/>
                              <a:gd name="connsiteY174" fmla="*/ 41212 h 91439"/>
                              <a:gd name="connsiteX175" fmla="*/ 864172 w 1254402"/>
                              <a:gd name="connsiteY175" fmla="*/ 30909 h 91439"/>
                              <a:gd name="connsiteX176" fmla="*/ 839059 w 1254402"/>
                              <a:gd name="connsiteY176" fmla="*/ 34773 h 91439"/>
                              <a:gd name="connsiteX177" fmla="*/ 833907 w 1254402"/>
                              <a:gd name="connsiteY177" fmla="*/ 23826 h 91439"/>
                              <a:gd name="connsiteX178" fmla="*/ 864816 w 1254402"/>
                              <a:gd name="connsiteY178" fmla="*/ 18674 h 91439"/>
                              <a:gd name="connsiteX179" fmla="*/ 898301 w 1254402"/>
                              <a:gd name="connsiteY179" fmla="*/ 44432 h 91439"/>
                              <a:gd name="connsiteX180" fmla="*/ 883491 w 1254402"/>
                              <a:gd name="connsiteY180" fmla="*/ 50228 h 91439"/>
                              <a:gd name="connsiteX181" fmla="*/ 862241 w 1254402"/>
                              <a:gd name="connsiteY181" fmla="*/ 47008 h 91439"/>
                              <a:gd name="connsiteX182" fmla="*/ 844854 w 1254402"/>
                              <a:gd name="connsiteY182" fmla="*/ 54091 h 91439"/>
                              <a:gd name="connsiteX183" fmla="*/ 857733 w 1254402"/>
                              <a:gd name="connsiteY183" fmla="*/ 59887 h 91439"/>
                              <a:gd name="connsiteX184" fmla="*/ 884135 w 1254402"/>
                              <a:gd name="connsiteY184" fmla="*/ 54091 h 91439"/>
                              <a:gd name="connsiteX185" fmla="*/ 884135 w 1254402"/>
                              <a:gd name="connsiteY185" fmla="*/ 50228 h 91439"/>
                              <a:gd name="connsiteX186" fmla="*/ 925347 w 1254402"/>
                              <a:gd name="connsiteY186" fmla="*/ 644 h 91439"/>
                              <a:gd name="connsiteX187" fmla="*/ 925347 w 1254402"/>
                              <a:gd name="connsiteY187" fmla="*/ 69546 h 91439"/>
                              <a:gd name="connsiteX188" fmla="*/ 910536 w 1254402"/>
                              <a:gd name="connsiteY188" fmla="*/ 69546 h 91439"/>
                              <a:gd name="connsiteX189" fmla="*/ 910536 w 1254402"/>
                              <a:gd name="connsiteY189" fmla="*/ 644 h 91439"/>
                              <a:gd name="connsiteX190" fmla="*/ 925347 w 1254402"/>
                              <a:gd name="connsiteY190" fmla="*/ 644 h 91439"/>
                              <a:gd name="connsiteX191" fmla="*/ 1009704 w 1254402"/>
                              <a:gd name="connsiteY191" fmla="*/ 19318 h 91439"/>
                              <a:gd name="connsiteX192" fmla="*/ 1030954 w 1254402"/>
                              <a:gd name="connsiteY192" fmla="*/ 19318 h 91439"/>
                              <a:gd name="connsiteX193" fmla="*/ 1030954 w 1254402"/>
                              <a:gd name="connsiteY193" fmla="*/ 31553 h 91439"/>
                              <a:gd name="connsiteX194" fmla="*/ 1009704 w 1254402"/>
                              <a:gd name="connsiteY194" fmla="*/ 31553 h 91439"/>
                              <a:gd name="connsiteX195" fmla="*/ 1009704 w 1254402"/>
                              <a:gd name="connsiteY195" fmla="*/ 70190 h 91439"/>
                              <a:gd name="connsiteX196" fmla="*/ 994893 w 1254402"/>
                              <a:gd name="connsiteY196" fmla="*/ 70190 h 91439"/>
                              <a:gd name="connsiteX197" fmla="*/ 994893 w 1254402"/>
                              <a:gd name="connsiteY197" fmla="*/ 31553 h 91439"/>
                              <a:gd name="connsiteX198" fmla="*/ 981370 w 1254402"/>
                              <a:gd name="connsiteY198" fmla="*/ 31553 h 91439"/>
                              <a:gd name="connsiteX199" fmla="*/ 981370 w 1254402"/>
                              <a:gd name="connsiteY199" fmla="*/ 19318 h 91439"/>
                              <a:gd name="connsiteX200" fmla="*/ 994893 w 1254402"/>
                              <a:gd name="connsiteY200" fmla="*/ 19318 h 91439"/>
                              <a:gd name="connsiteX201" fmla="*/ 994893 w 1254402"/>
                              <a:gd name="connsiteY201" fmla="*/ 15455 h 91439"/>
                              <a:gd name="connsiteX202" fmla="*/ 1016143 w 1254402"/>
                              <a:gd name="connsiteY202" fmla="*/ 0 h 91439"/>
                              <a:gd name="connsiteX203" fmla="*/ 1031598 w 1254402"/>
                              <a:gd name="connsiteY203" fmla="*/ 644 h 91439"/>
                              <a:gd name="connsiteX204" fmla="*/ 1031598 w 1254402"/>
                              <a:gd name="connsiteY204" fmla="*/ 10947 h 91439"/>
                              <a:gd name="connsiteX205" fmla="*/ 1021295 w 1254402"/>
                              <a:gd name="connsiteY205" fmla="*/ 10303 h 91439"/>
                              <a:gd name="connsiteX206" fmla="*/ 1009704 w 1254402"/>
                              <a:gd name="connsiteY206" fmla="*/ 19318 h 91439"/>
                              <a:gd name="connsiteX207" fmla="*/ 1056712 w 1254402"/>
                              <a:gd name="connsiteY207" fmla="*/ 644 h 91439"/>
                              <a:gd name="connsiteX208" fmla="*/ 1056712 w 1254402"/>
                              <a:gd name="connsiteY208" fmla="*/ 69546 h 91439"/>
                              <a:gd name="connsiteX209" fmla="*/ 1041901 w 1254402"/>
                              <a:gd name="connsiteY209" fmla="*/ 69546 h 91439"/>
                              <a:gd name="connsiteX210" fmla="*/ 1041901 w 1254402"/>
                              <a:gd name="connsiteY210" fmla="*/ 644 h 91439"/>
                              <a:gd name="connsiteX211" fmla="*/ 1056712 w 1254402"/>
                              <a:gd name="connsiteY211" fmla="*/ 644 h 91439"/>
                              <a:gd name="connsiteX212" fmla="*/ 1067659 w 1254402"/>
                              <a:gd name="connsiteY212" fmla="*/ 44432 h 91439"/>
                              <a:gd name="connsiteX213" fmla="*/ 1103076 w 1254402"/>
                              <a:gd name="connsiteY213" fmla="*/ 18030 h 91439"/>
                              <a:gd name="connsiteX214" fmla="*/ 1138493 w 1254402"/>
                              <a:gd name="connsiteY214" fmla="*/ 44432 h 91439"/>
                              <a:gd name="connsiteX215" fmla="*/ 1103076 w 1254402"/>
                              <a:gd name="connsiteY215" fmla="*/ 70834 h 91439"/>
                              <a:gd name="connsiteX216" fmla="*/ 1067659 w 1254402"/>
                              <a:gd name="connsiteY216" fmla="*/ 44432 h 91439"/>
                              <a:gd name="connsiteX217" fmla="*/ 1123038 w 1254402"/>
                              <a:gd name="connsiteY217" fmla="*/ 44432 h 91439"/>
                              <a:gd name="connsiteX218" fmla="*/ 1102432 w 1254402"/>
                              <a:gd name="connsiteY218" fmla="*/ 30265 h 91439"/>
                              <a:gd name="connsiteX219" fmla="*/ 1081825 w 1254402"/>
                              <a:gd name="connsiteY219" fmla="*/ 44432 h 91439"/>
                              <a:gd name="connsiteX220" fmla="*/ 1102432 w 1254402"/>
                              <a:gd name="connsiteY220" fmla="*/ 58599 h 91439"/>
                              <a:gd name="connsiteX221" fmla="*/ 1123038 w 1254402"/>
                              <a:gd name="connsiteY221" fmla="*/ 44432 h 91439"/>
                              <a:gd name="connsiteX222" fmla="*/ 1254402 w 1254402"/>
                              <a:gd name="connsiteY222" fmla="*/ 19318 h 91439"/>
                              <a:gd name="connsiteX223" fmla="*/ 1231864 w 1254402"/>
                              <a:gd name="connsiteY223" fmla="*/ 70190 h 91439"/>
                              <a:gd name="connsiteX224" fmla="*/ 1211902 w 1254402"/>
                              <a:gd name="connsiteY224" fmla="*/ 70190 h 91439"/>
                              <a:gd name="connsiteX225" fmla="*/ 1197091 w 1254402"/>
                              <a:gd name="connsiteY225" fmla="*/ 34773 h 91439"/>
                              <a:gd name="connsiteX226" fmla="*/ 1182281 w 1254402"/>
                              <a:gd name="connsiteY226" fmla="*/ 70190 h 91439"/>
                              <a:gd name="connsiteX227" fmla="*/ 1162318 w 1254402"/>
                              <a:gd name="connsiteY227" fmla="*/ 70190 h 91439"/>
                              <a:gd name="connsiteX228" fmla="*/ 1139780 w 1254402"/>
                              <a:gd name="connsiteY228" fmla="*/ 19318 h 91439"/>
                              <a:gd name="connsiteX229" fmla="*/ 1156523 w 1254402"/>
                              <a:gd name="connsiteY229" fmla="*/ 19318 h 91439"/>
                              <a:gd name="connsiteX230" fmla="*/ 1173265 w 1254402"/>
                              <a:gd name="connsiteY230" fmla="*/ 58599 h 91439"/>
                              <a:gd name="connsiteX231" fmla="*/ 1188720 w 1254402"/>
                              <a:gd name="connsiteY231" fmla="*/ 19318 h 91439"/>
                              <a:gd name="connsiteX232" fmla="*/ 1206107 w 1254402"/>
                              <a:gd name="connsiteY232" fmla="*/ 19318 h 91439"/>
                              <a:gd name="connsiteX233" fmla="*/ 1221561 w 1254402"/>
                              <a:gd name="connsiteY233" fmla="*/ 57955 h 91439"/>
                              <a:gd name="connsiteX234" fmla="*/ 1238304 w 1254402"/>
                              <a:gd name="connsiteY234" fmla="*/ 18674 h 91439"/>
                              <a:gd name="connsiteX235" fmla="*/ 1254402 w 1254402"/>
                              <a:gd name="connsiteY235" fmla="*/ 18674 h 91439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  <a:cxn ang="0">
                                <a:pos x="connsiteX8" y="connsiteY8"/>
                              </a:cxn>
                              <a:cxn ang="0">
                                <a:pos x="connsiteX9" y="connsiteY9"/>
                              </a:cxn>
                              <a:cxn ang="0">
                                <a:pos x="connsiteX10" y="connsiteY10"/>
                              </a:cxn>
                              <a:cxn ang="0">
                                <a:pos x="connsiteX11" y="connsiteY11"/>
                              </a:cxn>
                              <a:cxn ang="0">
                                <a:pos x="connsiteX12" y="connsiteY12"/>
                              </a:cxn>
                              <a:cxn ang="0">
                                <a:pos x="connsiteX13" y="connsiteY13"/>
                              </a:cxn>
                              <a:cxn ang="0">
                                <a:pos x="connsiteX14" y="connsiteY14"/>
                              </a:cxn>
                              <a:cxn ang="0">
                                <a:pos x="connsiteX15" y="connsiteY15"/>
                              </a:cxn>
                              <a:cxn ang="0">
                                <a:pos x="connsiteX16" y="connsiteY16"/>
                              </a:cxn>
                              <a:cxn ang="0">
                                <a:pos x="connsiteX17" y="connsiteY17"/>
                              </a:cxn>
                              <a:cxn ang="0">
                                <a:pos x="connsiteX18" y="connsiteY18"/>
                              </a:cxn>
                              <a:cxn ang="0">
                                <a:pos x="connsiteX19" y="connsiteY19"/>
                              </a:cxn>
                              <a:cxn ang="0">
                                <a:pos x="connsiteX20" y="connsiteY20"/>
                              </a:cxn>
                              <a:cxn ang="0">
                                <a:pos x="connsiteX21" y="connsiteY21"/>
                              </a:cxn>
                              <a:cxn ang="0">
                                <a:pos x="connsiteX22" y="connsiteY22"/>
                              </a:cxn>
                              <a:cxn ang="0">
                                <a:pos x="connsiteX23" y="connsiteY23"/>
                              </a:cxn>
                              <a:cxn ang="0">
                                <a:pos x="connsiteX24" y="connsiteY24"/>
                              </a:cxn>
                              <a:cxn ang="0">
                                <a:pos x="connsiteX25" y="connsiteY25"/>
                              </a:cxn>
                              <a:cxn ang="0">
                                <a:pos x="connsiteX26" y="connsiteY26"/>
                              </a:cxn>
                              <a:cxn ang="0">
                                <a:pos x="connsiteX27" y="connsiteY27"/>
                              </a:cxn>
                              <a:cxn ang="0">
                                <a:pos x="connsiteX28" y="connsiteY28"/>
                              </a:cxn>
                              <a:cxn ang="0">
                                <a:pos x="connsiteX29" y="connsiteY29"/>
                              </a:cxn>
                              <a:cxn ang="0">
                                <a:pos x="connsiteX30" y="connsiteY30"/>
                              </a:cxn>
                              <a:cxn ang="0">
                                <a:pos x="connsiteX31" y="connsiteY31"/>
                              </a:cxn>
                              <a:cxn ang="0">
                                <a:pos x="connsiteX32" y="connsiteY32"/>
                              </a:cxn>
                              <a:cxn ang="0">
                                <a:pos x="connsiteX33" y="connsiteY33"/>
                              </a:cxn>
                              <a:cxn ang="0">
                                <a:pos x="connsiteX34" y="connsiteY34"/>
                              </a:cxn>
                              <a:cxn ang="0">
                                <a:pos x="connsiteX35" y="connsiteY35"/>
                              </a:cxn>
                              <a:cxn ang="0">
                                <a:pos x="connsiteX36" y="connsiteY36"/>
                              </a:cxn>
                              <a:cxn ang="0">
                                <a:pos x="connsiteX37" y="connsiteY37"/>
                              </a:cxn>
                              <a:cxn ang="0">
                                <a:pos x="connsiteX38" y="connsiteY38"/>
                              </a:cxn>
                              <a:cxn ang="0">
                                <a:pos x="connsiteX39" y="connsiteY39"/>
                              </a:cxn>
                              <a:cxn ang="0">
                                <a:pos x="connsiteX40" y="connsiteY40"/>
                              </a:cxn>
                              <a:cxn ang="0">
                                <a:pos x="connsiteX41" y="connsiteY41"/>
                              </a:cxn>
                              <a:cxn ang="0">
                                <a:pos x="connsiteX42" y="connsiteY42"/>
                              </a:cxn>
                              <a:cxn ang="0">
                                <a:pos x="connsiteX43" y="connsiteY43"/>
                              </a:cxn>
                              <a:cxn ang="0">
                                <a:pos x="connsiteX44" y="connsiteY44"/>
                              </a:cxn>
                              <a:cxn ang="0">
                                <a:pos x="connsiteX45" y="connsiteY45"/>
                              </a:cxn>
                              <a:cxn ang="0">
                                <a:pos x="connsiteX46" y="connsiteY46"/>
                              </a:cxn>
                              <a:cxn ang="0">
                                <a:pos x="connsiteX47" y="connsiteY47"/>
                              </a:cxn>
                              <a:cxn ang="0">
                                <a:pos x="connsiteX48" y="connsiteY48"/>
                              </a:cxn>
                              <a:cxn ang="0">
                                <a:pos x="connsiteX49" y="connsiteY49"/>
                              </a:cxn>
                              <a:cxn ang="0">
                                <a:pos x="connsiteX50" y="connsiteY50"/>
                              </a:cxn>
                              <a:cxn ang="0">
                                <a:pos x="connsiteX51" y="connsiteY51"/>
                              </a:cxn>
                              <a:cxn ang="0">
                                <a:pos x="connsiteX52" y="connsiteY52"/>
                              </a:cxn>
                              <a:cxn ang="0">
                                <a:pos x="connsiteX53" y="connsiteY53"/>
                              </a:cxn>
                              <a:cxn ang="0">
                                <a:pos x="connsiteX54" y="connsiteY54"/>
                              </a:cxn>
                              <a:cxn ang="0">
                                <a:pos x="connsiteX55" y="connsiteY55"/>
                              </a:cxn>
                              <a:cxn ang="0">
                                <a:pos x="connsiteX56" y="connsiteY56"/>
                              </a:cxn>
                              <a:cxn ang="0">
                                <a:pos x="connsiteX57" y="connsiteY57"/>
                              </a:cxn>
                              <a:cxn ang="0">
                                <a:pos x="connsiteX58" y="connsiteY58"/>
                              </a:cxn>
                              <a:cxn ang="0">
                                <a:pos x="connsiteX59" y="connsiteY59"/>
                              </a:cxn>
                              <a:cxn ang="0">
                                <a:pos x="connsiteX60" y="connsiteY60"/>
                              </a:cxn>
                              <a:cxn ang="0">
                                <a:pos x="connsiteX61" y="connsiteY61"/>
                              </a:cxn>
                              <a:cxn ang="0">
                                <a:pos x="connsiteX62" y="connsiteY62"/>
                              </a:cxn>
                              <a:cxn ang="0">
                                <a:pos x="connsiteX63" y="connsiteY63"/>
                              </a:cxn>
                              <a:cxn ang="0">
                                <a:pos x="connsiteX64" y="connsiteY64"/>
                              </a:cxn>
                              <a:cxn ang="0">
                                <a:pos x="connsiteX65" y="connsiteY65"/>
                              </a:cxn>
                              <a:cxn ang="0">
                                <a:pos x="connsiteX66" y="connsiteY66"/>
                              </a:cxn>
                              <a:cxn ang="0">
                                <a:pos x="connsiteX67" y="connsiteY67"/>
                              </a:cxn>
                              <a:cxn ang="0">
                                <a:pos x="connsiteX68" y="connsiteY68"/>
                              </a:cxn>
                              <a:cxn ang="0">
                                <a:pos x="connsiteX69" y="connsiteY69"/>
                              </a:cxn>
                              <a:cxn ang="0">
                                <a:pos x="connsiteX70" y="connsiteY70"/>
                              </a:cxn>
                              <a:cxn ang="0">
                                <a:pos x="connsiteX71" y="connsiteY71"/>
                              </a:cxn>
                              <a:cxn ang="0">
                                <a:pos x="connsiteX72" y="connsiteY72"/>
                              </a:cxn>
                              <a:cxn ang="0">
                                <a:pos x="connsiteX73" y="connsiteY73"/>
                              </a:cxn>
                              <a:cxn ang="0">
                                <a:pos x="connsiteX74" y="connsiteY74"/>
                              </a:cxn>
                              <a:cxn ang="0">
                                <a:pos x="connsiteX75" y="connsiteY75"/>
                              </a:cxn>
                              <a:cxn ang="0">
                                <a:pos x="connsiteX76" y="connsiteY76"/>
                              </a:cxn>
                              <a:cxn ang="0">
                                <a:pos x="connsiteX77" y="connsiteY77"/>
                              </a:cxn>
                              <a:cxn ang="0">
                                <a:pos x="connsiteX78" y="connsiteY78"/>
                              </a:cxn>
                              <a:cxn ang="0">
                                <a:pos x="connsiteX79" y="connsiteY79"/>
                              </a:cxn>
                              <a:cxn ang="0">
                                <a:pos x="connsiteX80" y="connsiteY80"/>
                              </a:cxn>
                              <a:cxn ang="0">
                                <a:pos x="connsiteX81" y="connsiteY81"/>
                              </a:cxn>
                              <a:cxn ang="0">
                                <a:pos x="connsiteX82" y="connsiteY82"/>
                              </a:cxn>
                              <a:cxn ang="0">
                                <a:pos x="connsiteX83" y="connsiteY83"/>
                              </a:cxn>
                              <a:cxn ang="0">
                                <a:pos x="connsiteX84" y="connsiteY84"/>
                              </a:cxn>
                              <a:cxn ang="0">
                                <a:pos x="connsiteX85" y="connsiteY85"/>
                              </a:cxn>
                              <a:cxn ang="0">
                                <a:pos x="connsiteX86" y="connsiteY86"/>
                              </a:cxn>
                              <a:cxn ang="0">
                                <a:pos x="connsiteX87" y="connsiteY87"/>
                              </a:cxn>
                              <a:cxn ang="0">
                                <a:pos x="connsiteX88" y="connsiteY88"/>
                              </a:cxn>
                              <a:cxn ang="0">
                                <a:pos x="connsiteX89" y="connsiteY89"/>
                              </a:cxn>
                              <a:cxn ang="0">
                                <a:pos x="connsiteX90" y="connsiteY90"/>
                              </a:cxn>
                              <a:cxn ang="0">
                                <a:pos x="connsiteX91" y="connsiteY91"/>
                              </a:cxn>
                              <a:cxn ang="0">
                                <a:pos x="connsiteX92" y="connsiteY92"/>
                              </a:cxn>
                              <a:cxn ang="0">
                                <a:pos x="connsiteX93" y="connsiteY93"/>
                              </a:cxn>
                              <a:cxn ang="0">
                                <a:pos x="connsiteX94" y="connsiteY94"/>
                              </a:cxn>
                              <a:cxn ang="0">
                                <a:pos x="connsiteX95" y="connsiteY95"/>
                              </a:cxn>
                              <a:cxn ang="0">
                                <a:pos x="connsiteX96" y="connsiteY96"/>
                              </a:cxn>
                              <a:cxn ang="0">
                                <a:pos x="connsiteX97" y="connsiteY97"/>
                              </a:cxn>
                              <a:cxn ang="0">
                                <a:pos x="connsiteX98" y="connsiteY98"/>
                              </a:cxn>
                              <a:cxn ang="0">
                                <a:pos x="connsiteX99" y="connsiteY99"/>
                              </a:cxn>
                              <a:cxn ang="0">
                                <a:pos x="connsiteX100" y="connsiteY100"/>
                              </a:cxn>
                              <a:cxn ang="0">
                                <a:pos x="connsiteX101" y="connsiteY101"/>
                              </a:cxn>
                              <a:cxn ang="0">
                                <a:pos x="connsiteX102" y="connsiteY102"/>
                              </a:cxn>
                              <a:cxn ang="0">
                                <a:pos x="connsiteX103" y="connsiteY103"/>
                              </a:cxn>
                              <a:cxn ang="0">
                                <a:pos x="connsiteX104" y="connsiteY104"/>
                              </a:cxn>
                              <a:cxn ang="0">
                                <a:pos x="connsiteX105" y="connsiteY105"/>
                              </a:cxn>
                              <a:cxn ang="0">
                                <a:pos x="connsiteX106" y="connsiteY106"/>
                              </a:cxn>
                              <a:cxn ang="0">
                                <a:pos x="connsiteX107" y="connsiteY107"/>
                              </a:cxn>
                              <a:cxn ang="0">
                                <a:pos x="connsiteX108" y="connsiteY108"/>
                              </a:cxn>
                              <a:cxn ang="0">
                                <a:pos x="connsiteX109" y="connsiteY109"/>
                              </a:cxn>
                              <a:cxn ang="0">
                                <a:pos x="connsiteX110" y="connsiteY110"/>
                              </a:cxn>
                              <a:cxn ang="0">
                                <a:pos x="connsiteX111" y="connsiteY111"/>
                              </a:cxn>
                              <a:cxn ang="0">
                                <a:pos x="connsiteX112" y="connsiteY112"/>
                              </a:cxn>
                              <a:cxn ang="0">
                                <a:pos x="connsiteX113" y="connsiteY113"/>
                              </a:cxn>
                              <a:cxn ang="0">
                                <a:pos x="connsiteX114" y="connsiteY114"/>
                              </a:cxn>
                              <a:cxn ang="0">
                                <a:pos x="connsiteX115" y="connsiteY115"/>
                              </a:cxn>
                              <a:cxn ang="0">
                                <a:pos x="connsiteX116" y="connsiteY116"/>
                              </a:cxn>
                              <a:cxn ang="0">
                                <a:pos x="connsiteX117" y="connsiteY117"/>
                              </a:cxn>
                              <a:cxn ang="0">
                                <a:pos x="connsiteX118" y="connsiteY118"/>
                              </a:cxn>
                              <a:cxn ang="0">
                                <a:pos x="connsiteX119" y="connsiteY119"/>
                              </a:cxn>
                              <a:cxn ang="0">
                                <a:pos x="connsiteX120" y="connsiteY120"/>
                              </a:cxn>
                              <a:cxn ang="0">
                                <a:pos x="connsiteX121" y="connsiteY121"/>
                              </a:cxn>
                              <a:cxn ang="0">
                                <a:pos x="connsiteX122" y="connsiteY122"/>
                              </a:cxn>
                              <a:cxn ang="0">
                                <a:pos x="connsiteX123" y="connsiteY123"/>
                              </a:cxn>
                              <a:cxn ang="0">
                                <a:pos x="connsiteX124" y="connsiteY124"/>
                              </a:cxn>
                              <a:cxn ang="0">
                                <a:pos x="connsiteX125" y="connsiteY125"/>
                              </a:cxn>
                              <a:cxn ang="0">
                                <a:pos x="connsiteX126" y="connsiteY126"/>
                              </a:cxn>
                              <a:cxn ang="0">
                                <a:pos x="connsiteX127" y="connsiteY127"/>
                              </a:cxn>
                              <a:cxn ang="0">
                                <a:pos x="connsiteX128" y="connsiteY128"/>
                              </a:cxn>
                              <a:cxn ang="0">
                                <a:pos x="connsiteX129" y="connsiteY129"/>
                              </a:cxn>
                              <a:cxn ang="0">
                                <a:pos x="connsiteX130" y="connsiteY130"/>
                              </a:cxn>
                              <a:cxn ang="0">
                                <a:pos x="connsiteX131" y="connsiteY131"/>
                              </a:cxn>
                              <a:cxn ang="0">
                                <a:pos x="connsiteX132" y="connsiteY132"/>
                              </a:cxn>
                              <a:cxn ang="0">
                                <a:pos x="connsiteX133" y="connsiteY133"/>
                              </a:cxn>
                              <a:cxn ang="0">
                                <a:pos x="connsiteX134" y="connsiteY134"/>
                              </a:cxn>
                              <a:cxn ang="0">
                                <a:pos x="connsiteX135" y="connsiteY135"/>
                              </a:cxn>
                              <a:cxn ang="0">
                                <a:pos x="connsiteX136" y="connsiteY136"/>
                              </a:cxn>
                              <a:cxn ang="0">
                                <a:pos x="connsiteX137" y="connsiteY137"/>
                              </a:cxn>
                              <a:cxn ang="0">
                                <a:pos x="connsiteX138" y="connsiteY138"/>
                              </a:cxn>
                              <a:cxn ang="0">
                                <a:pos x="connsiteX139" y="connsiteY139"/>
                              </a:cxn>
                              <a:cxn ang="0">
                                <a:pos x="connsiteX140" y="connsiteY140"/>
                              </a:cxn>
                              <a:cxn ang="0">
                                <a:pos x="connsiteX141" y="connsiteY141"/>
                              </a:cxn>
                              <a:cxn ang="0">
                                <a:pos x="connsiteX142" y="connsiteY142"/>
                              </a:cxn>
                              <a:cxn ang="0">
                                <a:pos x="connsiteX143" y="connsiteY143"/>
                              </a:cxn>
                              <a:cxn ang="0">
                                <a:pos x="connsiteX144" y="connsiteY144"/>
                              </a:cxn>
                              <a:cxn ang="0">
                                <a:pos x="connsiteX145" y="connsiteY145"/>
                              </a:cxn>
                              <a:cxn ang="0">
                                <a:pos x="connsiteX146" y="connsiteY146"/>
                              </a:cxn>
                              <a:cxn ang="0">
                                <a:pos x="connsiteX147" y="connsiteY147"/>
                              </a:cxn>
                              <a:cxn ang="0">
                                <a:pos x="connsiteX148" y="connsiteY148"/>
                              </a:cxn>
                              <a:cxn ang="0">
                                <a:pos x="connsiteX149" y="connsiteY149"/>
                              </a:cxn>
                              <a:cxn ang="0">
                                <a:pos x="connsiteX150" y="connsiteY150"/>
                              </a:cxn>
                              <a:cxn ang="0">
                                <a:pos x="connsiteX151" y="connsiteY151"/>
                              </a:cxn>
                              <a:cxn ang="0">
                                <a:pos x="connsiteX152" y="connsiteY152"/>
                              </a:cxn>
                              <a:cxn ang="0">
                                <a:pos x="connsiteX153" y="connsiteY153"/>
                              </a:cxn>
                              <a:cxn ang="0">
                                <a:pos x="connsiteX154" y="connsiteY154"/>
                              </a:cxn>
                              <a:cxn ang="0">
                                <a:pos x="connsiteX155" y="connsiteY155"/>
                              </a:cxn>
                              <a:cxn ang="0">
                                <a:pos x="connsiteX156" y="connsiteY156"/>
                              </a:cxn>
                              <a:cxn ang="0">
                                <a:pos x="connsiteX157" y="connsiteY157"/>
                              </a:cxn>
                              <a:cxn ang="0">
                                <a:pos x="connsiteX158" y="connsiteY158"/>
                              </a:cxn>
                              <a:cxn ang="0">
                                <a:pos x="connsiteX159" y="connsiteY159"/>
                              </a:cxn>
                              <a:cxn ang="0">
                                <a:pos x="connsiteX160" y="connsiteY160"/>
                              </a:cxn>
                              <a:cxn ang="0">
                                <a:pos x="connsiteX161" y="connsiteY161"/>
                              </a:cxn>
                              <a:cxn ang="0">
                                <a:pos x="connsiteX162" y="connsiteY162"/>
                              </a:cxn>
                              <a:cxn ang="0">
                                <a:pos x="connsiteX163" y="connsiteY163"/>
                              </a:cxn>
                              <a:cxn ang="0">
                                <a:pos x="connsiteX164" y="connsiteY164"/>
                              </a:cxn>
                              <a:cxn ang="0">
                                <a:pos x="connsiteX165" y="connsiteY165"/>
                              </a:cxn>
                              <a:cxn ang="0">
                                <a:pos x="connsiteX166" y="connsiteY166"/>
                              </a:cxn>
                              <a:cxn ang="0">
                                <a:pos x="connsiteX167" y="connsiteY167"/>
                              </a:cxn>
                              <a:cxn ang="0">
                                <a:pos x="connsiteX168" y="connsiteY168"/>
                              </a:cxn>
                              <a:cxn ang="0">
                                <a:pos x="connsiteX169" y="connsiteY169"/>
                              </a:cxn>
                              <a:cxn ang="0">
                                <a:pos x="connsiteX170" y="connsiteY170"/>
                              </a:cxn>
                              <a:cxn ang="0">
                                <a:pos x="connsiteX171" y="connsiteY171"/>
                              </a:cxn>
                              <a:cxn ang="0">
                                <a:pos x="connsiteX172" y="connsiteY172"/>
                              </a:cxn>
                              <a:cxn ang="0">
                                <a:pos x="connsiteX173" y="connsiteY173"/>
                              </a:cxn>
                              <a:cxn ang="0">
                                <a:pos x="connsiteX174" y="connsiteY174"/>
                              </a:cxn>
                              <a:cxn ang="0">
                                <a:pos x="connsiteX175" y="connsiteY175"/>
                              </a:cxn>
                              <a:cxn ang="0">
                                <a:pos x="connsiteX176" y="connsiteY176"/>
                              </a:cxn>
                              <a:cxn ang="0">
                                <a:pos x="connsiteX177" y="connsiteY177"/>
                              </a:cxn>
                              <a:cxn ang="0">
                                <a:pos x="connsiteX178" y="connsiteY178"/>
                              </a:cxn>
                              <a:cxn ang="0">
                                <a:pos x="connsiteX179" y="connsiteY179"/>
                              </a:cxn>
                              <a:cxn ang="0">
                                <a:pos x="connsiteX180" y="connsiteY180"/>
                              </a:cxn>
                              <a:cxn ang="0">
                                <a:pos x="connsiteX181" y="connsiteY181"/>
                              </a:cxn>
                              <a:cxn ang="0">
                                <a:pos x="connsiteX182" y="connsiteY182"/>
                              </a:cxn>
                              <a:cxn ang="0">
                                <a:pos x="connsiteX183" y="connsiteY183"/>
                              </a:cxn>
                              <a:cxn ang="0">
                                <a:pos x="connsiteX184" y="connsiteY184"/>
                              </a:cxn>
                              <a:cxn ang="0">
                                <a:pos x="connsiteX185" y="connsiteY185"/>
                              </a:cxn>
                              <a:cxn ang="0">
                                <a:pos x="connsiteX186" y="connsiteY186"/>
                              </a:cxn>
                              <a:cxn ang="0">
                                <a:pos x="connsiteX187" y="connsiteY187"/>
                              </a:cxn>
                              <a:cxn ang="0">
                                <a:pos x="connsiteX188" y="connsiteY188"/>
                              </a:cxn>
                              <a:cxn ang="0">
                                <a:pos x="connsiteX189" y="connsiteY189"/>
                              </a:cxn>
                              <a:cxn ang="0">
                                <a:pos x="connsiteX190" y="connsiteY190"/>
                              </a:cxn>
                              <a:cxn ang="0">
                                <a:pos x="connsiteX191" y="connsiteY191"/>
                              </a:cxn>
                              <a:cxn ang="0">
                                <a:pos x="connsiteX192" y="connsiteY192"/>
                              </a:cxn>
                              <a:cxn ang="0">
                                <a:pos x="connsiteX193" y="connsiteY193"/>
                              </a:cxn>
                              <a:cxn ang="0">
                                <a:pos x="connsiteX194" y="connsiteY194"/>
                              </a:cxn>
                              <a:cxn ang="0">
                                <a:pos x="connsiteX195" y="connsiteY195"/>
                              </a:cxn>
                              <a:cxn ang="0">
                                <a:pos x="connsiteX196" y="connsiteY196"/>
                              </a:cxn>
                              <a:cxn ang="0">
                                <a:pos x="connsiteX197" y="connsiteY197"/>
                              </a:cxn>
                              <a:cxn ang="0">
                                <a:pos x="connsiteX198" y="connsiteY198"/>
                              </a:cxn>
                              <a:cxn ang="0">
                                <a:pos x="connsiteX199" y="connsiteY199"/>
                              </a:cxn>
                              <a:cxn ang="0">
                                <a:pos x="connsiteX200" y="connsiteY200"/>
                              </a:cxn>
                              <a:cxn ang="0">
                                <a:pos x="connsiteX201" y="connsiteY201"/>
                              </a:cxn>
                              <a:cxn ang="0">
                                <a:pos x="connsiteX202" y="connsiteY202"/>
                              </a:cxn>
                              <a:cxn ang="0">
                                <a:pos x="connsiteX203" y="connsiteY203"/>
                              </a:cxn>
                              <a:cxn ang="0">
                                <a:pos x="connsiteX204" y="connsiteY204"/>
                              </a:cxn>
                              <a:cxn ang="0">
                                <a:pos x="connsiteX205" y="connsiteY205"/>
                              </a:cxn>
                              <a:cxn ang="0">
                                <a:pos x="connsiteX206" y="connsiteY206"/>
                              </a:cxn>
                              <a:cxn ang="0">
                                <a:pos x="connsiteX207" y="connsiteY207"/>
                              </a:cxn>
                              <a:cxn ang="0">
                                <a:pos x="connsiteX208" y="connsiteY208"/>
                              </a:cxn>
                              <a:cxn ang="0">
                                <a:pos x="connsiteX209" y="connsiteY209"/>
                              </a:cxn>
                              <a:cxn ang="0">
                                <a:pos x="connsiteX210" y="connsiteY210"/>
                              </a:cxn>
                              <a:cxn ang="0">
                                <a:pos x="connsiteX211" y="connsiteY211"/>
                              </a:cxn>
                              <a:cxn ang="0">
                                <a:pos x="connsiteX212" y="connsiteY212"/>
                              </a:cxn>
                              <a:cxn ang="0">
                                <a:pos x="connsiteX213" y="connsiteY213"/>
                              </a:cxn>
                              <a:cxn ang="0">
                                <a:pos x="connsiteX214" y="connsiteY214"/>
                              </a:cxn>
                              <a:cxn ang="0">
                                <a:pos x="connsiteX215" y="connsiteY215"/>
                              </a:cxn>
                              <a:cxn ang="0">
                                <a:pos x="connsiteX216" y="connsiteY216"/>
                              </a:cxn>
                              <a:cxn ang="0">
                                <a:pos x="connsiteX217" y="connsiteY217"/>
                              </a:cxn>
                              <a:cxn ang="0">
                                <a:pos x="connsiteX218" y="connsiteY218"/>
                              </a:cxn>
                              <a:cxn ang="0">
                                <a:pos x="connsiteX219" y="connsiteY219"/>
                              </a:cxn>
                              <a:cxn ang="0">
                                <a:pos x="connsiteX220" y="connsiteY220"/>
                              </a:cxn>
                              <a:cxn ang="0">
                                <a:pos x="connsiteX221" y="connsiteY221"/>
                              </a:cxn>
                              <a:cxn ang="0">
                                <a:pos x="connsiteX222" y="connsiteY222"/>
                              </a:cxn>
                              <a:cxn ang="0">
                                <a:pos x="connsiteX223" y="connsiteY223"/>
                              </a:cxn>
                              <a:cxn ang="0">
                                <a:pos x="connsiteX224" y="connsiteY224"/>
                              </a:cxn>
                              <a:cxn ang="0">
                                <a:pos x="connsiteX225" y="connsiteY225"/>
                              </a:cxn>
                              <a:cxn ang="0">
                                <a:pos x="connsiteX226" y="connsiteY226"/>
                              </a:cxn>
                              <a:cxn ang="0">
                                <a:pos x="connsiteX227" y="connsiteY227"/>
                              </a:cxn>
                              <a:cxn ang="0">
                                <a:pos x="connsiteX228" y="connsiteY228"/>
                              </a:cxn>
                              <a:cxn ang="0">
                                <a:pos x="connsiteX229" y="connsiteY229"/>
                              </a:cxn>
                              <a:cxn ang="0">
                                <a:pos x="connsiteX230" y="connsiteY230"/>
                              </a:cxn>
                              <a:cxn ang="0">
                                <a:pos x="connsiteX231" y="connsiteY231"/>
                              </a:cxn>
                              <a:cxn ang="0">
                                <a:pos x="connsiteX232" y="connsiteY232"/>
                              </a:cxn>
                              <a:cxn ang="0">
                                <a:pos x="connsiteX233" y="connsiteY233"/>
                              </a:cxn>
                              <a:cxn ang="0">
                                <a:pos x="connsiteX234" y="connsiteY234"/>
                              </a:cxn>
                              <a:cxn ang="0">
                                <a:pos x="connsiteX235" y="connsiteY235"/>
                              </a:cxn>
                            </a:cxnLst>
                            <a:rect l="l" t="t" r="r" b="b"/>
                            <a:pathLst>
                              <a:path w="1254402" h="91439">
                                <a:moveTo>
                                  <a:pt x="70834" y="31553"/>
                                </a:moveTo>
                                <a:cubicBezTo>
                                  <a:pt x="70834" y="45076"/>
                                  <a:pt x="61175" y="53447"/>
                                  <a:pt x="47652" y="53447"/>
                                </a:cubicBezTo>
                                <a:lnTo>
                                  <a:pt x="15455" y="53447"/>
                                </a:lnTo>
                                <a:lnTo>
                                  <a:pt x="15455" y="69546"/>
                                </a:lnTo>
                                <a:lnTo>
                                  <a:pt x="0" y="69546"/>
                                </a:lnTo>
                                <a:lnTo>
                                  <a:pt x="0" y="9015"/>
                                </a:lnTo>
                                <a:lnTo>
                                  <a:pt x="47652" y="9015"/>
                                </a:lnTo>
                                <a:cubicBezTo>
                                  <a:pt x="61175" y="9659"/>
                                  <a:pt x="70834" y="18030"/>
                                  <a:pt x="70834" y="31553"/>
                                </a:cubicBezTo>
                                <a:close/>
                                <a:moveTo>
                                  <a:pt x="55379" y="31553"/>
                                </a:moveTo>
                                <a:cubicBezTo>
                                  <a:pt x="55379" y="22538"/>
                                  <a:pt x="48296" y="22538"/>
                                  <a:pt x="43788" y="22538"/>
                                </a:cubicBezTo>
                                <a:lnTo>
                                  <a:pt x="16099" y="22538"/>
                                </a:lnTo>
                                <a:lnTo>
                                  <a:pt x="16099" y="40568"/>
                                </a:lnTo>
                                <a:lnTo>
                                  <a:pt x="43144" y="40568"/>
                                </a:lnTo>
                                <a:cubicBezTo>
                                  <a:pt x="48296" y="40568"/>
                                  <a:pt x="55379" y="40568"/>
                                  <a:pt x="55379" y="31553"/>
                                </a:cubicBezTo>
                                <a:close/>
                                <a:moveTo>
                                  <a:pt x="79849" y="44432"/>
                                </a:moveTo>
                                <a:cubicBezTo>
                                  <a:pt x="79849" y="25758"/>
                                  <a:pt x="94016" y="18030"/>
                                  <a:pt x="115266" y="18030"/>
                                </a:cubicBezTo>
                                <a:cubicBezTo>
                                  <a:pt x="136516" y="18030"/>
                                  <a:pt x="150683" y="25758"/>
                                  <a:pt x="150683" y="44432"/>
                                </a:cubicBezTo>
                                <a:cubicBezTo>
                                  <a:pt x="150683" y="63106"/>
                                  <a:pt x="136516" y="70834"/>
                                  <a:pt x="115266" y="70834"/>
                                </a:cubicBezTo>
                                <a:cubicBezTo>
                                  <a:pt x="94016" y="70834"/>
                                  <a:pt x="79849" y="63106"/>
                                  <a:pt x="79849" y="44432"/>
                                </a:cubicBezTo>
                                <a:close/>
                                <a:moveTo>
                                  <a:pt x="135228" y="44432"/>
                                </a:moveTo>
                                <a:cubicBezTo>
                                  <a:pt x="135228" y="34129"/>
                                  <a:pt x="128789" y="30265"/>
                                  <a:pt x="114622" y="30265"/>
                                </a:cubicBezTo>
                                <a:cubicBezTo>
                                  <a:pt x="101099" y="30265"/>
                                  <a:pt x="94016" y="33485"/>
                                  <a:pt x="94016" y="44432"/>
                                </a:cubicBezTo>
                                <a:cubicBezTo>
                                  <a:pt x="94016" y="54735"/>
                                  <a:pt x="100455" y="58599"/>
                                  <a:pt x="114622" y="58599"/>
                                </a:cubicBezTo>
                                <a:cubicBezTo>
                                  <a:pt x="128789" y="58599"/>
                                  <a:pt x="135228" y="54735"/>
                                  <a:pt x="135228" y="44432"/>
                                </a:cubicBezTo>
                                <a:close/>
                                <a:moveTo>
                                  <a:pt x="173221" y="52159"/>
                                </a:moveTo>
                                <a:cubicBezTo>
                                  <a:pt x="173221" y="57311"/>
                                  <a:pt x="179016" y="59887"/>
                                  <a:pt x="195115" y="59887"/>
                                </a:cubicBezTo>
                                <a:cubicBezTo>
                                  <a:pt x="211214" y="59887"/>
                                  <a:pt x="213789" y="58599"/>
                                  <a:pt x="213789" y="54735"/>
                                </a:cubicBezTo>
                                <a:cubicBezTo>
                                  <a:pt x="213789" y="50872"/>
                                  <a:pt x="211214" y="50872"/>
                                  <a:pt x="193827" y="49584"/>
                                </a:cubicBezTo>
                                <a:cubicBezTo>
                                  <a:pt x="171289" y="48296"/>
                                  <a:pt x="160342" y="46364"/>
                                  <a:pt x="160342" y="34129"/>
                                </a:cubicBezTo>
                                <a:cubicBezTo>
                                  <a:pt x="160342" y="20606"/>
                                  <a:pt x="175797" y="18674"/>
                                  <a:pt x="193827" y="18674"/>
                                </a:cubicBezTo>
                                <a:cubicBezTo>
                                  <a:pt x="213145" y="18674"/>
                                  <a:pt x="226668" y="21250"/>
                                  <a:pt x="226668" y="35417"/>
                                </a:cubicBezTo>
                                <a:lnTo>
                                  <a:pt x="211857" y="35417"/>
                                </a:lnTo>
                                <a:cubicBezTo>
                                  <a:pt x="211857" y="30909"/>
                                  <a:pt x="206706" y="30265"/>
                                  <a:pt x="192539" y="30265"/>
                                </a:cubicBezTo>
                                <a:cubicBezTo>
                                  <a:pt x="178372" y="30265"/>
                                  <a:pt x="174509" y="31553"/>
                                  <a:pt x="174509" y="34129"/>
                                </a:cubicBezTo>
                                <a:cubicBezTo>
                                  <a:pt x="174509" y="37349"/>
                                  <a:pt x="177085" y="37993"/>
                                  <a:pt x="194471" y="39281"/>
                                </a:cubicBezTo>
                                <a:cubicBezTo>
                                  <a:pt x="214433" y="40568"/>
                                  <a:pt x="227956" y="41212"/>
                                  <a:pt x="227956" y="54735"/>
                                </a:cubicBezTo>
                                <a:cubicBezTo>
                                  <a:pt x="227956" y="68902"/>
                                  <a:pt x="215077" y="71478"/>
                                  <a:pt x="195759" y="71478"/>
                                </a:cubicBezTo>
                                <a:cubicBezTo>
                                  <a:pt x="176441" y="71478"/>
                                  <a:pt x="158410" y="68902"/>
                                  <a:pt x="158410" y="52803"/>
                                </a:cubicBezTo>
                                <a:lnTo>
                                  <a:pt x="173221" y="52803"/>
                                </a:lnTo>
                                <a:close/>
                                <a:moveTo>
                                  <a:pt x="254358" y="644"/>
                                </a:moveTo>
                                <a:lnTo>
                                  <a:pt x="254358" y="13523"/>
                                </a:lnTo>
                                <a:lnTo>
                                  <a:pt x="239547" y="13523"/>
                                </a:lnTo>
                                <a:lnTo>
                                  <a:pt x="239547" y="644"/>
                                </a:lnTo>
                                <a:lnTo>
                                  <a:pt x="254358" y="644"/>
                                </a:lnTo>
                                <a:close/>
                                <a:moveTo>
                                  <a:pt x="254358" y="19318"/>
                                </a:moveTo>
                                <a:lnTo>
                                  <a:pt x="254358" y="70190"/>
                                </a:lnTo>
                                <a:lnTo>
                                  <a:pt x="239547" y="70190"/>
                                </a:lnTo>
                                <a:lnTo>
                                  <a:pt x="239547" y="19318"/>
                                </a:lnTo>
                                <a:lnTo>
                                  <a:pt x="254358" y="19318"/>
                                </a:lnTo>
                                <a:close/>
                                <a:moveTo>
                                  <a:pt x="292994" y="31553"/>
                                </a:moveTo>
                                <a:lnTo>
                                  <a:pt x="292994" y="46364"/>
                                </a:lnTo>
                                <a:cubicBezTo>
                                  <a:pt x="292994" y="56023"/>
                                  <a:pt x="294926" y="58599"/>
                                  <a:pt x="303941" y="58599"/>
                                </a:cubicBezTo>
                                <a:cubicBezTo>
                                  <a:pt x="308449" y="58599"/>
                                  <a:pt x="311025" y="58599"/>
                                  <a:pt x="316820" y="57955"/>
                                </a:cubicBezTo>
                                <a:lnTo>
                                  <a:pt x="316820" y="69546"/>
                                </a:lnTo>
                                <a:cubicBezTo>
                                  <a:pt x="311669" y="70190"/>
                                  <a:pt x="306517" y="70834"/>
                                  <a:pt x="299434" y="70834"/>
                                </a:cubicBezTo>
                                <a:cubicBezTo>
                                  <a:pt x="286555" y="70834"/>
                                  <a:pt x="278184" y="65682"/>
                                  <a:pt x="278184" y="54735"/>
                                </a:cubicBezTo>
                                <a:lnTo>
                                  <a:pt x="278184" y="31553"/>
                                </a:lnTo>
                                <a:lnTo>
                                  <a:pt x="264661" y="31553"/>
                                </a:lnTo>
                                <a:lnTo>
                                  <a:pt x="264661" y="19318"/>
                                </a:lnTo>
                                <a:lnTo>
                                  <a:pt x="278184" y="19318"/>
                                </a:lnTo>
                                <a:lnTo>
                                  <a:pt x="278184" y="9015"/>
                                </a:lnTo>
                                <a:lnTo>
                                  <a:pt x="292994" y="4508"/>
                                </a:lnTo>
                                <a:lnTo>
                                  <a:pt x="292994" y="19318"/>
                                </a:lnTo>
                                <a:lnTo>
                                  <a:pt x="316820" y="19318"/>
                                </a:lnTo>
                                <a:lnTo>
                                  <a:pt x="316820" y="31553"/>
                                </a:lnTo>
                                <a:lnTo>
                                  <a:pt x="292994" y="31553"/>
                                </a:lnTo>
                                <a:close/>
                                <a:moveTo>
                                  <a:pt x="342578" y="644"/>
                                </a:moveTo>
                                <a:lnTo>
                                  <a:pt x="342578" y="13523"/>
                                </a:lnTo>
                                <a:lnTo>
                                  <a:pt x="327767" y="13523"/>
                                </a:lnTo>
                                <a:lnTo>
                                  <a:pt x="327767" y="644"/>
                                </a:lnTo>
                                <a:lnTo>
                                  <a:pt x="342578" y="644"/>
                                </a:lnTo>
                                <a:close/>
                                <a:moveTo>
                                  <a:pt x="342578" y="19318"/>
                                </a:moveTo>
                                <a:lnTo>
                                  <a:pt x="342578" y="70190"/>
                                </a:lnTo>
                                <a:lnTo>
                                  <a:pt x="327767" y="70190"/>
                                </a:lnTo>
                                <a:lnTo>
                                  <a:pt x="327767" y="19318"/>
                                </a:lnTo>
                                <a:lnTo>
                                  <a:pt x="342578" y="19318"/>
                                </a:lnTo>
                                <a:close/>
                                <a:moveTo>
                                  <a:pt x="424359" y="19318"/>
                                </a:moveTo>
                                <a:lnTo>
                                  <a:pt x="398601" y="70190"/>
                                </a:lnTo>
                                <a:lnTo>
                                  <a:pt x="377995" y="70190"/>
                                </a:lnTo>
                                <a:lnTo>
                                  <a:pt x="352237" y="19318"/>
                                </a:lnTo>
                                <a:lnTo>
                                  <a:pt x="368336" y="19318"/>
                                </a:lnTo>
                                <a:lnTo>
                                  <a:pt x="388298" y="59887"/>
                                </a:lnTo>
                                <a:lnTo>
                                  <a:pt x="408260" y="19318"/>
                                </a:lnTo>
                                <a:lnTo>
                                  <a:pt x="424359" y="19318"/>
                                </a:lnTo>
                                <a:close/>
                                <a:moveTo>
                                  <a:pt x="481670" y="51515"/>
                                </a:moveTo>
                                <a:lnTo>
                                  <a:pt x="496481" y="51515"/>
                                </a:lnTo>
                                <a:cubicBezTo>
                                  <a:pt x="493261" y="64394"/>
                                  <a:pt x="480382" y="70834"/>
                                  <a:pt x="461708" y="70834"/>
                                </a:cubicBezTo>
                                <a:cubicBezTo>
                                  <a:pt x="442389" y="70834"/>
                                  <a:pt x="427579" y="63106"/>
                                  <a:pt x="427579" y="44432"/>
                                </a:cubicBezTo>
                                <a:cubicBezTo>
                                  <a:pt x="427579" y="25758"/>
                                  <a:pt x="442389" y="18030"/>
                                  <a:pt x="462995" y="18030"/>
                                </a:cubicBezTo>
                                <a:cubicBezTo>
                                  <a:pt x="482314" y="18030"/>
                                  <a:pt x="497768" y="24470"/>
                                  <a:pt x="497768" y="47652"/>
                                </a:cubicBezTo>
                                <a:lnTo>
                                  <a:pt x="442389" y="47652"/>
                                </a:lnTo>
                                <a:cubicBezTo>
                                  <a:pt x="444321" y="56023"/>
                                  <a:pt x="452048" y="58599"/>
                                  <a:pt x="461708" y="58599"/>
                                </a:cubicBezTo>
                                <a:cubicBezTo>
                                  <a:pt x="471367" y="58599"/>
                                  <a:pt x="477806" y="56667"/>
                                  <a:pt x="481670" y="51515"/>
                                </a:cubicBezTo>
                                <a:close/>
                                <a:moveTo>
                                  <a:pt x="442389" y="38637"/>
                                </a:moveTo>
                                <a:lnTo>
                                  <a:pt x="481026" y="38637"/>
                                </a:lnTo>
                                <a:cubicBezTo>
                                  <a:pt x="478450" y="31553"/>
                                  <a:pt x="471367" y="29621"/>
                                  <a:pt x="461708" y="29621"/>
                                </a:cubicBezTo>
                                <a:cubicBezTo>
                                  <a:pt x="452048" y="29621"/>
                                  <a:pt x="444965" y="31553"/>
                                  <a:pt x="442389" y="38637"/>
                                </a:cubicBezTo>
                                <a:close/>
                                <a:moveTo>
                                  <a:pt x="622694" y="644"/>
                                </a:moveTo>
                                <a:lnTo>
                                  <a:pt x="622694" y="69546"/>
                                </a:lnTo>
                                <a:lnTo>
                                  <a:pt x="607883" y="69546"/>
                                </a:lnTo>
                                <a:lnTo>
                                  <a:pt x="607883" y="61819"/>
                                </a:lnTo>
                                <a:cubicBezTo>
                                  <a:pt x="602087" y="67614"/>
                                  <a:pt x="593716" y="70834"/>
                                  <a:pt x="582769" y="70834"/>
                                </a:cubicBezTo>
                                <a:cubicBezTo>
                                  <a:pt x="566670" y="70834"/>
                                  <a:pt x="552504" y="63750"/>
                                  <a:pt x="552504" y="44432"/>
                                </a:cubicBezTo>
                                <a:cubicBezTo>
                                  <a:pt x="552504" y="25114"/>
                                  <a:pt x="566670" y="18030"/>
                                  <a:pt x="582769" y="18030"/>
                                </a:cubicBezTo>
                                <a:cubicBezTo>
                                  <a:pt x="593716" y="18030"/>
                                  <a:pt x="602731" y="21250"/>
                                  <a:pt x="607883" y="27046"/>
                                </a:cubicBezTo>
                                <a:lnTo>
                                  <a:pt x="607883" y="644"/>
                                </a:lnTo>
                                <a:lnTo>
                                  <a:pt x="622694" y="644"/>
                                </a:lnTo>
                                <a:close/>
                                <a:moveTo>
                                  <a:pt x="607883" y="44432"/>
                                </a:moveTo>
                                <a:cubicBezTo>
                                  <a:pt x="607883" y="34129"/>
                                  <a:pt x="600800" y="30265"/>
                                  <a:pt x="587277" y="30265"/>
                                </a:cubicBezTo>
                                <a:cubicBezTo>
                                  <a:pt x="574398" y="30265"/>
                                  <a:pt x="566670" y="34129"/>
                                  <a:pt x="566670" y="44432"/>
                                </a:cubicBezTo>
                                <a:cubicBezTo>
                                  <a:pt x="566670" y="54735"/>
                                  <a:pt x="573754" y="58599"/>
                                  <a:pt x="587277" y="58599"/>
                                </a:cubicBezTo>
                                <a:cubicBezTo>
                                  <a:pt x="600800" y="58599"/>
                                  <a:pt x="607883" y="54735"/>
                                  <a:pt x="607883" y="44432"/>
                                </a:cubicBezTo>
                                <a:close/>
                                <a:moveTo>
                                  <a:pt x="649739" y="644"/>
                                </a:moveTo>
                                <a:lnTo>
                                  <a:pt x="649739" y="13523"/>
                                </a:lnTo>
                                <a:lnTo>
                                  <a:pt x="634928" y="13523"/>
                                </a:lnTo>
                                <a:lnTo>
                                  <a:pt x="634928" y="644"/>
                                </a:lnTo>
                                <a:lnTo>
                                  <a:pt x="649739" y="644"/>
                                </a:lnTo>
                                <a:close/>
                                <a:moveTo>
                                  <a:pt x="649739" y="19318"/>
                                </a:moveTo>
                                <a:lnTo>
                                  <a:pt x="649739" y="70190"/>
                                </a:lnTo>
                                <a:lnTo>
                                  <a:pt x="634928" y="70190"/>
                                </a:lnTo>
                                <a:lnTo>
                                  <a:pt x="634928" y="19318"/>
                                </a:lnTo>
                                <a:lnTo>
                                  <a:pt x="649739" y="19318"/>
                                </a:lnTo>
                                <a:close/>
                                <a:moveTo>
                                  <a:pt x="730876" y="19318"/>
                                </a:moveTo>
                                <a:lnTo>
                                  <a:pt x="730876" y="61819"/>
                                </a:lnTo>
                                <a:cubicBezTo>
                                  <a:pt x="730876" y="82425"/>
                                  <a:pt x="716709" y="91440"/>
                                  <a:pt x="698035" y="91440"/>
                                </a:cubicBezTo>
                                <a:cubicBezTo>
                                  <a:pt x="683224" y="91440"/>
                                  <a:pt x="670989" y="88864"/>
                                  <a:pt x="666482" y="87576"/>
                                </a:cubicBezTo>
                                <a:lnTo>
                                  <a:pt x="666482" y="75985"/>
                                </a:lnTo>
                                <a:cubicBezTo>
                                  <a:pt x="672277" y="77273"/>
                                  <a:pt x="683868" y="79849"/>
                                  <a:pt x="694815" y="79849"/>
                                </a:cubicBezTo>
                                <a:cubicBezTo>
                                  <a:pt x="710270" y="79849"/>
                                  <a:pt x="716065" y="74053"/>
                                  <a:pt x="716065" y="61175"/>
                                </a:cubicBezTo>
                                <a:cubicBezTo>
                                  <a:pt x="710914" y="66970"/>
                                  <a:pt x="702543" y="70190"/>
                                  <a:pt x="690308" y="70190"/>
                                </a:cubicBezTo>
                                <a:cubicBezTo>
                                  <a:pt x="672921" y="70190"/>
                                  <a:pt x="660686" y="62463"/>
                                  <a:pt x="660686" y="44432"/>
                                </a:cubicBezTo>
                                <a:cubicBezTo>
                                  <a:pt x="660686" y="26402"/>
                                  <a:pt x="672921" y="18674"/>
                                  <a:pt x="690308" y="18674"/>
                                </a:cubicBezTo>
                                <a:cubicBezTo>
                                  <a:pt x="702543" y="18674"/>
                                  <a:pt x="710914" y="21894"/>
                                  <a:pt x="716065" y="27690"/>
                                </a:cubicBezTo>
                                <a:lnTo>
                                  <a:pt x="716065" y="19318"/>
                                </a:lnTo>
                                <a:lnTo>
                                  <a:pt x="730876" y="19318"/>
                                </a:lnTo>
                                <a:close/>
                                <a:moveTo>
                                  <a:pt x="715421" y="43788"/>
                                </a:moveTo>
                                <a:cubicBezTo>
                                  <a:pt x="715421" y="34773"/>
                                  <a:pt x="708982" y="30909"/>
                                  <a:pt x="694815" y="30909"/>
                                </a:cubicBezTo>
                                <a:cubicBezTo>
                                  <a:pt x="680648" y="30909"/>
                                  <a:pt x="674209" y="34773"/>
                                  <a:pt x="674209" y="43788"/>
                                </a:cubicBezTo>
                                <a:cubicBezTo>
                                  <a:pt x="674209" y="52803"/>
                                  <a:pt x="680648" y="56667"/>
                                  <a:pt x="694815" y="56667"/>
                                </a:cubicBezTo>
                                <a:cubicBezTo>
                                  <a:pt x="708982" y="56667"/>
                                  <a:pt x="715421" y="52803"/>
                                  <a:pt x="715421" y="43788"/>
                                </a:cubicBezTo>
                                <a:close/>
                                <a:moveTo>
                                  <a:pt x="757278" y="644"/>
                                </a:moveTo>
                                <a:lnTo>
                                  <a:pt x="757278" y="13523"/>
                                </a:lnTo>
                                <a:lnTo>
                                  <a:pt x="742467" y="13523"/>
                                </a:lnTo>
                                <a:lnTo>
                                  <a:pt x="742467" y="644"/>
                                </a:lnTo>
                                <a:lnTo>
                                  <a:pt x="757278" y="644"/>
                                </a:lnTo>
                                <a:close/>
                                <a:moveTo>
                                  <a:pt x="757278" y="19318"/>
                                </a:moveTo>
                                <a:lnTo>
                                  <a:pt x="757278" y="70190"/>
                                </a:lnTo>
                                <a:lnTo>
                                  <a:pt x="742467" y="70190"/>
                                </a:lnTo>
                                <a:lnTo>
                                  <a:pt x="742467" y="19318"/>
                                </a:lnTo>
                                <a:lnTo>
                                  <a:pt x="757278" y="19318"/>
                                </a:lnTo>
                                <a:close/>
                                <a:moveTo>
                                  <a:pt x="795914" y="31553"/>
                                </a:moveTo>
                                <a:lnTo>
                                  <a:pt x="795914" y="46364"/>
                                </a:lnTo>
                                <a:cubicBezTo>
                                  <a:pt x="795914" y="56023"/>
                                  <a:pt x="797846" y="58599"/>
                                  <a:pt x="806861" y="58599"/>
                                </a:cubicBezTo>
                                <a:cubicBezTo>
                                  <a:pt x="811369" y="58599"/>
                                  <a:pt x="813945" y="58599"/>
                                  <a:pt x="819740" y="57955"/>
                                </a:cubicBezTo>
                                <a:lnTo>
                                  <a:pt x="819740" y="69546"/>
                                </a:lnTo>
                                <a:cubicBezTo>
                                  <a:pt x="814589" y="70190"/>
                                  <a:pt x="809437" y="70834"/>
                                  <a:pt x="802354" y="70834"/>
                                </a:cubicBezTo>
                                <a:cubicBezTo>
                                  <a:pt x="789475" y="70834"/>
                                  <a:pt x="781104" y="65682"/>
                                  <a:pt x="781104" y="54735"/>
                                </a:cubicBezTo>
                                <a:lnTo>
                                  <a:pt x="781104" y="31553"/>
                                </a:lnTo>
                                <a:lnTo>
                                  <a:pt x="767581" y="31553"/>
                                </a:lnTo>
                                <a:lnTo>
                                  <a:pt x="767581" y="19318"/>
                                </a:lnTo>
                                <a:lnTo>
                                  <a:pt x="781104" y="19318"/>
                                </a:lnTo>
                                <a:lnTo>
                                  <a:pt x="781104" y="9015"/>
                                </a:lnTo>
                                <a:lnTo>
                                  <a:pt x="795914" y="4508"/>
                                </a:lnTo>
                                <a:lnTo>
                                  <a:pt x="795914" y="19318"/>
                                </a:lnTo>
                                <a:lnTo>
                                  <a:pt x="819740" y="19318"/>
                                </a:lnTo>
                                <a:lnTo>
                                  <a:pt x="819740" y="31553"/>
                                </a:lnTo>
                                <a:lnTo>
                                  <a:pt x="795914" y="31553"/>
                                </a:lnTo>
                                <a:close/>
                                <a:moveTo>
                                  <a:pt x="898301" y="44432"/>
                                </a:moveTo>
                                <a:lnTo>
                                  <a:pt x="898301" y="70190"/>
                                </a:lnTo>
                                <a:lnTo>
                                  <a:pt x="883491" y="70190"/>
                                </a:lnTo>
                                <a:lnTo>
                                  <a:pt x="883491" y="63750"/>
                                </a:lnTo>
                                <a:cubicBezTo>
                                  <a:pt x="874476" y="68258"/>
                                  <a:pt x="864816" y="70834"/>
                                  <a:pt x="852581" y="70834"/>
                                </a:cubicBezTo>
                                <a:cubicBezTo>
                                  <a:pt x="838415" y="70834"/>
                                  <a:pt x="829400" y="66326"/>
                                  <a:pt x="829400" y="54735"/>
                                </a:cubicBezTo>
                                <a:cubicBezTo>
                                  <a:pt x="829400" y="41856"/>
                                  <a:pt x="843566" y="37349"/>
                                  <a:pt x="860309" y="37349"/>
                                </a:cubicBezTo>
                                <a:cubicBezTo>
                                  <a:pt x="869324" y="37349"/>
                                  <a:pt x="877051" y="38637"/>
                                  <a:pt x="883491" y="41212"/>
                                </a:cubicBezTo>
                                <a:cubicBezTo>
                                  <a:pt x="883491" y="31553"/>
                                  <a:pt x="871256" y="30909"/>
                                  <a:pt x="864172" y="30909"/>
                                </a:cubicBezTo>
                                <a:cubicBezTo>
                                  <a:pt x="857733" y="30909"/>
                                  <a:pt x="849362" y="31553"/>
                                  <a:pt x="839059" y="34773"/>
                                </a:cubicBezTo>
                                <a:lnTo>
                                  <a:pt x="833907" y="23826"/>
                                </a:lnTo>
                                <a:cubicBezTo>
                                  <a:pt x="844210" y="20606"/>
                                  <a:pt x="854513" y="18674"/>
                                  <a:pt x="864816" y="18674"/>
                                </a:cubicBezTo>
                                <a:cubicBezTo>
                                  <a:pt x="886066" y="18030"/>
                                  <a:pt x="898301" y="25114"/>
                                  <a:pt x="898301" y="44432"/>
                                </a:cubicBezTo>
                                <a:close/>
                                <a:moveTo>
                                  <a:pt x="883491" y="50228"/>
                                </a:moveTo>
                                <a:cubicBezTo>
                                  <a:pt x="878339" y="48296"/>
                                  <a:pt x="871256" y="47008"/>
                                  <a:pt x="862241" y="47008"/>
                                </a:cubicBezTo>
                                <a:cubicBezTo>
                                  <a:pt x="851294" y="47008"/>
                                  <a:pt x="844854" y="48940"/>
                                  <a:pt x="844854" y="54091"/>
                                </a:cubicBezTo>
                                <a:cubicBezTo>
                                  <a:pt x="844854" y="59243"/>
                                  <a:pt x="850006" y="59887"/>
                                  <a:pt x="857733" y="59887"/>
                                </a:cubicBezTo>
                                <a:cubicBezTo>
                                  <a:pt x="865460" y="59887"/>
                                  <a:pt x="877051" y="57311"/>
                                  <a:pt x="884135" y="54091"/>
                                </a:cubicBezTo>
                                <a:lnTo>
                                  <a:pt x="884135" y="50228"/>
                                </a:lnTo>
                                <a:close/>
                                <a:moveTo>
                                  <a:pt x="925347" y="644"/>
                                </a:moveTo>
                                <a:lnTo>
                                  <a:pt x="925347" y="69546"/>
                                </a:lnTo>
                                <a:lnTo>
                                  <a:pt x="910536" y="69546"/>
                                </a:lnTo>
                                <a:lnTo>
                                  <a:pt x="910536" y="644"/>
                                </a:lnTo>
                                <a:lnTo>
                                  <a:pt x="925347" y="644"/>
                                </a:lnTo>
                                <a:close/>
                                <a:moveTo>
                                  <a:pt x="1009704" y="19318"/>
                                </a:moveTo>
                                <a:lnTo>
                                  <a:pt x="1030954" y="19318"/>
                                </a:lnTo>
                                <a:lnTo>
                                  <a:pt x="1030954" y="31553"/>
                                </a:lnTo>
                                <a:lnTo>
                                  <a:pt x="1009704" y="31553"/>
                                </a:lnTo>
                                <a:lnTo>
                                  <a:pt x="1009704" y="70190"/>
                                </a:lnTo>
                                <a:lnTo>
                                  <a:pt x="994893" y="70190"/>
                                </a:lnTo>
                                <a:lnTo>
                                  <a:pt x="994893" y="31553"/>
                                </a:lnTo>
                                <a:lnTo>
                                  <a:pt x="981370" y="31553"/>
                                </a:lnTo>
                                <a:lnTo>
                                  <a:pt x="981370" y="19318"/>
                                </a:lnTo>
                                <a:lnTo>
                                  <a:pt x="994893" y="19318"/>
                                </a:lnTo>
                                <a:lnTo>
                                  <a:pt x="994893" y="15455"/>
                                </a:lnTo>
                                <a:cubicBezTo>
                                  <a:pt x="994893" y="5152"/>
                                  <a:pt x="1001332" y="0"/>
                                  <a:pt x="1016143" y="0"/>
                                </a:cubicBezTo>
                                <a:cubicBezTo>
                                  <a:pt x="1021295" y="0"/>
                                  <a:pt x="1023870" y="0"/>
                                  <a:pt x="1031598" y="644"/>
                                </a:cubicBezTo>
                                <a:lnTo>
                                  <a:pt x="1031598" y="10947"/>
                                </a:lnTo>
                                <a:cubicBezTo>
                                  <a:pt x="1028378" y="10947"/>
                                  <a:pt x="1024514" y="10303"/>
                                  <a:pt x="1021295" y="10303"/>
                                </a:cubicBezTo>
                                <a:cubicBezTo>
                                  <a:pt x="1012279" y="10947"/>
                                  <a:pt x="1009704" y="12879"/>
                                  <a:pt x="1009704" y="19318"/>
                                </a:cubicBezTo>
                                <a:close/>
                                <a:moveTo>
                                  <a:pt x="1056712" y="644"/>
                                </a:moveTo>
                                <a:lnTo>
                                  <a:pt x="1056712" y="69546"/>
                                </a:lnTo>
                                <a:lnTo>
                                  <a:pt x="1041901" y="69546"/>
                                </a:lnTo>
                                <a:lnTo>
                                  <a:pt x="1041901" y="644"/>
                                </a:lnTo>
                                <a:lnTo>
                                  <a:pt x="1056712" y="644"/>
                                </a:lnTo>
                                <a:close/>
                                <a:moveTo>
                                  <a:pt x="1067659" y="44432"/>
                                </a:moveTo>
                                <a:cubicBezTo>
                                  <a:pt x="1067659" y="25758"/>
                                  <a:pt x="1081825" y="18030"/>
                                  <a:pt x="1103076" y="18030"/>
                                </a:cubicBezTo>
                                <a:cubicBezTo>
                                  <a:pt x="1124326" y="18030"/>
                                  <a:pt x="1138493" y="25758"/>
                                  <a:pt x="1138493" y="44432"/>
                                </a:cubicBezTo>
                                <a:cubicBezTo>
                                  <a:pt x="1138493" y="63106"/>
                                  <a:pt x="1124326" y="70834"/>
                                  <a:pt x="1103076" y="70834"/>
                                </a:cubicBezTo>
                                <a:cubicBezTo>
                                  <a:pt x="1081825" y="70834"/>
                                  <a:pt x="1067659" y="63106"/>
                                  <a:pt x="1067659" y="44432"/>
                                </a:cubicBezTo>
                                <a:close/>
                                <a:moveTo>
                                  <a:pt x="1123038" y="44432"/>
                                </a:moveTo>
                                <a:cubicBezTo>
                                  <a:pt x="1123038" y="34129"/>
                                  <a:pt x="1116598" y="30265"/>
                                  <a:pt x="1102432" y="30265"/>
                                </a:cubicBezTo>
                                <a:cubicBezTo>
                                  <a:pt x="1088909" y="30265"/>
                                  <a:pt x="1081825" y="33485"/>
                                  <a:pt x="1081825" y="44432"/>
                                </a:cubicBezTo>
                                <a:cubicBezTo>
                                  <a:pt x="1081825" y="54735"/>
                                  <a:pt x="1088265" y="58599"/>
                                  <a:pt x="1102432" y="58599"/>
                                </a:cubicBezTo>
                                <a:cubicBezTo>
                                  <a:pt x="1115954" y="58599"/>
                                  <a:pt x="1123038" y="54735"/>
                                  <a:pt x="1123038" y="44432"/>
                                </a:cubicBezTo>
                                <a:close/>
                                <a:moveTo>
                                  <a:pt x="1254402" y="19318"/>
                                </a:moveTo>
                                <a:lnTo>
                                  <a:pt x="1231864" y="70190"/>
                                </a:lnTo>
                                <a:lnTo>
                                  <a:pt x="1211902" y="70190"/>
                                </a:lnTo>
                                <a:lnTo>
                                  <a:pt x="1197091" y="34773"/>
                                </a:lnTo>
                                <a:lnTo>
                                  <a:pt x="1182281" y="70190"/>
                                </a:lnTo>
                                <a:lnTo>
                                  <a:pt x="1162318" y="70190"/>
                                </a:lnTo>
                                <a:lnTo>
                                  <a:pt x="1139780" y="19318"/>
                                </a:lnTo>
                                <a:lnTo>
                                  <a:pt x="1156523" y="19318"/>
                                </a:lnTo>
                                <a:lnTo>
                                  <a:pt x="1173265" y="58599"/>
                                </a:lnTo>
                                <a:lnTo>
                                  <a:pt x="1188720" y="19318"/>
                                </a:lnTo>
                                <a:lnTo>
                                  <a:pt x="1206107" y="19318"/>
                                </a:lnTo>
                                <a:lnTo>
                                  <a:pt x="1221561" y="57955"/>
                                </a:lnTo>
                                <a:lnTo>
                                  <a:pt x="1238304" y="18674"/>
                                </a:lnTo>
                                <a:lnTo>
                                  <a:pt x="1254402" y="1867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AA9B"/>
                          </a:solidFill>
                          <a:ln w="6439" cap="flat">
                            <a:noFill/>
                            <a:prstDash val="solid"/>
                            <a:miter/>
                          </a:ln>
                        </wps:spPr>
                        <wps:bodyPr rtlCol="0" anchor="ctr"/>
                      </wps:wsp>
                      <wpg:grpSp>
                        <wpg:cNvPr id="38" name="Graphique 9"/>
                        <wpg:cNvGrpSpPr/>
                        <wpg:grpSpPr>
                          <a:xfrm>
                            <a:off x="0" y="0"/>
                            <a:ext cx="1824935" cy="273031"/>
                            <a:chOff x="0" y="0"/>
                            <a:chExt cx="1824935" cy="273031"/>
                          </a:xfrm>
                        </wpg:grpSpPr>
                        <wps:wsp>
                          <wps:cNvPr id="39" name="Forme libre : forme 39"/>
                          <wps:cNvSpPr/>
                          <wps:spPr>
                            <a:xfrm>
                              <a:off x="0" y="0"/>
                              <a:ext cx="1533229" cy="273031"/>
                            </a:xfrm>
                            <a:custGeom>
                              <a:avLst/>
                              <a:gdLst>
                                <a:gd name="connsiteX0" fmla="*/ 358677 w 1533229"/>
                                <a:gd name="connsiteY0" fmla="*/ 169357 h 273031"/>
                                <a:gd name="connsiteX1" fmla="*/ 358677 w 1533229"/>
                                <a:gd name="connsiteY1" fmla="*/ 269168 h 273031"/>
                                <a:gd name="connsiteX2" fmla="*/ 285267 w 1533229"/>
                                <a:gd name="connsiteY2" fmla="*/ 269168 h 273031"/>
                                <a:gd name="connsiteX3" fmla="*/ 285267 w 1533229"/>
                                <a:gd name="connsiteY3" fmla="*/ 198978 h 273031"/>
                                <a:gd name="connsiteX4" fmla="*/ 242123 w 1533229"/>
                                <a:gd name="connsiteY4" fmla="*/ 154546 h 273031"/>
                                <a:gd name="connsiteX5" fmla="*/ 183524 w 1533229"/>
                                <a:gd name="connsiteY5" fmla="*/ 177728 h 273031"/>
                                <a:gd name="connsiteX6" fmla="*/ 183524 w 1533229"/>
                                <a:gd name="connsiteY6" fmla="*/ 269812 h 273031"/>
                                <a:gd name="connsiteX7" fmla="*/ 110758 w 1533229"/>
                                <a:gd name="connsiteY7" fmla="*/ 269812 h 273031"/>
                                <a:gd name="connsiteX8" fmla="*/ 110758 w 1533229"/>
                                <a:gd name="connsiteY8" fmla="*/ 92084 h 273031"/>
                                <a:gd name="connsiteX9" fmla="*/ 183524 w 1533229"/>
                                <a:gd name="connsiteY9" fmla="*/ 92084 h 273031"/>
                                <a:gd name="connsiteX10" fmla="*/ 183524 w 1533229"/>
                                <a:gd name="connsiteY10" fmla="*/ 117842 h 273031"/>
                                <a:gd name="connsiteX11" fmla="*/ 271744 w 1533229"/>
                                <a:gd name="connsiteY11" fmla="*/ 90152 h 273031"/>
                                <a:gd name="connsiteX12" fmla="*/ 358677 w 1533229"/>
                                <a:gd name="connsiteY12" fmla="*/ 169357 h 273031"/>
                                <a:gd name="connsiteX13" fmla="*/ 765005 w 1533229"/>
                                <a:gd name="connsiteY13" fmla="*/ 36705 h 273031"/>
                                <a:gd name="connsiteX14" fmla="*/ 692239 w 1533229"/>
                                <a:gd name="connsiteY14" fmla="*/ 36705 h 273031"/>
                                <a:gd name="connsiteX15" fmla="*/ 692239 w 1533229"/>
                                <a:gd name="connsiteY15" fmla="*/ 92084 h 273031"/>
                                <a:gd name="connsiteX16" fmla="*/ 652959 w 1533229"/>
                                <a:gd name="connsiteY16" fmla="*/ 92084 h 273031"/>
                                <a:gd name="connsiteX17" fmla="*/ 652959 w 1533229"/>
                                <a:gd name="connsiteY17" fmla="*/ 151327 h 273031"/>
                                <a:gd name="connsiteX18" fmla="*/ 692239 w 1533229"/>
                                <a:gd name="connsiteY18" fmla="*/ 151327 h 273031"/>
                                <a:gd name="connsiteX19" fmla="*/ 692239 w 1533229"/>
                                <a:gd name="connsiteY19" fmla="*/ 269168 h 273031"/>
                                <a:gd name="connsiteX20" fmla="*/ 838415 w 1533229"/>
                                <a:gd name="connsiteY20" fmla="*/ 269168 h 273031"/>
                                <a:gd name="connsiteX21" fmla="*/ 838415 w 1533229"/>
                                <a:gd name="connsiteY21" fmla="*/ 209926 h 273031"/>
                                <a:gd name="connsiteX22" fmla="*/ 765649 w 1533229"/>
                                <a:gd name="connsiteY22" fmla="*/ 209926 h 273031"/>
                                <a:gd name="connsiteX23" fmla="*/ 765649 w 1533229"/>
                                <a:gd name="connsiteY23" fmla="*/ 151327 h 273031"/>
                                <a:gd name="connsiteX24" fmla="*/ 838415 w 1533229"/>
                                <a:gd name="connsiteY24" fmla="*/ 151327 h 273031"/>
                                <a:gd name="connsiteX25" fmla="*/ 838415 w 1533229"/>
                                <a:gd name="connsiteY25" fmla="*/ 92084 h 273031"/>
                                <a:gd name="connsiteX26" fmla="*/ 765649 w 1533229"/>
                                <a:gd name="connsiteY26" fmla="*/ 92084 h 273031"/>
                                <a:gd name="connsiteX27" fmla="*/ 765649 w 1533229"/>
                                <a:gd name="connsiteY27" fmla="*/ 36705 h 273031"/>
                                <a:gd name="connsiteX28" fmla="*/ 632997 w 1533229"/>
                                <a:gd name="connsiteY28" fmla="*/ 192539 h 273031"/>
                                <a:gd name="connsiteX29" fmla="*/ 462352 w 1533229"/>
                                <a:gd name="connsiteY29" fmla="*/ 192539 h 273031"/>
                                <a:gd name="connsiteX30" fmla="*/ 508072 w 1533229"/>
                                <a:gd name="connsiteY30" fmla="*/ 216365 h 273031"/>
                                <a:gd name="connsiteX31" fmla="*/ 548640 w 1533229"/>
                                <a:gd name="connsiteY31" fmla="*/ 209926 h 273031"/>
                                <a:gd name="connsiteX32" fmla="*/ 627845 w 1533229"/>
                                <a:gd name="connsiteY32" fmla="*/ 209926 h 273031"/>
                                <a:gd name="connsiteX33" fmla="*/ 508072 w 1533229"/>
                                <a:gd name="connsiteY33" fmla="*/ 273032 h 273031"/>
                                <a:gd name="connsiteX34" fmla="*/ 388942 w 1533229"/>
                                <a:gd name="connsiteY34" fmla="*/ 180304 h 273031"/>
                                <a:gd name="connsiteX35" fmla="*/ 511291 w 1533229"/>
                                <a:gd name="connsiteY35" fmla="*/ 87576 h 273031"/>
                                <a:gd name="connsiteX36" fmla="*/ 632997 w 1533229"/>
                                <a:gd name="connsiteY36" fmla="*/ 192539 h 273031"/>
                                <a:gd name="connsiteX37" fmla="*/ 556367 w 1533229"/>
                                <a:gd name="connsiteY37" fmla="*/ 152615 h 273031"/>
                                <a:gd name="connsiteX38" fmla="*/ 510647 w 1533229"/>
                                <a:gd name="connsiteY38" fmla="*/ 135228 h 273031"/>
                                <a:gd name="connsiteX39" fmla="*/ 465571 w 1533229"/>
                                <a:gd name="connsiteY39" fmla="*/ 152615 h 273031"/>
                                <a:gd name="connsiteX40" fmla="*/ 556367 w 1533229"/>
                                <a:gd name="connsiteY40" fmla="*/ 152615 h 273031"/>
                                <a:gd name="connsiteX41" fmla="*/ 1041901 w 1533229"/>
                                <a:gd name="connsiteY41" fmla="*/ 186744 h 273031"/>
                                <a:gd name="connsiteX42" fmla="*/ 985878 w 1533229"/>
                                <a:gd name="connsiteY42" fmla="*/ 208638 h 273031"/>
                                <a:gd name="connsiteX43" fmla="*/ 943377 w 1533229"/>
                                <a:gd name="connsiteY43" fmla="*/ 165493 h 273031"/>
                                <a:gd name="connsiteX44" fmla="*/ 943377 w 1533229"/>
                                <a:gd name="connsiteY44" fmla="*/ 92084 h 273031"/>
                                <a:gd name="connsiteX45" fmla="*/ 870612 w 1533229"/>
                                <a:gd name="connsiteY45" fmla="*/ 92084 h 273031"/>
                                <a:gd name="connsiteX46" fmla="*/ 870612 w 1533229"/>
                                <a:gd name="connsiteY46" fmla="*/ 194471 h 273031"/>
                                <a:gd name="connsiteX47" fmla="*/ 957544 w 1533229"/>
                                <a:gd name="connsiteY47" fmla="*/ 269812 h 273031"/>
                                <a:gd name="connsiteX48" fmla="*/ 1041901 w 1533229"/>
                                <a:gd name="connsiteY48" fmla="*/ 243411 h 273031"/>
                                <a:gd name="connsiteX49" fmla="*/ 1041901 w 1533229"/>
                                <a:gd name="connsiteY49" fmla="*/ 268524 h 273031"/>
                                <a:gd name="connsiteX50" fmla="*/ 1114667 w 1533229"/>
                                <a:gd name="connsiteY50" fmla="*/ 268524 h 273031"/>
                                <a:gd name="connsiteX51" fmla="*/ 1114667 w 1533229"/>
                                <a:gd name="connsiteY51" fmla="*/ 91440 h 273031"/>
                                <a:gd name="connsiteX52" fmla="*/ 1041901 w 1533229"/>
                                <a:gd name="connsiteY52" fmla="*/ 91440 h 273031"/>
                                <a:gd name="connsiteX53" fmla="*/ 1041901 w 1533229"/>
                                <a:gd name="connsiteY53" fmla="*/ 186744 h 273031"/>
                                <a:gd name="connsiteX54" fmla="*/ 1457888 w 1533229"/>
                                <a:gd name="connsiteY54" fmla="*/ 89508 h 273031"/>
                                <a:gd name="connsiteX55" fmla="*/ 1371600 w 1533229"/>
                                <a:gd name="connsiteY55" fmla="*/ 123637 h 273031"/>
                                <a:gd name="connsiteX56" fmla="*/ 1305274 w 1533229"/>
                                <a:gd name="connsiteY56" fmla="*/ 89508 h 273031"/>
                                <a:gd name="connsiteX57" fmla="*/ 1225425 w 1533229"/>
                                <a:gd name="connsiteY57" fmla="*/ 121705 h 273031"/>
                                <a:gd name="connsiteX58" fmla="*/ 1225425 w 1533229"/>
                                <a:gd name="connsiteY58" fmla="*/ 92084 h 273031"/>
                                <a:gd name="connsiteX59" fmla="*/ 1152659 w 1533229"/>
                                <a:gd name="connsiteY59" fmla="*/ 92084 h 273031"/>
                                <a:gd name="connsiteX60" fmla="*/ 1152659 w 1533229"/>
                                <a:gd name="connsiteY60" fmla="*/ 269168 h 273031"/>
                                <a:gd name="connsiteX61" fmla="*/ 1225425 w 1533229"/>
                                <a:gd name="connsiteY61" fmla="*/ 269168 h 273031"/>
                                <a:gd name="connsiteX62" fmla="*/ 1225425 w 1533229"/>
                                <a:gd name="connsiteY62" fmla="*/ 173865 h 273031"/>
                                <a:gd name="connsiteX63" fmla="*/ 1273721 w 1533229"/>
                                <a:gd name="connsiteY63" fmla="*/ 151327 h 273031"/>
                                <a:gd name="connsiteX64" fmla="*/ 1307850 w 1533229"/>
                                <a:gd name="connsiteY64" fmla="*/ 194471 h 273031"/>
                                <a:gd name="connsiteX65" fmla="*/ 1307850 w 1533229"/>
                                <a:gd name="connsiteY65" fmla="*/ 269168 h 273031"/>
                                <a:gd name="connsiteX66" fmla="*/ 1380615 w 1533229"/>
                                <a:gd name="connsiteY66" fmla="*/ 269168 h 273031"/>
                                <a:gd name="connsiteX67" fmla="*/ 1380615 w 1533229"/>
                                <a:gd name="connsiteY67" fmla="*/ 171933 h 273031"/>
                                <a:gd name="connsiteX68" fmla="*/ 1426335 w 1533229"/>
                                <a:gd name="connsiteY68" fmla="*/ 151327 h 273031"/>
                                <a:gd name="connsiteX69" fmla="*/ 1460464 w 1533229"/>
                                <a:gd name="connsiteY69" fmla="*/ 194471 h 273031"/>
                                <a:gd name="connsiteX70" fmla="*/ 1460464 w 1533229"/>
                                <a:gd name="connsiteY70" fmla="*/ 269168 h 273031"/>
                                <a:gd name="connsiteX71" fmla="*/ 1533230 w 1533229"/>
                                <a:gd name="connsiteY71" fmla="*/ 269168 h 273031"/>
                                <a:gd name="connsiteX72" fmla="*/ 1533230 w 1533229"/>
                                <a:gd name="connsiteY72" fmla="*/ 162918 h 273031"/>
                                <a:gd name="connsiteX73" fmla="*/ 1457888 w 1533229"/>
                                <a:gd name="connsiteY73" fmla="*/ 89508 h 273031"/>
                                <a:gd name="connsiteX74" fmla="*/ 0 w 1533229"/>
                                <a:gd name="connsiteY74" fmla="*/ 92084 h 273031"/>
                                <a:gd name="connsiteX75" fmla="*/ 0 w 1533229"/>
                                <a:gd name="connsiteY75" fmla="*/ 269168 h 273031"/>
                                <a:gd name="connsiteX76" fmla="*/ 72766 w 1533229"/>
                                <a:gd name="connsiteY76" fmla="*/ 269168 h 273031"/>
                                <a:gd name="connsiteX77" fmla="*/ 72766 w 1533229"/>
                                <a:gd name="connsiteY77" fmla="*/ 92084 h 273031"/>
                                <a:gd name="connsiteX78" fmla="*/ 0 w 1533229"/>
                                <a:gd name="connsiteY78" fmla="*/ 92084 h 273031"/>
                                <a:gd name="connsiteX79" fmla="*/ 72766 w 1533229"/>
                                <a:gd name="connsiteY79" fmla="*/ 0 h 273031"/>
                                <a:gd name="connsiteX80" fmla="*/ 0 w 1533229"/>
                                <a:gd name="connsiteY80" fmla="*/ 0 h 273031"/>
                                <a:gd name="connsiteX81" fmla="*/ 0 w 1533229"/>
                                <a:gd name="connsiteY81" fmla="*/ 72766 h 273031"/>
                                <a:gd name="connsiteX82" fmla="*/ 72766 w 1533229"/>
                                <a:gd name="connsiteY82" fmla="*/ 72766 h 273031"/>
                                <a:gd name="connsiteX83" fmla="*/ 72766 w 1533229"/>
                                <a:gd name="connsiteY83" fmla="*/ 0 h 273031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  <a:cxn ang="0">
                                  <a:pos x="connsiteX14" y="connsiteY14"/>
                                </a:cxn>
                                <a:cxn ang="0">
                                  <a:pos x="connsiteX15" y="connsiteY15"/>
                                </a:cxn>
                                <a:cxn ang="0">
                                  <a:pos x="connsiteX16" y="connsiteY16"/>
                                </a:cxn>
                                <a:cxn ang="0">
                                  <a:pos x="connsiteX17" y="connsiteY17"/>
                                </a:cxn>
                                <a:cxn ang="0">
                                  <a:pos x="connsiteX18" y="connsiteY18"/>
                                </a:cxn>
                                <a:cxn ang="0">
                                  <a:pos x="connsiteX19" y="connsiteY19"/>
                                </a:cxn>
                                <a:cxn ang="0">
                                  <a:pos x="connsiteX20" y="connsiteY20"/>
                                </a:cxn>
                                <a:cxn ang="0">
                                  <a:pos x="connsiteX21" y="connsiteY21"/>
                                </a:cxn>
                                <a:cxn ang="0">
                                  <a:pos x="connsiteX22" y="connsiteY22"/>
                                </a:cxn>
                                <a:cxn ang="0">
                                  <a:pos x="connsiteX23" y="connsiteY23"/>
                                </a:cxn>
                                <a:cxn ang="0">
                                  <a:pos x="connsiteX24" y="connsiteY24"/>
                                </a:cxn>
                                <a:cxn ang="0">
                                  <a:pos x="connsiteX25" y="connsiteY25"/>
                                </a:cxn>
                                <a:cxn ang="0">
                                  <a:pos x="connsiteX26" y="connsiteY26"/>
                                </a:cxn>
                                <a:cxn ang="0">
                                  <a:pos x="connsiteX27" y="connsiteY27"/>
                                </a:cxn>
                                <a:cxn ang="0">
                                  <a:pos x="connsiteX28" y="connsiteY28"/>
                                </a:cxn>
                                <a:cxn ang="0">
                                  <a:pos x="connsiteX29" y="connsiteY29"/>
                                </a:cxn>
                                <a:cxn ang="0">
                                  <a:pos x="connsiteX30" y="connsiteY30"/>
                                </a:cxn>
                                <a:cxn ang="0">
                                  <a:pos x="connsiteX31" y="connsiteY31"/>
                                </a:cxn>
                                <a:cxn ang="0">
                                  <a:pos x="connsiteX32" y="connsiteY32"/>
                                </a:cxn>
                                <a:cxn ang="0">
                                  <a:pos x="connsiteX33" y="connsiteY33"/>
                                </a:cxn>
                                <a:cxn ang="0">
                                  <a:pos x="connsiteX34" y="connsiteY34"/>
                                </a:cxn>
                                <a:cxn ang="0">
                                  <a:pos x="connsiteX35" y="connsiteY35"/>
                                </a:cxn>
                                <a:cxn ang="0">
                                  <a:pos x="connsiteX36" y="connsiteY36"/>
                                </a:cxn>
                                <a:cxn ang="0">
                                  <a:pos x="connsiteX37" y="connsiteY37"/>
                                </a:cxn>
                                <a:cxn ang="0">
                                  <a:pos x="connsiteX38" y="connsiteY38"/>
                                </a:cxn>
                                <a:cxn ang="0">
                                  <a:pos x="connsiteX39" y="connsiteY39"/>
                                </a:cxn>
                                <a:cxn ang="0">
                                  <a:pos x="connsiteX40" y="connsiteY40"/>
                                </a:cxn>
                                <a:cxn ang="0">
                                  <a:pos x="connsiteX41" y="connsiteY41"/>
                                </a:cxn>
                                <a:cxn ang="0">
                                  <a:pos x="connsiteX42" y="connsiteY42"/>
                                </a:cxn>
                                <a:cxn ang="0">
                                  <a:pos x="connsiteX43" y="connsiteY43"/>
                                </a:cxn>
                                <a:cxn ang="0">
                                  <a:pos x="connsiteX44" y="connsiteY44"/>
                                </a:cxn>
                                <a:cxn ang="0">
                                  <a:pos x="connsiteX45" y="connsiteY45"/>
                                </a:cxn>
                                <a:cxn ang="0">
                                  <a:pos x="connsiteX46" y="connsiteY46"/>
                                </a:cxn>
                                <a:cxn ang="0">
                                  <a:pos x="connsiteX47" y="connsiteY47"/>
                                </a:cxn>
                                <a:cxn ang="0">
                                  <a:pos x="connsiteX48" y="connsiteY48"/>
                                </a:cxn>
                                <a:cxn ang="0">
                                  <a:pos x="connsiteX49" y="connsiteY49"/>
                                </a:cxn>
                                <a:cxn ang="0">
                                  <a:pos x="connsiteX50" y="connsiteY50"/>
                                </a:cxn>
                                <a:cxn ang="0">
                                  <a:pos x="connsiteX51" y="connsiteY51"/>
                                </a:cxn>
                                <a:cxn ang="0">
                                  <a:pos x="connsiteX52" y="connsiteY52"/>
                                </a:cxn>
                                <a:cxn ang="0">
                                  <a:pos x="connsiteX53" y="connsiteY53"/>
                                </a:cxn>
                                <a:cxn ang="0">
                                  <a:pos x="connsiteX54" y="connsiteY54"/>
                                </a:cxn>
                                <a:cxn ang="0">
                                  <a:pos x="connsiteX55" y="connsiteY55"/>
                                </a:cxn>
                                <a:cxn ang="0">
                                  <a:pos x="connsiteX56" y="connsiteY56"/>
                                </a:cxn>
                                <a:cxn ang="0">
                                  <a:pos x="connsiteX57" y="connsiteY57"/>
                                </a:cxn>
                                <a:cxn ang="0">
                                  <a:pos x="connsiteX58" y="connsiteY58"/>
                                </a:cxn>
                                <a:cxn ang="0">
                                  <a:pos x="connsiteX59" y="connsiteY59"/>
                                </a:cxn>
                                <a:cxn ang="0">
                                  <a:pos x="connsiteX60" y="connsiteY60"/>
                                </a:cxn>
                                <a:cxn ang="0">
                                  <a:pos x="connsiteX61" y="connsiteY61"/>
                                </a:cxn>
                                <a:cxn ang="0">
                                  <a:pos x="connsiteX62" y="connsiteY62"/>
                                </a:cxn>
                                <a:cxn ang="0">
                                  <a:pos x="connsiteX63" y="connsiteY63"/>
                                </a:cxn>
                                <a:cxn ang="0">
                                  <a:pos x="connsiteX64" y="connsiteY64"/>
                                </a:cxn>
                                <a:cxn ang="0">
                                  <a:pos x="connsiteX65" y="connsiteY65"/>
                                </a:cxn>
                                <a:cxn ang="0">
                                  <a:pos x="connsiteX66" y="connsiteY66"/>
                                </a:cxn>
                                <a:cxn ang="0">
                                  <a:pos x="connsiteX67" y="connsiteY67"/>
                                </a:cxn>
                                <a:cxn ang="0">
                                  <a:pos x="connsiteX68" y="connsiteY68"/>
                                </a:cxn>
                                <a:cxn ang="0">
                                  <a:pos x="connsiteX69" y="connsiteY69"/>
                                </a:cxn>
                                <a:cxn ang="0">
                                  <a:pos x="connsiteX70" y="connsiteY70"/>
                                </a:cxn>
                                <a:cxn ang="0">
                                  <a:pos x="connsiteX71" y="connsiteY71"/>
                                </a:cxn>
                                <a:cxn ang="0">
                                  <a:pos x="connsiteX72" y="connsiteY72"/>
                                </a:cxn>
                                <a:cxn ang="0">
                                  <a:pos x="connsiteX73" y="connsiteY73"/>
                                </a:cxn>
                                <a:cxn ang="0">
                                  <a:pos x="connsiteX74" y="connsiteY74"/>
                                </a:cxn>
                                <a:cxn ang="0">
                                  <a:pos x="connsiteX75" y="connsiteY75"/>
                                </a:cxn>
                                <a:cxn ang="0">
                                  <a:pos x="connsiteX76" y="connsiteY76"/>
                                </a:cxn>
                                <a:cxn ang="0">
                                  <a:pos x="connsiteX77" y="connsiteY77"/>
                                </a:cxn>
                                <a:cxn ang="0">
                                  <a:pos x="connsiteX78" y="connsiteY78"/>
                                </a:cxn>
                                <a:cxn ang="0">
                                  <a:pos x="connsiteX79" y="connsiteY79"/>
                                </a:cxn>
                                <a:cxn ang="0">
                                  <a:pos x="connsiteX80" y="connsiteY80"/>
                                </a:cxn>
                                <a:cxn ang="0">
                                  <a:pos x="connsiteX81" y="connsiteY81"/>
                                </a:cxn>
                                <a:cxn ang="0">
                                  <a:pos x="connsiteX82" y="connsiteY82"/>
                                </a:cxn>
                                <a:cxn ang="0">
                                  <a:pos x="connsiteX83" y="connsiteY83"/>
                                </a:cxn>
                              </a:cxnLst>
                              <a:rect l="l" t="t" r="r" b="b"/>
                              <a:pathLst>
                                <a:path w="1533229" h="273031">
                                  <a:moveTo>
                                    <a:pt x="358677" y="169357"/>
                                  </a:moveTo>
                                  <a:lnTo>
                                    <a:pt x="358677" y="269168"/>
                                  </a:lnTo>
                                  <a:lnTo>
                                    <a:pt x="285267" y="269168"/>
                                  </a:lnTo>
                                  <a:lnTo>
                                    <a:pt x="285267" y="198978"/>
                                  </a:lnTo>
                                  <a:cubicBezTo>
                                    <a:pt x="285267" y="167425"/>
                                    <a:pt x="274964" y="154546"/>
                                    <a:pt x="242123" y="154546"/>
                                  </a:cubicBezTo>
                                  <a:cubicBezTo>
                                    <a:pt x="220229" y="154546"/>
                                    <a:pt x="197691" y="164206"/>
                                    <a:pt x="183524" y="177728"/>
                                  </a:cubicBezTo>
                                  <a:lnTo>
                                    <a:pt x="183524" y="269812"/>
                                  </a:lnTo>
                                  <a:lnTo>
                                    <a:pt x="110758" y="269812"/>
                                  </a:lnTo>
                                  <a:lnTo>
                                    <a:pt x="110758" y="92084"/>
                                  </a:lnTo>
                                  <a:lnTo>
                                    <a:pt x="183524" y="92084"/>
                                  </a:lnTo>
                                  <a:lnTo>
                                    <a:pt x="183524" y="117842"/>
                                  </a:lnTo>
                                  <a:cubicBezTo>
                                    <a:pt x="205418" y="102387"/>
                                    <a:pt x="233108" y="90152"/>
                                    <a:pt x="271744" y="90152"/>
                                  </a:cubicBezTo>
                                  <a:cubicBezTo>
                                    <a:pt x="312957" y="90152"/>
                                    <a:pt x="358677" y="103675"/>
                                    <a:pt x="358677" y="169357"/>
                                  </a:cubicBezTo>
                                  <a:close/>
                                  <a:moveTo>
                                    <a:pt x="765005" y="36705"/>
                                  </a:moveTo>
                                  <a:lnTo>
                                    <a:pt x="692239" y="36705"/>
                                  </a:lnTo>
                                  <a:lnTo>
                                    <a:pt x="692239" y="92084"/>
                                  </a:lnTo>
                                  <a:lnTo>
                                    <a:pt x="652959" y="92084"/>
                                  </a:lnTo>
                                  <a:lnTo>
                                    <a:pt x="652959" y="151327"/>
                                  </a:lnTo>
                                  <a:lnTo>
                                    <a:pt x="692239" y="151327"/>
                                  </a:lnTo>
                                  <a:lnTo>
                                    <a:pt x="692239" y="269168"/>
                                  </a:lnTo>
                                  <a:lnTo>
                                    <a:pt x="838415" y="269168"/>
                                  </a:lnTo>
                                  <a:lnTo>
                                    <a:pt x="838415" y="209926"/>
                                  </a:lnTo>
                                  <a:lnTo>
                                    <a:pt x="765649" y="209926"/>
                                  </a:lnTo>
                                  <a:lnTo>
                                    <a:pt x="765649" y="151327"/>
                                  </a:lnTo>
                                  <a:lnTo>
                                    <a:pt x="838415" y="151327"/>
                                  </a:lnTo>
                                  <a:lnTo>
                                    <a:pt x="838415" y="92084"/>
                                  </a:lnTo>
                                  <a:lnTo>
                                    <a:pt x="765649" y="92084"/>
                                  </a:lnTo>
                                  <a:lnTo>
                                    <a:pt x="765649" y="36705"/>
                                  </a:lnTo>
                                  <a:close/>
                                  <a:moveTo>
                                    <a:pt x="632997" y="192539"/>
                                  </a:moveTo>
                                  <a:lnTo>
                                    <a:pt x="462352" y="192539"/>
                                  </a:lnTo>
                                  <a:cubicBezTo>
                                    <a:pt x="468147" y="211857"/>
                                    <a:pt x="488109" y="216365"/>
                                    <a:pt x="508072" y="216365"/>
                                  </a:cubicBezTo>
                                  <a:cubicBezTo>
                                    <a:pt x="527390" y="216365"/>
                                    <a:pt x="538337" y="215077"/>
                                    <a:pt x="548640" y="209926"/>
                                  </a:cubicBezTo>
                                  <a:lnTo>
                                    <a:pt x="627845" y="209926"/>
                                  </a:lnTo>
                                  <a:cubicBezTo>
                                    <a:pt x="616254" y="252426"/>
                                    <a:pt x="577617" y="273032"/>
                                    <a:pt x="508072" y="273032"/>
                                  </a:cubicBezTo>
                                  <a:cubicBezTo>
                                    <a:pt x="437882" y="273032"/>
                                    <a:pt x="388942" y="246630"/>
                                    <a:pt x="388942" y="180304"/>
                                  </a:cubicBezTo>
                                  <a:cubicBezTo>
                                    <a:pt x="388942" y="113978"/>
                                    <a:pt x="437882" y="87576"/>
                                    <a:pt x="511291" y="87576"/>
                                  </a:cubicBezTo>
                                  <a:cubicBezTo>
                                    <a:pt x="585345" y="87576"/>
                                    <a:pt x="632997" y="113978"/>
                                    <a:pt x="632997" y="192539"/>
                                  </a:cubicBezTo>
                                  <a:close/>
                                  <a:moveTo>
                                    <a:pt x="556367" y="152615"/>
                                  </a:moveTo>
                                  <a:cubicBezTo>
                                    <a:pt x="547996" y="140380"/>
                                    <a:pt x="529966" y="135228"/>
                                    <a:pt x="510647" y="135228"/>
                                  </a:cubicBezTo>
                                  <a:cubicBezTo>
                                    <a:pt x="491329" y="135228"/>
                                    <a:pt x="473299" y="141024"/>
                                    <a:pt x="465571" y="152615"/>
                                  </a:cubicBezTo>
                                  <a:lnTo>
                                    <a:pt x="556367" y="152615"/>
                                  </a:lnTo>
                                  <a:close/>
                                  <a:moveTo>
                                    <a:pt x="1041901" y="186744"/>
                                  </a:moveTo>
                                  <a:cubicBezTo>
                                    <a:pt x="1028378" y="199622"/>
                                    <a:pt x="1006484" y="208638"/>
                                    <a:pt x="985878" y="208638"/>
                                  </a:cubicBezTo>
                                  <a:cubicBezTo>
                                    <a:pt x="954325" y="208638"/>
                                    <a:pt x="943377" y="195759"/>
                                    <a:pt x="943377" y="165493"/>
                                  </a:cubicBezTo>
                                  <a:lnTo>
                                    <a:pt x="943377" y="92084"/>
                                  </a:lnTo>
                                  <a:lnTo>
                                    <a:pt x="870612" y="92084"/>
                                  </a:lnTo>
                                  <a:lnTo>
                                    <a:pt x="870612" y="194471"/>
                                  </a:lnTo>
                                  <a:cubicBezTo>
                                    <a:pt x="870612" y="257577"/>
                                    <a:pt x="918264" y="269812"/>
                                    <a:pt x="957544" y="269812"/>
                                  </a:cubicBezTo>
                                  <a:cubicBezTo>
                                    <a:pt x="994249" y="269812"/>
                                    <a:pt x="1021295" y="258221"/>
                                    <a:pt x="1041901" y="243411"/>
                                  </a:cubicBezTo>
                                  <a:lnTo>
                                    <a:pt x="1041901" y="268524"/>
                                  </a:lnTo>
                                  <a:lnTo>
                                    <a:pt x="1114667" y="268524"/>
                                  </a:lnTo>
                                  <a:lnTo>
                                    <a:pt x="1114667" y="91440"/>
                                  </a:lnTo>
                                  <a:lnTo>
                                    <a:pt x="1041901" y="91440"/>
                                  </a:lnTo>
                                  <a:lnTo>
                                    <a:pt x="1041901" y="186744"/>
                                  </a:lnTo>
                                  <a:close/>
                                  <a:moveTo>
                                    <a:pt x="1457888" y="89508"/>
                                  </a:moveTo>
                                  <a:cubicBezTo>
                                    <a:pt x="1414744" y="89508"/>
                                    <a:pt x="1388987" y="103031"/>
                                    <a:pt x="1371600" y="123637"/>
                                  </a:cubicBezTo>
                                  <a:cubicBezTo>
                                    <a:pt x="1357433" y="97879"/>
                                    <a:pt x="1327168" y="89508"/>
                                    <a:pt x="1305274" y="89508"/>
                                  </a:cubicBezTo>
                                  <a:cubicBezTo>
                                    <a:pt x="1262130" y="89508"/>
                                    <a:pt x="1241523" y="106895"/>
                                    <a:pt x="1225425" y="121705"/>
                                  </a:cubicBezTo>
                                  <a:lnTo>
                                    <a:pt x="1225425" y="92084"/>
                                  </a:lnTo>
                                  <a:lnTo>
                                    <a:pt x="1152659" y="92084"/>
                                  </a:lnTo>
                                  <a:lnTo>
                                    <a:pt x="1152659" y="269168"/>
                                  </a:lnTo>
                                  <a:lnTo>
                                    <a:pt x="1225425" y="269168"/>
                                  </a:lnTo>
                                  <a:lnTo>
                                    <a:pt x="1225425" y="173865"/>
                                  </a:lnTo>
                                  <a:cubicBezTo>
                                    <a:pt x="1240236" y="159054"/>
                                    <a:pt x="1255690" y="151327"/>
                                    <a:pt x="1273721" y="151327"/>
                                  </a:cubicBezTo>
                                  <a:cubicBezTo>
                                    <a:pt x="1299478" y="151327"/>
                                    <a:pt x="1307850" y="164206"/>
                                    <a:pt x="1307850" y="194471"/>
                                  </a:cubicBezTo>
                                  <a:lnTo>
                                    <a:pt x="1307850" y="269168"/>
                                  </a:lnTo>
                                  <a:lnTo>
                                    <a:pt x="1380615" y="269168"/>
                                  </a:lnTo>
                                  <a:lnTo>
                                    <a:pt x="1380615" y="171933"/>
                                  </a:lnTo>
                                  <a:cubicBezTo>
                                    <a:pt x="1395426" y="157122"/>
                                    <a:pt x="1408305" y="151327"/>
                                    <a:pt x="1426335" y="151327"/>
                                  </a:cubicBezTo>
                                  <a:cubicBezTo>
                                    <a:pt x="1452093" y="151327"/>
                                    <a:pt x="1460464" y="164206"/>
                                    <a:pt x="1460464" y="194471"/>
                                  </a:cubicBezTo>
                                  <a:lnTo>
                                    <a:pt x="1460464" y="269168"/>
                                  </a:lnTo>
                                  <a:lnTo>
                                    <a:pt x="1533230" y="269168"/>
                                  </a:lnTo>
                                  <a:lnTo>
                                    <a:pt x="1533230" y="162918"/>
                                  </a:lnTo>
                                  <a:cubicBezTo>
                                    <a:pt x="1533230" y="101743"/>
                                    <a:pt x="1488798" y="89508"/>
                                    <a:pt x="1457888" y="89508"/>
                                  </a:cubicBezTo>
                                  <a:close/>
                                  <a:moveTo>
                                    <a:pt x="0" y="92084"/>
                                  </a:moveTo>
                                  <a:lnTo>
                                    <a:pt x="0" y="269168"/>
                                  </a:lnTo>
                                  <a:lnTo>
                                    <a:pt x="72766" y="269168"/>
                                  </a:lnTo>
                                  <a:lnTo>
                                    <a:pt x="72766" y="92084"/>
                                  </a:lnTo>
                                  <a:lnTo>
                                    <a:pt x="0" y="92084"/>
                                  </a:lnTo>
                                  <a:close/>
                                  <a:moveTo>
                                    <a:pt x="72766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72766"/>
                                  </a:lnTo>
                                  <a:lnTo>
                                    <a:pt x="72766" y="72766"/>
                                  </a:lnTo>
                                  <a:lnTo>
                                    <a:pt x="72766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22C4A"/>
                            </a:solidFill>
                            <a:ln w="6439" cap="flat">
                              <a:noFill/>
                              <a:prstDash val="solid"/>
                              <a:miter/>
                            </a:ln>
                          </wps:spPr>
                          <wps:bodyPr rtlCol="0" anchor="ctr"/>
                        </wps:wsp>
                        <wps:wsp>
                          <wps:cNvPr id="40" name="Forme libre : forme 40"/>
                          <wps:cNvSpPr/>
                          <wps:spPr>
                            <a:xfrm>
                              <a:off x="1606639" y="50227"/>
                              <a:ext cx="218296" cy="218940"/>
                            </a:xfrm>
                            <a:custGeom>
                              <a:avLst/>
                              <a:gdLst>
                                <a:gd name="connsiteX0" fmla="*/ 72766 w 218296"/>
                                <a:gd name="connsiteY0" fmla="*/ 0 h 218940"/>
                                <a:gd name="connsiteX1" fmla="*/ 72766 w 218296"/>
                                <a:gd name="connsiteY1" fmla="*/ 72766 h 218940"/>
                                <a:gd name="connsiteX2" fmla="*/ 145531 w 218296"/>
                                <a:gd name="connsiteY2" fmla="*/ 72766 h 218940"/>
                                <a:gd name="connsiteX3" fmla="*/ 145531 w 218296"/>
                                <a:gd name="connsiteY3" fmla="*/ 145531 h 218940"/>
                                <a:gd name="connsiteX4" fmla="*/ 218297 w 218296"/>
                                <a:gd name="connsiteY4" fmla="*/ 145531 h 218940"/>
                                <a:gd name="connsiteX5" fmla="*/ 218297 w 218296"/>
                                <a:gd name="connsiteY5" fmla="*/ 0 h 218940"/>
                                <a:gd name="connsiteX6" fmla="*/ 72766 w 218296"/>
                                <a:gd name="connsiteY6" fmla="*/ 0 h 218940"/>
                                <a:gd name="connsiteX7" fmla="*/ 72766 w 218296"/>
                                <a:gd name="connsiteY7" fmla="*/ 146175 h 218940"/>
                                <a:gd name="connsiteX8" fmla="*/ 0 w 218296"/>
                                <a:gd name="connsiteY8" fmla="*/ 146175 h 218940"/>
                                <a:gd name="connsiteX9" fmla="*/ 0 w 218296"/>
                                <a:gd name="connsiteY9" fmla="*/ 218941 h 218940"/>
                                <a:gd name="connsiteX10" fmla="*/ 72766 w 218296"/>
                                <a:gd name="connsiteY10" fmla="*/ 218941 h 218940"/>
                                <a:gd name="connsiteX11" fmla="*/ 72766 w 218296"/>
                                <a:gd name="connsiteY11" fmla="*/ 146175 h 218940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</a:cxnLst>
                              <a:rect l="l" t="t" r="r" b="b"/>
                              <a:pathLst>
                                <a:path w="218296" h="218940">
                                  <a:moveTo>
                                    <a:pt x="72766" y="0"/>
                                  </a:moveTo>
                                  <a:lnTo>
                                    <a:pt x="72766" y="72766"/>
                                  </a:lnTo>
                                  <a:lnTo>
                                    <a:pt x="145531" y="72766"/>
                                  </a:lnTo>
                                  <a:lnTo>
                                    <a:pt x="145531" y="145531"/>
                                  </a:lnTo>
                                  <a:lnTo>
                                    <a:pt x="218297" y="145531"/>
                                  </a:lnTo>
                                  <a:lnTo>
                                    <a:pt x="218297" y="0"/>
                                  </a:lnTo>
                                  <a:lnTo>
                                    <a:pt x="72766" y="0"/>
                                  </a:lnTo>
                                  <a:close/>
                                  <a:moveTo>
                                    <a:pt x="72766" y="146175"/>
                                  </a:moveTo>
                                  <a:lnTo>
                                    <a:pt x="0" y="146175"/>
                                  </a:lnTo>
                                  <a:lnTo>
                                    <a:pt x="0" y="218941"/>
                                  </a:lnTo>
                                  <a:lnTo>
                                    <a:pt x="72766" y="218941"/>
                                  </a:lnTo>
                                  <a:lnTo>
                                    <a:pt x="72766" y="146175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AA9B"/>
                            </a:solidFill>
                            <a:ln w="6439" cap="flat">
                              <a:noFill/>
                              <a:prstDash val="solid"/>
                              <a:miter/>
                            </a:ln>
                          </wps:spPr>
                          <wps:bodyPr rtlCol="0" anchor="ctr"/>
                        </wps:wsp>
                      </wpg:grpSp>
                    </wpg:wgp>
                  </a:graphicData>
                </a:graphic>
              </wp:inline>
            </w:drawing>
          </mc:Choice>
          <mc:Fallback xmlns:w16cex="http://schemas.microsoft.com/office/word/2018/wordml/cex" xmlns:w16="http://schemas.microsoft.com/office/word/2018/wordml" xmlns:a="http://schemas.openxmlformats.org/drawingml/2006/main" xmlns:pic="http://schemas.openxmlformats.org/drawingml/2006/picture" xmlns:a14="http://schemas.microsoft.com/office/drawing/2010/main" xmlns:c="http://schemas.openxmlformats.org/drawingml/2006/chart">
            <w:pict>
              <v:group id="Graphique 9" style="width:224.8pt;height:53.3pt;mso-position-horizontal-relative:char;mso-position-vertical-relative:line" coordsize="18249,4327" o:spid="_x0000_s1026" w14:anchorId="7B9591A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/sJpuTAAAFc9AQAOAAAAZHJzL2Uyb0RvYy54bWzsfdtuZclx5fsA8w8HfDQwXWff9y6o2pAl&#10;q18GdgPyANIjm8UqEiCLNMnuKs3X+Fv8ZbPyHpH7nJMrSjDgh4EAnWbtXBmZkRGRt4jI3/3jt8eH&#10;w2+3L6/3T18+XHU/HK8Ot19unj7ef/n84er//Nuf/td6dXh9u/7y8frh6cvth6u/3b5e/eOP//N/&#10;/O7r8/vb/unu6eHj7csBlXx5ff/1+cPV3dvb8/t3715v7m4fr19/eHq+/YKPn55eHq/f8OfL53cf&#10;X66/ovbHh3f98Ti/+/r08vH55enm9vUV//rH8PHqR1//p0+3N2//+unT6+3b4eHDFdr25v//xf//&#10;L+7/3/34u+v3n1+un+/ub2Izrr+jFY/X919ANFf1x+u368OvL/e7qh7vb16eXp8+vf1w8/T47unT&#10;p/ubW98H9KY7Vr356eXp12ffl8/vv35+zmwCays+fXe1N//y288vh/uPH66G+erw5foRY/STZ8e/&#10;/3p72Bx/vj5/fo9iP708//n555f4D5/DX67L3z69PLpfdObwzXP2b5mzt9/eDjf4x36dxnnGANzg&#10;27zM7r8962/uMD472M3dP0dgt/bjNkwBOA790q8O+C6Rfedalxvz9RlS9FoY9fr3MerPd9fPt57/&#10;r44DiVFLYtSfIJa3h4f7X15u//M/3h+clN4ehiUwzUMyx17fv4J5J9gFzvQzagRfhrHrV8/y6/eJ&#10;cV0/jeOxD/3funHw33P3r9/f/Pr69tPtkx+B69/+9+ubZ+vnj/gvL48f46DePH358nr/dvsXDMKn&#10;xwcI+T+8OyzHdRgPXw+JSsRWkL9KyNBN03C4O+S2QOZ3NDpBY1zmqW/TkJBpGMelRQM8yf3opnGa&#10;2jQkhKIx2GlIyLxB6lv9GAWNY7sPsjhVP3Qn84moXxbfjt3Uaj6sRq6eHGoJYUhAOzIJUmIlhJJY&#10;TFOZBgR82dojISEUjU3QGIdlXds0JKTvp2FtDUcndbWbjxvREYXhqEhtZalIzHic5nZfpL6OQzcS&#10;pqpTGIqK1Fhy6DuJoca+k3q7bOvIjIvEjCNmv+boS+3tOswsc1vGOgVaj8OxSUZqcDcd53UgyEgQ&#10;1xupxXRvJChYi9ZkJRWZHRqJ4TojVbkbpr4n1L+TIIpMr/S/G+eemHsVaDj2c9Pq91KZt/HYEXKm&#10;MFxnpDJ3bGckaFonWMCGAPRSm9mhUSCuN1Kdu2Xo+66tNb0ETX03tXuj1HmboDgEGQmatnVtL7+k&#10;OvcdpjPCovUSNI3L0BY0qc7dNqz9QvRGgsZtWsemCEh9xoQ2jIzaSJBbvLfHRuoz3RsFWuel2ZtB&#10;GoEekwDm2uYiX4GGaeyaIjBII9B33ToRY6NAHBmp0N2GVRAhaYMEUSZtUFZgGacjQ0aCKBEYpEJ3&#10;GzY6hBVQoGHr164l0G7LnBe0fb9sE2GhFYhST3dokMl027TAPrUlTYKWblyaK0HsqQUZ6HNH7GQU&#10;aOqxsGkyTSo0a6EHCeLISIXG/n6YGPWUoBlL4cakNiobQBJRIDcTNlk2KhswYMNL2AAF4shIde5Z&#10;MhLEsEwqMzsuowQxRKT+00QkCPNG19SYUek/O/wStBy7rbkTGKUq0+MiQRwZqf80GQnimCZVmR4b&#10;CeLISFXut37biI3tKEHUlnNSFoAko0DjPMxNQzNJCzAch20kJjQFohbpk1TmoZvXnpgCFGjCJNhc&#10;b05SnWkyEsQdykmFdgLAHMNOEkRtbSep0P2ydlgJN6dnBaJWAZNUaJqMBHECLRW6n3GhwEiaBHFk&#10;pELTZCSIsgKTVGiaaRJEkXGXLnmFxpJRIOaIdpZGgDVpCoT1dnNSm6UNoKlIEMcyqc6sDZgliCMj&#10;1Zkmo0HEXcysbAA5DSgQpTWzUuexn7Cqb5oaBSIWT+6iLAsz9ugcEQmiVpuzVGbcOS4zsahVII6M&#10;VGaajAQRLFuk/rMsUyCGiFR/mogEURqzSFWmyUgQtdpcpCqz46JAHBmlyqSULRLEMU3qP800CeLI&#10;SP0fe2xqiZOARYI4MlKZh22dj8QaYJEgbmyUBViWbSMOURcJ4shIZXZ3AgNhaBYJopi2KhuA25qB&#10;OAxSII6MVOhhXfuNmAJWCaJOnlep0ONx7WdiJ6BAXG+kFWAFepUgjoxU6HHt5oXpjQRNHf7XOg5a&#10;pUKP2wxK7elZgTgyUqHHucMuhSAjQdS+ZpUKPfYLtnYEGQVirlNXqdC4SqOsgAJ1zHUqfH7Kqmbc&#10;sNxgmKZA3semcSK4SSswjv3A3NhoEEVGKjQrApsEUecBm7ICpN4oECXQm1RommkSNKwzrHprbKRC&#10;QzdxB9sW6E2CODLKCpDquUlQv824tmz1Rio0zTQJ4nojFRoX3TNzjrYpUPscfZM2gCaiQIwX2CbV&#10;eT7COYhwqdAghkx3lEaApVOhurVr3nR2R63R/TITJlqjqKkAqiKs5zT105E449Io6vq+O0qtnnAR&#10;zfVIoqjpoDtKvebHSKL65dj2POyOUrN5QgrV1qDuKDWbVaEKxZBRmk2qUHeUKFIQpHZP64KtW9tY&#10;d0eJom6ku6M0ChOu8Zm1oUZxPVIegHSPKhThadN10irQEqdQZI+kVZixqGKcBjrlPUice3TKEZAn&#10;o2wCc80K5ydh5eZhhA8AIXMKRZ1JwVvouwgpFKGsnbIJ9PhoVPNuquukdvPjI1HULg7OL5JtdH8k&#10;ijox6JRLIC8I0pJwhJRTIE1IoTjWKb9AeowUiiQkbcIyHNeFWGR3vUSRhKR+84QkaqYWWco7cN6w&#10;2SSOqTqFQhzH2LzmR3yIFO8ZxweEf5xGrdilN4MhOuUhiBmPJCTtAnyQ1uZ5SNdLHcfOYWXcJDUq&#10;+Ao39kII6RGsW+BbCO/a5sWIRs2wY0SPpI7PG/y4mSmilyjOMihPQURyzSujRwrFTeLKV5DukUJ1&#10;jL9kp7wF6TFSKLcdaOuRcjLkCUnLwJkg5TFImyCFIglJy7AgEIvxasZSRChFiIVp6ZFyNaQVVqGG&#10;4wanziYhZRmWsWccQeEAbe+RtAx8jyTKbwraPVI6To+RRHFjpPwHYe/hb0DYOoViVt3Kf5AnI/ce&#10;3GJ4lHM/JGFkLoI7hSIJSQ3nCUkUxTi5i+AZJ1EUGandPBmJ4oyPcj/kCanVAuPmCB9lod38+CgU&#10;R0hqN09IokjWSe3mWSdRHCHlUQgXPCw4CZugUJQDCm7B5BjRhCSKcnhEWJ0gtLrlD3GXplHUFUen&#10;nBFx6Lpgpd5eOioU5fSIGUH2iCYkUZTbI2LHJaFjjwAQpkcSxZ0KK5dEOD7iUJUhJC0D5frYTUrH&#10;aUISRYq31HF4JE3MDW43SRRJSOo4T0iiOMugvAzpMVIokpDUcZ6QRDFOkJ3yT6RNnUIxbpCd8jXk&#10;6cjVAsk4qeG0AZoliiQkNZwnJFGccCuPQ5510i6QhKSGr9s6MI5K8P4Q9pHbJCu/Q56QtAvctn+W&#10;Go77yXFjpj2F4ggp70OakELhyn1q78YXqeHIw8KZVIXiZiPluAi/qPHITOQKxc1GygsRznHY8RLT&#10;nkINC0a2uaVUfoj8GEnLgIDZrp3RYJE6vs4IS2VOHhWK2/YrX8R12I6MA2OnUMO4LM2IuU55I8IX&#10;bzsy14cKBd8dOIi0DjKUPyJYBycZRhikZeCOz5RHIm2CFIqzdconkZY6hZqOLvNCi3XKK3HFnTUT&#10;1IQje2m9l2M7ogHprQRkHUfkySLGSKGm8QhL3OyRnP0Rqb0MhINJp/wZKe9MhBjJHiFUl7qTUCiy&#10;R8oy0IQkihQGOfu7+HMmxhWaI/jAnJoop0aejFwxcJsw5aG4wQuEcQfuFIokJFcMPCGJYhinfBRp&#10;xikURUZqN1yiNvjYELqqXBu51bByU4Tf0RGuXQwlaUtIStIqGChJGLceVs6KBu5Ja0JSkhpuoCRh&#10;3EJ1kyqOIM51Y2yqQpGEpJLzhCSK5J2c/LcVtxrMQlX5SJKEpJLzhCSKknDkCBVmmGWdRpGEpHng&#10;CUlUSGPYmMl75fAIj8kZWSHb1kHDmnujXnk7wjIg8xBxl6NhhFXtlbOjgY60C3B5I/JFKm9HOIAi&#10;Xw9xE99XMES4t9ZavXJ4pC1QBWOyPPTKexEz+bxgS9U8ItYwapSkXTDQkTBqzYDLVqGvOLVFEgri&#10;mEHDOErKfZGnpGAM75T3Is87BaPoqOn/iCy7zA4WaiAYTm3DkO1LQHC0PhwZT6oKxkTG9NqBsRuQ&#10;N5GxdQpG9klO/4Y+SRh1GNQr10e4ObPjJBcbZJ/kAgDOrbBdjA1XTpMkJano4B7iPxk7pLwmKZ/o&#10;Xvk/wqkaO2jGiisY1yftykj3ScGoez4kAlT6xI6TgpF9ksoesz4T84XdBxKhrLJPPVIWIZVMe2ZS&#10;MGpxjLMZRQkeskdG9hSMpCSVHXQWd/BC9EnCqDNCxDLJPkHGXco3gpKEkX3SNmJ2I8VQkjCSkrYR&#10;w7asxOYCPZesoFZFyqcRHu1IQM7MGhpGUVJOjfDSHFzu1PY4KRhnI7RXI05jFiYBEkbTzD3l1thh&#10;VYoYGaZPyrRw3NM2AtlNGU+KXjlRUg4OvXZsxPH5wJzdVDDGlRQeDZLhSCKG7P0M9xSspoR8/zmj&#10;//VdSvJ/8+1LzPKP/zpcuxc3jv4RiuenV/ekgkz5j+cF0p9/9U8voEqg3BMBDTAESIK7+PwCB4ZM&#10;SHBvAkM6JHgwgTEpSPBoAmMwJHgygWGDJXg2gWFWJdi/JUEPFSylBKeXMrihwr5LgtM7ExzYbYok&#10;Gn+HVzpIeC1kNilzWxhF3SZnbjuj4DZJc5sNBbfJmgu4UnCbtLndhILb5M2t9RXcJnFuAa/gNplz&#10;q3IFt0mdW2pLOP62SJ1bPyu4TercoljBbVLnVroKbpM6t3xVcJvUuYAeBbdJnVufKrhN6lzwjYLb&#10;pM4tCRXcJnVunafgNqlzizcJx98WqXMrMgW3SZ1bnSm4Terc2knBbVLn1lEKbpM6tzhScJvUuWAO&#10;BbdJnQvRUHCb1LlEzwpukzq83KThNqlzQRKSOv62SJ0LmVBwm9S5kAYFt0mdS5Ks4DapGyupw9+m&#10;vldSh9zIJngldQg6MMErqUMogQleSd1okzqXNlhx3iZ1zg1fwvG3pfHOJV/BbVLnHO0V3CZ1zhFe&#10;wW1S55ziFdwmdc7VXcFtUucc2BXcJnXOLV3BbVLn3MYV3CZ1Lretgtukzrl4Szj+tkidyyur4Dap&#10;c/7YCm6TOuecreA2qXPO0wpukzqXuFXBbVLn3KMV3CZ18SHDfNKAv00DV0kdXJtN8Erq4HpsgTsH&#10;Ytl3/G2CV1IHN2ETvJI6OP+a4JXUwaXXBK+kDu69JngldXC/NcErqYNTrQle2Tq4yprgldTBbdYE&#10;r6QObq0WuHNOlVKHv03wSurggmqCV1IHx1ITvJI6uIua4JXUwQnUBK+kDukqTfBK6uCwaYJXUgf3&#10;TRO8kjq4V5rgldSFd2Ppk0Ln/CilDn9bqDufRgW3SZ3zb1Rwm9S5nIwKbpM654mo4Dapc+kQFdwm&#10;dc77T8FtUufSFyq4Teqcp56C26TOJRxUcJutgyuUxrt/sMidzw8oG+D+wVZBJXouEaCtgkr44P1i&#10;rKASP5fuz9aCSgDhUmSsoBJBl2rP1oJKCF0SPVsFlRi65Hi2CipBdEnvTBXsLizMNxaVCXSp7Wwt&#10;qCURtxi2CmpJxD2GrYJaEnGTYauglkTcZdgqqCURtxm2CmpJxH2GrYJaEnGjYauglkTcaZgqqC8x&#10;cONurKCWRNxr2FpQSyJuNmwV1JKIuw1bBbUk4nbDVkEtibjfsFVQSyJuOGwV1JKIOw5bBbUk4pbD&#10;VkEtibjnMFVQX2x0xpuNrr7acP9ga0EtibjtsFVQSyLuO2wV1JKIGw9bBbUk4s7DVkEtibj1sFVQ&#10;SyLuPWwV1JKImw9bBbUk4u7DVEF92dEZbzu6+rrD/YOtBbUk4gbEVkEtibgDsVVQS6Lx1qNzT0Cq&#10;tbLx3gPvbdcVGCXRZU3SLTBKIi47qgqMklhff3T4B9Mo1BcgeO3eWEE9O+NOxNaCWhJxK2KroJZE&#10;3IvYKqglETcjtgpqScTdiK2CWhJxO2KroJZE3I/YKqglETcktgpqm4g7ElMF9aUIMokaK6glEfck&#10;thbUkoibElsFtSTirsRWQS2JuC2xVVBLIu5LbBXUkogbE1sFtSQa70jw8mllE423JJ3LyKKssvGe&#10;BI/6VBUYb0o6l0FFtcB4V4IcIHUFRkl0GU90C4yS6PKf6AqMkugylOgKjJLoMo/oCoyS6DKK6AqM&#10;NtHlF9EVGG2iywCiKzDaxPryBO9r2LTRZexQLTDen/j8HboCoyS6DBu6AqMkuswZugKjJLpXvnQF&#10;Rkl0mS50BUZJdJkvdAVGSXS5KXQFRkl0T3DpCoySWF+oIAjJJon1lUqHfzBNLPWlSod/sFVQSyLu&#10;WWwV1JKImxZbBbUk4q7FVkEtibhtsVVQSyLuW2wV1JKIGxdbBbUk4s7FUoFPXSBF2f2DrYLKJvbG&#10;OxafaUC3wCaJPomArsAmiT6pgK7AJok+6F9XYJNEH8uvK7BJog/R1xXYJLF37w3pCmyS6EPqdQVG&#10;SazvWHrjHUvvQuBVC4x3LD62XVdglMQ6NMTFsJuUqQ4OcRHttgoqm4ggOWMFlU108ee2FlQ2sTfe&#10;sfR1kIj7B1sLKpvogsBNFdR3LL3xjsVHaCtBMt6x9PtgEaMk7sJFjHcsPkxad8EoibuQEeMdiw9q&#10;1i0wSuIubMR4x+JjiXULjJK4Cx0x3rEgtL8yacY7Fh/Qq7pgvGPp6wAS9w8mZapDSFw8rq2Cap3o&#10;wmxtFdQ2Ud+xBC+oGBr7cnvzdnj4cPVwdXj7cPV2dXj5cPVydfjlw9Uvjuj1++frNxdRm/7z8PXD&#10;VUyMcHW4+3CFdPW4vXBfH59+u/23J1/uzYXX+mwffjR9yqvYhVLq5tdf7m/+6fb/nsYg0XNwc0QL&#10;fHX+kR9fHRIMhiCB9Gl07+7qT66Pqv6HL5KOzyS1Q6Qy6TcQLmV93pzYj1Qm/YayQXrZci5p9sXq&#10;SsdOFNX9q5m0IbtNHMBqNHAIEJQqse/0QOnqbx6eXm+9PJQBDCSnaYjnFPwwF0yPdJHexqTG4EGr&#10;6AK2/zTg2Vc/aPlTa5jnY3TJkog0ZOk3DnMuOyJPVLJ7qUz6DWXHAa+C+ZacKqs5FxG5WxmRelyY&#10;ceGT5K2u//zI+Pe3Qivda96cAm5IIRR4PCGFvpQgZGWOwbQ7CUIOiT66xudvu6HRzY5MH+bpbKUT&#10;no4Ie+6+bguumdI3n9gl9k2T0H9FggU4D9GxKw1EVxoTVCLYP68+oof5G9XDwrWMS/TK+OyaUj5d&#10;6N5ZlXRv6sQYUAkvmnuSMwU0IPW0Mh54bm2JR0A+C5EUCzy9ify/XmTyN4oz8E1M2pmBiTWFa8OA&#10;nL+SXvkk+6Z7pP8KI19wPlW4rBJulmMMR/LJRtS30r38jete4VkGpu6JAdo3pozDhQ6eH3vkWImB&#10;2xP2Qmkj0Bh7AVqGsIvMbV0w94Q9kk9wrJizTf5BVCy48jeKOdi6+txlEpgIYg+ZhG3HOPltXMqy&#10;Rk31p0ZfAvGwpTeGhWBpTP0NuS3xknUwottUHPCbBHGJ00eVCVOaNCZIPB8jRv2LOoql5VtWQ4ql&#10;uO9MleJ0Jbisph7iecQlekb7jOWKYOlh/kYRBEuTD0UGJoLYy8zxIg6HDMEn4MQ3PG/T5WMbxVI9&#10;30JckJI72BgBSYVOD3iBuGftZJfBn8XloIT07SwPjoWnGIqcv1Hs6JZ1iPduGZi63C1YzoZpNU/k&#10;p74lu0sSLJW6NwlkD5FE/xjvLbA6CwfVmeCG5XM4ORrwTHI+Rlf8P81SLCPChLxbqfQ9HgsJLPXv&#10;FsjGiG/Z2lE9FMB5RdYyVSmWAPGGbsHzY2ql0m1YLwR2528UQTxXMEbXqAzMbIP2xxO7XWPwjFD6&#10;NvVYXruG7ggmaY0LEWFyBSQVOr+qQ8qkIYaforGRUjHvqYJARRT2D+3F4qlQ+o2FB+TRDlpmKlya&#10;kepLv7tG7ItSHfUZhvmu+nxrbFdNhWVDUifT766zpwpf6O7WIytyMEp4ByzJ0NmRLcXzHAKRS405&#10;qb8FMs14W8xxKEk33lzZYtKS3aSLtJhb1Ir8bSfdpwjihd0x7iYyMBHEKuMYT8xOfJvXeCTp05fF&#10;odQkUk8D2wf4fUTIqd23hiZIN0dfjywDuXV4hbgLqrBbtrthink+8jeKHf06T3GZmYGJIF4C9S9D&#10;YEqasfvUpq58O28/NTtEdXnCEdJRFZ7HOcaEmwqfku+q5tJyU+ETpx1VxUWU3Ytgl3W9lG03QsiR&#10;qTDBuNKMU4XPGwas6qboSlLM5zmzIAq3bfjQL3i/zpscU+HSjDQq6Tdq1qkWpyJURyXvia5m/T0r&#10;46KrpsKyIakH6XfX2VOFz3cXz+UOcZUigWe7u+G9qrBsI3qwYNUXToGJwjgtiLl/ZENSN9Nv7C7O&#10;XWKeIaLwimOvcGQn94epxvQbah6PeLQpHKC2az7DvFTjBa7jlafooDfhSdR0/nqO6+Pm3oXyKiKL&#10;Zzpq0Rz7sSHLaYDMOBv3S7Rk5kcsDt3jRDDzuylgnOE5GJiVv1HzyjgiYWdc7h7x7pyc18febf08&#10;wd0hk/h24aThVA9LpbuTOdGYrj5oxkFRksr8jevhinudsDbKwMzSDUYsHgtjY+OdOU58C0fp7XW5&#10;aL+EXBxwd7oaZaReV40TnC2iBqxT8FXJrSsDnpdAHDsWHFUGu52BudIFaYPjcQ324H53nb+dln29&#10;OLqgOkXOhhUvCMZZ96zqrFjhxV22KH6Rk8uK6dxLa54jc+NLp3FDEO6X87fCyfyN42QZngzMlWLt&#10;GtPF7BtzmhUsJ3Fgivfsg1Y293CyMDZo6U448TH9BuMzH3FHEvbop9bB5wvjcbZ0VpgK6d6k+uE4&#10;E0QPifmDs0Zi2LQNSzwpzAYsf8MpWl5sRxtFjdDkhDiIxL5SPEnp3kdxi2b3oKU0fFP5ZjNuAtjj&#10;dFNZU9GYrjZuU+lh/sb1sLAtAxPbYE5wHut7uDtHE0Pd46mtJBd61NJYptEr0pHlLhVJv7HoKRFN&#10;Rc7bCNEoyfZiI3Tzds3KZ56FA8c1pkXYHatNOMiNZ0D5G8fyBRNzsMoZmAiKMd41RnyTvdN90n+F&#10;Hgpg3sJlggtkN0jxzpqLHuZvVA9nPK4Y2ZaBiaAYo11jxLcLPTx7+zCP2xJPT8smoQx+kp847KVw&#10;e/sx44Qz3mmZCpdmJOLpd9eIfdELci7a7nK5N+ZCwZf2elx01VS4vWoWzThV+Hx3FxzlxIAKCTw3&#10;sqL4TE4sArL22D9KW45ZBU9JeCsId5MQ65qFeYMhDjud/I3TkBUXZUHtMjBXCnJxRb2ueJhDNgbz&#10;ES50fGNWrK0ps1sgOJfOaZiSIJ4yGPOCw+94AAUjp87qsANb44o33BOLczwsK1ZsavwGw1/ln1rx&#10;niK4YLGW5tkETOwA/3EeFirFyb9qjPgWPHQMBMF3XymO4fS6fcHRYMyJmjUgNWbe4L6StkkijEDt&#10;U071ECzd4jJ9Xyk6GMM05h7nqXrA87cLJlGRj6alVNrPeOZAVVoas7s8Ez3M3yiRFmzLwMQ2jG9i&#10;N/xL9a5UjKFbpWV/eNWnJK2hbwIiDUIqlH5j4dPWIxW6YHbgexWHbPTOP0G4itk5Nc5LAfnHZCTb&#10;sYTcovL6V6/lN6E6+RvF9hkbrrjHy8DE9nkZk6P4rjHim+yd7pP+KwpWqTRfN2WCpTF+0XGmh/kb&#10;1UPBtgxMBAW7d40R3y708OxqAuYVB9nBROTlahn8JD9RyErh9gIBDBzpk09ReL9EONuIfdELci7a&#10;TqwmBF+yJcM4pqak38iX0lVTYUKtT7c6kb/Q3W1KtijvrNH+syNbirNXXbiMThR2V13whFhj6obd&#10;0hjKs8azu/yN0pC1w5FMWKJkYNIQPBO7xWQTJ75tS8zmwV51YaOeIKe2+KcMxgpHjXxCGOfM3Do8&#10;DhpPf3cb7BW3hHFrkr9R7IADzxgjeDMwEcSdkMvp5nft9VWX+Ja3JjuCScCifJfqpDClQuk3Fp7h&#10;1Bj206bChDKUZpgKN6+6hCg3r7pE2XYjhByZChOMK9p3qvB5w4DJeYh3HHKpdc4wiOJt04ZjsTEG&#10;kZoK55MlyGESppM6tuD0ORx34v5Wu85iC4Gj17CArk/oVxxURZHMqrIT+ZME8dpnWurvKsV9ftz+&#10;zzOuI+QqAFcy6dt5HTtJsABHOFfpSnGXFT2Ah9oZCfdWWBf53udvXA9nXKUES5GByYqs8HCK6fPz&#10;YXT+VoY6OyNxBAswC26uFA590cNpt8rD+KacC/kbR3BaluhSlYGZIN5yjbnW940ZtmO8O8zLyh3B&#10;JK3B9OHabnPPIeOwFNdFOX1bKnRywHEZEl2edi6F6zROMfpvt9cQ4p6/7Vp3kiBEpfYjz+wotmF3&#10;LisMgbQbmsQFs1OGfTo6z2lmmwGPaHDU83Pn4LkWWcGNVPBPyP3AeX70psnfOOZM8MoO2pCBudIR&#10;XtLxG6ZedRIOH5z0bRqxCYy9q5ij9npRYgRww2W1MiLT8ZiumTY8tqi/ZaGWt74EwRnXG+GsPwNz&#10;D4u+T7WL8gpDGM+AzvcwCXrsm4CIIU+FzsuKcw+NTnJlhX9ugpKFm1c3GxLVxpv1U+u61LTQflk4&#10;b41SkfQbi55qcSpyvqPxXXYv4HJ9cK6v7plr9HFXPlFKv6FRsnS2blCDVCr9ptJHnBDFmUA4x6VS&#10;6Xdfuj3Vw5trjRmzTYXbrd6w8I9HaqbCktupZ+k3Dmlps60wjHbyeEg1arXc1Q+vB3VwBbHohhgj&#10;qcwMwjlwHxiuHk+fIJ2ihFNHWLVwtlhVh1kqcq/6AGbGy5uigbru1LckDwWBU7AQOyhkTWMTpoc7&#10;dzh7yJhki9BoTH5R1CH2yjLKHjkp9x8pAw8OOo/noEGpnYVmUQEXjqPdvY/iozhA0D27pOvTjCnL&#10;Uy48Pa/ponTTrGGvhx1n9IexlW4YNtjLE61OY3+pt/5Ned9buVwo/dV8SxJRUDuvl/jQehi6+mYY&#10;293BBbO6pVeXPnIS0bmH4itklogOG4BoufYNEh9lH3XP9F+xnwK5cxlC2E5uUN6tlAaVfuaPXD/D&#10;O/WeQxmZq0W0hgtm9QcGu5g98fFCP88eMaJDUNGg5xLfkAWB2l0SI9M5mhuq3N0uO69nF4vpOpM/&#10;sjxCDETcRsGxRt2QSfnbRczJj7KPevT1X0nm4ZWcvLRTvFUZF3j3xWuh3bmW7Gf+yPUTEWVpHZGR&#10;maZgfN68nvp4oZ/nZSG8Rh30VFjRIgvJtkTuuLfg43tU7aUDYsxgB5PvX7m4SnWm36SFWPDE4wq5&#10;w0ul0m8qvWLbEmws0ZLOv2Ifta3dEv8S/Y4rqQXpN7XEvyZPl/YvwvvSeawhJanO9Jvq9q+6s3Vj&#10;y+oeXvBWV4xmqjP9xroRNInX1UNLcIxWr5Lq0v6F9FC3e4w87qlSqfSb6vavnJ8tnWYqdNwlW/Ch&#10;QznrgteZ17efbp8eXbTG69PD/cc/3T88+D9ePv/yh4eXw2/XSOBwPP7+99s/xYaoYg9fXNIG54t6&#10;dbi5fv5w9enh+s2nbPjy5KrCbheUX17f/nj9ehcq8/iwp3u8f7t9CRviB7yH/u7r8+v71+efX378&#10;nfuvX54+/u3nl8PL28MfnlwjrvDO+s3dE5JI3Ly9+Ma4Ul9fn13xz+8/vzz/Of7nzb/8BuD9R9hB&#10;2Mov14+3H65+erl+vrv/919vD3554xAo9pMD/ezakKtw5K/ff/v04pny9OmTSzgRdo5xsXj77e1w&#10;g3+E/cIkiQXmjTv4gJdByAeC9BB3/3oCdnP3z5eBGI9AFoyI/Um8QC8P3x4fvqC/z68fru7e3p7f&#10;v3v3enN3+3j9+sPj/c3L0+vTp7cfbp4e36HJ9ze3774+vXx8hwRiR/9fzy9PN7evr/dfPv/57vr5&#10;FkPkmCcYhQEMjPrT08vj7eHh/peX2//8j/eHT/5PjK/nkYdkjqXRSu2+fn+RXRMW9y6Li2ZX7rVL&#10;q1Gk8fo3ZAbx4vP5Y8wR8vljbGJ65O4vGJZPjw/XH67+4d0BkWvzshy+HrpIJ4IrzF8lBglZh2k5&#10;3B3k6O3JQHfNZCQGHpmIIWqSgQHPZHqc3c5EbxSGI4N9lJmMxHTwX1navcEeppDBYV8/tMdGYlxu&#10;lHFuMg3ql8l0KwLcxzYZhVmWpW/3BgtlMxmJgQisXd/sDeaUQgZTzLS2eyMxJBlYRTMZidngqTs2&#10;OwNVL1TIoZEYjoo7RTaT0SDEV4/tsXEp8TKhfkHgNSFqCuQu5Ag6UqdZq+Z22LlxrFmTWo190PE4&#10;taXNHcxnQggVAKZpPqVazxsigjaCjgSRdKRe03QkiJQ4qdhID4UrSaI/EkTSkZpN05EgRCEhOq09&#10;QFK3acZJEEtIqjdNSILYqVQaBfg04jazPUQuyDeLNktIGgWakATBhwvh0c0xcnlwcuOgrPC3JXok&#10;QSwhqeA0IQkihcFdv+Ye0ayTIJaQVHGakARx+upO03KHaM5JEElHqjhNR4I4e+p84nN/cNW/bcyC&#10;VIJCxpO2bEsNRyQfVnGEbEsQScilgMw9QnD3cSEIKRBSuCKVV7NHLrCmEBpxlHNs90iBSG11532Z&#10;0AyXxpEwdArEEpIaTrNOgvweq738cfkPco+GFVfOzBhJUOcOwtvLU7dzz4QQjtVvHTFGEuSd9Nuy&#10;IDWcVSN3W5sbx0q3VPFpgqAS+ur88wohbDoxU7YWdO5UJWMmpLobGUIS5NxoiV2XO1bKhEakuFiY&#10;IZIglz2Q6JHzk8yEWNYpEEtIGoZ4f9WWOufUkZvn/V7a4u2ygGUMIkPgVEIQkiBs8uahvTV2F7OF&#10;ENI4MacwCoRLDRykNcUOd3bfQUiBqH2rc6jNHcJF8YyNe/NYSYG4edx5CtvpSFDn8221GSd13CWw&#10;YnauzhMlt448V3ChChnDS7dE4Qpr7Lp2l5SSh3tgYpAkqp9xxtbWIxc0XvrkUlIyZlWhWEpKy2lK&#10;EgXPdKw0WvbbZTQuXWKZp1AkIWkaaHlAFJhonrsDIUZJqjlc0hGMTJg751OUGbFuWNa0eSeNA5xw&#10;EL9GLO1cbqZMCEeh8PxtU1KaPhynfiEOnJwfaaZEdklqOvxEEBhFLCJd0sRMCDeQzEmQSy4nMCwl&#10;ieJMq7vTL4Tc3Myc0SgUR8j5FNoJKRR50uBuEAsldpQUiqWkzANNSaEWeE63F5KIhpR9QrR6Tyzw&#10;NIo74nJ36YV78JlZJ0JtNYqbbJ3bwndQkih2nKSqw7UGCxVCb50TdG4fS0npOk1JoRa4E7bXeC74&#10;OLeuG/t5GJg+KRQpEcpEwDl4nAnz6gKxSvs4iXCuhgXDUlIocpxc7tVCyd2DDoSUKxRLSWk7TUmh&#10;kLKpa0+47r3I0id2Zlcobhp070pmQgzbZHlutnBxayYSsjw7MlK/EeQ6z+11sfMgzO1i6UjtZulI&#10;DMkyqdrMqMjyJAmp02xPJKa94navZWYGE72oyrcW9M4/y1S9LB963CQhVZdkkguHz80iyUhtZ8lI&#10;jB4LOJdk95Fr99aMdwq5+fYlupTgv+BV9Nk5+HhPpadX5+0j/Uvg2pP+hOsI4M5r6hu8lfzPJTB4&#10;LME5OIYCg3MS7P3kacrghwRnN3GKMqyaBCf/M67PsFcSnFzdODCMkATn9CdUs2FZJDhlkOMow2ZI&#10;cIrS4sCwBBKcUp1x4BgDl0UMf5tkrBYym5RFv/xC3SZn9RN9xhf6YphDoW6TtRigWuA2aYtBswVu&#10;k7euEjj8bRq4SuRymidSbCqhywn2OLi76ZYyi78tjY95UzLrQsZE2jztH+SzUa/Mm/U1vsrA4Rra&#10;1PfKxFlf4quMXA6WJQeukjrrK3yV1OV4VJJ6JXXGF/jcRaqUuvBUGC02MVlhlrrgbcvDqykVl6CW&#10;ca+f3jO+vBezupfG26QuhqAWuM3WxdjPArfZupjDo8Btti7GwBS4bX6NkdAFbpthYwqUDA8RzLTY&#10;xHjqArfNsPEtngK3SV0Meixw41qusnU56o3T95hZplC3SV3MhFPgNqmLodAFbpO6mDarwG1SFx+X&#10;KHCb1MVUwxkeMsjSUhfTTxS4Terik5UFbpM6dwEjDXV+MYQTmxipXajbbF18x6LAbVIXE2kUuE3q&#10;4ltQBW6Tuvh8ToHbpC7GIha4TepihoMMx9+WOS4GKRW4TepiRpECt0mdO9aXUhdSJdIqE6PlCnWb&#10;1MVowwK3SV1MLVLgNqmLCeMK3CZ1MWVngdukLmYXK3Cb1MVQ+gzH3xapiw+GFbhN6uLDaAVukzp3&#10;UCylLuRDpaXOHRoruE3qYiKz0nib1MXI7wK3SV3MAlvgNqmLOQwK3CZ1MR1Bgdukzh2RSs7jb4vU&#10;xZDWTB1/m+DVbgJHnSZ4JXXIqy/gQfriEeV3vaKdQu3ucmCiO7As0cYhejQEl3g2hpCR2IhSTkeb&#10;ivLhkiCWT6XSb6g9hLD52m2lQ4BZVfepGHJBAWmcq8zO8JbAAyuhcz6UzFWY4rmRBhpeGNVHx3aV&#10;q0j/FXvVI6dP2AeHCDVZLdInIgYvMhTZWb06JpohOi189EFnsYeaiuahwICHiCCruFKV9hFjnoKt&#10;tL8nuVy1j9/yVZsKdz62qqpa9zjy9YjXN8PxBPIYID+LwyTW4Z17ZBoI1F0MlfrmI7H0N2okB5cd&#10;Jpyn+MAsWamQdGTYQGbHcx99AKn7uCd5NhkAXPYRauVb7B3xI/yc1oU4mV3xNPTpN7BRFG6PU4gp&#10;CqxznpGxIanG9Btr9oFOvnCIu7hc2od5fUdpwlSEEA5ft7G0D7W52O4QThHqNpUmeCLabSvdHknR&#10;bFNhKX9puFPOgP18EZzXw6CGt2yD4J+T3BDKsS+fKSlrG8RsnJFRNmhlfJpX2IFxxcM/wfiGQAw3&#10;lslIhKCEMHQ+SiMOtLY2+q9AE551SGBYIXO1yMcQD8CQx8E9DCtp+tCOgJTioqmk/kZF8lEae0wq&#10;pbERg7wacVvdw2k1nBrnFuKVqi6yzGUhUOZRciV/3BurUyPh0qKHZU4I3ZAdD4EZoRPwiA1HualB&#10;4mPnYzHokZBIpDbGClMw2+f5Dg3KzyMkkiF+w7cnf6N6idwgQzznysBUqZT3XWvkR6kMevjOK1OI&#10;MvAtDrEDkUlFmXRNUVRHvL4X7hC6EdmF/KI3tRcWeks5LsNT74J7IU4j0MsfKRYhty2CvypkoonU&#10;PaAaPuKh4nCbkj/6kI19H3XPkuDHHvrAlT0mlTrPUZkOLARJUCxFo0s+NjAQ11OCbUhKhwy7YR0Z&#10;AiLk1xBX4RtbPlJMRR6iIaY/KsjEN6TNRhRF4EF4cFq0SH70gROxl5eYKjDt+SGEPHjqpsIhGiG2&#10;Jg/XCcsiCLjsYtqkwicMT1oEluYlb2aMD16oPnL8RhxZPNMta+NULUQgpwpEymQk7JGDLOUqhCcQ&#10;HFcgH2lQMSYxKEg9Mnu5wILYMxeYQBf3rviXS4s8ebbSSo1Siy9oYHDP873wTnexWZdtWjdixnfB&#10;PdjOZ1QeGjclxGfhfM5DPTTBAd9Dg1t9pKiVQf8VOY7ML+nNeUw0VdZDhM0jZcu5JnlffP2REsKu&#10;x+uC8Rp031Pk7p3SphSPBSB1pdD66Jcfe+q87U/2NI1R7GNw3vagtiojO5rzk/+O0sQyXLbfWLzz&#10;zuSxu6mDJ4e0x1M46QXZCWmsvRJlSeox5cZlXll/l6/e+zzw13sQn+TvabJI9JoSemZorjg4m4eK&#10;592hgPzq3YlPkk29TqLr/dd9lQwvg8P29xTvvNc2w/oBE1pKJ4kwzWoSxQO8CGCpmJs5FNy8q6+c&#10;QrlHUGOiyhNjGnytQ8V71suvNOsFiGF98IymWS+KY8WPqZBhvQQdkZbGnyUW5iKzXUwZuTc5Z+y1&#10;lvLz9j7smaRlKZZei2zcXfkMVVWfdEHv88nyqxSWbUgVpt+gNPu2pu/n+1fqT4fLl/uXSqWa069s&#10;QagTlh0Cnr6n31CuULWUrWmnXoHM35H6r+/7P4y/jyP23zP1n88B+F+bHc/5kFzIjhdcSmJCvXZ2&#10;PPfk3Ry9WtyjAPFEIaUVxBtqeDA4pslz76mlkU05Cf+uNHlepBAREKn4FcYu451Kkuc9qnM7nEN1&#10;lVLvL3tv8lb9ewT8zy/SwL4/u5IjvnMaXKDY5U5ISOh2iwhuBKxETkBaVLDSzVR8D1z2hMtdkZDY&#10;+xYVzLZWKhLSHnWIaCbASZVEtOvHZshYv0RgO9UtPgLxolhhiZ+JuLiMy8MgS5MEsJw2EJCl0ZRt&#10;9JHwF3ugUtlx46AgLJm9yra4pXLfnWAXZqb/H5yhLn6bMSVhk5wvrdMhAemX5ZdVGZw3kFR8RThz&#10;zGCjo4GmbHMzCLvwTDktibk+h91sBttcDP5LgzPc/ibHIX3PJX80VQd3xx8sxKk7fm8RPPvTMuLc&#10;EraUDP91aYka5iBfralwxF2q2ncrnn36ef7idkGUTv1Li+n0Wy+q63Jpoby/7yocCdYrtuQcA8MO&#10;QxVNbUi/ciPgBy15naQC6bdutKnwySakbv59+4H/9qnAS+5sn1D88/uvn5EV3E01PgH4zR+v367l&#10;377U+9v+6e7p4ePty4//DwAA//8DAFBLAwQUAAYACAAAACEAYu23OdwAAAAFAQAADwAAAGRycy9k&#10;b3ducmV2LnhtbEyPQUvDQBCF74L/YRnBm91Ea9CYTSlFPRXBVii9TZNpEpqdDdltkv57Ry96eTC8&#10;x3vfZIvJtmqg3jeODcSzCBRx4cqGKwNf27e7J1A+IJfYOiYDF/KwyK+vMkxLN/InDZtQKSlhn6KB&#10;OoQu1doXNVn0M9cRi3d0vcUgZ1/pssdRym2r76Mo0RYbloUaO1rVVJw2Z2vgfcRx+RC/DuvTcXXZ&#10;bx8/duuYjLm9mZYvoAJN4S8MP/iCDrkwHdyZS69aA/JI+FXx5vPnBNRBQlGSgM4z/Z8+/wYAAP//&#10;AwBQSwECLQAUAAYACAAAACEAtoM4kv4AAADhAQAAEwAAAAAAAAAAAAAAAAAAAAAAW0NvbnRlbnRf&#10;VHlwZXNdLnhtbFBLAQItABQABgAIAAAAIQA4/SH/1gAAAJQBAAALAAAAAAAAAAAAAAAAAC8BAABf&#10;cmVscy8ucmVsc1BLAQItABQABgAIAAAAIQCw/sJpuTAAAFc9AQAOAAAAAAAAAAAAAAAAAC4CAABk&#10;cnMvZTJvRG9jLnhtbFBLAQItABQABgAIAAAAIQBi7bc53AAAAAUBAAAPAAAAAAAAAAAAAAAAABMz&#10;AABkcnMvZG93bnJldi54bWxQSwUGAAAAAAQABADzAAAAHDQAAAAA&#10;">
                <v:shape id="Forme libre : forme 37" style="position:absolute;left:2852;top:3412;width:12544;height:915;visibility:visible;mso-wrap-style:square;v-text-anchor:middle" coordsize="1254402,91439" o:spid="_x0000_s1027" fillcolor="#00aa9b" stroked="f" strokeweight=".17886mm" path="m70834,31553v,13523,-9659,21894,-23182,21894l15455,53447r,16099l,69546,,9015r47652,c61175,9659,70834,18030,70834,31553xm55379,31553v,-9015,-7083,-9015,-11591,-9015l16099,22538r,18030l43144,40568v5152,,12235,,12235,-9015xm79849,44432v,-18674,14167,-26402,35417,-26402c136516,18030,150683,25758,150683,44432v,18674,-14167,26402,-35417,26402c94016,70834,79849,63106,79849,44432xm135228,44432v,-10303,-6439,-14167,-20606,-14167c101099,30265,94016,33485,94016,44432v,10303,6439,14167,20606,14167c128789,58599,135228,54735,135228,44432xm173221,52159v,5152,5795,7728,21894,7728c211214,59887,213789,58599,213789,54735v,-3863,-2575,-3863,-19962,-5151c171289,48296,160342,46364,160342,34129v,-13523,15455,-15455,33485,-15455c213145,18674,226668,21250,226668,35417r-14811,c211857,30909,206706,30265,192539,30265v-14167,,-18030,1288,-18030,3864c174509,37349,177085,37993,194471,39281v19962,1287,33485,1931,33485,15454c227956,68902,215077,71478,195759,71478v-19318,,-37349,-2576,-37349,-18675l173221,52803r,-644xm254358,644r,12879l239547,13523r,-12879l254358,644xm254358,19318r,50872l239547,70190r,-50872l254358,19318xm292994,31553r,14811c292994,56023,294926,58599,303941,58599v4508,,7084,,12879,-644l316820,69546v-5151,644,-10303,1288,-17386,1288c286555,70834,278184,65682,278184,54735r,-23182l264661,31553r,-12235l278184,19318r,-10303l292994,4508r,14810l316820,19318r,12235l292994,31553xm342578,644r,12879l327767,13523r,-12879l342578,644xm342578,19318r,50872l327767,70190r,-50872l342578,19318xm424359,19318l398601,70190r-20606,l352237,19318r16099,l388298,59887,408260,19318r16099,xm481670,51515r14811,c493261,64394,480382,70834,461708,70834v-19319,,-34129,-7728,-34129,-26402c427579,25758,442389,18030,462995,18030v19319,,34773,6440,34773,29622l442389,47652v1932,8371,9659,10947,19319,10947c471367,58599,477806,56667,481670,51515xm442389,38637r38637,c478450,31553,471367,29621,461708,29621v-9660,,-16743,1932,-19319,9016xm622694,644r,68902l607883,69546r,-7727c602087,67614,593716,70834,582769,70834v-16099,,-30265,-7084,-30265,-26402c552504,25114,566670,18030,582769,18030v10947,,19962,3220,25114,9016l607883,644r14811,xm607883,44432v,-10303,-7083,-14167,-20606,-14167c574398,30265,566670,34129,566670,44432v,10303,7084,14167,20607,14167c600800,58599,607883,54735,607883,44432xm649739,644r,12879l634928,13523r,-12879l649739,644xm649739,19318r,50872l634928,70190r,-50872l649739,19318xm730876,19318r,42501c730876,82425,716709,91440,698035,91440v-14811,,-27046,-2576,-31553,-3864l666482,75985v5795,1288,17386,3864,28333,3864c710270,79849,716065,74053,716065,61175v-5151,5795,-13522,9015,-25757,9015c672921,70190,660686,62463,660686,44432v,-18030,12235,-25758,29622,-25758c702543,18674,710914,21894,716065,27690r,-8372l730876,19318xm715421,43788v,-9015,-6439,-12879,-20606,-12879c680648,30909,674209,34773,674209,43788v,9015,6439,12879,20606,12879c708982,56667,715421,52803,715421,43788xm757278,644r,12879l742467,13523r,-12879l757278,644xm757278,19318r,50872l742467,70190r,-50872l757278,19318xm795914,31553r,14811c795914,56023,797846,58599,806861,58599v4508,,7084,,12879,-644l819740,69546v-5151,644,-10303,1288,-17386,1288c789475,70834,781104,65682,781104,54735r,-23182l767581,31553r,-12235l781104,19318r,-10303l795914,4508r,14810l819740,19318r,12235l795914,31553xm898301,44432r,25758l883491,70190r,-6440c874476,68258,864816,70834,852581,70834v-14166,,-23181,-4508,-23181,-16099c829400,41856,843566,37349,860309,37349v9015,,16742,1288,23182,3863c883491,31553,871256,30909,864172,30909v-6439,,-14810,644,-25113,3864l833907,23826v10303,-3220,20606,-5152,30909,-5152c886066,18030,898301,25114,898301,44432xm883491,50228v-5152,-1932,-12235,-3220,-21250,-3220c851294,47008,844854,48940,844854,54091v,5152,5152,5796,12879,5796c865460,59887,877051,57311,884135,54091r,-3863l883491,50228xm925347,644r,68902l910536,69546r,-68902l925347,644xm1009704,19318r21250,l1030954,31553r-21250,l1009704,70190r-14811,l994893,31553r-13523,l981370,19318r13523,l994893,15455c994893,5152,1001332,,1016143,v5152,,7727,,15455,644l1031598,10947v-3220,,-7084,-644,-10303,-644c1012279,10947,1009704,12879,1009704,19318xm1056712,644r,68902l1041901,69546r,-68902l1056712,644xm1067659,44432v,-18674,14166,-26402,35417,-26402c1124326,18030,1138493,25758,1138493,44432v,18674,-14167,26402,-35417,26402c1081825,70834,1067659,63106,1067659,44432xm1123038,44432v,-10303,-6440,-14167,-20606,-14167c1088909,30265,1081825,33485,1081825,44432v,10303,6440,14167,20607,14167c1115954,58599,1123038,54735,1123038,44432xm1254402,19318r-22538,50872l1211902,70190,1197091,34773r-14810,35417l1162318,70190,1139780,19318r16743,l1173265,58599r15455,-39281l1206107,19318r15454,38637l1238304,18674r16098,l1254402,19318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CnIMxAAAANsAAAAPAAAAZHJzL2Rvd25yZXYueG1sRI9Ba8JA&#10;FITvQv/D8oTezMYU0iZmlRIQS0+t1YO3R/aZBLNvY3Zr0n/fLRQ8DjPzDVNsJtOJGw2utaxgGcUg&#10;iCurW64VHL62ixcQziNr7CyTgh9ysFk/zArMtR35k257X4sAYZejgsb7PpfSVQ0ZdJHtiYN3toNB&#10;H+RQSz3gGOCmk0kcp9Jgy2GhwZ7KhqrL/tsoOLqPa5JVpuyzXcK0c3hKy3elHufT6wqEp8nfw//t&#10;N63g6Rn+voQfINe/AAAA//8DAFBLAQItABQABgAIAAAAIQDb4fbL7gAAAIUBAAATAAAAAAAAAAAA&#10;AAAAAAAAAABbQ29udGVudF9UeXBlc10ueG1sUEsBAi0AFAAGAAgAAAAhAFr0LFu/AAAAFQEAAAsA&#10;AAAAAAAAAAAAAAAAHwEAAF9yZWxzLy5yZWxzUEsBAi0AFAAGAAgAAAAhANcKcgzEAAAA2wAAAA8A&#10;AAAAAAAAAAAAAAAABwIAAGRycy9kb3ducmV2LnhtbFBLBQYAAAAAAwADALcAAAD4AgAAAAA=&#10;">
                  <v:stroke joinstyle="miter"/>
                  <v:path arrowok="t" o:connecttype="custom" o:connectlocs="70834,31553;47652,53447;15455,53447;15455,69546;0,69546;0,9015;47652,9015;70834,31553;55379,31553;43788,22538;16099,22538;16099,40568;43144,40568;55379,31553;79849,44432;115266,18030;150683,44432;115266,70834;79849,44432;135228,44432;114622,30265;94016,44432;114622,58599;135228,44432;173221,52159;195115,59887;213789,54735;193827,49584;160342,34129;193827,18674;226668,35417;211857,35417;192539,30265;174509,34129;194471,39281;227956,54735;195759,71478;158410,52803;173221,52803;254358,644;254358,13523;239547,13523;239547,644;254358,644;254358,19318;254358,70190;239547,70190;239547,19318;254358,19318;292994,31553;292994,46364;303941,58599;316820,57955;316820,69546;299434,70834;278184,54735;278184,31553;264661,31553;264661,19318;278184,19318;278184,9015;292994,4508;292994,19318;316820,19318;316820,31553;292994,31553;342578,644;342578,13523;327767,13523;327767,644;342578,644;342578,19318;342578,70190;327767,70190;327767,19318;342578,19318;424359,19318;398601,70190;377995,70190;352237,19318;368336,19318;388298,59887;408260,19318;424359,19318;481670,51515;496481,51515;461708,70834;427579,44432;462995,18030;497768,47652;442389,47652;461708,58599;481670,51515;442389,38637;481026,38637;461708,29621;442389,38637;622694,644;622694,69546;607883,69546;607883,61819;582769,70834;552504,44432;582769,18030;607883,27046;607883,644;622694,644;607883,44432;587277,30265;566670,44432;587277,58599;607883,44432;649739,644;649739,13523;634928,13523;634928,644;649739,644;649739,19318;649739,70190;634928,70190;634928,19318;649739,19318;730876,19318;730876,61819;698035,91440;666482,87576;666482,75985;694815,79849;716065,61175;690308,70190;660686,44432;690308,18674;716065,27690;716065,19318;730876,19318;715421,43788;694815,30909;674209,43788;694815,56667;715421,43788;757278,644;757278,13523;742467,13523;742467,644;757278,644;757278,19318;757278,70190;742467,70190;742467,19318;757278,19318;795914,31553;795914,46364;806861,58599;819740,57955;819740,69546;802354,70834;781104,54735;781104,31553;767581,31553;767581,19318;781104,19318;781104,9015;795914,4508;795914,19318;819740,19318;819740,31553;795914,31553;898301,44432;898301,70190;883491,70190;883491,63750;852581,70834;829400,54735;860309,37349;883491,41212;864172,30909;839059,34773;833907,23826;864816,18674;898301,44432;883491,50228;862241,47008;844854,54091;857733,59887;884135,54091;884135,50228;925347,644;925347,69546;910536,69546;910536,644;925347,644;1009704,19318;1030954,19318;1030954,31553;1009704,31553;1009704,70190;994893,70190;994893,31553;981370,31553;981370,19318;994893,19318;994893,15455;1016143,0;1031598,644;1031598,10947;1021295,10303;1009704,19318;1056712,644;1056712,69546;1041901,69546;1041901,644;1056712,644;1067659,44432;1103076,18030;1138493,44432;1103076,70834;1067659,44432;1123038,44432;1102432,30265;1081825,44432;1102432,58599;1123038,44432;1254402,19318;1231864,70190;1211902,70190;1197091,34773;1182281,70190;1162318,70190;1139780,19318;1156523,19318;1173265,58599;1188720,19318;1206107,19318;1221561,57955;1238304,18674;1254402,18674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</v:shape>
                <v:group id="_x0000_s1028" style="position:absolute;width:18249;height:2730" coordsize="18249,27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/pJ8wgAAANsAAAAPAAAAZHJzL2Rvd25yZXYueG1sRE9Na8JA&#10;EL0X/A/LCN7qJkqLRNcgYqUHKTQRxNuQHZOQ7GzIbpP477uHQo+P971LJ9OKgXpXW1YQLyMQxIXV&#10;NZcKrvnH6waE88gaW8uk4EkO0v3sZYeJtiN/05D5UoQQdgkqqLzvEildUZFBt7QdceAetjfoA+xL&#10;qXscQ7hp5SqK3qXBmkNDhR0dKyqa7McoOI84Htbxabg0j+Pznr993S4xKbWYT4ctCE+T/xf/uT+1&#10;gnUYG76EHyD3vwAAAP//AwBQSwECLQAUAAYACAAAACEA2+H2y+4AAACFAQAAEwAAAAAAAAAAAAAA&#10;AAAAAAAAW0NvbnRlbnRfVHlwZXNdLnhtbFBLAQItABQABgAIAAAAIQBa9CxbvwAAABUBAAALAAAA&#10;AAAAAAAAAAAAAB8BAABfcmVscy8ucmVsc1BLAQItABQABgAIAAAAIQBY/pJ8wgAAANsAAAAPAAAA&#10;AAAAAAAAAAAAAAcCAABkcnMvZG93bnJldi54bWxQSwUGAAAAAAMAAwC3AAAA9gIAAAAA&#10;">
                  <v:shape id="Forme libre : forme 39" style="position:absolute;width:15332;height:2730;visibility:visible;mso-wrap-style:square;v-text-anchor:middle" coordsize="1533229,273031" o:spid="_x0000_s1029" fillcolor="#222c4a" stroked="f" strokeweight=".17886mm" path="m358677,169357r,99811l285267,269168r,-70190c285267,167425,274964,154546,242123,154546v-21894,,-44432,9660,-58599,23182l183524,269812r-72766,l110758,92084r72766,l183524,117842v21894,-15455,49584,-27690,88220,-27690c312957,90152,358677,103675,358677,169357xm765005,36705r-72766,l692239,92084r-39280,l652959,151327r39280,l692239,269168r146176,l838415,209926r-72766,l765649,151327r72766,l838415,92084r-72766,l765649,36705r-644,xm632997,192539r-170645,c468147,211857,488109,216365,508072,216365v19318,,30265,-1288,40568,-6439l627845,209926v-11591,42500,-50228,63106,-119773,63106c437882,273032,388942,246630,388942,180304v,-66326,48940,-92728,122349,-92728c585345,87576,632997,113978,632997,192539xm556367,152615v-8371,-12235,-26401,-17387,-45720,-17387c491329,135228,473299,141024,465571,152615r90796,xm1041901,186744v-13523,12878,-35417,21894,-56023,21894c954325,208638,943377,195759,943377,165493r,-73409l870612,92084r,102387c870612,257577,918264,269812,957544,269812v36705,,63751,-11591,84357,-26401l1041901,268524r72766,l1114667,91440r-72766,l1041901,186744xm1457888,89508v-43144,,-68901,13523,-86288,34129c1357433,97879,1327168,89508,1305274,89508v-43144,,-63751,17387,-79849,32197l1225425,92084r-72766,l1152659,269168r72766,l1225425,173865v14811,-14811,30265,-22538,48296,-22538c1299478,151327,1307850,164206,1307850,194471r,74697l1380615,269168r,-97235c1395426,157122,1408305,151327,1426335,151327v25758,,34129,12879,34129,43144l1460464,269168r72766,l1533230,162918v,-61175,-44432,-73410,-75342,-73410xm,92084l,269168r72766,l72766,92084,,92084xm72766,l,,,72766r72766,l72766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gHJfwwAAANsAAAAPAAAAZHJzL2Rvd25yZXYueG1sRI/RasJA&#10;FETfC/7DcoW+1Y0VtI2uYoVAFSpt9AOu2dtsaPZuyK4x/r1bEHwcZuYMs1j1thYdtb5yrGA8SkAQ&#10;F05XXCo4HrKXNxA+IGusHZOCK3lYLQdPC0y1u/APdXkoRYSwT1GBCaFJpfSFIYt+5Bri6P261mKI&#10;si2lbvES4baWr0kylRYrjgsGG9oYKv7ys1XQOG+m+dfpvJW43+2z+uN7po1Sz8N+PQcRqA+P8L39&#10;qRVM3uH/S/wBcnkDAAD//wMAUEsBAi0AFAAGAAgAAAAhANvh9svuAAAAhQEAABMAAAAAAAAAAAAA&#10;AAAAAAAAAFtDb250ZW50X1R5cGVzXS54bWxQSwECLQAUAAYACAAAACEAWvQsW78AAAAVAQAACwAA&#10;AAAAAAAAAAAAAAAfAQAAX3JlbHMvLnJlbHNQSwECLQAUAAYACAAAACEANYByX8MAAADbAAAADwAA&#10;AAAAAAAAAAAAAAAHAgAAZHJzL2Rvd25yZXYueG1sUEsFBgAAAAADAAMAtwAAAPcCAAAAAA==&#10;">
                    <v:stroke joinstyle="miter"/>
                    <v:path arrowok="t" o:connecttype="custom" o:connectlocs="358677,169357;358677,269168;285267,269168;285267,198978;242123,154546;183524,177728;183524,269812;110758,269812;110758,92084;183524,92084;183524,117842;271744,90152;358677,169357;765005,36705;692239,36705;692239,92084;652959,92084;652959,151327;692239,151327;692239,269168;838415,269168;838415,209926;765649,209926;765649,151327;838415,151327;838415,92084;765649,92084;765649,36705;632997,192539;462352,192539;508072,216365;548640,209926;627845,209926;508072,273032;388942,180304;511291,87576;632997,192539;556367,152615;510647,135228;465571,152615;556367,152615;1041901,186744;985878,208638;943377,165493;943377,92084;870612,92084;870612,194471;957544,269812;1041901,243411;1041901,268524;1114667,268524;1114667,91440;1041901,91440;1041901,186744;1457888,89508;1371600,123637;1305274,89508;1225425,121705;1225425,92084;1152659,92084;1152659,269168;1225425,269168;1225425,173865;1273721,151327;1307850,194471;1307850,269168;1380615,269168;1380615,171933;1426335,151327;1460464,194471;1460464,269168;1533230,269168;1533230,162918;1457888,89508;0,92084;0,269168;72766,269168;72766,92084;0,92084;72766,0;0,0;0,72766;72766,72766;72766,0" o:connectangles="0,0,0,0,0,0,0,0,0,0,0,0,0,0,0,0,0,0,0,0,0,0,0,0,0,0,0,0,0,0,0,0,0,0,0,0,0,0,0,0,0,0,0,0,0,0,0,0,0,0,0,0,0,0,0,0,0,0,0,0,0,0,0,0,0,0,0,0,0,0,0,0,0,0,0,0,0,0,0,0,0,0,0,0"/>
                  </v:shape>
                  <v:shape id="Forme libre : forme 40" style="position:absolute;left:16066;top:502;width:2183;height:2189;visibility:visible;mso-wrap-style:square;v-text-anchor:middle" coordsize="218296,218940" o:spid="_x0000_s1030" fillcolor="#00aa9b" stroked="f" strokeweight=".17886mm" path="m72766,r,72766l145531,72766r,72765l218297,145531,218297,,72766,xm72766,146175l,146175r,72766l72766,218941r,-72766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3aGOvwAAANsAAAAPAAAAZHJzL2Rvd25yZXYueG1sRE9LbsIw&#10;EN1X4g7WILEDh48oBAwCJFTaXQIHGOIhiYjHUWxCyunxolKXT++/3namEi01rrSsYDyKQBBnVpec&#10;K7icj8MFCOeRNVaWScEvOdhueh9rjLV9ckJt6nMRQtjFqKDwvo6ldFlBBt3I1sSBu9nGoA+wyaVu&#10;8BnCTSUnUTSXBksODQXWdCgou6cPo2BP5vvzfEiSL/yZvtor6y6/LZUa9LvdCoSnzv+L/9wnrWAW&#10;1ocv4QfIzRsAAP//AwBQSwECLQAUAAYACAAAACEA2+H2y+4AAACFAQAAEwAAAAAAAAAAAAAAAAAA&#10;AAAAW0NvbnRlbnRfVHlwZXNdLnhtbFBLAQItABQABgAIAAAAIQBa9CxbvwAAABUBAAALAAAAAAAA&#10;AAAAAAAAAB8BAABfcmVscy8ucmVsc1BLAQItABQABgAIAAAAIQAt3aGOvwAAANsAAAAPAAAAAAAA&#10;AAAAAAAAAAcCAABkcnMvZG93bnJldi54bWxQSwUGAAAAAAMAAwC3AAAA8wIAAAAA&#10;">
                    <v:stroke joinstyle="miter"/>
                    <v:path arrowok="t" o:connecttype="custom" o:connectlocs="72766,0;72766,72766;145531,72766;145531,145531;218297,145531;218297,0;72766,0;72766,146175;0,146175;0,218941;72766,218941;72766,146175" o:connectangles="0,0,0,0,0,0,0,0,0,0,0,0"/>
                  </v:shape>
                </v:group>
                <w10:anchorlock/>
              </v:group>
            </w:pict>
          </mc:Fallback>
        </mc:AlternateContent>
      </w:r>
    </w:p>
    <w:p w14:paraId="33C7CBFF" w14:textId="77777777" w:rsidR="00686A4A" w:rsidRPr="00F27094" w:rsidRDefault="00686A4A" w:rsidP="00686A4A">
      <w:pPr>
        <w:pStyle w:val="Cover-Subtitle-Documenttitle"/>
        <w:rPr>
          <w:lang w:val="fr-FR"/>
        </w:rPr>
      </w:pPr>
    </w:p>
    <w:p w14:paraId="2ED1EC9B" w14:textId="77777777" w:rsidR="00686A4A" w:rsidRPr="00F27094" w:rsidRDefault="00686A4A" w:rsidP="00686A4A">
      <w:pPr>
        <w:pStyle w:val="Cover-Subtitle-Documenttitle"/>
        <w:rPr>
          <w:lang w:val="fr-FR"/>
        </w:rPr>
      </w:pPr>
    </w:p>
    <w:p w14:paraId="7A3B38CF" w14:textId="3C70187D" w:rsidR="004E3A41" w:rsidRPr="009974B1" w:rsidRDefault="00C35239" w:rsidP="00686A4A">
      <w:pPr>
        <w:pStyle w:val="Cover-Subtitle-Documenttitle"/>
      </w:pPr>
      <w:r>
        <w:t xml:space="preserve">Lambda function </w:t>
      </w:r>
      <w:r w:rsidR="00C67AA3" w:rsidRPr="00C67AA3">
        <w:t>AWS2ZabbixASGRemove</w:t>
      </w:r>
      <w:r>
        <w:t xml:space="preserve"> </w:t>
      </w:r>
      <w:r w:rsidR="009974B1">
        <w:t>Installation Guide</w:t>
      </w:r>
    </w:p>
    <w:p w14:paraId="78C3ABC9" w14:textId="33ACBD10" w:rsidR="004E3A41" w:rsidRPr="009974B1" w:rsidRDefault="004E3A41" w:rsidP="004E3A41">
      <w:pPr>
        <w:rPr>
          <w:lang w:val="en-US"/>
        </w:rPr>
      </w:pPr>
    </w:p>
    <w:p w14:paraId="04DDDA6B" w14:textId="073A6F97" w:rsidR="004E3A41" w:rsidRPr="009974B1" w:rsidRDefault="00A17FAD" w:rsidP="004E3A41">
      <w:pPr>
        <w:rPr>
          <w:lang w:val="en-US"/>
        </w:rPr>
      </w:pPr>
      <w:r w:rsidRPr="00F27094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5A3A273E" wp14:editId="648B06B0">
                <wp:simplePos x="0" y="0"/>
                <wp:positionH relativeFrom="margin">
                  <wp:align>left</wp:align>
                </wp:positionH>
                <wp:positionV relativeFrom="paragraph">
                  <wp:posOffset>210712</wp:posOffset>
                </wp:positionV>
                <wp:extent cx="2018581" cy="750013"/>
                <wp:effectExtent l="0" t="0" r="1270" b="0"/>
                <wp:wrapNone/>
                <wp:docPr id="11" name="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8581" cy="750013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626B018" w14:textId="4644DD24" w:rsidR="008338D3" w:rsidRPr="00577274" w:rsidRDefault="008338D3" w:rsidP="00A17FAD">
                            <w:pPr>
                              <w:pStyle w:val="Cover-Subtitle2"/>
                              <w:spacing w:after="0"/>
                              <w:jc w:val="center"/>
                              <w:rPr>
                                <w:sz w:val="20"/>
                                <w:szCs w:val="14"/>
                              </w:rPr>
                            </w:pPr>
                            <w:r w:rsidRPr="00577274">
                              <w:rPr>
                                <w:sz w:val="20"/>
                                <w:szCs w:val="14"/>
                              </w:rPr>
                              <w:t>Client logo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3A273E" id="Rectangle 11" o:spid="_x0000_s1026" style="position:absolute;margin-left:0;margin-top:16.6pt;width:158.95pt;height:59.05pt;z-index:25166950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jyvRoQIAALUFAAAOAAAAZHJzL2Uyb0RvYy54bWysVN1P2zAQf5+0/8Hy+0jKYJSKFFUgpkkM&#10;EDDx7Dp2E8nxebbbtPvrd2en4WNoD9Nekvv83Yfv7ux82xm2UT60YCs+OSg5U1ZC3dpVxX88Xn2a&#10;chaisLUwYFXFdyrw8/nHD2e9m6lDaMDUyjMEsWHWu4o3MbpZUQTZqE6EA3DKolKD70RE1q+K2ose&#10;0TtTHJbll6IHXzsPUoWA0sus5POEr7WS8VbroCIzFcfcYvr69F3St5ifidnKC9e0ckhD/EMWnWgt&#10;Bh2hLkUUbO3bP6C6VnoIoOOBhK4ArVupUg1YzaR8U81DI5xKtWBzghvbFP4frLzZ3HnW1vh2E86s&#10;6PCN7rFrwq6MYijDBvUuzNDuwd35gQtIUrVb7Tv6Yx1sm5q6G5uqtpFJFGJd0+MpgkvUnRyX5eQz&#10;gRbP3s6H+FVBx4iouMfwqZdicx1iNt2bULAApq2vWmMSQ4OiLoxnG4FPvFxNkqtZd9+hzrIpxkwP&#10;jSHTXJF5SuAVkrGEZ4GQc1CSFFR8LjdRcWcU2Rl7rzT2jQpMEUfkHFRIqWzMyYRG1CqLKZX3c0mA&#10;hKwx/og9ALwuco+dsxzsyVWlgR+dy78llp1HjxQZbBydu9aCfw/AYFVD5Gy/b1JuDXUpbpdbNCFy&#10;CfUOB8xD3rzg5FWLr3wtQrwTHlcNlxLPR7zFjzbQVxwGirMG/K/35GSPG4Baznpc3YqHn2vhFWfm&#10;m8XdOJ0cHdGuJ+bo+OQQGf9Ss3ypsevuAnB0cEIxu0SSfTR7UnvonvDKLCgqqoSVGLviMvo9cxHz&#10;ScE7JdVikcxwv52I1/bBSQKnBtMUP26fhHfDqEdckhvYr7mYvZn4bEueFhbrCLpN6/Dc16H1eBvS&#10;PA93jI7PSz5ZPV/b+W8AAAD//wMAUEsDBBQABgAIAAAAIQAEhHBr3AAAAAcBAAAPAAAAZHJzL2Rv&#10;d25yZXYueG1sTI/BTsMwEETvSPyDtUjcqJNGQAlxKkCCCwKJlgO9beMliYjXkb1pw99jTnAczWjm&#10;TbWe3aAOFGLv2UC+yEARN9723Bp43z5erEBFQbY4eCYD3xRhXZ+eVFhaf+Q3OmykVamEY4kGOpGx&#10;1Do2HTmMCz8SJ+/TB4eSZGi1DXhM5W7Qyyy70g57TgsdjvTQUfO1mZyB/qV9Wr2GZ7nHftriTnYf&#10;XkZjzs/mu1tQQrP8heEXP6FDnZj2fmIb1WAgHREDRbEEldwiv74BtU+xy7wAXVf6P3/9AwAA//8D&#10;AFBLAQItABQABgAIAAAAIQC2gziS/gAAAOEBAAATAAAAAAAAAAAAAAAAAAAAAABbQ29udGVudF9U&#10;eXBlc10ueG1sUEsBAi0AFAAGAAgAAAAhADj9If/WAAAAlAEAAAsAAAAAAAAAAAAAAAAALwEAAF9y&#10;ZWxzLy5yZWxzUEsBAi0AFAAGAAgAAAAhAGKPK9GhAgAAtQUAAA4AAAAAAAAAAAAAAAAALgIAAGRy&#10;cy9lMm9Eb2MueG1sUEsBAi0AFAAGAAgAAAAhAASEcGvcAAAABwEAAA8AAAAAAAAAAAAAAAAA+wQA&#10;AGRycy9kb3ducmV2LnhtbFBLBQYAAAAABAAEAPMAAAAEBgAAAAA=&#10;" fillcolor="#d8d8d8 [2732]" stroked="f" strokeweight="1pt">
                <v:textbox>
                  <w:txbxContent>
                    <w:p w14:paraId="4626B018" w14:textId="4644DD24" w:rsidR="008338D3" w:rsidRPr="00577274" w:rsidRDefault="008338D3" w:rsidP="00A17FAD">
                      <w:pPr>
                        <w:pStyle w:val="Cover-Subtitle2"/>
                        <w:spacing w:after="0"/>
                        <w:jc w:val="center"/>
                        <w:rPr>
                          <w:sz w:val="20"/>
                          <w:szCs w:val="14"/>
                        </w:rPr>
                      </w:pPr>
                      <w:r w:rsidRPr="00577274">
                        <w:rPr>
                          <w:sz w:val="20"/>
                          <w:szCs w:val="14"/>
                        </w:rPr>
                        <w:t>Client logo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7C29EBC4" w14:textId="34FD924D" w:rsidR="004E3A41" w:rsidRPr="009974B1" w:rsidRDefault="004E3A41" w:rsidP="004E3A41">
      <w:pPr>
        <w:rPr>
          <w:lang w:val="en-US"/>
        </w:rPr>
      </w:pPr>
    </w:p>
    <w:p w14:paraId="529296EA" w14:textId="541B2912" w:rsidR="00B925B3" w:rsidRPr="009974B1" w:rsidRDefault="00B925B3" w:rsidP="004E3A41">
      <w:pPr>
        <w:rPr>
          <w:lang w:val="en-US"/>
        </w:rPr>
      </w:pPr>
    </w:p>
    <w:p w14:paraId="12718420" w14:textId="725CA934" w:rsidR="00B925B3" w:rsidRPr="009974B1" w:rsidRDefault="00B925B3" w:rsidP="004E3A41">
      <w:pPr>
        <w:rPr>
          <w:lang w:val="en-US"/>
        </w:rPr>
      </w:pPr>
    </w:p>
    <w:p w14:paraId="4F47B934" w14:textId="1BFE23C5" w:rsidR="00B925B3" w:rsidRPr="009974B1" w:rsidRDefault="00B925B3" w:rsidP="004E3A41">
      <w:pPr>
        <w:rPr>
          <w:lang w:val="en-US"/>
        </w:rPr>
      </w:pPr>
    </w:p>
    <w:p w14:paraId="3B5BB2D0" w14:textId="77B3D3AD" w:rsidR="00B925B3" w:rsidRPr="009974B1" w:rsidRDefault="00B925B3" w:rsidP="004E3A41">
      <w:pPr>
        <w:rPr>
          <w:lang w:val="en-US"/>
        </w:rPr>
      </w:pPr>
    </w:p>
    <w:p w14:paraId="1672A06F" w14:textId="113C1596" w:rsidR="004E3A41" w:rsidRPr="009974B1" w:rsidRDefault="00634AC8" w:rsidP="004E3A41">
      <w:pPr>
        <w:pStyle w:val="Cover-Subtitle"/>
      </w:pPr>
      <w:r w:rsidRPr="009974B1">
        <w:t>Tooling &amp; Automation</w:t>
      </w:r>
    </w:p>
    <w:p w14:paraId="6E125235" w14:textId="67D7956C" w:rsidR="00A91683" w:rsidRPr="009974B1" w:rsidRDefault="00A17FAD" w:rsidP="004E3A41">
      <w:pPr>
        <w:pStyle w:val="Pieddepage"/>
        <w:rPr>
          <w:lang w:val="en-US"/>
        </w:rPr>
      </w:pPr>
      <w:r w:rsidRPr="00F27094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4A940158" wp14:editId="649AB9CF">
                <wp:simplePos x="0" y="0"/>
                <wp:positionH relativeFrom="margin">
                  <wp:align>right</wp:align>
                </wp:positionH>
                <wp:positionV relativeFrom="paragraph">
                  <wp:posOffset>1242695</wp:posOffset>
                </wp:positionV>
                <wp:extent cx="1569456" cy="792935"/>
                <wp:effectExtent l="0" t="0" r="0" b="7620"/>
                <wp:wrapNone/>
                <wp:docPr id="12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9456" cy="792935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373A43F" w14:textId="6E4D8A70" w:rsidR="008338D3" w:rsidRPr="00577274" w:rsidRDefault="008338D3" w:rsidP="00A17FAD">
                            <w:pPr>
                              <w:pStyle w:val="Cover-Subtitle2"/>
                              <w:spacing w:after="0"/>
                              <w:jc w:val="center"/>
                              <w:rPr>
                                <w:sz w:val="20"/>
                                <w:szCs w:val="14"/>
                              </w:rPr>
                            </w:pPr>
                            <w:r w:rsidRPr="00577274">
                              <w:rPr>
                                <w:sz w:val="20"/>
                                <w:szCs w:val="14"/>
                              </w:rPr>
                              <w:t>Partner logo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A940158" id="Rectangle 12" o:spid="_x0000_s1027" style="position:absolute;margin-left:72.4pt;margin-top:97.85pt;width:123.6pt;height:62.45pt;z-index:25167155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kPh7qQIAALwFAAAOAAAAZHJzL2Uyb0RvYy54bWysVE1v2zAMvQ/YfxB0X+1kSdsEdYqgRYcB&#10;XVu0HXpWZCk2IIuapMTOfv0oyXY/scOwiy1S5CP5RPLsvGsU2QvratAFnRzllAjNoaz1tqA/H6++&#10;nFLiPNMlU6BFQQ/C0fPV509nrVmKKVSgSmEJgmi3bE1BK+/NMsscr0TD3BEYofFSgm2YR9Fus9Ky&#10;FtEblU3z/DhrwZbGAhfOofYyXdJVxJdScH8rpROeqIJibj5+bfxuwjdbnbHl1jJT1bxPg/1DFg2r&#10;NQYdoS6ZZ2Rn63dQTc0tOJD+iEOTgZQ1F7EGrGaSv6nmoWJGxFqQHGdGmtz/g+U3+ztL6hLfbkqJ&#10;Zg2+0T2yxvRWCYI6JKg1bol2D+bO9pLDY6i2k7YJf6yDdJHUw0iq6DzhqJzMjxez+TElHO9OFtPF&#10;13kAzZ69jXX+m4CGhENBLYaPXLL9tfPJdDAJwRyouryqlYpCaBRxoSzZM3zizXYSXdWu+QFl0p3O&#10;8zw+NIaMfRXMYwKvkJQOeBoCcgoaNFkoPpUbT/6gRLBT+l5I5A0LnMaII3IKyjgX2qdkXMVKkdQh&#10;lY9ziYABWWL8EbsHeF3kgJ2y7O2Dq4gNPzrnf0ssOY8eMTJoPzo3tQb7EYDCqvrIyX4gKVETWPLd&#10;pks9NbTPBsoD9pmFNIDO8KsaH/uaOX/HLE4cziZuEX+LH6mgLSj0J0oqsL8/0gd7HAS8paTFCS6o&#10;+7VjVlCivmsckcVkNgsjH4XZ/GSKgn15s3l5o3fNBWAHTXBfGR6Pwd6r4SgtNE+4bNYhKl4xzTF2&#10;Qbm3g3Dh02bBdcXFeh3NcMwN89f6wfAAHngOzfzYPTFr+o73OCs3MEw7W75p/GQbPDWsdx5kHaci&#10;MJ147V8AV0Rs636dhR30Uo5Wz0t39QcAAP//AwBQSwMEFAAGAAgAAAAhAFMQpXveAAAACAEAAA8A&#10;AABkcnMvZG93bnJldi54bWxMj8FOwzAQRO9I/IO1SNyoQ4C2hDgVIMEFFYmWA71tE5NYxOvI3rTh&#10;71lOcJyd1cybcjX5Xh1sTC6QgctZBspSHRpHrYH37dPFElRipAb7QNbAt02wqk5PSiyacKQ3e9hw&#10;qySEUoEGOuah0DrVnfWYZmGwJN5niB5ZZGx1E/Eo4b7XeZbNtUdH0tDhYB87W39tRm/Ardvn5Wt8&#10;4Qd04xZ3vPsIPBhzfjbd34FiO/HfM/ziCzpUwrQPIzVJ9QZkCMv19mYBSuz8epGD2hu4yrM56KrU&#10;/wdUPwAAAP//AwBQSwECLQAUAAYACAAAACEAtoM4kv4AAADhAQAAEwAAAAAAAAAAAAAAAAAAAAAA&#10;W0NvbnRlbnRfVHlwZXNdLnhtbFBLAQItABQABgAIAAAAIQA4/SH/1gAAAJQBAAALAAAAAAAAAAAA&#10;AAAAAC8BAABfcmVscy8ucmVsc1BLAQItABQABgAIAAAAIQAekPh7qQIAALwFAAAOAAAAAAAAAAAA&#10;AAAAAC4CAABkcnMvZTJvRG9jLnhtbFBLAQItABQABgAIAAAAIQBTEKV73gAAAAgBAAAPAAAAAAAA&#10;AAAAAAAAAAMFAABkcnMvZG93bnJldi54bWxQSwUGAAAAAAQABADzAAAADgYAAAAA&#10;" fillcolor="#d8d8d8 [2732]" stroked="f" strokeweight="1pt">
                <v:textbox>
                  <w:txbxContent>
                    <w:p w14:paraId="3373A43F" w14:textId="6E4D8A70" w:rsidR="008338D3" w:rsidRPr="00577274" w:rsidRDefault="008338D3" w:rsidP="00A17FAD">
                      <w:pPr>
                        <w:pStyle w:val="Cover-Subtitle2"/>
                        <w:spacing w:after="0"/>
                        <w:jc w:val="center"/>
                        <w:rPr>
                          <w:sz w:val="20"/>
                          <w:szCs w:val="14"/>
                        </w:rPr>
                      </w:pPr>
                      <w:r w:rsidRPr="00577274">
                        <w:rPr>
                          <w:sz w:val="20"/>
                          <w:szCs w:val="14"/>
                        </w:rPr>
                        <w:t>Partner logo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A91683" w:rsidRPr="009974B1">
        <w:rPr>
          <w:lang w:val="en-US"/>
        </w:rPr>
        <w:br w:type="page"/>
      </w:r>
    </w:p>
    <w:p w14:paraId="7351750D" w14:textId="7840A778" w:rsidR="00293D76" w:rsidRPr="009974B1" w:rsidRDefault="00293D76" w:rsidP="00293D76">
      <w:pPr>
        <w:pStyle w:val="Titre"/>
        <w:rPr>
          <w:lang w:val="en-US"/>
        </w:rPr>
      </w:pPr>
      <w:r w:rsidRPr="009974B1">
        <w:rPr>
          <w:lang w:val="en-US"/>
        </w:rPr>
        <w:lastRenderedPageBreak/>
        <w:t>Contents</w:t>
      </w:r>
    </w:p>
    <w:p w14:paraId="63659D81" w14:textId="4C5841E4" w:rsidR="001F5923" w:rsidRPr="009974B1" w:rsidRDefault="001F5923" w:rsidP="001F5923">
      <w:pPr>
        <w:rPr>
          <w:lang w:val="en-US"/>
        </w:rPr>
      </w:pPr>
    </w:p>
    <w:p w14:paraId="70E4B479" w14:textId="77777777" w:rsidR="001F5923" w:rsidRPr="009974B1" w:rsidRDefault="001F5923" w:rsidP="001F5923">
      <w:pPr>
        <w:rPr>
          <w:lang w:val="en-US"/>
        </w:rPr>
      </w:pPr>
    </w:p>
    <w:p w14:paraId="288761D9" w14:textId="5047AD99" w:rsidR="001577B7" w:rsidRDefault="006D366E">
      <w:pPr>
        <w:pStyle w:val="TM1"/>
        <w:rPr>
          <w:b w:val="0"/>
          <w:color w:val="auto"/>
          <w:sz w:val="22"/>
        </w:rPr>
      </w:pPr>
      <w:r w:rsidRPr="00F27094">
        <w:rPr>
          <w:b w:val="0"/>
        </w:rPr>
        <w:fldChar w:fldCharType="begin"/>
      </w:r>
      <w:r w:rsidRPr="00F27094">
        <w:rPr>
          <w:b w:val="0"/>
        </w:rPr>
        <w:instrText xml:space="preserve"> TOC \o "1-3" \h \z \u </w:instrText>
      </w:r>
      <w:r w:rsidRPr="00F27094">
        <w:rPr>
          <w:b w:val="0"/>
        </w:rPr>
        <w:fldChar w:fldCharType="separate"/>
      </w:r>
      <w:hyperlink w:anchor="_Toc83641456" w:history="1">
        <w:r w:rsidR="001577B7" w:rsidRPr="00433227">
          <w:rPr>
            <w:rStyle w:val="Lienhypertexte"/>
            <w:bCs/>
          </w:rPr>
          <w:t>1.</w:t>
        </w:r>
        <w:r w:rsidR="001577B7">
          <w:rPr>
            <w:b w:val="0"/>
            <w:color w:val="auto"/>
            <w:sz w:val="22"/>
          </w:rPr>
          <w:tab/>
        </w:r>
        <w:r w:rsidR="001577B7" w:rsidRPr="00433227">
          <w:rPr>
            <w:rStyle w:val="Lienhypertexte"/>
          </w:rPr>
          <w:t>Introduction</w:t>
        </w:r>
        <w:r w:rsidR="001577B7">
          <w:rPr>
            <w:webHidden/>
          </w:rPr>
          <w:tab/>
        </w:r>
        <w:r w:rsidR="001577B7">
          <w:rPr>
            <w:webHidden/>
          </w:rPr>
          <w:fldChar w:fldCharType="begin"/>
        </w:r>
        <w:r w:rsidR="001577B7">
          <w:rPr>
            <w:webHidden/>
          </w:rPr>
          <w:instrText xml:space="preserve"> PAGEREF _Toc83641456 \h </w:instrText>
        </w:r>
        <w:r w:rsidR="001577B7">
          <w:rPr>
            <w:webHidden/>
          </w:rPr>
        </w:r>
        <w:r w:rsidR="001577B7">
          <w:rPr>
            <w:webHidden/>
          </w:rPr>
          <w:fldChar w:fldCharType="separate"/>
        </w:r>
        <w:r w:rsidR="001577B7">
          <w:rPr>
            <w:webHidden/>
          </w:rPr>
          <w:t>3</w:t>
        </w:r>
        <w:r w:rsidR="001577B7">
          <w:rPr>
            <w:webHidden/>
          </w:rPr>
          <w:fldChar w:fldCharType="end"/>
        </w:r>
      </w:hyperlink>
    </w:p>
    <w:p w14:paraId="6CC18005" w14:textId="6BBCCF8E" w:rsidR="001577B7" w:rsidRDefault="001577B7">
      <w:pPr>
        <w:pStyle w:val="TM1"/>
        <w:rPr>
          <w:b w:val="0"/>
          <w:color w:val="auto"/>
          <w:sz w:val="22"/>
        </w:rPr>
      </w:pPr>
      <w:hyperlink w:anchor="_Toc83641457" w:history="1">
        <w:r w:rsidRPr="00433227">
          <w:rPr>
            <w:rStyle w:val="Lienhypertexte"/>
            <w:bCs/>
          </w:rPr>
          <w:t>2.</w:t>
        </w:r>
        <w:r>
          <w:rPr>
            <w:b w:val="0"/>
            <w:color w:val="auto"/>
            <w:sz w:val="22"/>
          </w:rPr>
          <w:tab/>
        </w:r>
        <w:r w:rsidRPr="00433227">
          <w:rPr>
            <w:rStyle w:val="Lienhypertexte"/>
          </w:rPr>
          <w:t>Solution description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_Toc83641457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4</w:t>
        </w:r>
        <w:r>
          <w:rPr>
            <w:webHidden/>
          </w:rPr>
          <w:fldChar w:fldCharType="end"/>
        </w:r>
      </w:hyperlink>
    </w:p>
    <w:p w14:paraId="565936E0" w14:textId="3EE205AC" w:rsidR="001577B7" w:rsidRDefault="001577B7">
      <w:pPr>
        <w:pStyle w:val="TM1"/>
        <w:rPr>
          <w:b w:val="0"/>
          <w:color w:val="auto"/>
          <w:sz w:val="22"/>
        </w:rPr>
      </w:pPr>
      <w:hyperlink w:anchor="_Toc83641458" w:history="1">
        <w:r w:rsidRPr="00433227">
          <w:rPr>
            <w:rStyle w:val="Lienhypertexte"/>
            <w:rFonts w:eastAsiaTheme="minorHAnsi"/>
            <w:bCs/>
          </w:rPr>
          <w:t>3.</w:t>
        </w:r>
        <w:r>
          <w:rPr>
            <w:b w:val="0"/>
            <w:color w:val="auto"/>
            <w:sz w:val="22"/>
          </w:rPr>
          <w:tab/>
        </w:r>
        <w:r w:rsidRPr="00433227">
          <w:rPr>
            <w:rStyle w:val="Lienhypertexte"/>
          </w:rPr>
          <w:t>General information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_Toc83641458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4</w:t>
        </w:r>
        <w:r>
          <w:rPr>
            <w:webHidden/>
          </w:rPr>
          <w:fldChar w:fldCharType="end"/>
        </w:r>
      </w:hyperlink>
    </w:p>
    <w:p w14:paraId="379B2157" w14:textId="5DA60FB8" w:rsidR="001577B7" w:rsidRDefault="001577B7">
      <w:pPr>
        <w:pStyle w:val="TM1"/>
        <w:rPr>
          <w:b w:val="0"/>
          <w:color w:val="auto"/>
          <w:sz w:val="22"/>
        </w:rPr>
      </w:pPr>
      <w:hyperlink w:anchor="_Toc83641459" w:history="1">
        <w:r w:rsidRPr="00433227">
          <w:rPr>
            <w:rStyle w:val="Lienhypertexte"/>
            <w:bCs/>
          </w:rPr>
          <w:t>4.</w:t>
        </w:r>
        <w:r>
          <w:rPr>
            <w:b w:val="0"/>
            <w:color w:val="auto"/>
            <w:sz w:val="22"/>
          </w:rPr>
          <w:tab/>
        </w:r>
        <w:r w:rsidRPr="00433227">
          <w:rPr>
            <w:rStyle w:val="Lienhypertexte"/>
          </w:rPr>
          <w:t>Used Services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_Toc83641459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4</w:t>
        </w:r>
        <w:r>
          <w:rPr>
            <w:webHidden/>
          </w:rPr>
          <w:fldChar w:fldCharType="end"/>
        </w:r>
      </w:hyperlink>
    </w:p>
    <w:p w14:paraId="555AEB02" w14:textId="193D7AF4" w:rsidR="001577B7" w:rsidRDefault="001577B7">
      <w:pPr>
        <w:pStyle w:val="TM1"/>
        <w:rPr>
          <w:b w:val="0"/>
          <w:color w:val="auto"/>
          <w:sz w:val="22"/>
        </w:rPr>
      </w:pPr>
      <w:hyperlink w:anchor="_Toc83641460" w:history="1">
        <w:r w:rsidRPr="00433227">
          <w:rPr>
            <w:rStyle w:val="Lienhypertexte"/>
            <w:bCs/>
          </w:rPr>
          <w:t>5.</w:t>
        </w:r>
        <w:r>
          <w:rPr>
            <w:b w:val="0"/>
            <w:color w:val="auto"/>
            <w:sz w:val="22"/>
          </w:rPr>
          <w:tab/>
        </w:r>
        <w:r w:rsidRPr="00433227">
          <w:rPr>
            <w:rStyle w:val="Lienhypertexte"/>
          </w:rPr>
          <w:t>Data sent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_Toc83641460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5</w:t>
        </w:r>
        <w:r>
          <w:rPr>
            <w:webHidden/>
          </w:rPr>
          <w:fldChar w:fldCharType="end"/>
        </w:r>
      </w:hyperlink>
    </w:p>
    <w:p w14:paraId="1BF694DA" w14:textId="073BCB8A" w:rsidR="001577B7" w:rsidRDefault="001577B7">
      <w:pPr>
        <w:pStyle w:val="TM1"/>
        <w:rPr>
          <w:b w:val="0"/>
          <w:color w:val="auto"/>
          <w:sz w:val="22"/>
        </w:rPr>
      </w:pPr>
      <w:hyperlink w:anchor="_Toc83641461" w:history="1">
        <w:r w:rsidRPr="00433227">
          <w:rPr>
            <w:rStyle w:val="Lienhypertexte"/>
            <w:bCs/>
          </w:rPr>
          <w:t>6.</w:t>
        </w:r>
        <w:r>
          <w:rPr>
            <w:b w:val="0"/>
            <w:color w:val="auto"/>
            <w:sz w:val="22"/>
          </w:rPr>
          <w:tab/>
        </w:r>
        <w:r w:rsidRPr="00433227">
          <w:rPr>
            <w:rStyle w:val="Lienhypertexte"/>
          </w:rPr>
          <w:t>Deploy process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_Toc83641461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5</w:t>
        </w:r>
        <w:r>
          <w:rPr>
            <w:webHidden/>
          </w:rPr>
          <w:fldChar w:fldCharType="end"/>
        </w:r>
      </w:hyperlink>
    </w:p>
    <w:p w14:paraId="5DB942F7" w14:textId="0539CA26" w:rsidR="001577B7" w:rsidRDefault="001577B7">
      <w:pPr>
        <w:pStyle w:val="TM2"/>
        <w:rPr>
          <w:rFonts w:eastAsiaTheme="minorEastAsia" w:cstheme="minorBidi"/>
          <w:color w:val="auto"/>
          <w:sz w:val="22"/>
          <w:lang w:eastAsia="fr-FR"/>
        </w:rPr>
      </w:pPr>
      <w:hyperlink w:anchor="_Toc83641462" w:history="1">
        <w:r w:rsidRPr="00433227">
          <w:rPr>
            <w:rStyle w:val="Lienhypertexte"/>
          </w:rPr>
          <w:t>6.1.</w:t>
        </w:r>
        <w:r>
          <w:rPr>
            <w:rFonts w:eastAsiaTheme="minorEastAsia" w:cstheme="minorBidi"/>
            <w:color w:val="auto"/>
            <w:sz w:val="22"/>
            <w:lang w:eastAsia="fr-FR"/>
          </w:rPr>
          <w:tab/>
        </w:r>
        <w:r w:rsidRPr="00433227">
          <w:rPr>
            <w:rStyle w:val="Lienhypertexte"/>
          </w:rPr>
          <w:t>Setup communication to AWS account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_Toc83641462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6</w:t>
        </w:r>
        <w:r>
          <w:rPr>
            <w:webHidden/>
          </w:rPr>
          <w:fldChar w:fldCharType="end"/>
        </w:r>
      </w:hyperlink>
    </w:p>
    <w:p w14:paraId="274ADA6B" w14:textId="6B83AA77" w:rsidR="001577B7" w:rsidRDefault="001577B7">
      <w:pPr>
        <w:pStyle w:val="TM2"/>
        <w:rPr>
          <w:rFonts w:eastAsiaTheme="minorEastAsia" w:cstheme="minorBidi"/>
          <w:color w:val="auto"/>
          <w:sz w:val="22"/>
          <w:lang w:eastAsia="fr-FR"/>
        </w:rPr>
      </w:pPr>
      <w:hyperlink w:anchor="_Toc83641463" w:history="1">
        <w:r w:rsidRPr="00433227">
          <w:rPr>
            <w:rStyle w:val="Lienhypertexte"/>
          </w:rPr>
          <w:t>6.2.</w:t>
        </w:r>
        <w:r>
          <w:rPr>
            <w:rFonts w:eastAsiaTheme="minorEastAsia" w:cstheme="minorBidi"/>
            <w:color w:val="auto"/>
            <w:sz w:val="22"/>
            <w:lang w:eastAsia="fr-FR"/>
          </w:rPr>
          <w:tab/>
        </w:r>
        <w:r w:rsidRPr="00433227">
          <w:rPr>
            <w:rStyle w:val="Lienhypertexte"/>
          </w:rPr>
          <w:t>Adjusts Terraform variables values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_Toc83641463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6</w:t>
        </w:r>
        <w:r>
          <w:rPr>
            <w:webHidden/>
          </w:rPr>
          <w:fldChar w:fldCharType="end"/>
        </w:r>
      </w:hyperlink>
    </w:p>
    <w:p w14:paraId="7DAA08CB" w14:textId="3EED98A4" w:rsidR="001577B7" w:rsidRDefault="001577B7">
      <w:pPr>
        <w:pStyle w:val="TM2"/>
        <w:rPr>
          <w:rFonts w:eastAsiaTheme="minorEastAsia" w:cstheme="minorBidi"/>
          <w:color w:val="auto"/>
          <w:sz w:val="22"/>
          <w:lang w:eastAsia="fr-FR"/>
        </w:rPr>
      </w:pPr>
      <w:hyperlink w:anchor="_Toc83641464" w:history="1">
        <w:r w:rsidRPr="00433227">
          <w:rPr>
            <w:rStyle w:val="Lienhypertexte"/>
          </w:rPr>
          <w:t>6.3.</w:t>
        </w:r>
        <w:r>
          <w:rPr>
            <w:rFonts w:eastAsiaTheme="minorEastAsia" w:cstheme="minorBidi"/>
            <w:color w:val="auto"/>
            <w:sz w:val="22"/>
            <w:lang w:eastAsia="fr-FR"/>
          </w:rPr>
          <w:tab/>
        </w:r>
        <w:r w:rsidRPr="00433227">
          <w:rPr>
            <w:rStyle w:val="Lienhypertexte"/>
          </w:rPr>
          <w:t>Apply the configuration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_Toc83641464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7</w:t>
        </w:r>
        <w:r>
          <w:rPr>
            <w:webHidden/>
          </w:rPr>
          <w:fldChar w:fldCharType="end"/>
        </w:r>
      </w:hyperlink>
    </w:p>
    <w:p w14:paraId="78A7F75F" w14:textId="61126573" w:rsidR="001577B7" w:rsidRDefault="001577B7" w:rsidP="001577B7">
      <w:pPr>
        <w:pStyle w:val="TM2"/>
        <w:rPr>
          <w:color w:val="auto"/>
          <w:sz w:val="22"/>
        </w:rPr>
      </w:pPr>
      <w:hyperlink w:anchor="_Toc83641465" w:history="1">
        <w:r w:rsidRPr="00433227">
          <w:rPr>
            <w:rStyle w:val="Lienhypertexte"/>
          </w:rPr>
          <w:t>6.4.</w:t>
        </w:r>
        <w:r>
          <w:rPr>
            <w:rFonts w:eastAsiaTheme="minorEastAsia" w:cstheme="minorBidi"/>
            <w:color w:val="auto"/>
            <w:sz w:val="22"/>
            <w:lang w:eastAsia="fr-FR"/>
          </w:rPr>
          <w:tab/>
        </w:r>
        <w:r w:rsidRPr="00433227">
          <w:rPr>
            <w:rStyle w:val="Lienhypertexte"/>
          </w:rPr>
          <w:t>Validate the communication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_Toc83641465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7</w:t>
        </w:r>
        <w:r>
          <w:rPr>
            <w:webHidden/>
          </w:rPr>
          <w:fldChar w:fldCharType="end"/>
        </w:r>
      </w:hyperlink>
      <w:bookmarkStart w:id="0" w:name="_GoBack"/>
      <w:bookmarkEnd w:id="0"/>
    </w:p>
    <w:p w14:paraId="066FF6E0" w14:textId="5EC9F577" w:rsidR="006174E7" w:rsidRPr="00F27094" w:rsidRDefault="006D366E" w:rsidP="006174E7">
      <w:pPr>
        <w:rPr>
          <w:b/>
          <w:sz w:val="30"/>
        </w:rPr>
      </w:pPr>
      <w:r w:rsidRPr="00F27094">
        <w:rPr>
          <w:rFonts w:eastAsiaTheme="minorEastAsia" w:cstheme="minorBidi"/>
          <w:b/>
          <w:noProof/>
          <w:sz w:val="30"/>
          <w:lang w:eastAsia="fr-FR"/>
        </w:rPr>
        <w:fldChar w:fldCharType="end"/>
      </w:r>
    </w:p>
    <w:p w14:paraId="36561528" w14:textId="1F767720" w:rsidR="00293D76" w:rsidRPr="00F27094" w:rsidRDefault="00293D76" w:rsidP="006174E7">
      <w:pPr>
        <w:rPr>
          <w:b/>
          <w:sz w:val="30"/>
        </w:rPr>
      </w:pPr>
    </w:p>
    <w:p w14:paraId="1EC4C711" w14:textId="77777777" w:rsidR="00293D76" w:rsidRPr="00F27094" w:rsidRDefault="00293D76" w:rsidP="006174E7"/>
    <w:p w14:paraId="18ABC19B" w14:textId="77777777" w:rsidR="006174E7" w:rsidRPr="00F27094" w:rsidRDefault="006174E7">
      <w:pPr>
        <w:spacing w:after="0"/>
        <w:rPr>
          <w:rFonts w:asciiTheme="majorHAnsi" w:eastAsiaTheme="majorEastAsia" w:hAnsiTheme="majorHAnsi" w:cs="Calibri Light"/>
          <w:b/>
          <w:sz w:val="45"/>
          <w:szCs w:val="32"/>
        </w:rPr>
      </w:pPr>
      <w:r w:rsidRPr="00F27094">
        <w:br w:type="page"/>
      </w:r>
    </w:p>
    <w:p w14:paraId="78596CAA" w14:textId="77777777" w:rsidR="00634AC8" w:rsidRDefault="00634AC8" w:rsidP="00634AC8">
      <w:pPr>
        <w:pStyle w:val="Titre1"/>
        <w:rPr>
          <w:lang w:val="fr-FR"/>
        </w:rPr>
      </w:pPr>
      <w:bookmarkStart w:id="1" w:name="_Toc83641456"/>
      <w:r>
        <w:rPr>
          <w:lang w:val="fr-FR"/>
        </w:rPr>
        <w:lastRenderedPageBreak/>
        <w:t>Introduction</w:t>
      </w:r>
      <w:bookmarkEnd w:id="1"/>
    </w:p>
    <w:p w14:paraId="43644383" w14:textId="77777777" w:rsidR="00634AC8" w:rsidRDefault="00634AC8" w:rsidP="00634AC8"/>
    <w:p w14:paraId="5C1A6D7C" w14:textId="4CB329E2" w:rsidR="00E63D1F" w:rsidRPr="009974B1" w:rsidRDefault="009974B1" w:rsidP="00634AC8">
      <w:pPr>
        <w:rPr>
          <w:lang w:val="en-US"/>
        </w:rPr>
      </w:pPr>
      <w:r w:rsidRPr="009974B1">
        <w:rPr>
          <w:lang w:val="en-US"/>
        </w:rPr>
        <w:t xml:space="preserve">This document </w:t>
      </w:r>
      <w:r w:rsidR="00E63D1F" w:rsidRPr="009974B1">
        <w:rPr>
          <w:lang w:val="en-US"/>
        </w:rPr>
        <w:t>explains</w:t>
      </w:r>
      <w:r w:rsidRPr="009974B1">
        <w:rPr>
          <w:lang w:val="en-US"/>
        </w:rPr>
        <w:t xml:space="preserve"> </w:t>
      </w:r>
      <w:r>
        <w:rPr>
          <w:lang w:val="en-US"/>
        </w:rPr>
        <w:t xml:space="preserve">how to install </w:t>
      </w:r>
      <w:r w:rsidR="003D0879">
        <w:rPr>
          <w:lang w:val="en-US"/>
        </w:rPr>
        <w:t xml:space="preserve">lambda function </w:t>
      </w:r>
      <w:r w:rsidR="002E307A" w:rsidRPr="002E307A">
        <w:rPr>
          <w:lang w:val="en-US"/>
        </w:rPr>
        <w:t>AWS2ZabbixASGRemove</w:t>
      </w:r>
      <w:r w:rsidR="00F91B96">
        <w:rPr>
          <w:lang w:val="en-US"/>
        </w:rPr>
        <w:t>.</w:t>
      </w:r>
    </w:p>
    <w:p w14:paraId="292102FD" w14:textId="77777777" w:rsidR="001F48D5" w:rsidRDefault="001F48D5">
      <w:pPr>
        <w:spacing w:after="0"/>
        <w:rPr>
          <w:rFonts w:asciiTheme="majorHAnsi" w:eastAsiaTheme="majorEastAsia" w:hAnsiTheme="majorHAnsi" w:cs="Calibri Light"/>
          <w:b/>
          <w:sz w:val="45"/>
          <w:szCs w:val="32"/>
          <w:lang w:val="en-US"/>
        </w:rPr>
      </w:pPr>
      <w:r w:rsidRPr="00C67AA3">
        <w:rPr>
          <w:lang w:val="en-US"/>
        </w:rPr>
        <w:br w:type="page"/>
      </w:r>
    </w:p>
    <w:p w14:paraId="1FB53DF7" w14:textId="25437D0C" w:rsidR="00941FAF" w:rsidRDefault="00F91B96" w:rsidP="00941FAF">
      <w:pPr>
        <w:pStyle w:val="Titre1"/>
      </w:pPr>
      <w:bookmarkStart w:id="2" w:name="_Toc83641457"/>
      <w:r>
        <w:lastRenderedPageBreak/>
        <w:t>Solution description</w:t>
      </w:r>
      <w:bookmarkEnd w:id="2"/>
    </w:p>
    <w:p w14:paraId="075FF120" w14:textId="77777777" w:rsidR="003E76EB" w:rsidRPr="003E76EB" w:rsidRDefault="003E76EB" w:rsidP="003E76EB">
      <w:pPr>
        <w:rPr>
          <w:lang w:val="en-US"/>
        </w:rPr>
      </w:pPr>
    </w:p>
    <w:p w14:paraId="59187D94" w14:textId="19024D13" w:rsidR="00455159" w:rsidRPr="00DE0A25" w:rsidRDefault="00DE0A25" w:rsidP="00A67E7D">
      <w:pPr>
        <w:spacing w:after="0"/>
        <w:rPr>
          <w:rFonts w:ascii="Segoe UI" w:hAnsi="Segoe UI" w:cs="Segoe UI"/>
          <w:color w:val="172B4D"/>
          <w:sz w:val="21"/>
          <w:szCs w:val="21"/>
          <w:shd w:val="clear" w:color="auto" w:fill="FFFFFF"/>
          <w:lang w:val="en-US"/>
        </w:rPr>
      </w:pPr>
      <w:r w:rsidRPr="00DE0A25">
        <w:rPr>
          <w:rFonts w:ascii="Segoe UI" w:hAnsi="Segoe UI" w:cs="Segoe UI"/>
          <w:color w:val="172B4D"/>
          <w:sz w:val="21"/>
          <w:szCs w:val="21"/>
          <w:shd w:val="clear" w:color="auto" w:fill="FFFFFF"/>
          <w:lang w:val="en-US"/>
        </w:rPr>
        <w:t>Deploy all components to inform Zabbix that the EC2 instance is permanently stopped.</w:t>
      </w:r>
    </w:p>
    <w:p w14:paraId="3849D4CC" w14:textId="77777777" w:rsidR="0009791C" w:rsidRDefault="0009791C" w:rsidP="00A67E7D">
      <w:pPr>
        <w:spacing w:after="0"/>
        <w:rPr>
          <w:rFonts w:ascii="Segoe UI" w:hAnsi="Segoe UI" w:cs="Segoe UI"/>
          <w:color w:val="172B4D"/>
          <w:sz w:val="21"/>
          <w:szCs w:val="21"/>
          <w:shd w:val="clear" w:color="auto" w:fill="FFFFFF"/>
          <w:lang w:val="en-US"/>
        </w:rPr>
      </w:pPr>
    </w:p>
    <w:p w14:paraId="52809163" w14:textId="29AC62DD" w:rsidR="00455159" w:rsidRDefault="00333FD6" w:rsidP="00A67E7D">
      <w:pPr>
        <w:spacing w:after="0"/>
        <w:rPr>
          <w:lang w:val="en-US"/>
        </w:rPr>
      </w:pPr>
      <w:r w:rsidRPr="00333FD6">
        <w:rPr>
          <w:noProof/>
          <w:lang w:val="en-US"/>
        </w:rPr>
        <w:drawing>
          <wp:inline distT="0" distB="0" distL="0" distR="0" wp14:anchorId="55597A39" wp14:editId="69D31C1C">
            <wp:extent cx="6047740" cy="3034665"/>
            <wp:effectExtent l="0" t="0" r="0" b="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047740" cy="303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D672B" w14:textId="77777777" w:rsidR="00455159" w:rsidRDefault="00455159" w:rsidP="00A67E7D">
      <w:pPr>
        <w:spacing w:after="0"/>
        <w:rPr>
          <w:lang w:val="en-US"/>
        </w:rPr>
      </w:pPr>
    </w:p>
    <w:p w14:paraId="1E3B5C62" w14:textId="130C38C0" w:rsidR="003C08E6" w:rsidRDefault="00455159" w:rsidP="00A67E7D">
      <w:pPr>
        <w:spacing w:after="0"/>
        <w:rPr>
          <w:rFonts w:ascii="Segoe UI" w:hAnsi="Segoe UI" w:cs="Segoe UI"/>
          <w:color w:val="172B4D"/>
          <w:sz w:val="21"/>
          <w:szCs w:val="21"/>
          <w:shd w:val="clear" w:color="auto" w:fill="FFFFFF"/>
          <w:lang w:val="en-US"/>
        </w:rPr>
      </w:pPr>
      <w:r w:rsidRPr="00455159">
        <w:rPr>
          <w:rFonts w:ascii="Segoe UI" w:hAnsi="Segoe UI" w:cs="Segoe UI"/>
          <w:color w:val="172B4D"/>
          <w:sz w:val="21"/>
          <w:szCs w:val="21"/>
          <w:shd w:val="clear" w:color="auto" w:fill="FFFFFF"/>
          <w:lang w:val="en-US"/>
        </w:rPr>
        <w:t>The terraform code is a</w:t>
      </w:r>
      <w:r>
        <w:rPr>
          <w:rFonts w:ascii="Segoe UI" w:hAnsi="Segoe UI" w:cs="Segoe UI"/>
          <w:color w:val="172B4D"/>
          <w:sz w:val="21"/>
          <w:szCs w:val="21"/>
          <w:shd w:val="clear" w:color="auto" w:fill="FFFFFF"/>
          <w:lang w:val="en-US"/>
        </w:rPr>
        <w:t xml:space="preserve">vailable </w:t>
      </w:r>
      <w:r w:rsidR="004B1FA0">
        <w:rPr>
          <w:rFonts w:ascii="Segoe UI" w:hAnsi="Segoe UI" w:cs="Segoe UI"/>
          <w:color w:val="172B4D"/>
          <w:sz w:val="21"/>
          <w:szCs w:val="21"/>
          <w:shd w:val="clear" w:color="auto" w:fill="FFFFFF"/>
          <w:lang w:val="en-US"/>
        </w:rPr>
        <w:t xml:space="preserve">in </w:t>
      </w:r>
      <w:r w:rsidR="000F4062">
        <w:rPr>
          <w:rFonts w:ascii="Segoe UI" w:hAnsi="Segoe UI" w:cs="Segoe UI"/>
          <w:color w:val="172B4D"/>
          <w:sz w:val="21"/>
          <w:szCs w:val="21"/>
          <w:shd w:val="clear" w:color="auto" w:fill="FFFFFF"/>
          <w:lang w:val="en-US"/>
        </w:rPr>
        <w:t>aws</w:t>
      </w:r>
      <w:r w:rsidR="000F4062" w:rsidRPr="000F4062">
        <w:rPr>
          <w:rFonts w:ascii="Segoe UI" w:hAnsi="Segoe UI" w:cs="Segoe UI"/>
          <w:color w:val="172B4D"/>
          <w:sz w:val="21"/>
          <w:szCs w:val="21"/>
          <w:shd w:val="clear" w:color="auto" w:fill="FFFFFF"/>
          <w:lang w:val="en-US"/>
        </w:rPr>
        <w:t>2</w:t>
      </w:r>
      <w:r w:rsidR="000F4062">
        <w:rPr>
          <w:rFonts w:ascii="Segoe UI" w:hAnsi="Segoe UI" w:cs="Segoe UI"/>
          <w:color w:val="172B4D"/>
          <w:sz w:val="21"/>
          <w:szCs w:val="21"/>
          <w:shd w:val="clear" w:color="auto" w:fill="FFFFFF"/>
          <w:lang w:val="en-US"/>
        </w:rPr>
        <w:t>z</w:t>
      </w:r>
      <w:r w:rsidR="000F4062" w:rsidRPr="000F4062">
        <w:rPr>
          <w:rFonts w:ascii="Segoe UI" w:hAnsi="Segoe UI" w:cs="Segoe UI"/>
          <w:color w:val="172B4D"/>
          <w:sz w:val="21"/>
          <w:szCs w:val="21"/>
          <w:shd w:val="clear" w:color="auto" w:fill="FFFFFF"/>
          <w:lang w:val="en-US"/>
        </w:rPr>
        <w:t>abbix</w:t>
      </w:r>
      <w:r w:rsidR="000F4062">
        <w:rPr>
          <w:rFonts w:ascii="Segoe UI" w:hAnsi="Segoe UI" w:cs="Segoe UI"/>
          <w:color w:val="172B4D"/>
          <w:sz w:val="21"/>
          <w:szCs w:val="21"/>
          <w:shd w:val="clear" w:color="auto" w:fill="FFFFFF"/>
          <w:lang w:val="en-US"/>
        </w:rPr>
        <w:t>asgr</w:t>
      </w:r>
      <w:r w:rsidR="000F4062" w:rsidRPr="000F4062">
        <w:rPr>
          <w:rFonts w:ascii="Segoe UI" w:hAnsi="Segoe UI" w:cs="Segoe UI"/>
          <w:color w:val="172B4D"/>
          <w:sz w:val="21"/>
          <w:szCs w:val="21"/>
          <w:shd w:val="clear" w:color="auto" w:fill="FFFFFF"/>
          <w:lang w:val="en-US"/>
        </w:rPr>
        <w:t>emove</w:t>
      </w:r>
      <w:r w:rsidR="00FC27F4">
        <w:rPr>
          <w:rFonts w:ascii="Segoe UI" w:hAnsi="Segoe UI" w:cs="Segoe UI"/>
          <w:color w:val="172B4D"/>
          <w:sz w:val="21"/>
          <w:szCs w:val="21"/>
          <w:shd w:val="clear" w:color="auto" w:fill="FFFFFF"/>
          <w:lang w:val="en-US"/>
        </w:rPr>
        <w:t>.zip ar</w:t>
      </w:r>
      <w:r w:rsidR="001426B8">
        <w:rPr>
          <w:rFonts w:ascii="Segoe UI" w:hAnsi="Segoe UI" w:cs="Segoe UI"/>
          <w:color w:val="172B4D"/>
          <w:sz w:val="21"/>
          <w:szCs w:val="21"/>
          <w:shd w:val="clear" w:color="auto" w:fill="FFFFFF"/>
          <w:lang w:val="en-US"/>
        </w:rPr>
        <w:t>chive</w:t>
      </w:r>
      <w:r w:rsidR="003C08E6">
        <w:rPr>
          <w:rFonts w:ascii="Segoe UI" w:hAnsi="Segoe UI" w:cs="Segoe UI"/>
          <w:color w:val="172B4D"/>
          <w:sz w:val="21"/>
          <w:szCs w:val="21"/>
          <w:shd w:val="clear" w:color="auto" w:fill="FFFFFF"/>
          <w:lang w:val="en-US"/>
        </w:rPr>
        <w:t>.</w:t>
      </w:r>
    </w:p>
    <w:p w14:paraId="3A7AEA13" w14:textId="77777777" w:rsidR="003C08E6" w:rsidRDefault="003C08E6" w:rsidP="00A67E7D">
      <w:pPr>
        <w:spacing w:after="0"/>
        <w:rPr>
          <w:rFonts w:ascii="Segoe UI" w:hAnsi="Segoe UI" w:cs="Segoe UI"/>
          <w:color w:val="172B4D"/>
          <w:sz w:val="21"/>
          <w:szCs w:val="21"/>
          <w:shd w:val="clear" w:color="auto" w:fill="FFFFFF"/>
          <w:lang w:val="en-US"/>
        </w:rPr>
      </w:pPr>
    </w:p>
    <w:p w14:paraId="1520E7F4" w14:textId="77777777" w:rsidR="00556D08" w:rsidRPr="00556D08" w:rsidRDefault="003C08E6" w:rsidP="00556D08">
      <w:pPr>
        <w:pStyle w:val="Titre1"/>
        <w:rPr>
          <w:rFonts w:eastAsiaTheme="minorHAnsi" w:cs="Calibri"/>
          <w:b w:val="0"/>
          <w:sz w:val="18"/>
          <w:szCs w:val="22"/>
        </w:rPr>
      </w:pPr>
      <w:bookmarkStart w:id="3" w:name="_Toc83641458"/>
      <w:r w:rsidRPr="00556D08">
        <w:t>General information</w:t>
      </w:r>
      <w:bookmarkEnd w:id="3"/>
    </w:p>
    <w:p w14:paraId="10D71C9B" w14:textId="77777777" w:rsidR="00E71AB9" w:rsidRDefault="00E71AB9" w:rsidP="00F32F4B">
      <w:pPr>
        <w:rPr>
          <w:rFonts w:ascii="Segoe UI" w:hAnsi="Segoe UI" w:cs="Segoe UI"/>
          <w:color w:val="172B4D"/>
          <w:sz w:val="21"/>
          <w:szCs w:val="21"/>
          <w:shd w:val="clear" w:color="auto" w:fill="FFFFFF"/>
          <w:lang w:val="en-US"/>
        </w:rPr>
      </w:pPr>
    </w:p>
    <w:p w14:paraId="33110F61" w14:textId="1A6A9F03" w:rsidR="00FE3033" w:rsidRPr="00FE3033" w:rsidRDefault="00FE3033" w:rsidP="00FE3033">
      <w:pPr>
        <w:shd w:val="clear" w:color="auto" w:fill="FFFFFF"/>
        <w:spacing w:before="150" w:after="0"/>
        <w:rPr>
          <w:rFonts w:ascii="Segoe UI" w:eastAsia="Times New Roman" w:hAnsi="Segoe UI" w:cs="Segoe UI"/>
          <w:color w:val="172B4D"/>
          <w:sz w:val="21"/>
          <w:szCs w:val="21"/>
          <w:lang w:val="en-US" w:eastAsia="fr-FR"/>
        </w:rPr>
      </w:pPr>
      <w:r w:rsidRPr="00FE3033">
        <w:rPr>
          <w:rFonts w:ascii="Segoe UI" w:eastAsia="Times New Roman" w:hAnsi="Segoe UI" w:cs="Segoe UI"/>
          <w:color w:val="172B4D"/>
          <w:sz w:val="21"/>
          <w:szCs w:val="21"/>
          <w:lang w:val="en-US" w:eastAsia="fr-FR"/>
        </w:rPr>
        <w:t>This function will notify the Zabbix when the ASG terminate a</w:t>
      </w:r>
      <w:r w:rsidR="00255402">
        <w:rPr>
          <w:rFonts w:ascii="Segoe UI" w:eastAsia="Times New Roman" w:hAnsi="Segoe UI" w:cs="Segoe UI"/>
          <w:color w:val="172B4D"/>
          <w:sz w:val="21"/>
          <w:szCs w:val="21"/>
          <w:lang w:val="en-US" w:eastAsia="fr-FR"/>
        </w:rPr>
        <w:t>n</w:t>
      </w:r>
      <w:r w:rsidRPr="00FE3033">
        <w:rPr>
          <w:rFonts w:ascii="Segoe UI" w:eastAsia="Times New Roman" w:hAnsi="Segoe UI" w:cs="Segoe UI"/>
          <w:color w:val="172B4D"/>
          <w:sz w:val="21"/>
          <w:szCs w:val="21"/>
          <w:lang w:val="en-US" w:eastAsia="fr-FR"/>
        </w:rPr>
        <w:t xml:space="preserve"> EC2 to Zabbix remove the instance of monitoring.</w:t>
      </w:r>
    </w:p>
    <w:p w14:paraId="3087D5C7" w14:textId="3D5EC92E" w:rsidR="00FE3033" w:rsidRPr="00FE3033" w:rsidRDefault="00FE3033" w:rsidP="00FE3033">
      <w:pPr>
        <w:shd w:val="clear" w:color="auto" w:fill="FFFFFF"/>
        <w:spacing w:before="150" w:after="0"/>
        <w:rPr>
          <w:rFonts w:ascii="Segoe UI" w:eastAsia="Times New Roman" w:hAnsi="Segoe UI" w:cs="Segoe UI"/>
          <w:color w:val="172B4D"/>
          <w:sz w:val="21"/>
          <w:szCs w:val="21"/>
          <w:lang w:val="en-US" w:eastAsia="fr-FR"/>
        </w:rPr>
      </w:pPr>
      <w:r w:rsidRPr="00FE3033">
        <w:rPr>
          <w:rFonts w:ascii="Segoe UI" w:eastAsia="Times New Roman" w:hAnsi="Segoe UI" w:cs="Segoe UI"/>
          <w:color w:val="172B4D"/>
          <w:sz w:val="21"/>
          <w:szCs w:val="21"/>
          <w:lang w:val="en-US" w:eastAsia="fr-FR"/>
        </w:rPr>
        <w:t>How all communication must be done safely, the Lambda function is deployed in some VPC to be able to communicate through a VPN, VPN peering or other safe way.</w:t>
      </w:r>
    </w:p>
    <w:p w14:paraId="2839B6BE" w14:textId="3433B78E" w:rsidR="001F48D5" w:rsidRDefault="00B95276" w:rsidP="00B95276">
      <w:pPr>
        <w:pStyle w:val="Titre1"/>
      </w:pPr>
      <w:bookmarkStart w:id="4" w:name="_Toc83641459"/>
      <w:r>
        <w:t>Used Services</w:t>
      </w:r>
      <w:bookmarkEnd w:id="4"/>
    </w:p>
    <w:p w14:paraId="3F159395" w14:textId="77777777" w:rsidR="001823F9" w:rsidRPr="001823F9" w:rsidRDefault="001823F9" w:rsidP="001823F9">
      <w:pPr>
        <w:rPr>
          <w:lang w:val="en-US"/>
        </w:rPr>
      </w:pPr>
    </w:p>
    <w:p w14:paraId="49F0F7D4" w14:textId="749A9275" w:rsidR="00B95276" w:rsidRDefault="00A60101" w:rsidP="00A60101">
      <w:pPr>
        <w:pStyle w:val="Paragraphedeliste"/>
        <w:numPr>
          <w:ilvl w:val="0"/>
          <w:numId w:val="44"/>
        </w:numPr>
        <w:rPr>
          <w:lang w:val="en-US"/>
        </w:rPr>
      </w:pPr>
      <w:r>
        <w:rPr>
          <w:lang w:val="en-US"/>
        </w:rPr>
        <w:t>Lambda function</w:t>
      </w:r>
    </w:p>
    <w:p w14:paraId="68F187EA" w14:textId="0B592F53" w:rsidR="00A60101" w:rsidRDefault="00A60101" w:rsidP="00A60101">
      <w:pPr>
        <w:pStyle w:val="Paragraphedeliste"/>
        <w:numPr>
          <w:ilvl w:val="0"/>
          <w:numId w:val="44"/>
        </w:numPr>
        <w:rPr>
          <w:lang w:val="en-US"/>
        </w:rPr>
      </w:pPr>
      <w:r>
        <w:rPr>
          <w:lang w:val="en-US"/>
        </w:rPr>
        <w:t>IAM Role and Policy</w:t>
      </w:r>
    </w:p>
    <w:p w14:paraId="77793640" w14:textId="407BE742" w:rsidR="00A60101" w:rsidRDefault="0069103F" w:rsidP="00A60101">
      <w:pPr>
        <w:pStyle w:val="Paragraphedeliste"/>
        <w:numPr>
          <w:ilvl w:val="0"/>
          <w:numId w:val="44"/>
        </w:numPr>
        <w:rPr>
          <w:lang w:val="en-US"/>
        </w:rPr>
      </w:pPr>
      <w:r>
        <w:rPr>
          <w:lang w:val="en-US"/>
        </w:rPr>
        <w:t>Simple Storage Service (S3)</w:t>
      </w:r>
    </w:p>
    <w:p w14:paraId="6C63A990" w14:textId="475C9B3F" w:rsidR="0069103F" w:rsidRDefault="0069103F" w:rsidP="00A60101">
      <w:pPr>
        <w:pStyle w:val="Paragraphedeliste"/>
        <w:numPr>
          <w:ilvl w:val="0"/>
          <w:numId w:val="44"/>
        </w:numPr>
        <w:rPr>
          <w:lang w:val="en-US"/>
        </w:rPr>
      </w:pPr>
      <w:r>
        <w:rPr>
          <w:lang w:val="en-US"/>
        </w:rPr>
        <w:t>CloudWatch Alarm</w:t>
      </w:r>
    </w:p>
    <w:p w14:paraId="46BC8E0A" w14:textId="262051B2" w:rsidR="0069103F" w:rsidRDefault="0069103F" w:rsidP="00A60101">
      <w:pPr>
        <w:pStyle w:val="Paragraphedeliste"/>
        <w:numPr>
          <w:ilvl w:val="0"/>
          <w:numId w:val="44"/>
        </w:numPr>
        <w:rPr>
          <w:lang w:val="en-US"/>
        </w:rPr>
      </w:pPr>
      <w:r>
        <w:rPr>
          <w:lang w:val="en-US"/>
        </w:rPr>
        <w:t>CloudW</w:t>
      </w:r>
      <w:r w:rsidR="001823F9">
        <w:rPr>
          <w:lang w:val="en-US"/>
        </w:rPr>
        <w:t>a</w:t>
      </w:r>
      <w:r>
        <w:rPr>
          <w:lang w:val="en-US"/>
        </w:rPr>
        <w:t>tch Event</w:t>
      </w:r>
    </w:p>
    <w:p w14:paraId="014035C3" w14:textId="4379F32C" w:rsidR="0069103F" w:rsidRPr="00A60101" w:rsidRDefault="001823F9" w:rsidP="00A60101">
      <w:pPr>
        <w:pStyle w:val="Paragraphedeliste"/>
        <w:numPr>
          <w:ilvl w:val="0"/>
          <w:numId w:val="44"/>
        </w:numPr>
        <w:rPr>
          <w:lang w:val="en-US"/>
        </w:rPr>
      </w:pPr>
      <w:r>
        <w:rPr>
          <w:lang w:val="en-US"/>
        </w:rPr>
        <w:t>Custom security groups</w:t>
      </w:r>
    </w:p>
    <w:p w14:paraId="1864B444" w14:textId="77777777" w:rsidR="00B95276" w:rsidRPr="00B95276" w:rsidRDefault="00B95276" w:rsidP="00B95276">
      <w:pPr>
        <w:rPr>
          <w:lang w:val="en-US"/>
        </w:rPr>
      </w:pPr>
    </w:p>
    <w:p w14:paraId="3A83B3D8" w14:textId="598AA7AD" w:rsidR="00E71AB9" w:rsidRDefault="00255402" w:rsidP="00304E85">
      <w:pPr>
        <w:pStyle w:val="Titre1"/>
      </w:pPr>
      <w:bookmarkStart w:id="5" w:name="_Toc83641460"/>
      <w:r>
        <w:lastRenderedPageBreak/>
        <w:t>Data sent</w:t>
      </w:r>
      <w:bookmarkEnd w:id="5"/>
    </w:p>
    <w:p w14:paraId="1875261F" w14:textId="61442FCD" w:rsidR="003E76EB" w:rsidRDefault="003E76EB" w:rsidP="003E76EB">
      <w:pPr>
        <w:rPr>
          <w:lang w:val="en-US"/>
        </w:rPr>
      </w:pPr>
    </w:p>
    <w:p w14:paraId="1A3B438F" w14:textId="22A0E8EC" w:rsidR="003E76EB" w:rsidRPr="000F256C" w:rsidRDefault="000F256C" w:rsidP="003E76EB">
      <w:pPr>
        <w:rPr>
          <w:rFonts w:ascii="Segoe UI" w:hAnsi="Segoe UI" w:cs="Segoe UI"/>
          <w:color w:val="172B4D"/>
          <w:sz w:val="21"/>
          <w:szCs w:val="21"/>
          <w:shd w:val="clear" w:color="auto" w:fill="FFFFFF"/>
          <w:lang w:val="en-US"/>
        </w:rPr>
      </w:pPr>
      <w:r w:rsidRPr="000F256C">
        <w:rPr>
          <w:rFonts w:ascii="Segoe UI" w:hAnsi="Segoe UI" w:cs="Segoe UI"/>
          <w:color w:val="172B4D"/>
          <w:sz w:val="21"/>
          <w:szCs w:val="21"/>
          <w:shd w:val="clear" w:color="auto" w:fill="FFFFFF"/>
          <w:lang w:val="en-US"/>
        </w:rPr>
        <w:t>This function will send the data to Zabbix with the structure below:</w:t>
      </w:r>
      <w:r w:rsidRPr="000F256C">
        <w:rPr>
          <w:noProof/>
          <w:lang w:val="en-US"/>
        </w:rPr>
        <w:t xml:space="preserve"> </w:t>
      </w:r>
      <w:r w:rsidRPr="000F256C">
        <w:rPr>
          <w:rFonts w:ascii="Segoe UI" w:hAnsi="Segoe UI" w:cs="Segoe UI"/>
          <w:noProof/>
          <w:color w:val="172B4D"/>
          <w:sz w:val="21"/>
          <w:szCs w:val="21"/>
          <w:shd w:val="clear" w:color="auto" w:fill="FFFFFF"/>
          <w:lang w:val="en-US"/>
        </w:rPr>
        <w:drawing>
          <wp:inline distT="0" distB="0" distL="0" distR="0" wp14:anchorId="0F4711E6" wp14:editId="3486636C">
            <wp:extent cx="3458058" cy="428685"/>
            <wp:effectExtent l="0" t="0" r="0" b="9525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458058" cy="42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B2051" w14:textId="5EEDB209" w:rsidR="001F48D5" w:rsidRDefault="001F48D5">
      <w:pPr>
        <w:spacing w:after="0"/>
        <w:rPr>
          <w:rFonts w:asciiTheme="majorHAnsi" w:eastAsiaTheme="majorEastAsia" w:hAnsiTheme="majorHAnsi" w:cs="Calibri Light"/>
          <w:b/>
          <w:sz w:val="45"/>
          <w:szCs w:val="32"/>
          <w:lang w:val="en-US"/>
        </w:rPr>
      </w:pPr>
    </w:p>
    <w:p w14:paraId="51A585F4" w14:textId="7AE7BA83" w:rsidR="00AA28CC" w:rsidRDefault="00AA28CC" w:rsidP="00482CA3">
      <w:pPr>
        <w:pStyle w:val="Titre1"/>
      </w:pPr>
      <w:bookmarkStart w:id="6" w:name="_Toc83641461"/>
      <w:r>
        <w:t>Deploy process</w:t>
      </w:r>
      <w:bookmarkEnd w:id="6"/>
    </w:p>
    <w:p w14:paraId="7EDF5AC9" w14:textId="59AABF50" w:rsidR="00482CA3" w:rsidRDefault="00482CA3" w:rsidP="00482CA3">
      <w:pPr>
        <w:rPr>
          <w:lang w:val="en-US"/>
        </w:rPr>
      </w:pPr>
    </w:p>
    <w:p w14:paraId="067A484B" w14:textId="18A6E3FB" w:rsidR="00482CA3" w:rsidRDefault="00361A1B" w:rsidP="00482CA3">
      <w:pPr>
        <w:rPr>
          <w:lang w:val="en-US"/>
        </w:rPr>
      </w:pPr>
      <w:r w:rsidRPr="00361A1B">
        <w:rPr>
          <w:noProof/>
          <w:lang w:val="en-US"/>
        </w:rPr>
        <w:drawing>
          <wp:inline distT="0" distB="0" distL="0" distR="0" wp14:anchorId="5584E33B" wp14:editId="06E5E677">
            <wp:extent cx="6047740" cy="5261610"/>
            <wp:effectExtent l="0" t="0" r="0" b="0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047740" cy="526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E2718" w14:textId="3C6D8181" w:rsidR="005C1BCE" w:rsidRDefault="005C1BCE" w:rsidP="00482CA3">
      <w:pPr>
        <w:rPr>
          <w:lang w:val="en-US"/>
        </w:rPr>
      </w:pPr>
    </w:p>
    <w:p w14:paraId="500E1777" w14:textId="2842F304" w:rsidR="005C1BCE" w:rsidRDefault="00636F21" w:rsidP="00636F21">
      <w:pPr>
        <w:pStyle w:val="Titre2"/>
      </w:pPr>
      <w:bookmarkStart w:id="7" w:name="_Toc83641462"/>
      <w:r>
        <w:lastRenderedPageBreak/>
        <w:t>Setup communication to AWS account</w:t>
      </w:r>
      <w:bookmarkEnd w:id="7"/>
    </w:p>
    <w:p w14:paraId="473F80BA" w14:textId="77777777" w:rsidR="00607F7E" w:rsidRPr="00607F7E" w:rsidRDefault="00607F7E" w:rsidP="00607F7E">
      <w:pPr>
        <w:spacing w:before="150" w:after="0"/>
        <w:rPr>
          <w:rFonts w:ascii="Segoe UI" w:hAnsi="Segoe UI" w:cs="Segoe UI"/>
          <w:color w:val="172B4D"/>
          <w:sz w:val="21"/>
          <w:szCs w:val="21"/>
          <w:shd w:val="clear" w:color="auto" w:fill="FFFFFF"/>
          <w:lang w:val="en-US"/>
        </w:rPr>
      </w:pPr>
      <w:r w:rsidRPr="00607F7E">
        <w:rPr>
          <w:rFonts w:ascii="Segoe UI" w:hAnsi="Segoe UI" w:cs="Segoe UI"/>
          <w:color w:val="172B4D"/>
          <w:sz w:val="21"/>
          <w:szCs w:val="21"/>
          <w:shd w:val="clear" w:color="auto" w:fill="FFFFFF"/>
          <w:lang w:val="en-US"/>
        </w:rPr>
        <w:t>Configure the credentials to communicate to AWS.</w:t>
      </w:r>
    </w:p>
    <w:p w14:paraId="6A3A4027" w14:textId="4C8994E6" w:rsidR="00607F7E" w:rsidRDefault="00607F7E" w:rsidP="00607F7E">
      <w:pPr>
        <w:spacing w:before="150" w:after="0"/>
        <w:rPr>
          <w:rFonts w:ascii="Segoe UI" w:hAnsi="Segoe UI" w:cs="Segoe UI"/>
          <w:color w:val="172B4D"/>
          <w:sz w:val="21"/>
          <w:szCs w:val="21"/>
          <w:shd w:val="clear" w:color="auto" w:fill="FFFFFF"/>
          <w:lang w:val="en-US"/>
        </w:rPr>
      </w:pPr>
      <w:r w:rsidRPr="00607F7E">
        <w:rPr>
          <w:rFonts w:ascii="Segoe UI" w:hAnsi="Segoe UI" w:cs="Segoe UI"/>
          <w:color w:val="172B4D"/>
          <w:sz w:val="21"/>
          <w:szCs w:val="21"/>
          <w:shd w:val="clear" w:color="auto" w:fill="FFFFFF"/>
          <w:lang w:val="en-US"/>
        </w:rPr>
        <w:t>This step depending of the customer CI/CD solution, on Azure DevOps this step can be done adding a Service Connection in the project.</w:t>
      </w:r>
    </w:p>
    <w:p w14:paraId="1EA65C84" w14:textId="77777777" w:rsidR="001209AE" w:rsidRDefault="001209AE" w:rsidP="001209AE">
      <w:pPr>
        <w:spacing w:before="150" w:after="0"/>
        <w:rPr>
          <w:rFonts w:ascii="Segoe UI" w:hAnsi="Segoe UI" w:cs="Segoe UI"/>
          <w:color w:val="172B4D"/>
          <w:sz w:val="21"/>
          <w:szCs w:val="21"/>
          <w:shd w:val="clear" w:color="auto" w:fill="FFFFFF"/>
          <w:lang w:val="en-US"/>
        </w:rPr>
      </w:pPr>
    </w:p>
    <w:p w14:paraId="500F8B46" w14:textId="30A40025" w:rsidR="001209AE" w:rsidRPr="001209AE" w:rsidRDefault="001209AE" w:rsidP="001209AE">
      <w:pPr>
        <w:pStyle w:val="Titre2"/>
      </w:pPr>
      <w:bookmarkStart w:id="8" w:name="_Toc83641463"/>
      <w:r w:rsidRPr="001209AE">
        <w:t>Adjusts Terraform variables values</w:t>
      </w:r>
      <w:bookmarkEnd w:id="8"/>
    </w:p>
    <w:p w14:paraId="7F5EDD75" w14:textId="77777777" w:rsidR="001209AE" w:rsidRPr="001209AE" w:rsidRDefault="001209AE" w:rsidP="001209AE">
      <w:pPr>
        <w:spacing w:before="150" w:after="0"/>
        <w:rPr>
          <w:rFonts w:ascii="Segoe UI" w:hAnsi="Segoe UI" w:cs="Segoe UI"/>
          <w:color w:val="172B4D"/>
          <w:sz w:val="21"/>
          <w:szCs w:val="21"/>
          <w:shd w:val="clear" w:color="auto" w:fill="FFFFFF"/>
          <w:lang w:val="en-US"/>
        </w:rPr>
      </w:pPr>
      <w:r w:rsidRPr="001209AE">
        <w:rPr>
          <w:rFonts w:ascii="Segoe UI" w:hAnsi="Segoe UI" w:cs="Segoe UI"/>
          <w:color w:val="172B4D"/>
          <w:sz w:val="21"/>
          <w:szCs w:val="21"/>
          <w:shd w:val="clear" w:color="auto" w:fill="FFFFFF"/>
          <w:lang w:val="en-US"/>
        </w:rPr>
        <w:t>All variables must be changed on Terraform variable file (terraform.tfvars).</w:t>
      </w:r>
    </w:p>
    <w:p w14:paraId="6C5E6FB3" w14:textId="77777777" w:rsidR="001209AE" w:rsidRPr="001209AE" w:rsidRDefault="001209AE" w:rsidP="001209AE">
      <w:pPr>
        <w:spacing w:before="150" w:after="0"/>
        <w:rPr>
          <w:rFonts w:ascii="Segoe UI" w:hAnsi="Segoe UI" w:cs="Segoe UI"/>
          <w:color w:val="172B4D"/>
          <w:sz w:val="21"/>
          <w:szCs w:val="21"/>
          <w:shd w:val="clear" w:color="auto" w:fill="FFFFFF"/>
          <w:lang w:val="en-US"/>
        </w:rPr>
      </w:pPr>
      <w:r w:rsidRPr="001209AE">
        <w:rPr>
          <w:rFonts w:ascii="Segoe UI" w:hAnsi="Segoe UI" w:cs="Segoe UI"/>
          <w:color w:val="172B4D"/>
          <w:sz w:val="21"/>
          <w:szCs w:val="21"/>
          <w:shd w:val="clear" w:color="auto" w:fill="FFFFFF"/>
          <w:lang w:val="en-US"/>
        </w:rPr>
        <w:t>They were divided into groups:</w:t>
      </w:r>
    </w:p>
    <w:p w14:paraId="18702E3D" w14:textId="77777777" w:rsidR="003E0C58" w:rsidRDefault="003E0C58" w:rsidP="001209AE">
      <w:pPr>
        <w:spacing w:before="150" w:after="0"/>
        <w:rPr>
          <w:rFonts w:ascii="Segoe UI" w:hAnsi="Segoe UI" w:cs="Segoe UI"/>
          <w:b/>
          <w:bCs/>
          <w:color w:val="172B4D"/>
          <w:sz w:val="21"/>
          <w:szCs w:val="21"/>
          <w:shd w:val="clear" w:color="auto" w:fill="FFFFFF"/>
          <w:lang w:val="en-US"/>
        </w:rPr>
      </w:pPr>
    </w:p>
    <w:p w14:paraId="552223A1" w14:textId="5EAEF634" w:rsidR="00607F7E" w:rsidRDefault="001209AE" w:rsidP="001209AE">
      <w:pPr>
        <w:spacing w:before="150" w:after="0"/>
        <w:rPr>
          <w:rFonts w:ascii="Segoe UI" w:hAnsi="Segoe UI" w:cs="Segoe UI"/>
          <w:color w:val="172B4D"/>
          <w:sz w:val="21"/>
          <w:szCs w:val="21"/>
          <w:shd w:val="clear" w:color="auto" w:fill="FFFFFF"/>
          <w:lang w:val="en-US"/>
        </w:rPr>
      </w:pPr>
      <w:r w:rsidRPr="003E0C58">
        <w:rPr>
          <w:rFonts w:ascii="Segoe UI" w:hAnsi="Segoe UI" w:cs="Segoe UI"/>
          <w:b/>
          <w:bCs/>
          <w:color w:val="172B4D"/>
          <w:sz w:val="21"/>
          <w:szCs w:val="21"/>
          <w:shd w:val="clear" w:color="auto" w:fill="FFFFFF"/>
          <w:lang w:val="en-US"/>
        </w:rPr>
        <w:t>General</w:t>
      </w:r>
      <w:r w:rsidRPr="001209AE">
        <w:rPr>
          <w:rFonts w:ascii="Segoe UI" w:hAnsi="Segoe UI" w:cs="Segoe UI"/>
          <w:color w:val="172B4D"/>
          <w:sz w:val="21"/>
          <w:szCs w:val="21"/>
          <w:shd w:val="clear" w:color="auto" w:fill="FFFFFF"/>
          <w:lang w:val="en-US"/>
        </w:rPr>
        <w:t xml:space="preserve"> (General data that may be used for others scripts)</w:t>
      </w:r>
    </w:p>
    <w:p w14:paraId="792800B4" w14:textId="77777777" w:rsidR="00295941" w:rsidRPr="00607F7E" w:rsidRDefault="00295941" w:rsidP="001209AE">
      <w:pPr>
        <w:spacing w:before="150" w:after="0"/>
        <w:rPr>
          <w:rFonts w:ascii="Segoe UI" w:hAnsi="Segoe UI" w:cs="Segoe UI"/>
          <w:color w:val="172B4D"/>
          <w:sz w:val="21"/>
          <w:szCs w:val="21"/>
          <w:shd w:val="clear" w:color="auto" w:fill="FFFFFF"/>
          <w:lang w:val="en-US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555"/>
        <w:gridCol w:w="1134"/>
        <w:gridCol w:w="3260"/>
        <w:gridCol w:w="3565"/>
      </w:tblGrid>
      <w:tr w:rsidR="001654BA" w:rsidRPr="00F27094" w14:paraId="6A8A0FC0" w14:textId="739907D2" w:rsidTr="00C04415">
        <w:trPr>
          <w:trHeight w:val="737"/>
        </w:trPr>
        <w:tc>
          <w:tcPr>
            <w:tcW w:w="1555" w:type="dxa"/>
            <w:tcBorders>
              <w:top w:val="single" w:sz="4" w:space="0" w:color="222C4A" w:themeColor="text2"/>
              <w:left w:val="single" w:sz="4" w:space="0" w:color="222C4A" w:themeColor="text2"/>
              <w:right w:val="single" w:sz="4" w:space="0" w:color="FFFFFF" w:themeColor="background1"/>
            </w:tcBorders>
            <w:shd w:val="clear" w:color="auto" w:fill="222C4A" w:themeFill="text2"/>
            <w:vAlign w:val="center"/>
          </w:tcPr>
          <w:p w14:paraId="40ECE948" w14:textId="58C203A2" w:rsidR="001654BA" w:rsidRPr="00F27094" w:rsidRDefault="001654BA" w:rsidP="008338D3">
            <w:pPr>
              <w:pStyle w:val="Texttablewhitebold"/>
              <w:rPr>
                <w:sz w:val="26"/>
                <w:szCs w:val="26"/>
                <w:lang w:val="fr-FR"/>
              </w:rPr>
            </w:pPr>
            <w:r>
              <w:rPr>
                <w:sz w:val="26"/>
                <w:szCs w:val="26"/>
                <w:lang w:val="fr-FR"/>
              </w:rPr>
              <w:t>Variable</w:t>
            </w:r>
          </w:p>
        </w:tc>
        <w:tc>
          <w:tcPr>
            <w:tcW w:w="1134" w:type="dxa"/>
            <w:tcBorders>
              <w:top w:val="single" w:sz="4" w:space="0" w:color="222C4A" w:themeColor="text2"/>
              <w:left w:val="single" w:sz="4" w:space="0" w:color="FFFFFF" w:themeColor="background1"/>
              <w:right w:val="single" w:sz="4" w:space="0" w:color="FFFFFF" w:themeColor="background1"/>
            </w:tcBorders>
            <w:shd w:val="clear" w:color="auto" w:fill="222C4A" w:themeFill="text2"/>
            <w:vAlign w:val="center"/>
          </w:tcPr>
          <w:p w14:paraId="5BBE56EE" w14:textId="63DBE544" w:rsidR="001654BA" w:rsidRPr="00F27094" w:rsidRDefault="001654BA" w:rsidP="008338D3">
            <w:pPr>
              <w:pStyle w:val="Texttablewhitebold"/>
              <w:rPr>
                <w:sz w:val="26"/>
                <w:szCs w:val="26"/>
                <w:lang w:val="fr-FR"/>
              </w:rPr>
            </w:pPr>
            <w:r>
              <w:rPr>
                <w:sz w:val="26"/>
                <w:szCs w:val="26"/>
                <w:lang w:val="fr-FR"/>
              </w:rPr>
              <w:t>Type</w:t>
            </w:r>
          </w:p>
        </w:tc>
        <w:tc>
          <w:tcPr>
            <w:tcW w:w="3260" w:type="dxa"/>
            <w:tcBorders>
              <w:top w:val="single" w:sz="4" w:space="0" w:color="222C4A" w:themeColor="text2"/>
              <w:left w:val="single" w:sz="4" w:space="0" w:color="FFFFFF" w:themeColor="background1"/>
              <w:right w:val="single" w:sz="4" w:space="0" w:color="222C4A" w:themeColor="text2"/>
            </w:tcBorders>
            <w:shd w:val="clear" w:color="auto" w:fill="222C4A" w:themeFill="text2"/>
            <w:vAlign w:val="center"/>
          </w:tcPr>
          <w:p w14:paraId="3019D841" w14:textId="50AD29DD" w:rsidR="001654BA" w:rsidRPr="00F27094" w:rsidRDefault="001654BA" w:rsidP="008338D3">
            <w:pPr>
              <w:pStyle w:val="Texttablewhitebold"/>
              <w:rPr>
                <w:sz w:val="26"/>
                <w:szCs w:val="26"/>
                <w:lang w:val="fr-FR"/>
              </w:rPr>
            </w:pPr>
            <w:r>
              <w:rPr>
                <w:sz w:val="26"/>
                <w:szCs w:val="26"/>
                <w:lang w:val="fr-FR"/>
              </w:rPr>
              <w:t>Description</w:t>
            </w:r>
          </w:p>
        </w:tc>
        <w:tc>
          <w:tcPr>
            <w:tcW w:w="3565" w:type="dxa"/>
            <w:tcBorders>
              <w:top w:val="single" w:sz="4" w:space="0" w:color="222C4A" w:themeColor="text2"/>
              <w:left w:val="single" w:sz="4" w:space="0" w:color="FFFFFF" w:themeColor="background1"/>
              <w:right w:val="single" w:sz="4" w:space="0" w:color="222C4A" w:themeColor="text2"/>
            </w:tcBorders>
            <w:shd w:val="clear" w:color="auto" w:fill="222C4A" w:themeFill="text2"/>
            <w:vAlign w:val="center"/>
          </w:tcPr>
          <w:p w14:paraId="50CE0B22" w14:textId="5BA52186" w:rsidR="001654BA" w:rsidRDefault="001654BA" w:rsidP="008338D3">
            <w:pPr>
              <w:pStyle w:val="Texttablewhitebold"/>
              <w:rPr>
                <w:sz w:val="26"/>
                <w:szCs w:val="26"/>
                <w:lang w:val="fr-FR"/>
              </w:rPr>
            </w:pPr>
            <w:r>
              <w:rPr>
                <w:sz w:val="26"/>
                <w:szCs w:val="26"/>
                <w:lang w:val="fr-FR"/>
              </w:rPr>
              <w:t>Default</w:t>
            </w:r>
          </w:p>
        </w:tc>
      </w:tr>
      <w:tr w:rsidR="001654BA" w:rsidRPr="004F727C" w14:paraId="78F67F05" w14:textId="64761BA2" w:rsidTr="00C04415">
        <w:trPr>
          <w:trHeight w:val="567"/>
        </w:trPr>
        <w:tc>
          <w:tcPr>
            <w:tcW w:w="1555" w:type="dxa"/>
            <w:tcBorders>
              <w:left w:val="single" w:sz="4" w:space="0" w:color="222C4A" w:themeColor="text2"/>
              <w:right w:val="single" w:sz="4" w:space="0" w:color="222C4A" w:themeColor="text2"/>
            </w:tcBorders>
            <w:shd w:val="clear" w:color="auto" w:fill="EDEDED" w:themeFill="background2"/>
            <w:vAlign w:val="center"/>
          </w:tcPr>
          <w:p w14:paraId="4D8B264B" w14:textId="4A96D6AB" w:rsidR="001654BA" w:rsidRPr="00F27094" w:rsidRDefault="00710BC5" w:rsidP="008338D3">
            <w:pPr>
              <w:pStyle w:val="Texttablewithlist"/>
              <w:numPr>
                <w:ilvl w:val="0"/>
                <w:numId w:val="0"/>
              </w:numPr>
              <w:rPr>
                <w:lang w:val="fr-FR"/>
              </w:rPr>
            </w:pPr>
            <w:r>
              <w:rPr>
                <w:lang w:val="fr-FR"/>
              </w:rPr>
              <w:t>region</w:t>
            </w:r>
          </w:p>
        </w:tc>
        <w:tc>
          <w:tcPr>
            <w:tcW w:w="1134" w:type="dxa"/>
            <w:tcBorders>
              <w:left w:val="single" w:sz="4" w:space="0" w:color="222C4A" w:themeColor="text2"/>
              <w:right w:val="single" w:sz="4" w:space="0" w:color="222C4A" w:themeColor="text2"/>
            </w:tcBorders>
            <w:shd w:val="clear" w:color="auto" w:fill="EDEDED" w:themeFill="background2"/>
            <w:vAlign w:val="center"/>
          </w:tcPr>
          <w:p w14:paraId="6E48FA83" w14:textId="60FAAAF6" w:rsidR="001654BA" w:rsidRPr="00F27094" w:rsidRDefault="00710BC5" w:rsidP="008338D3">
            <w:pPr>
              <w:pStyle w:val="Texttable"/>
              <w:rPr>
                <w:lang w:val="fr-FR"/>
              </w:rPr>
            </w:pPr>
            <w:r>
              <w:rPr>
                <w:lang w:val="fr-FR"/>
              </w:rPr>
              <w:t>string</w:t>
            </w:r>
          </w:p>
        </w:tc>
        <w:tc>
          <w:tcPr>
            <w:tcW w:w="3260" w:type="dxa"/>
            <w:tcBorders>
              <w:left w:val="single" w:sz="4" w:space="0" w:color="222C4A" w:themeColor="text2"/>
              <w:right w:val="single" w:sz="4" w:space="0" w:color="222C4A" w:themeColor="text2"/>
            </w:tcBorders>
            <w:shd w:val="clear" w:color="auto" w:fill="EDEDED" w:themeFill="background2"/>
            <w:vAlign w:val="center"/>
          </w:tcPr>
          <w:p w14:paraId="4A45F5E0" w14:textId="04E85ABC" w:rsidR="001654BA" w:rsidRPr="00E039B2" w:rsidRDefault="00302AC7" w:rsidP="008338D3">
            <w:pPr>
              <w:pStyle w:val="Texttable"/>
            </w:pPr>
            <w:r>
              <w:t>AWS region</w:t>
            </w:r>
          </w:p>
        </w:tc>
        <w:tc>
          <w:tcPr>
            <w:tcW w:w="3565" w:type="dxa"/>
            <w:tcBorders>
              <w:left w:val="single" w:sz="4" w:space="0" w:color="222C4A" w:themeColor="text2"/>
              <w:right w:val="single" w:sz="4" w:space="0" w:color="222C4A" w:themeColor="text2"/>
            </w:tcBorders>
            <w:shd w:val="clear" w:color="auto" w:fill="EDEDED" w:themeFill="background2"/>
            <w:vAlign w:val="center"/>
          </w:tcPr>
          <w:p w14:paraId="220EFA68" w14:textId="7D6014F2" w:rsidR="001654BA" w:rsidRPr="00E039B2" w:rsidRDefault="00302AC7" w:rsidP="008338D3">
            <w:pPr>
              <w:pStyle w:val="Texttable"/>
            </w:pPr>
            <w:r>
              <w:t>eu-west-3</w:t>
            </w:r>
          </w:p>
        </w:tc>
      </w:tr>
      <w:tr w:rsidR="001654BA" w:rsidRPr="004F727C" w14:paraId="2648B506" w14:textId="5E3DFF0D" w:rsidTr="00C04415">
        <w:trPr>
          <w:trHeight w:val="567"/>
        </w:trPr>
        <w:tc>
          <w:tcPr>
            <w:tcW w:w="1555" w:type="dxa"/>
            <w:tcBorders>
              <w:left w:val="single" w:sz="4" w:space="0" w:color="222C4A" w:themeColor="text2"/>
              <w:right w:val="single" w:sz="4" w:space="0" w:color="222C4A" w:themeColor="text2"/>
            </w:tcBorders>
            <w:shd w:val="clear" w:color="auto" w:fill="auto"/>
            <w:vAlign w:val="center"/>
          </w:tcPr>
          <w:p w14:paraId="2373D6A8" w14:textId="2E5E643D" w:rsidR="001654BA" w:rsidRPr="004F727C" w:rsidRDefault="00710BC5" w:rsidP="008338D3">
            <w:pPr>
              <w:pStyle w:val="Texttablewithlist"/>
              <w:numPr>
                <w:ilvl w:val="0"/>
                <w:numId w:val="0"/>
              </w:numPr>
            </w:pPr>
            <w:r>
              <w:t>env</w:t>
            </w:r>
          </w:p>
        </w:tc>
        <w:tc>
          <w:tcPr>
            <w:tcW w:w="1134" w:type="dxa"/>
            <w:tcBorders>
              <w:left w:val="single" w:sz="4" w:space="0" w:color="222C4A" w:themeColor="text2"/>
              <w:right w:val="single" w:sz="4" w:space="0" w:color="222C4A" w:themeColor="text2"/>
            </w:tcBorders>
            <w:shd w:val="clear" w:color="auto" w:fill="auto"/>
            <w:vAlign w:val="center"/>
          </w:tcPr>
          <w:p w14:paraId="2DFEBDFA" w14:textId="72DF5EBD" w:rsidR="001654BA" w:rsidRPr="004F727C" w:rsidRDefault="00710BC5" w:rsidP="008338D3">
            <w:pPr>
              <w:pStyle w:val="Texttable"/>
            </w:pPr>
            <w:r>
              <w:t>string</w:t>
            </w:r>
          </w:p>
        </w:tc>
        <w:tc>
          <w:tcPr>
            <w:tcW w:w="3260" w:type="dxa"/>
            <w:tcBorders>
              <w:left w:val="single" w:sz="4" w:space="0" w:color="222C4A" w:themeColor="text2"/>
              <w:right w:val="single" w:sz="4" w:space="0" w:color="222C4A" w:themeColor="text2"/>
            </w:tcBorders>
            <w:vAlign w:val="center"/>
          </w:tcPr>
          <w:p w14:paraId="20CAFC95" w14:textId="573A88E6" w:rsidR="001654BA" w:rsidRPr="004F727C" w:rsidRDefault="003C14CB" w:rsidP="008338D3">
            <w:pPr>
              <w:pStyle w:val="Texttable"/>
            </w:pPr>
            <w:r>
              <w:t>Environment of the solution</w:t>
            </w:r>
          </w:p>
        </w:tc>
        <w:tc>
          <w:tcPr>
            <w:tcW w:w="3565" w:type="dxa"/>
            <w:tcBorders>
              <w:left w:val="single" w:sz="4" w:space="0" w:color="222C4A" w:themeColor="text2"/>
              <w:right w:val="single" w:sz="4" w:space="0" w:color="222C4A" w:themeColor="text2"/>
            </w:tcBorders>
            <w:vAlign w:val="center"/>
          </w:tcPr>
          <w:p w14:paraId="0B6E830C" w14:textId="2129777F" w:rsidR="001654BA" w:rsidRDefault="003C14CB" w:rsidP="008338D3">
            <w:pPr>
              <w:pStyle w:val="Texttable"/>
              <w:rPr>
                <w:rFonts w:ascii="Segoe UI" w:hAnsi="Segoe UI" w:cs="Segoe UI"/>
                <w:color w:val="172B4D"/>
                <w:sz w:val="21"/>
                <w:szCs w:val="21"/>
                <w:shd w:val="clear" w:color="auto" w:fill="FFFFFF"/>
              </w:rPr>
            </w:pPr>
            <w:r>
              <w:rPr>
                <w:rFonts w:ascii="Segoe UI" w:hAnsi="Segoe UI" w:cs="Segoe UI"/>
                <w:color w:val="172B4D"/>
                <w:sz w:val="21"/>
                <w:szCs w:val="21"/>
                <w:shd w:val="clear" w:color="auto" w:fill="FFFFFF"/>
              </w:rPr>
              <w:t>prd</w:t>
            </w:r>
          </w:p>
        </w:tc>
      </w:tr>
      <w:tr w:rsidR="001654BA" w:rsidRPr="004F727C" w14:paraId="6A0F63D0" w14:textId="63AF5E21" w:rsidTr="00C04415">
        <w:trPr>
          <w:trHeight w:val="567"/>
        </w:trPr>
        <w:tc>
          <w:tcPr>
            <w:tcW w:w="1555" w:type="dxa"/>
            <w:tcBorders>
              <w:left w:val="single" w:sz="4" w:space="0" w:color="222C4A" w:themeColor="text2"/>
              <w:bottom w:val="single" w:sz="4" w:space="0" w:color="auto"/>
              <w:right w:val="single" w:sz="4" w:space="0" w:color="222C4A" w:themeColor="text2"/>
            </w:tcBorders>
            <w:shd w:val="clear" w:color="auto" w:fill="EDEDED" w:themeFill="background2"/>
            <w:vAlign w:val="center"/>
          </w:tcPr>
          <w:p w14:paraId="4E55794D" w14:textId="01A91658" w:rsidR="001654BA" w:rsidRPr="004F727C" w:rsidRDefault="00710BC5" w:rsidP="008338D3">
            <w:pPr>
              <w:pStyle w:val="Texttablewithlist"/>
              <w:numPr>
                <w:ilvl w:val="0"/>
                <w:numId w:val="0"/>
              </w:numPr>
            </w:pPr>
            <w:r>
              <w:t>app</w:t>
            </w:r>
          </w:p>
        </w:tc>
        <w:tc>
          <w:tcPr>
            <w:tcW w:w="1134" w:type="dxa"/>
            <w:tcBorders>
              <w:left w:val="single" w:sz="4" w:space="0" w:color="222C4A" w:themeColor="text2"/>
              <w:bottom w:val="single" w:sz="4" w:space="0" w:color="auto"/>
              <w:right w:val="single" w:sz="4" w:space="0" w:color="222C4A" w:themeColor="text2"/>
            </w:tcBorders>
            <w:shd w:val="clear" w:color="auto" w:fill="EDEDED" w:themeFill="background2"/>
            <w:vAlign w:val="center"/>
          </w:tcPr>
          <w:p w14:paraId="401B5BCF" w14:textId="45720A8F" w:rsidR="001654BA" w:rsidRPr="004F727C" w:rsidRDefault="00710BC5" w:rsidP="008338D3">
            <w:pPr>
              <w:pStyle w:val="Texttable"/>
            </w:pPr>
            <w:r>
              <w:t>string</w:t>
            </w:r>
          </w:p>
        </w:tc>
        <w:tc>
          <w:tcPr>
            <w:tcW w:w="3260" w:type="dxa"/>
            <w:tcBorders>
              <w:left w:val="single" w:sz="4" w:space="0" w:color="222C4A" w:themeColor="text2"/>
              <w:bottom w:val="single" w:sz="4" w:space="0" w:color="auto"/>
              <w:right w:val="single" w:sz="4" w:space="0" w:color="222C4A" w:themeColor="text2"/>
            </w:tcBorders>
            <w:shd w:val="clear" w:color="auto" w:fill="EDEDED" w:themeFill="background2"/>
            <w:vAlign w:val="center"/>
          </w:tcPr>
          <w:p w14:paraId="749DF00F" w14:textId="1E02ED51" w:rsidR="001654BA" w:rsidRPr="004F727C" w:rsidRDefault="003C14CB" w:rsidP="008338D3">
            <w:pPr>
              <w:pStyle w:val="Texttable"/>
            </w:pPr>
            <w:r>
              <w:t>Application name</w:t>
            </w:r>
          </w:p>
        </w:tc>
        <w:tc>
          <w:tcPr>
            <w:tcW w:w="3565" w:type="dxa"/>
            <w:tcBorders>
              <w:left w:val="single" w:sz="4" w:space="0" w:color="222C4A" w:themeColor="text2"/>
              <w:bottom w:val="single" w:sz="4" w:space="0" w:color="auto"/>
              <w:right w:val="single" w:sz="4" w:space="0" w:color="222C4A" w:themeColor="text2"/>
            </w:tcBorders>
            <w:shd w:val="clear" w:color="auto" w:fill="EDEDED" w:themeFill="background2"/>
            <w:vAlign w:val="center"/>
          </w:tcPr>
          <w:p w14:paraId="59BB0F33" w14:textId="6F6D2E5F" w:rsidR="001654BA" w:rsidRPr="00B14DD3" w:rsidRDefault="003C14CB" w:rsidP="008338D3">
            <w:pPr>
              <w:pStyle w:val="Texttable"/>
            </w:pPr>
            <w:r>
              <w:t>Inetum Monitoring</w:t>
            </w:r>
          </w:p>
        </w:tc>
      </w:tr>
    </w:tbl>
    <w:p w14:paraId="2B719FB2" w14:textId="6AE611DF" w:rsidR="00636F21" w:rsidRDefault="00636F21" w:rsidP="00636F21">
      <w:pPr>
        <w:rPr>
          <w:lang w:val="en-US"/>
        </w:rPr>
      </w:pPr>
    </w:p>
    <w:p w14:paraId="1748827D" w14:textId="7C241A58" w:rsidR="00273FDF" w:rsidRDefault="00273FDF" w:rsidP="00636F21">
      <w:pPr>
        <w:rPr>
          <w:rFonts w:ascii="Segoe UI" w:hAnsi="Segoe UI" w:cs="Segoe UI"/>
          <w:color w:val="172B4D"/>
          <w:sz w:val="21"/>
          <w:szCs w:val="21"/>
          <w:shd w:val="clear" w:color="auto" w:fill="FFFFFF"/>
          <w:lang w:val="en-US"/>
        </w:rPr>
      </w:pPr>
      <w:r w:rsidRPr="00273FDF">
        <w:rPr>
          <w:rStyle w:val="lev"/>
          <w:rFonts w:ascii="Segoe UI" w:hAnsi="Segoe UI" w:cs="Segoe UI"/>
          <w:color w:val="172B4D"/>
          <w:sz w:val="21"/>
          <w:szCs w:val="21"/>
          <w:shd w:val="clear" w:color="auto" w:fill="FFFFFF"/>
          <w:lang w:val="en-US"/>
        </w:rPr>
        <w:t>lambdaA</w:t>
      </w:r>
      <w:r w:rsidR="00347905">
        <w:rPr>
          <w:rStyle w:val="lev"/>
          <w:rFonts w:ascii="Segoe UI" w:hAnsi="Segoe UI" w:cs="Segoe UI"/>
          <w:color w:val="172B4D"/>
          <w:sz w:val="21"/>
          <w:szCs w:val="21"/>
          <w:shd w:val="clear" w:color="auto" w:fill="FFFFFF"/>
          <w:lang w:val="en-US"/>
        </w:rPr>
        <w:t>SGTerminated</w:t>
      </w:r>
      <w:r w:rsidRPr="00273FDF">
        <w:rPr>
          <w:rFonts w:ascii="Segoe UI" w:hAnsi="Segoe UI" w:cs="Segoe UI"/>
          <w:color w:val="172B4D"/>
          <w:sz w:val="21"/>
          <w:szCs w:val="21"/>
          <w:shd w:val="clear" w:color="auto" w:fill="FFFFFF"/>
          <w:lang w:val="en-US"/>
        </w:rPr>
        <w:t> (These variables are specific for AWS Lambda function)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79"/>
        <w:gridCol w:w="1076"/>
        <w:gridCol w:w="3194"/>
        <w:gridCol w:w="3565"/>
      </w:tblGrid>
      <w:tr w:rsidR="008338D3" w:rsidRPr="008338D3" w14:paraId="515E2C7B" w14:textId="77777777" w:rsidTr="003D4AA0">
        <w:trPr>
          <w:tblHeader/>
        </w:trPr>
        <w:tc>
          <w:tcPr>
            <w:tcW w:w="1679" w:type="dxa"/>
            <w:shd w:val="clear" w:color="auto" w:fill="222C4A" w:themeFill="text2"/>
            <w:tcMar>
              <w:top w:w="105" w:type="dxa"/>
              <w:left w:w="150" w:type="dxa"/>
              <w:bottom w:w="105" w:type="dxa"/>
              <w:right w:w="225" w:type="dxa"/>
            </w:tcMar>
            <w:hideMark/>
          </w:tcPr>
          <w:p w14:paraId="33E1E0A8" w14:textId="77777777" w:rsidR="008338D3" w:rsidRPr="008338D3" w:rsidRDefault="008338D3" w:rsidP="008338D3">
            <w:pPr>
              <w:pStyle w:val="Texttablewhitebold"/>
              <w:rPr>
                <w:sz w:val="26"/>
                <w:szCs w:val="26"/>
                <w:lang w:val="fr-FR"/>
              </w:rPr>
            </w:pPr>
            <w:r w:rsidRPr="008338D3">
              <w:rPr>
                <w:sz w:val="26"/>
                <w:szCs w:val="26"/>
                <w:lang w:val="fr-FR"/>
              </w:rPr>
              <w:t>Variable</w:t>
            </w:r>
          </w:p>
        </w:tc>
        <w:tc>
          <w:tcPr>
            <w:tcW w:w="1076" w:type="dxa"/>
            <w:shd w:val="clear" w:color="auto" w:fill="222C4A" w:themeFill="text2"/>
            <w:tcMar>
              <w:top w:w="105" w:type="dxa"/>
              <w:left w:w="150" w:type="dxa"/>
              <w:bottom w:w="105" w:type="dxa"/>
              <w:right w:w="225" w:type="dxa"/>
            </w:tcMar>
            <w:hideMark/>
          </w:tcPr>
          <w:p w14:paraId="7B745D80" w14:textId="63A9567D" w:rsidR="008338D3" w:rsidRPr="008338D3" w:rsidRDefault="00C04415" w:rsidP="008338D3">
            <w:pPr>
              <w:pStyle w:val="Texttablewhitebold"/>
              <w:rPr>
                <w:sz w:val="26"/>
                <w:szCs w:val="26"/>
                <w:lang w:val="fr-FR"/>
              </w:rPr>
            </w:pPr>
            <w:r>
              <w:rPr>
                <w:sz w:val="26"/>
                <w:szCs w:val="26"/>
                <w:lang w:val="fr-FR"/>
              </w:rPr>
              <w:t>T</w:t>
            </w:r>
            <w:r w:rsidR="008338D3" w:rsidRPr="008338D3">
              <w:rPr>
                <w:sz w:val="26"/>
                <w:szCs w:val="26"/>
                <w:lang w:val="fr-FR"/>
              </w:rPr>
              <w:t>ype</w:t>
            </w:r>
          </w:p>
        </w:tc>
        <w:tc>
          <w:tcPr>
            <w:tcW w:w="3194" w:type="dxa"/>
            <w:shd w:val="clear" w:color="auto" w:fill="222C4A" w:themeFill="text2"/>
            <w:tcMar>
              <w:top w:w="105" w:type="dxa"/>
              <w:left w:w="150" w:type="dxa"/>
              <w:bottom w:w="105" w:type="dxa"/>
              <w:right w:w="225" w:type="dxa"/>
            </w:tcMar>
            <w:hideMark/>
          </w:tcPr>
          <w:p w14:paraId="3A33FADA" w14:textId="1619F92A" w:rsidR="008338D3" w:rsidRPr="008338D3" w:rsidRDefault="00C04415" w:rsidP="008338D3">
            <w:pPr>
              <w:pStyle w:val="Texttablewhitebold"/>
              <w:rPr>
                <w:sz w:val="26"/>
                <w:szCs w:val="26"/>
                <w:lang w:val="fr-FR"/>
              </w:rPr>
            </w:pPr>
            <w:r>
              <w:rPr>
                <w:sz w:val="26"/>
                <w:szCs w:val="26"/>
                <w:lang w:val="fr-FR"/>
              </w:rPr>
              <w:t>D</w:t>
            </w:r>
            <w:r w:rsidR="008338D3" w:rsidRPr="008338D3">
              <w:rPr>
                <w:sz w:val="26"/>
                <w:szCs w:val="26"/>
                <w:lang w:val="fr-FR"/>
              </w:rPr>
              <w:t>escription</w:t>
            </w:r>
          </w:p>
        </w:tc>
        <w:tc>
          <w:tcPr>
            <w:tcW w:w="3565" w:type="dxa"/>
            <w:shd w:val="clear" w:color="auto" w:fill="222C4A" w:themeFill="text2"/>
            <w:tcMar>
              <w:top w:w="105" w:type="dxa"/>
              <w:left w:w="150" w:type="dxa"/>
              <w:bottom w:w="105" w:type="dxa"/>
              <w:right w:w="225" w:type="dxa"/>
            </w:tcMar>
            <w:hideMark/>
          </w:tcPr>
          <w:p w14:paraId="772B40B4" w14:textId="117B3F48" w:rsidR="008338D3" w:rsidRPr="008338D3" w:rsidRDefault="00C04415" w:rsidP="008338D3">
            <w:pPr>
              <w:pStyle w:val="Texttablewhitebold"/>
              <w:rPr>
                <w:sz w:val="26"/>
                <w:szCs w:val="26"/>
                <w:lang w:val="fr-FR"/>
              </w:rPr>
            </w:pPr>
            <w:r>
              <w:rPr>
                <w:sz w:val="26"/>
                <w:szCs w:val="26"/>
                <w:lang w:val="fr-FR"/>
              </w:rPr>
              <w:t>D</w:t>
            </w:r>
            <w:r w:rsidR="008338D3" w:rsidRPr="008338D3">
              <w:rPr>
                <w:sz w:val="26"/>
                <w:szCs w:val="26"/>
                <w:lang w:val="fr-FR"/>
              </w:rPr>
              <w:t>efault</w:t>
            </w:r>
          </w:p>
        </w:tc>
      </w:tr>
      <w:tr w:rsidR="003D4AA0" w:rsidRPr="008338D3" w14:paraId="234B2A19" w14:textId="77777777" w:rsidTr="003D4AA0">
        <w:tc>
          <w:tcPr>
            <w:tcW w:w="1679" w:type="dxa"/>
            <w:shd w:val="clear" w:color="auto" w:fill="EDEDED" w:themeFill="background2"/>
            <w:tcMar>
              <w:top w:w="105" w:type="dxa"/>
              <w:left w:w="150" w:type="dxa"/>
              <w:bottom w:w="105" w:type="dxa"/>
              <w:right w:w="150" w:type="dxa"/>
            </w:tcMar>
            <w:hideMark/>
          </w:tcPr>
          <w:p w14:paraId="24DD4486" w14:textId="3CD2E25F" w:rsidR="003D4AA0" w:rsidRPr="00791ABF" w:rsidRDefault="003D4AA0" w:rsidP="003D4AA0">
            <w:pPr>
              <w:pStyle w:val="Texttablewithlist"/>
              <w:numPr>
                <w:ilvl w:val="0"/>
                <w:numId w:val="0"/>
              </w:numPr>
              <w:rPr>
                <w:lang w:val="fr-FR"/>
              </w:rPr>
            </w:pPr>
            <w:r>
              <w:rPr>
                <w:rFonts w:ascii="Segoe UI" w:hAnsi="Segoe UI" w:cs="Segoe UI"/>
                <w:color w:val="172B4D"/>
                <w:sz w:val="21"/>
                <w:szCs w:val="21"/>
              </w:rPr>
              <w:t>name</w:t>
            </w:r>
          </w:p>
        </w:tc>
        <w:tc>
          <w:tcPr>
            <w:tcW w:w="1076" w:type="dxa"/>
            <w:shd w:val="clear" w:color="auto" w:fill="EDEDED" w:themeFill="background2"/>
            <w:tcMar>
              <w:top w:w="105" w:type="dxa"/>
              <w:left w:w="150" w:type="dxa"/>
              <w:bottom w:w="105" w:type="dxa"/>
              <w:right w:w="150" w:type="dxa"/>
            </w:tcMar>
            <w:hideMark/>
          </w:tcPr>
          <w:p w14:paraId="579A9A5A" w14:textId="079D55A6" w:rsidR="003D4AA0" w:rsidRPr="00791ABF" w:rsidRDefault="003D4AA0" w:rsidP="003D4AA0">
            <w:pPr>
              <w:pStyle w:val="Texttablewithlist"/>
              <w:numPr>
                <w:ilvl w:val="0"/>
                <w:numId w:val="0"/>
              </w:numPr>
              <w:rPr>
                <w:lang w:val="fr-FR"/>
              </w:rPr>
            </w:pPr>
            <w:r>
              <w:rPr>
                <w:rFonts w:ascii="Segoe UI" w:hAnsi="Segoe UI" w:cs="Segoe UI"/>
                <w:color w:val="172B4D"/>
                <w:sz w:val="21"/>
                <w:szCs w:val="21"/>
              </w:rPr>
              <w:t>string</w:t>
            </w:r>
          </w:p>
        </w:tc>
        <w:tc>
          <w:tcPr>
            <w:tcW w:w="3194" w:type="dxa"/>
            <w:shd w:val="clear" w:color="auto" w:fill="EDEDED" w:themeFill="background2"/>
            <w:tcMar>
              <w:top w:w="105" w:type="dxa"/>
              <w:left w:w="150" w:type="dxa"/>
              <w:bottom w:w="105" w:type="dxa"/>
              <w:right w:w="150" w:type="dxa"/>
            </w:tcMar>
            <w:hideMark/>
          </w:tcPr>
          <w:p w14:paraId="61204815" w14:textId="1AC9245D" w:rsidR="003D4AA0" w:rsidRPr="00791ABF" w:rsidRDefault="003D4AA0" w:rsidP="003D4AA0">
            <w:pPr>
              <w:pStyle w:val="Texttablewithlist"/>
              <w:numPr>
                <w:ilvl w:val="0"/>
                <w:numId w:val="0"/>
              </w:numPr>
              <w:rPr>
                <w:lang w:val="fr-FR"/>
              </w:rPr>
            </w:pPr>
            <w:r>
              <w:rPr>
                <w:rFonts w:ascii="Segoe UI" w:hAnsi="Segoe UI" w:cs="Segoe UI"/>
                <w:color w:val="172B4D"/>
                <w:sz w:val="21"/>
                <w:szCs w:val="21"/>
              </w:rPr>
              <w:t>Name of Lambda function</w:t>
            </w:r>
          </w:p>
        </w:tc>
        <w:tc>
          <w:tcPr>
            <w:tcW w:w="3565" w:type="dxa"/>
            <w:shd w:val="clear" w:color="auto" w:fill="EDEDED" w:themeFill="background2"/>
            <w:tcMar>
              <w:top w:w="105" w:type="dxa"/>
              <w:left w:w="150" w:type="dxa"/>
              <w:bottom w:w="105" w:type="dxa"/>
              <w:right w:w="150" w:type="dxa"/>
            </w:tcMar>
            <w:hideMark/>
          </w:tcPr>
          <w:p w14:paraId="2E7A4238" w14:textId="4E8DD372" w:rsidR="003D4AA0" w:rsidRPr="00791ABF" w:rsidRDefault="003D4AA0" w:rsidP="003D4AA0">
            <w:pPr>
              <w:pStyle w:val="Texttablewithlist"/>
              <w:numPr>
                <w:ilvl w:val="0"/>
                <w:numId w:val="0"/>
              </w:numPr>
              <w:rPr>
                <w:lang w:val="fr-FR"/>
              </w:rPr>
            </w:pPr>
            <w:r>
              <w:rPr>
                <w:rFonts w:ascii="Segoe UI" w:hAnsi="Segoe UI" w:cs="Segoe UI"/>
                <w:color w:val="172B4D"/>
                <w:sz w:val="21"/>
                <w:szCs w:val="21"/>
              </w:rPr>
              <w:t>Inetum_SendASGTerminatedEC2ToZabbix</w:t>
            </w:r>
          </w:p>
        </w:tc>
      </w:tr>
      <w:tr w:rsidR="003D4AA0" w:rsidRPr="00B95276" w14:paraId="3B1A5A1B" w14:textId="77777777" w:rsidTr="003D4AA0">
        <w:tc>
          <w:tcPr>
            <w:tcW w:w="1679" w:type="dxa"/>
            <w:tcMar>
              <w:top w:w="105" w:type="dxa"/>
              <w:left w:w="150" w:type="dxa"/>
              <w:bottom w:w="105" w:type="dxa"/>
              <w:right w:w="150" w:type="dxa"/>
            </w:tcMar>
            <w:hideMark/>
          </w:tcPr>
          <w:p w14:paraId="159ACD10" w14:textId="38244FAC" w:rsidR="003D4AA0" w:rsidRPr="00791ABF" w:rsidRDefault="003D4AA0" w:rsidP="003D4AA0">
            <w:pPr>
              <w:pStyle w:val="Texttablewithlist"/>
              <w:numPr>
                <w:ilvl w:val="0"/>
                <w:numId w:val="0"/>
              </w:numPr>
              <w:rPr>
                <w:lang w:val="fr-FR"/>
              </w:rPr>
            </w:pPr>
            <w:r>
              <w:rPr>
                <w:rFonts w:ascii="Segoe UI" w:hAnsi="Segoe UI" w:cs="Segoe UI"/>
                <w:color w:val="172B4D"/>
                <w:sz w:val="21"/>
                <w:szCs w:val="21"/>
              </w:rPr>
              <w:t>description</w:t>
            </w:r>
          </w:p>
        </w:tc>
        <w:tc>
          <w:tcPr>
            <w:tcW w:w="1076" w:type="dxa"/>
            <w:tcMar>
              <w:top w:w="105" w:type="dxa"/>
              <w:left w:w="150" w:type="dxa"/>
              <w:bottom w:w="105" w:type="dxa"/>
              <w:right w:w="150" w:type="dxa"/>
            </w:tcMar>
            <w:hideMark/>
          </w:tcPr>
          <w:p w14:paraId="6EB99954" w14:textId="0432B14F" w:rsidR="003D4AA0" w:rsidRPr="00791ABF" w:rsidRDefault="003D4AA0" w:rsidP="003D4AA0">
            <w:pPr>
              <w:pStyle w:val="Texttablewithlist"/>
              <w:numPr>
                <w:ilvl w:val="0"/>
                <w:numId w:val="0"/>
              </w:numPr>
              <w:rPr>
                <w:lang w:val="fr-FR"/>
              </w:rPr>
            </w:pPr>
            <w:r>
              <w:rPr>
                <w:rFonts w:ascii="Segoe UI" w:hAnsi="Segoe UI" w:cs="Segoe UI"/>
                <w:color w:val="172B4D"/>
                <w:sz w:val="21"/>
                <w:szCs w:val="21"/>
              </w:rPr>
              <w:t>string</w:t>
            </w:r>
          </w:p>
        </w:tc>
        <w:tc>
          <w:tcPr>
            <w:tcW w:w="3194" w:type="dxa"/>
            <w:tcMar>
              <w:top w:w="105" w:type="dxa"/>
              <w:left w:w="150" w:type="dxa"/>
              <w:bottom w:w="105" w:type="dxa"/>
              <w:right w:w="150" w:type="dxa"/>
            </w:tcMar>
            <w:hideMark/>
          </w:tcPr>
          <w:p w14:paraId="613C2665" w14:textId="5CB7A4C1" w:rsidR="003D4AA0" w:rsidRPr="00791ABF" w:rsidRDefault="003D4AA0" w:rsidP="003D4AA0">
            <w:pPr>
              <w:pStyle w:val="Texttablewithlist"/>
              <w:numPr>
                <w:ilvl w:val="0"/>
                <w:numId w:val="0"/>
              </w:numPr>
              <w:rPr>
                <w:lang w:val="fr-FR"/>
              </w:rPr>
            </w:pPr>
            <w:r>
              <w:rPr>
                <w:rFonts w:ascii="Segoe UI" w:hAnsi="Segoe UI" w:cs="Segoe UI"/>
                <w:color w:val="172B4D"/>
                <w:sz w:val="21"/>
                <w:szCs w:val="21"/>
              </w:rPr>
              <w:t>Description of Lambda function</w:t>
            </w:r>
          </w:p>
        </w:tc>
        <w:tc>
          <w:tcPr>
            <w:tcW w:w="3565" w:type="dxa"/>
            <w:tcMar>
              <w:top w:w="105" w:type="dxa"/>
              <w:left w:w="150" w:type="dxa"/>
              <w:bottom w:w="105" w:type="dxa"/>
              <w:right w:w="150" w:type="dxa"/>
            </w:tcMar>
            <w:hideMark/>
          </w:tcPr>
          <w:p w14:paraId="5B99ECB2" w14:textId="2A4231E4" w:rsidR="003D4AA0" w:rsidRPr="00C67AA3" w:rsidRDefault="003D4AA0" w:rsidP="003D4AA0">
            <w:pPr>
              <w:pStyle w:val="Texttablewithlist"/>
              <w:numPr>
                <w:ilvl w:val="0"/>
                <w:numId w:val="0"/>
              </w:numPr>
            </w:pPr>
            <w:r>
              <w:rPr>
                <w:rFonts w:ascii="Segoe UI" w:hAnsi="Segoe UI" w:cs="Segoe UI"/>
                <w:color w:val="172B4D"/>
                <w:sz w:val="21"/>
                <w:szCs w:val="21"/>
              </w:rPr>
              <w:t>Function to notify Zabbix about instance terminated by ASG</w:t>
            </w:r>
          </w:p>
        </w:tc>
      </w:tr>
      <w:tr w:rsidR="003D4AA0" w:rsidRPr="008338D3" w14:paraId="680775E7" w14:textId="77777777" w:rsidTr="003D4AA0">
        <w:tc>
          <w:tcPr>
            <w:tcW w:w="1679" w:type="dxa"/>
            <w:shd w:val="clear" w:color="auto" w:fill="EDEDED" w:themeFill="background2"/>
            <w:tcMar>
              <w:top w:w="105" w:type="dxa"/>
              <w:left w:w="150" w:type="dxa"/>
              <w:bottom w:w="105" w:type="dxa"/>
              <w:right w:w="150" w:type="dxa"/>
            </w:tcMar>
            <w:hideMark/>
          </w:tcPr>
          <w:p w14:paraId="7CFF97CB" w14:textId="16683349" w:rsidR="003D4AA0" w:rsidRPr="00791ABF" w:rsidRDefault="003D4AA0" w:rsidP="003D4AA0">
            <w:pPr>
              <w:pStyle w:val="Texttablewithlist"/>
              <w:numPr>
                <w:ilvl w:val="0"/>
                <w:numId w:val="0"/>
              </w:numPr>
              <w:rPr>
                <w:lang w:val="fr-FR"/>
              </w:rPr>
            </w:pPr>
            <w:r>
              <w:rPr>
                <w:rFonts w:ascii="Segoe UI" w:hAnsi="Segoe UI" w:cs="Segoe UI"/>
                <w:color w:val="172B4D"/>
                <w:sz w:val="21"/>
                <w:szCs w:val="21"/>
              </w:rPr>
              <w:t>s3BucketName</w:t>
            </w:r>
          </w:p>
        </w:tc>
        <w:tc>
          <w:tcPr>
            <w:tcW w:w="1076" w:type="dxa"/>
            <w:shd w:val="clear" w:color="auto" w:fill="EDEDED" w:themeFill="background2"/>
            <w:tcMar>
              <w:top w:w="105" w:type="dxa"/>
              <w:left w:w="150" w:type="dxa"/>
              <w:bottom w:w="105" w:type="dxa"/>
              <w:right w:w="150" w:type="dxa"/>
            </w:tcMar>
            <w:hideMark/>
          </w:tcPr>
          <w:p w14:paraId="746F4CB7" w14:textId="0A242B46" w:rsidR="003D4AA0" w:rsidRPr="00791ABF" w:rsidRDefault="003D4AA0" w:rsidP="003D4AA0">
            <w:pPr>
              <w:pStyle w:val="Texttablewithlist"/>
              <w:numPr>
                <w:ilvl w:val="0"/>
                <w:numId w:val="0"/>
              </w:numPr>
              <w:rPr>
                <w:lang w:val="fr-FR"/>
              </w:rPr>
            </w:pPr>
            <w:r>
              <w:rPr>
                <w:rFonts w:ascii="Segoe UI" w:hAnsi="Segoe UI" w:cs="Segoe UI"/>
                <w:color w:val="172B4D"/>
                <w:sz w:val="21"/>
                <w:szCs w:val="21"/>
              </w:rPr>
              <w:t>string</w:t>
            </w:r>
          </w:p>
        </w:tc>
        <w:tc>
          <w:tcPr>
            <w:tcW w:w="3194" w:type="dxa"/>
            <w:shd w:val="clear" w:color="auto" w:fill="EDEDED" w:themeFill="background2"/>
            <w:tcMar>
              <w:top w:w="105" w:type="dxa"/>
              <w:left w:w="150" w:type="dxa"/>
              <w:bottom w:w="105" w:type="dxa"/>
              <w:right w:w="150" w:type="dxa"/>
            </w:tcMar>
            <w:hideMark/>
          </w:tcPr>
          <w:p w14:paraId="6CDEFFFD" w14:textId="24117B3F" w:rsidR="003D4AA0" w:rsidRPr="00C67AA3" w:rsidRDefault="003D4AA0" w:rsidP="003D4AA0">
            <w:pPr>
              <w:pStyle w:val="Texttablewithlist"/>
              <w:numPr>
                <w:ilvl w:val="0"/>
                <w:numId w:val="0"/>
              </w:numPr>
            </w:pPr>
            <w:r>
              <w:rPr>
                <w:rFonts w:ascii="Segoe UI" w:hAnsi="Segoe UI" w:cs="Segoe UI"/>
                <w:color w:val="172B4D"/>
                <w:sz w:val="21"/>
                <w:szCs w:val="21"/>
              </w:rPr>
              <w:t>S3 bucket name to save the error logs</w:t>
            </w:r>
          </w:p>
        </w:tc>
        <w:tc>
          <w:tcPr>
            <w:tcW w:w="3565" w:type="dxa"/>
            <w:shd w:val="clear" w:color="auto" w:fill="EDEDED" w:themeFill="background2"/>
            <w:tcMar>
              <w:top w:w="105" w:type="dxa"/>
              <w:left w:w="150" w:type="dxa"/>
              <w:bottom w:w="105" w:type="dxa"/>
              <w:right w:w="150" w:type="dxa"/>
            </w:tcMar>
            <w:hideMark/>
          </w:tcPr>
          <w:p w14:paraId="420F8253" w14:textId="3D7BC0A0" w:rsidR="003D4AA0" w:rsidRPr="00791ABF" w:rsidRDefault="003D4AA0" w:rsidP="003D4AA0">
            <w:pPr>
              <w:pStyle w:val="Texttablewithlist"/>
              <w:numPr>
                <w:ilvl w:val="0"/>
                <w:numId w:val="0"/>
              </w:numPr>
              <w:rPr>
                <w:lang w:val="fr-FR"/>
              </w:rPr>
            </w:pPr>
            <w:r>
              <w:rPr>
                <w:rFonts w:ascii="Segoe UI" w:hAnsi="Segoe UI" w:cs="Segoe UI"/>
                <w:color w:val="172B4D"/>
                <w:sz w:val="21"/>
                <w:szCs w:val="21"/>
              </w:rPr>
              <w:t>terminatedec2</w:t>
            </w:r>
          </w:p>
        </w:tc>
      </w:tr>
      <w:tr w:rsidR="003D4AA0" w:rsidRPr="008338D3" w14:paraId="3C839AE6" w14:textId="77777777" w:rsidTr="003D4AA0">
        <w:tc>
          <w:tcPr>
            <w:tcW w:w="1679" w:type="dxa"/>
            <w:tcMar>
              <w:top w:w="105" w:type="dxa"/>
              <w:left w:w="150" w:type="dxa"/>
              <w:bottom w:w="105" w:type="dxa"/>
              <w:right w:w="150" w:type="dxa"/>
            </w:tcMar>
            <w:hideMark/>
          </w:tcPr>
          <w:p w14:paraId="01431143" w14:textId="513E82DE" w:rsidR="003D4AA0" w:rsidRPr="00791ABF" w:rsidRDefault="003D4AA0" w:rsidP="003D4AA0">
            <w:pPr>
              <w:pStyle w:val="Texttablewithlist"/>
              <w:numPr>
                <w:ilvl w:val="0"/>
                <w:numId w:val="0"/>
              </w:numPr>
              <w:rPr>
                <w:lang w:val="fr-FR"/>
              </w:rPr>
            </w:pPr>
            <w:r>
              <w:rPr>
                <w:rFonts w:ascii="Segoe UI" w:hAnsi="Segoe UI" w:cs="Segoe UI"/>
                <w:color w:val="172B4D"/>
                <w:sz w:val="21"/>
                <w:szCs w:val="21"/>
              </w:rPr>
              <w:t>s3FilePath</w:t>
            </w:r>
          </w:p>
        </w:tc>
        <w:tc>
          <w:tcPr>
            <w:tcW w:w="1076" w:type="dxa"/>
            <w:tcMar>
              <w:top w:w="105" w:type="dxa"/>
              <w:left w:w="150" w:type="dxa"/>
              <w:bottom w:w="105" w:type="dxa"/>
              <w:right w:w="150" w:type="dxa"/>
            </w:tcMar>
            <w:hideMark/>
          </w:tcPr>
          <w:p w14:paraId="04F9F1DD" w14:textId="43736D49" w:rsidR="003D4AA0" w:rsidRPr="00791ABF" w:rsidRDefault="003D4AA0" w:rsidP="003D4AA0">
            <w:pPr>
              <w:pStyle w:val="Texttablewithlist"/>
              <w:numPr>
                <w:ilvl w:val="0"/>
                <w:numId w:val="0"/>
              </w:numPr>
              <w:rPr>
                <w:lang w:val="fr-FR"/>
              </w:rPr>
            </w:pPr>
            <w:r>
              <w:rPr>
                <w:rFonts w:ascii="Segoe UI" w:hAnsi="Segoe UI" w:cs="Segoe UI"/>
                <w:color w:val="172B4D"/>
                <w:sz w:val="21"/>
                <w:szCs w:val="21"/>
              </w:rPr>
              <w:t>string</w:t>
            </w:r>
          </w:p>
        </w:tc>
        <w:tc>
          <w:tcPr>
            <w:tcW w:w="3194" w:type="dxa"/>
            <w:tcMar>
              <w:top w:w="105" w:type="dxa"/>
              <w:left w:w="150" w:type="dxa"/>
              <w:bottom w:w="105" w:type="dxa"/>
              <w:right w:w="150" w:type="dxa"/>
            </w:tcMar>
            <w:hideMark/>
          </w:tcPr>
          <w:p w14:paraId="03C05972" w14:textId="7C1C4359" w:rsidR="003D4AA0" w:rsidRPr="00C67AA3" w:rsidRDefault="003D4AA0" w:rsidP="003D4AA0">
            <w:pPr>
              <w:pStyle w:val="Texttablewithlist"/>
              <w:numPr>
                <w:ilvl w:val="0"/>
                <w:numId w:val="0"/>
              </w:numPr>
            </w:pPr>
            <w:r>
              <w:rPr>
                <w:rFonts w:ascii="Segoe UI" w:hAnsi="Segoe UI" w:cs="Segoe UI"/>
                <w:color w:val="172B4D"/>
                <w:sz w:val="21"/>
                <w:szCs w:val="21"/>
              </w:rPr>
              <w:t>Path to save the error log files in S3 bucket</w:t>
            </w:r>
          </w:p>
        </w:tc>
        <w:tc>
          <w:tcPr>
            <w:tcW w:w="3565" w:type="dxa"/>
            <w:tcMar>
              <w:top w:w="105" w:type="dxa"/>
              <w:left w:w="150" w:type="dxa"/>
              <w:bottom w:w="105" w:type="dxa"/>
              <w:right w:w="150" w:type="dxa"/>
            </w:tcMar>
            <w:hideMark/>
          </w:tcPr>
          <w:p w14:paraId="05342532" w14:textId="27A2C397" w:rsidR="003D4AA0" w:rsidRPr="00791ABF" w:rsidRDefault="003D4AA0" w:rsidP="003D4AA0">
            <w:pPr>
              <w:pStyle w:val="Texttablewithlist"/>
              <w:numPr>
                <w:ilvl w:val="0"/>
                <w:numId w:val="0"/>
              </w:numPr>
              <w:rPr>
                <w:lang w:val="fr-FR"/>
              </w:rPr>
            </w:pPr>
            <w:r>
              <w:rPr>
                <w:rFonts w:ascii="Segoe UI" w:hAnsi="Segoe UI" w:cs="Segoe UI"/>
                <w:color w:val="172B4D"/>
                <w:sz w:val="21"/>
                <w:szCs w:val="21"/>
              </w:rPr>
              <w:t>ByASG</w:t>
            </w:r>
          </w:p>
        </w:tc>
      </w:tr>
      <w:tr w:rsidR="003D4AA0" w:rsidRPr="008338D3" w14:paraId="3DBEC786" w14:textId="77777777" w:rsidTr="003D4AA0">
        <w:tc>
          <w:tcPr>
            <w:tcW w:w="1679" w:type="dxa"/>
            <w:shd w:val="clear" w:color="auto" w:fill="EDEDED" w:themeFill="background2"/>
            <w:tcMar>
              <w:top w:w="105" w:type="dxa"/>
              <w:left w:w="150" w:type="dxa"/>
              <w:bottom w:w="105" w:type="dxa"/>
              <w:right w:w="150" w:type="dxa"/>
            </w:tcMar>
            <w:hideMark/>
          </w:tcPr>
          <w:p w14:paraId="1FDA469D" w14:textId="7D2BB666" w:rsidR="003D4AA0" w:rsidRPr="00791ABF" w:rsidRDefault="003D4AA0" w:rsidP="003D4AA0">
            <w:pPr>
              <w:pStyle w:val="Texttablewithlist"/>
              <w:numPr>
                <w:ilvl w:val="0"/>
                <w:numId w:val="0"/>
              </w:numPr>
              <w:rPr>
                <w:lang w:val="fr-FR"/>
              </w:rPr>
            </w:pPr>
            <w:r>
              <w:rPr>
                <w:rFonts w:ascii="Segoe UI" w:hAnsi="Segoe UI" w:cs="Segoe UI"/>
                <w:color w:val="172B4D"/>
                <w:sz w:val="21"/>
                <w:szCs w:val="21"/>
              </w:rPr>
              <w:t>vpcId</w:t>
            </w:r>
          </w:p>
        </w:tc>
        <w:tc>
          <w:tcPr>
            <w:tcW w:w="1076" w:type="dxa"/>
            <w:shd w:val="clear" w:color="auto" w:fill="EDEDED" w:themeFill="background2"/>
            <w:tcMar>
              <w:top w:w="105" w:type="dxa"/>
              <w:left w:w="150" w:type="dxa"/>
              <w:bottom w:w="105" w:type="dxa"/>
              <w:right w:w="150" w:type="dxa"/>
            </w:tcMar>
            <w:hideMark/>
          </w:tcPr>
          <w:p w14:paraId="13D3B7CD" w14:textId="7C81908D" w:rsidR="003D4AA0" w:rsidRPr="00791ABF" w:rsidRDefault="003D4AA0" w:rsidP="003D4AA0">
            <w:pPr>
              <w:pStyle w:val="Texttablewithlist"/>
              <w:numPr>
                <w:ilvl w:val="0"/>
                <w:numId w:val="0"/>
              </w:numPr>
              <w:rPr>
                <w:lang w:val="fr-FR"/>
              </w:rPr>
            </w:pPr>
            <w:r>
              <w:rPr>
                <w:rFonts w:ascii="Segoe UI" w:hAnsi="Segoe UI" w:cs="Segoe UI"/>
                <w:color w:val="172B4D"/>
                <w:sz w:val="21"/>
                <w:szCs w:val="21"/>
              </w:rPr>
              <w:t>string</w:t>
            </w:r>
          </w:p>
        </w:tc>
        <w:tc>
          <w:tcPr>
            <w:tcW w:w="3194" w:type="dxa"/>
            <w:shd w:val="clear" w:color="auto" w:fill="EDEDED" w:themeFill="background2"/>
            <w:tcMar>
              <w:top w:w="105" w:type="dxa"/>
              <w:left w:w="150" w:type="dxa"/>
              <w:bottom w:w="105" w:type="dxa"/>
              <w:right w:w="150" w:type="dxa"/>
            </w:tcMar>
            <w:hideMark/>
          </w:tcPr>
          <w:p w14:paraId="3C3EE0E1" w14:textId="619B4719" w:rsidR="003D4AA0" w:rsidRPr="00C67AA3" w:rsidRDefault="003D4AA0" w:rsidP="003D4AA0">
            <w:pPr>
              <w:pStyle w:val="Texttablewithlist"/>
              <w:numPr>
                <w:ilvl w:val="0"/>
                <w:numId w:val="0"/>
              </w:numPr>
            </w:pPr>
            <w:r>
              <w:rPr>
                <w:rFonts w:ascii="Segoe UI" w:hAnsi="Segoe UI" w:cs="Segoe UI"/>
                <w:color w:val="172B4D"/>
                <w:sz w:val="21"/>
                <w:szCs w:val="21"/>
              </w:rPr>
              <w:t>VPC ID to deploy the Lambda function</w:t>
            </w:r>
          </w:p>
        </w:tc>
        <w:tc>
          <w:tcPr>
            <w:tcW w:w="3565" w:type="dxa"/>
            <w:shd w:val="clear" w:color="auto" w:fill="EDEDED" w:themeFill="background2"/>
            <w:tcMar>
              <w:top w:w="105" w:type="dxa"/>
              <w:left w:w="150" w:type="dxa"/>
              <w:bottom w:w="105" w:type="dxa"/>
              <w:right w:w="150" w:type="dxa"/>
            </w:tcMar>
            <w:hideMark/>
          </w:tcPr>
          <w:p w14:paraId="5345F46C" w14:textId="27C3B366" w:rsidR="003D4AA0" w:rsidRPr="00791ABF" w:rsidRDefault="003D4AA0" w:rsidP="003D4AA0">
            <w:pPr>
              <w:pStyle w:val="Texttablewithlist"/>
              <w:numPr>
                <w:ilvl w:val="0"/>
                <w:numId w:val="0"/>
              </w:numPr>
              <w:rPr>
                <w:lang w:val="fr-FR"/>
              </w:rPr>
            </w:pPr>
            <w:r>
              <w:rPr>
                <w:rFonts w:ascii="Segoe UI" w:hAnsi="Segoe UI" w:cs="Segoe UI"/>
                <w:color w:val="172B4D"/>
                <w:sz w:val="21"/>
                <w:szCs w:val="21"/>
              </w:rPr>
              <w:t>NULL</w:t>
            </w:r>
          </w:p>
        </w:tc>
      </w:tr>
      <w:tr w:rsidR="003D4AA0" w:rsidRPr="008338D3" w14:paraId="58E86591" w14:textId="77777777" w:rsidTr="003D4AA0">
        <w:tc>
          <w:tcPr>
            <w:tcW w:w="1679" w:type="dxa"/>
            <w:tcMar>
              <w:top w:w="105" w:type="dxa"/>
              <w:left w:w="150" w:type="dxa"/>
              <w:bottom w:w="105" w:type="dxa"/>
              <w:right w:w="150" w:type="dxa"/>
            </w:tcMar>
            <w:hideMark/>
          </w:tcPr>
          <w:p w14:paraId="5AF935EC" w14:textId="5DA49D04" w:rsidR="003D4AA0" w:rsidRPr="00791ABF" w:rsidRDefault="003D4AA0" w:rsidP="003D4AA0">
            <w:pPr>
              <w:pStyle w:val="Texttablewithlist"/>
              <w:numPr>
                <w:ilvl w:val="0"/>
                <w:numId w:val="0"/>
              </w:numPr>
              <w:rPr>
                <w:lang w:val="fr-FR"/>
              </w:rPr>
            </w:pPr>
            <w:r>
              <w:rPr>
                <w:rFonts w:ascii="Segoe UI" w:hAnsi="Segoe UI" w:cs="Segoe UI"/>
                <w:color w:val="172B4D"/>
                <w:sz w:val="21"/>
                <w:szCs w:val="21"/>
              </w:rPr>
              <w:t>subnetIds</w:t>
            </w:r>
          </w:p>
        </w:tc>
        <w:tc>
          <w:tcPr>
            <w:tcW w:w="1076" w:type="dxa"/>
            <w:tcMar>
              <w:top w:w="105" w:type="dxa"/>
              <w:left w:w="150" w:type="dxa"/>
              <w:bottom w:w="105" w:type="dxa"/>
              <w:right w:w="150" w:type="dxa"/>
            </w:tcMar>
            <w:hideMark/>
          </w:tcPr>
          <w:p w14:paraId="25967B33" w14:textId="200131BD" w:rsidR="003D4AA0" w:rsidRPr="00791ABF" w:rsidRDefault="003D4AA0" w:rsidP="003D4AA0">
            <w:pPr>
              <w:pStyle w:val="Texttablewithlist"/>
              <w:numPr>
                <w:ilvl w:val="0"/>
                <w:numId w:val="0"/>
              </w:numPr>
              <w:rPr>
                <w:lang w:val="fr-FR"/>
              </w:rPr>
            </w:pPr>
            <w:r>
              <w:rPr>
                <w:rFonts w:ascii="Segoe UI" w:hAnsi="Segoe UI" w:cs="Segoe UI"/>
                <w:color w:val="172B4D"/>
                <w:sz w:val="21"/>
                <w:szCs w:val="21"/>
              </w:rPr>
              <w:t>array</w:t>
            </w:r>
          </w:p>
        </w:tc>
        <w:tc>
          <w:tcPr>
            <w:tcW w:w="3194" w:type="dxa"/>
            <w:tcMar>
              <w:top w:w="105" w:type="dxa"/>
              <w:left w:w="150" w:type="dxa"/>
              <w:bottom w:w="105" w:type="dxa"/>
              <w:right w:w="150" w:type="dxa"/>
            </w:tcMar>
            <w:hideMark/>
          </w:tcPr>
          <w:p w14:paraId="19010C8D" w14:textId="230D7F77" w:rsidR="003D4AA0" w:rsidRPr="00C67AA3" w:rsidRDefault="003D4AA0" w:rsidP="003D4AA0">
            <w:pPr>
              <w:pStyle w:val="Texttablewithlist"/>
              <w:numPr>
                <w:ilvl w:val="0"/>
                <w:numId w:val="0"/>
              </w:numPr>
            </w:pPr>
            <w:r>
              <w:rPr>
                <w:rFonts w:ascii="Segoe UI" w:hAnsi="Segoe UI" w:cs="Segoe UI"/>
                <w:color w:val="172B4D"/>
                <w:sz w:val="21"/>
                <w:szCs w:val="21"/>
              </w:rPr>
              <w:t>Subnets ID to deploy the Lambda function</w:t>
            </w:r>
          </w:p>
        </w:tc>
        <w:tc>
          <w:tcPr>
            <w:tcW w:w="3565" w:type="dxa"/>
            <w:tcMar>
              <w:top w:w="105" w:type="dxa"/>
              <w:left w:w="150" w:type="dxa"/>
              <w:bottom w:w="105" w:type="dxa"/>
              <w:right w:w="150" w:type="dxa"/>
            </w:tcMar>
            <w:hideMark/>
          </w:tcPr>
          <w:p w14:paraId="584B3977" w14:textId="3B74A8CC" w:rsidR="003D4AA0" w:rsidRPr="00791ABF" w:rsidRDefault="003D4AA0" w:rsidP="003D4AA0">
            <w:pPr>
              <w:pStyle w:val="Texttablewithlist"/>
              <w:numPr>
                <w:ilvl w:val="0"/>
                <w:numId w:val="0"/>
              </w:numPr>
              <w:rPr>
                <w:lang w:val="fr-FR"/>
              </w:rPr>
            </w:pPr>
            <w:r>
              <w:rPr>
                <w:rFonts w:ascii="Segoe UI" w:hAnsi="Segoe UI" w:cs="Segoe UI"/>
                <w:color w:val="172B4D"/>
                <w:sz w:val="21"/>
                <w:szCs w:val="21"/>
              </w:rPr>
              <w:t>NULL</w:t>
            </w:r>
          </w:p>
        </w:tc>
      </w:tr>
      <w:tr w:rsidR="003D4AA0" w:rsidRPr="008338D3" w14:paraId="14370BCD" w14:textId="77777777" w:rsidTr="003D4AA0">
        <w:tc>
          <w:tcPr>
            <w:tcW w:w="1679" w:type="dxa"/>
            <w:shd w:val="clear" w:color="auto" w:fill="EDEDED" w:themeFill="background2"/>
            <w:tcMar>
              <w:top w:w="105" w:type="dxa"/>
              <w:left w:w="150" w:type="dxa"/>
              <w:bottom w:w="105" w:type="dxa"/>
              <w:right w:w="150" w:type="dxa"/>
            </w:tcMar>
            <w:hideMark/>
          </w:tcPr>
          <w:p w14:paraId="668D559F" w14:textId="10767A1A" w:rsidR="003D4AA0" w:rsidRPr="00791ABF" w:rsidRDefault="003D4AA0" w:rsidP="003D4AA0">
            <w:pPr>
              <w:pStyle w:val="Texttablewithlist"/>
              <w:numPr>
                <w:ilvl w:val="0"/>
                <w:numId w:val="0"/>
              </w:numPr>
              <w:rPr>
                <w:lang w:val="fr-FR"/>
              </w:rPr>
            </w:pPr>
            <w:r>
              <w:rPr>
                <w:rFonts w:ascii="Segoe UI" w:hAnsi="Segoe UI" w:cs="Segoe UI"/>
                <w:color w:val="172B4D"/>
                <w:sz w:val="21"/>
                <w:szCs w:val="21"/>
              </w:rPr>
              <w:lastRenderedPageBreak/>
              <w:t>logRetention</w:t>
            </w:r>
          </w:p>
        </w:tc>
        <w:tc>
          <w:tcPr>
            <w:tcW w:w="1076" w:type="dxa"/>
            <w:shd w:val="clear" w:color="auto" w:fill="EDEDED" w:themeFill="background2"/>
            <w:tcMar>
              <w:top w:w="105" w:type="dxa"/>
              <w:left w:w="150" w:type="dxa"/>
              <w:bottom w:w="105" w:type="dxa"/>
              <w:right w:w="150" w:type="dxa"/>
            </w:tcMar>
            <w:hideMark/>
          </w:tcPr>
          <w:p w14:paraId="571AAED2" w14:textId="531E430D" w:rsidR="003D4AA0" w:rsidRPr="00791ABF" w:rsidRDefault="003D4AA0" w:rsidP="003D4AA0">
            <w:pPr>
              <w:pStyle w:val="Texttablewithlist"/>
              <w:numPr>
                <w:ilvl w:val="0"/>
                <w:numId w:val="0"/>
              </w:numPr>
              <w:rPr>
                <w:lang w:val="fr-FR"/>
              </w:rPr>
            </w:pPr>
            <w:r>
              <w:rPr>
                <w:rFonts w:ascii="Segoe UI" w:hAnsi="Segoe UI" w:cs="Segoe UI"/>
                <w:color w:val="172B4D"/>
                <w:sz w:val="21"/>
                <w:szCs w:val="21"/>
              </w:rPr>
              <w:t>number</w:t>
            </w:r>
          </w:p>
        </w:tc>
        <w:tc>
          <w:tcPr>
            <w:tcW w:w="3194" w:type="dxa"/>
            <w:shd w:val="clear" w:color="auto" w:fill="EDEDED" w:themeFill="background2"/>
            <w:tcMar>
              <w:top w:w="105" w:type="dxa"/>
              <w:left w:w="150" w:type="dxa"/>
              <w:bottom w:w="105" w:type="dxa"/>
              <w:right w:w="150" w:type="dxa"/>
            </w:tcMar>
            <w:hideMark/>
          </w:tcPr>
          <w:p w14:paraId="35B18402" w14:textId="3962F8B8" w:rsidR="003D4AA0" w:rsidRPr="00C67AA3" w:rsidRDefault="003D4AA0" w:rsidP="003D4AA0">
            <w:pPr>
              <w:pStyle w:val="Texttablewithlist"/>
              <w:numPr>
                <w:ilvl w:val="0"/>
                <w:numId w:val="0"/>
              </w:numPr>
            </w:pPr>
            <w:r>
              <w:rPr>
                <w:rFonts w:ascii="Segoe UI" w:hAnsi="Segoe UI" w:cs="Segoe UI"/>
                <w:color w:val="172B4D"/>
                <w:sz w:val="21"/>
                <w:szCs w:val="21"/>
              </w:rPr>
              <w:t>Retention of CloudWatch Lambda execution (days)</w:t>
            </w:r>
          </w:p>
        </w:tc>
        <w:tc>
          <w:tcPr>
            <w:tcW w:w="3565" w:type="dxa"/>
            <w:shd w:val="clear" w:color="auto" w:fill="EDEDED" w:themeFill="background2"/>
            <w:tcMar>
              <w:top w:w="105" w:type="dxa"/>
              <w:left w:w="150" w:type="dxa"/>
              <w:bottom w:w="105" w:type="dxa"/>
              <w:right w:w="150" w:type="dxa"/>
            </w:tcMar>
            <w:hideMark/>
          </w:tcPr>
          <w:p w14:paraId="762212C5" w14:textId="1D77C41B" w:rsidR="003D4AA0" w:rsidRPr="00791ABF" w:rsidRDefault="003D4AA0" w:rsidP="003D4AA0">
            <w:pPr>
              <w:pStyle w:val="Texttablewithlist"/>
              <w:numPr>
                <w:ilvl w:val="0"/>
                <w:numId w:val="0"/>
              </w:numPr>
              <w:rPr>
                <w:lang w:val="fr-FR"/>
              </w:rPr>
            </w:pPr>
            <w:r>
              <w:rPr>
                <w:rFonts w:ascii="Segoe UI" w:hAnsi="Segoe UI" w:cs="Segoe UI"/>
                <w:color w:val="172B4D"/>
                <w:sz w:val="21"/>
                <w:szCs w:val="21"/>
              </w:rPr>
              <w:t>30</w:t>
            </w:r>
          </w:p>
        </w:tc>
      </w:tr>
      <w:tr w:rsidR="003D4AA0" w:rsidRPr="008338D3" w14:paraId="50E60F14" w14:textId="77777777" w:rsidTr="003D4AA0">
        <w:tc>
          <w:tcPr>
            <w:tcW w:w="1679" w:type="dxa"/>
            <w:tcMar>
              <w:top w:w="105" w:type="dxa"/>
              <w:left w:w="150" w:type="dxa"/>
              <w:bottom w:w="105" w:type="dxa"/>
              <w:right w:w="150" w:type="dxa"/>
            </w:tcMar>
            <w:hideMark/>
          </w:tcPr>
          <w:p w14:paraId="1ECC713F" w14:textId="3ABC413B" w:rsidR="003D4AA0" w:rsidRPr="00791ABF" w:rsidRDefault="003D4AA0" w:rsidP="003D4AA0">
            <w:pPr>
              <w:pStyle w:val="Texttablewithlist"/>
              <w:numPr>
                <w:ilvl w:val="0"/>
                <w:numId w:val="0"/>
              </w:numPr>
              <w:rPr>
                <w:lang w:val="fr-FR"/>
              </w:rPr>
            </w:pPr>
            <w:r>
              <w:rPr>
                <w:rFonts w:ascii="Segoe UI" w:hAnsi="Segoe UI" w:cs="Segoe UI"/>
                <w:color w:val="172B4D"/>
                <w:sz w:val="21"/>
                <w:szCs w:val="21"/>
              </w:rPr>
              <w:t>timeout</w:t>
            </w:r>
          </w:p>
        </w:tc>
        <w:tc>
          <w:tcPr>
            <w:tcW w:w="1076" w:type="dxa"/>
            <w:tcMar>
              <w:top w:w="105" w:type="dxa"/>
              <w:left w:w="150" w:type="dxa"/>
              <w:bottom w:w="105" w:type="dxa"/>
              <w:right w:w="150" w:type="dxa"/>
            </w:tcMar>
            <w:hideMark/>
          </w:tcPr>
          <w:p w14:paraId="24213316" w14:textId="41DCD2AE" w:rsidR="003D4AA0" w:rsidRPr="00791ABF" w:rsidRDefault="003D4AA0" w:rsidP="003D4AA0">
            <w:pPr>
              <w:pStyle w:val="Texttablewithlist"/>
              <w:numPr>
                <w:ilvl w:val="0"/>
                <w:numId w:val="0"/>
              </w:numPr>
              <w:rPr>
                <w:lang w:val="fr-FR"/>
              </w:rPr>
            </w:pPr>
            <w:r>
              <w:rPr>
                <w:rFonts w:ascii="Segoe UI" w:hAnsi="Segoe UI" w:cs="Segoe UI"/>
                <w:color w:val="172B4D"/>
                <w:sz w:val="21"/>
                <w:szCs w:val="21"/>
              </w:rPr>
              <w:t>number</w:t>
            </w:r>
          </w:p>
        </w:tc>
        <w:tc>
          <w:tcPr>
            <w:tcW w:w="3194" w:type="dxa"/>
            <w:tcMar>
              <w:top w:w="105" w:type="dxa"/>
              <w:left w:w="150" w:type="dxa"/>
              <w:bottom w:w="105" w:type="dxa"/>
              <w:right w:w="150" w:type="dxa"/>
            </w:tcMar>
            <w:hideMark/>
          </w:tcPr>
          <w:p w14:paraId="28B1AB7C" w14:textId="2C558DAE" w:rsidR="003D4AA0" w:rsidRPr="00C67AA3" w:rsidRDefault="003D4AA0" w:rsidP="003D4AA0">
            <w:pPr>
              <w:pStyle w:val="Texttablewithlist"/>
              <w:numPr>
                <w:ilvl w:val="0"/>
                <w:numId w:val="0"/>
              </w:numPr>
            </w:pPr>
            <w:r>
              <w:rPr>
                <w:rFonts w:ascii="Segoe UI" w:hAnsi="Segoe UI" w:cs="Segoe UI"/>
                <w:color w:val="172B4D"/>
                <w:sz w:val="21"/>
                <w:szCs w:val="21"/>
              </w:rPr>
              <w:t>Timeout to execute Lambda function</w:t>
            </w:r>
          </w:p>
        </w:tc>
        <w:tc>
          <w:tcPr>
            <w:tcW w:w="3565" w:type="dxa"/>
            <w:tcMar>
              <w:top w:w="105" w:type="dxa"/>
              <w:left w:w="150" w:type="dxa"/>
              <w:bottom w:w="105" w:type="dxa"/>
              <w:right w:w="150" w:type="dxa"/>
            </w:tcMar>
            <w:hideMark/>
          </w:tcPr>
          <w:p w14:paraId="430C7B61" w14:textId="667562A2" w:rsidR="003D4AA0" w:rsidRPr="00791ABF" w:rsidRDefault="003D4AA0" w:rsidP="003D4AA0">
            <w:pPr>
              <w:pStyle w:val="Texttablewithlist"/>
              <w:numPr>
                <w:ilvl w:val="0"/>
                <w:numId w:val="0"/>
              </w:numPr>
              <w:rPr>
                <w:lang w:val="fr-FR"/>
              </w:rPr>
            </w:pPr>
            <w:r>
              <w:rPr>
                <w:rFonts w:ascii="Segoe UI" w:hAnsi="Segoe UI" w:cs="Segoe UI"/>
                <w:color w:val="172B4D"/>
                <w:sz w:val="21"/>
                <w:szCs w:val="21"/>
              </w:rPr>
              <w:t>10</w:t>
            </w:r>
          </w:p>
        </w:tc>
      </w:tr>
    </w:tbl>
    <w:p w14:paraId="0B3A6E0B" w14:textId="6CC243E0" w:rsidR="00273FDF" w:rsidRDefault="00273FDF" w:rsidP="00636F21">
      <w:pPr>
        <w:rPr>
          <w:lang w:val="en-US"/>
        </w:rPr>
      </w:pPr>
    </w:p>
    <w:p w14:paraId="0A02134F" w14:textId="77777777" w:rsidR="00295941" w:rsidRPr="00295941" w:rsidRDefault="00295941" w:rsidP="00295941">
      <w:pPr>
        <w:rPr>
          <w:rFonts w:ascii="Times New Roman" w:eastAsia="Times New Roman" w:hAnsi="Times New Roman" w:cs="Times New Roman"/>
          <w:b/>
          <w:bCs/>
          <w:color w:val="auto"/>
          <w:sz w:val="24"/>
          <w:szCs w:val="24"/>
          <w:lang w:val="en-US" w:eastAsia="fr-FR"/>
        </w:rPr>
      </w:pPr>
      <w:r w:rsidRPr="00295941">
        <w:rPr>
          <w:rStyle w:val="lev"/>
          <w:rFonts w:ascii="Segoe UI" w:hAnsi="Segoe UI" w:cs="Segoe UI"/>
          <w:color w:val="172B4D"/>
          <w:sz w:val="21"/>
          <w:szCs w:val="21"/>
          <w:shd w:val="clear" w:color="auto" w:fill="FFFFFF"/>
          <w:lang w:val="en-US"/>
        </w:rPr>
        <w:t>zabbix </w:t>
      </w:r>
      <w:r w:rsidRPr="00295941">
        <w:rPr>
          <w:rStyle w:val="lev"/>
          <w:rFonts w:ascii="Segoe UI" w:hAnsi="Segoe UI" w:cs="Segoe UI"/>
          <w:b w:val="0"/>
          <w:bCs w:val="0"/>
          <w:color w:val="172B4D"/>
          <w:sz w:val="21"/>
          <w:szCs w:val="21"/>
          <w:shd w:val="clear" w:color="auto" w:fill="FFFFFF"/>
          <w:lang w:val="en-US"/>
        </w:rPr>
        <w:t>(Information about Zabbix connection to be used in Python script on Lambda function)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583"/>
        <w:gridCol w:w="1076"/>
        <w:gridCol w:w="3308"/>
        <w:gridCol w:w="3547"/>
      </w:tblGrid>
      <w:tr w:rsidR="00295941" w:rsidRPr="00295941" w14:paraId="5DF71DB2" w14:textId="77777777" w:rsidTr="00E36654">
        <w:trPr>
          <w:tblHeader/>
        </w:trPr>
        <w:tc>
          <w:tcPr>
            <w:tcW w:w="0" w:type="auto"/>
            <w:shd w:val="clear" w:color="auto" w:fill="222C4A" w:themeFill="text2"/>
            <w:tcMar>
              <w:top w:w="105" w:type="dxa"/>
              <w:left w:w="150" w:type="dxa"/>
              <w:bottom w:w="105" w:type="dxa"/>
              <w:right w:w="225" w:type="dxa"/>
            </w:tcMar>
            <w:hideMark/>
          </w:tcPr>
          <w:p w14:paraId="0CAB8556" w14:textId="77777777" w:rsidR="00295941" w:rsidRPr="00295941" w:rsidRDefault="00295941" w:rsidP="00295941">
            <w:pPr>
              <w:spacing w:after="0"/>
              <w:rPr>
                <w:rFonts w:eastAsia="Times New Roman" w:cs="Times New Roman"/>
                <w:b/>
                <w:bCs/>
                <w:color w:val="FFFFFF" w:themeColor="background1"/>
                <w:sz w:val="26"/>
                <w:szCs w:val="26"/>
                <w:lang w:eastAsia="fr-FR"/>
              </w:rPr>
            </w:pPr>
            <w:r w:rsidRPr="00295941">
              <w:rPr>
                <w:rFonts w:eastAsia="Times New Roman" w:cs="Times New Roman"/>
                <w:b/>
                <w:bCs/>
                <w:color w:val="FFFFFF" w:themeColor="background1"/>
                <w:sz w:val="26"/>
                <w:szCs w:val="26"/>
                <w:lang w:eastAsia="fr-FR"/>
              </w:rPr>
              <w:t>Variable</w:t>
            </w:r>
          </w:p>
        </w:tc>
        <w:tc>
          <w:tcPr>
            <w:tcW w:w="0" w:type="auto"/>
            <w:shd w:val="clear" w:color="auto" w:fill="222C4A" w:themeFill="text2"/>
            <w:tcMar>
              <w:top w:w="105" w:type="dxa"/>
              <w:left w:w="150" w:type="dxa"/>
              <w:bottom w:w="105" w:type="dxa"/>
              <w:right w:w="225" w:type="dxa"/>
            </w:tcMar>
            <w:hideMark/>
          </w:tcPr>
          <w:p w14:paraId="2B26DA3C" w14:textId="53415A5D" w:rsidR="00295941" w:rsidRPr="00295941" w:rsidRDefault="00295941" w:rsidP="00295941">
            <w:pPr>
              <w:spacing w:after="0"/>
              <w:rPr>
                <w:rFonts w:eastAsia="Times New Roman" w:cs="Times New Roman"/>
                <w:b/>
                <w:bCs/>
                <w:color w:val="FFFFFF" w:themeColor="background1"/>
                <w:sz w:val="26"/>
                <w:szCs w:val="26"/>
                <w:lang w:eastAsia="fr-FR"/>
              </w:rPr>
            </w:pPr>
            <w:r>
              <w:rPr>
                <w:rFonts w:eastAsia="Times New Roman" w:cs="Times New Roman"/>
                <w:b/>
                <w:bCs/>
                <w:color w:val="FFFFFF" w:themeColor="background1"/>
                <w:sz w:val="26"/>
                <w:szCs w:val="26"/>
                <w:lang w:eastAsia="fr-FR"/>
              </w:rPr>
              <w:t>T</w:t>
            </w:r>
            <w:r w:rsidRPr="00295941">
              <w:rPr>
                <w:rFonts w:eastAsia="Times New Roman" w:cs="Times New Roman"/>
                <w:b/>
                <w:bCs/>
                <w:color w:val="FFFFFF" w:themeColor="background1"/>
                <w:sz w:val="26"/>
                <w:szCs w:val="26"/>
                <w:lang w:eastAsia="fr-FR"/>
              </w:rPr>
              <w:t>ype</w:t>
            </w:r>
          </w:p>
        </w:tc>
        <w:tc>
          <w:tcPr>
            <w:tcW w:w="3308" w:type="dxa"/>
            <w:shd w:val="clear" w:color="auto" w:fill="222C4A" w:themeFill="text2"/>
            <w:tcMar>
              <w:top w:w="105" w:type="dxa"/>
              <w:left w:w="150" w:type="dxa"/>
              <w:bottom w:w="105" w:type="dxa"/>
              <w:right w:w="225" w:type="dxa"/>
            </w:tcMar>
            <w:hideMark/>
          </w:tcPr>
          <w:p w14:paraId="0C8EE6CC" w14:textId="348DF73C" w:rsidR="00295941" w:rsidRPr="00295941" w:rsidRDefault="00295941" w:rsidP="00295941">
            <w:pPr>
              <w:spacing w:after="0"/>
              <w:rPr>
                <w:rFonts w:eastAsia="Times New Roman" w:cs="Times New Roman"/>
                <w:b/>
                <w:bCs/>
                <w:color w:val="FFFFFF" w:themeColor="background1"/>
                <w:sz w:val="26"/>
                <w:szCs w:val="26"/>
                <w:lang w:eastAsia="fr-FR"/>
              </w:rPr>
            </w:pPr>
            <w:r>
              <w:rPr>
                <w:rFonts w:eastAsia="Times New Roman" w:cs="Times New Roman"/>
                <w:b/>
                <w:bCs/>
                <w:color w:val="FFFFFF" w:themeColor="background1"/>
                <w:sz w:val="26"/>
                <w:szCs w:val="26"/>
                <w:lang w:eastAsia="fr-FR"/>
              </w:rPr>
              <w:t>D</w:t>
            </w:r>
            <w:r w:rsidRPr="00295941">
              <w:rPr>
                <w:rFonts w:eastAsia="Times New Roman" w:cs="Times New Roman"/>
                <w:b/>
                <w:bCs/>
                <w:color w:val="FFFFFF" w:themeColor="background1"/>
                <w:sz w:val="26"/>
                <w:szCs w:val="26"/>
                <w:lang w:eastAsia="fr-FR"/>
              </w:rPr>
              <w:t>escription</w:t>
            </w:r>
          </w:p>
        </w:tc>
        <w:tc>
          <w:tcPr>
            <w:tcW w:w="3547" w:type="dxa"/>
            <w:shd w:val="clear" w:color="auto" w:fill="222C4A" w:themeFill="text2"/>
            <w:tcMar>
              <w:top w:w="105" w:type="dxa"/>
              <w:left w:w="150" w:type="dxa"/>
              <w:bottom w:w="105" w:type="dxa"/>
              <w:right w:w="225" w:type="dxa"/>
            </w:tcMar>
            <w:hideMark/>
          </w:tcPr>
          <w:p w14:paraId="6138E006" w14:textId="08A2CD7D" w:rsidR="00295941" w:rsidRPr="00295941" w:rsidRDefault="00295941" w:rsidP="00295941">
            <w:pPr>
              <w:spacing w:after="0"/>
              <w:rPr>
                <w:rFonts w:eastAsia="Times New Roman" w:cs="Times New Roman"/>
                <w:b/>
                <w:bCs/>
                <w:color w:val="FFFFFF" w:themeColor="background1"/>
                <w:sz w:val="26"/>
                <w:szCs w:val="26"/>
                <w:lang w:eastAsia="fr-FR"/>
              </w:rPr>
            </w:pPr>
            <w:r>
              <w:rPr>
                <w:rFonts w:eastAsia="Times New Roman" w:cs="Times New Roman"/>
                <w:b/>
                <w:bCs/>
                <w:color w:val="FFFFFF" w:themeColor="background1"/>
                <w:sz w:val="26"/>
                <w:szCs w:val="26"/>
                <w:lang w:eastAsia="fr-FR"/>
              </w:rPr>
              <w:t>D</w:t>
            </w:r>
            <w:r w:rsidRPr="00295941">
              <w:rPr>
                <w:rFonts w:eastAsia="Times New Roman" w:cs="Times New Roman"/>
                <w:b/>
                <w:bCs/>
                <w:color w:val="FFFFFF" w:themeColor="background1"/>
                <w:sz w:val="26"/>
                <w:szCs w:val="26"/>
                <w:lang w:eastAsia="fr-FR"/>
              </w:rPr>
              <w:t>efault</w:t>
            </w:r>
          </w:p>
        </w:tc>
      </w:tr>
      <w:tr w:rsidR="00295941" w:rsidRPr="00295941" w14:paraId="7738FF76" w14:textId="77777777" w:rsidTr="00E36654">
        <w:tc>
          <w:tcPr>
            <w:tcW w:w="0" w:type="auto"/>
            <w:shd w:val="clear" w:color="auto" w:fill="EDEDED" w:themeFill="background2"/>
            <w:tcMar>
              <w:top w:w="105" w:type="dxa"/>
              <w:left w:w="150" w:type="dxa"/>
              <w:bottom w:w="105" w:type="dxa"/>
              <w:right w:w="150" w:type="dxa"/>
            </w:tcMar>
            <w:hideMark/>
          </w:tcPr>
          <w:p w14:paraId="6C3B157F" w14:textId="77777777" w:rsidR="00295941" w:rsidRPr="00295941" w:rsidRDefault="00295941" w:rsidP="00295941">
            <w:pPr>
              <w:pStyle w:val="Texttablewithlist"/>
              <w:numPr>
                <w:ilvl w:val="0"/>
                <w:numId w:val="0"/>
              </w:numPr>
              <w:rPr>
                <w:lang w:val="fr-FR"/>
              </w:rPr>
            </w:pPr>
            <w:r w:rsidRPr="00295941">
              <w:rPr>
                <w:lang w:val="fr-FR"/>
              </w:rPr>
              <w:t>host</w:t>
            </w:r>
          </w:p>
        </w:tc>
        <w:tc>
          <w:tcPr>
            <w:tcW w:w="0" w:type="auto"/>
            <w:shd w:val="clear" w:color="auto" w:fill="EDEDED" w:themeFill="background2"/>
            <w:tcMar>
              <w:top w:w="105" w:type="dxa"/>
              <w:left w:w="150" w:type="dxa"/>
              <w:bottom w:w="105" w:type="dxa"/>
              <w:right w:w="150" w:type="dxa"/>
            </w:tcMar>
            <w:hideMark/>
          </w:tcPr>
          <w:p w14:paraId="31B48F31" w14:textId="77777777" w:rsidR="00295941" w:rsidRPr="00295941" w:rsidRDefault="00295941" w:rsidP="00295941">
            <w:pPr>
              <w:pStyle w:val="Texttablewithlist"/>
              <w:numPr>
                <w:ilvl w:val="0"/>
                <w:numId w:val="0"/>
              </w:numPr>
              <w:rPr>
                <w:lang w:val="fr-FR"/>
              </w:rPr>
            </w:pPr>
            <w:r w:rsidRPr="00295941">
              <w:rPr>
                <w:lang w:val="fr-FR"/>
              </w:rPr>
              <w:t>string</w:t>
            </w:r>
          </w:p>
        </w:tc>
        <w:tc>
          <w:tcPr>
            <w:tcW w:w="3308" w:type="dxa"/>
            <w:shd w:val="clear" w:color="auto" w:fill="EDEDED" w:themeFill="background2"/>
            <w:tcMar>
              <w:top w:w="105" w:type="dxa"/>
              <w:left w:w="150" w:type="dxa"/>
              <w:bottom w:w="105" w:type="dxa"/>
              <w:right w:w="150" w:type="dxa"/>
            </w:tcMar>
            <w:hideMark/>
          </w:tcPr>
          <w:p w14:paraId="76E60D8F" w14:textId="77777777" w:rsidR="00295941" w:rsidRPr="00C67AA3" w:rsidRDefault="00295941" w:rsidP="00295941">
            <w:pPr>
              <w:pStyle w:val="Texttablewithlist"/>
              <w:numPr>
                <w:ilvl w:val="0"/>
                <w:numId w:val="0"/>
              </w:numPr>
            </w:pPr>
            <w:r w:rsidRPr="00C67AA3">
              <w:t>The IP Address or FQDN of the Zabbix Proxy (Proxy must be reacheable from the account automation)</w:t>
            </w:r>
          </w:p>
        </w:tc>
        <w:tc>
          <w:tcPr>
            <w:tcW w:w="3547" w:type="dxa"/>
            <w:shd w:val="clear" w:color="auto" w:fill="EDEDED" w:themeFill="background2"/>
            <w:tcMar>
              <w:top w:w="105" w:type="dxa"/>
              <w:left w:w="150" w:type="dxa"/>
              <w:bottom w:w="105" w:type="dxa"/>
              <w:right w:w="150" w:type="dxa"/>
            </w:tcMar>
            <w:hideMark/>
          </w:tcPr>
          <w:p w14:paraId="72A32114" w14:textId="77777777" w:rsidR="00295941" w:rsidRPr="00295941" w:rsidRDefault="00295941" w:rsidP="00295941">
            <w:pPr>
              <w:pStyle w:val="Texttablewithlist"/>
              <w:numPr>
                <w:ilvl w:val="0"/>
                <w:numId w:val="0"/>
              </w:numPr>
              <w:rPr>
                <w:lang w:val="fr-FR"/>
              </w:rPr>
            </w:pPr>
            <w:r w:rsidRPr="00295941">
              <w:rPr>
                <w:lang w:val="fr-FR"/>
              </w:rPr>
              <w:t>NULL</w:t>
            </w:r>
          </w:p>
        </w:tc>
      </w:tr>
      <w:tr w:rsidR="00295941" w:rsidRPr="00295941" w14:paraId="02032BAC" w14:textId="77777777" w:rsidTr="00E36654">
        <w:tc>
          <w:tcPr>
            <w:tcW w:w="0" w:type="auto"/>
            <w:tcMar>
              <w:top w:w="105" w:type="dxa"/>
              <w:left w:w="150" w:type="dxa"/>
              <w:bottom w:w="105" w:type="dxa"/>
              <w:right w:w="150" w:type="dxa"/>
            </w:tcMar>
            <w:hideMark/>
          </w:tcPr>
          <w:p w14:paraId="60AD542A" w14:textId="77777777" w:rsidR="00295941" w:rsidRPr="00295941" w:rsidRDefault="00295941" w:rsidP="00295941">
            <w:pPr>
              <w:pStyle w:val="Texttablewithlist"/>
              <w:numPr>
                <w:ilvl w:val="0"/>
                <w:numId w:val="0"/>
              </w:numPr>
              <w:rPr>
                <w:lang w:val="fr-FR"/>
              </w:rPr>
            </w:pPr>
            <w:r w:rsidRPr="00295941">
              <w:rPr>
                <w:lang w:val="fr-FR"/>
              </w:rPr>
              <w:t>port</w:t>
            </w:r>
          </w:p>
        </w:tc>
        <w:tc>
          <w:tcPr>
            <w:tcW w:w="0" w:type="auto"/>
            <w:tcMar>
              <w:top w:w="105" w:type="dxa"/>
              <w:left w:w="150" w:type="dxa"/>
              <w:bottom w:w="105" w:type="dxa"/>
              <w:right w:w="150" w:type="dxa"/>
            </w:tcMar>
            <w:hideMark/>
          </w:tcPr>
          <w:p w14:paraId="7482CAA9" w14:textId="77777777" w:rsidR="00295941" w:rsidRPr="00295941" w:rsidRDefault="00295941" w:rsidP="00295941">
            <w:pPr>
              <w:pStyle w:val="Texttablewithlist"/>
              <w:numPr>
                <w:ilvl w:val="0"/>
                <w:numId w:val="0"/>
              </w:numPr>
              <w:rPr>
                <w:lang w:val="fr-FR"/>
              </w:rPr>
            </w:pPr>
            <w:r w:rsidRPr="00295941">
              <w:rPr>
                <w:lang w:val="fr-FR"/>
              </w:rPr>
              <w:t>Integer</w:t>
            </w:r>
          </w:p>
        </w:tc>
        <w:tc>
          <w:tcPr>
            <w:tcW w:w="3308" w:type="dxa"/>
            <w:tcMar>
              <w:top w:w="105" w:type="dxa"/>
              <w:left w:w="150" w:type="dxa"/>
              <w:bottom w:w="105" w:type="dxa"/>
              <w:right w:w="150" w:type="dxa"/>
            </w:tcMar>
            <w:hideMark/>
          </w:tcPr>
          <w:p w14:paraId="58A5BBD1" w14:textId="77777777" w:rsidR="00295941" w:rsidRPr="00C67AA3" w:rsidRDefault="00295941" w:rsidP="00295941">
            <w:pPr>
              <w:pStyle w:val="Texttablewithlist"/>
              <w:numPr>
                <w:ilvl w:val="0"/>
                <w:numId w:val="0"/>
              </w:numPr>
            </w:pPr>
            <w:r w:rsidRPr="00C67AA3">
              <w:t>TCP port used by Zabbix proxy to listen incoming alerts</w:t>
            </w:r>
          </w:p>
        </w:tc>
        <w:tc>
          <w:tcPr>
            <w:tcW w:w="3547" w:type="dxa"/>
            <w:tcMar>
              <w:top w:w="105" w:type="dxa"/>
              <w:left w:w="150" w:type="dxa"/>
              <w:bottom w:w="105" w:type="dxa"/>
              <w:right w:w="150" w:type="dxa"/>
            </w:tcMar>
            <w:hideMark/>
          </w:tcPr>
          <w:p w14:paraId="692315AB" w14:textId="77777777" w:rsidR="00295941" w:rsidRPr="00295941" w:rsidRDefault="00295941" w:rsidP="00295941">
            <w:pPr>
              <w:pStyle w:val="Texttablewithlist"/>
              <w:numPr>
                <w:ilvl w:val="0"/>
                <w:numId w:val="0"/>
              </w:numPr>
              <w:rPr>
                <w:lang w:val="fr-FR"/>
              </w:rPr>
            </w:pPr>
            <w:r w:rsidRPr="00295941">
              <w:rPr>
                <w:lang w:val="fr-FR"/>
              </w:rPr>
              <w:t>10052</w:t>
            </w:r>
          </w:p>
        </w:tc>
      </w:tr>
      <w:tr w:rsidR="00295941" w:rsidRPr="00295941" w14:paraId="707E0667" w14:textId="77777777" w:rsidTr="00E36654">
        <w:tc>
          <w:tcPr>
            <w:tcW w:w="0" w:type="auto"/>
            <w:shd w:val="clear" w:color="auto" w:fill="EDEDED" w:themeFill="background2"/>
            <w:tcMar>
              <w:top w:w="105" w:type="dxa"/>
              <w:left w:w="150" w:type="dxa"/>
              <w:bottom w:w="105" w:type="dxa"/>
              <w:right w:w="150" w:type="dxa"/>
            </w:tcMar>
            <w:hideMark/>
          </w:tcPr>
          <w:p w14:paraId="1970FAD6" w14:textId="77777777" w:rsidR="00295941" w:rsidRPr="00295941" w:rsidRDefault="00295941" w:rsidP="00295941">
            <w:pPr>
              <w:pStyle w:val="Texttablewithlist"/>
              <w:numPr>
                <w:ilvl w:val="0"/>
                <w:numId w:val="0"/>
              </w:numPr>
              <w:rPr>
                <w:lang w:val="fr-FR"/>
              </w:rPr>
            </w:pPr>
            <w:r w:rsidRPr="00295941">
              <w:rPr>
                <w:lang w:val="fr-FR"/>
              </w:rPr>
              <w:t>trapItem</w:t>
            </w:r>
          </w:p>
        </w:tc>
        <w:tc>
          <w:tcPr>
            <w:tcW w:w="0" w:type="auto"/>
            <w:shd w:val="clear" w:color="auto" w:fill="EDEDED" w:themeFill="background2"/>
            <w:tcMar>
              <w:top w:w="105" w:type="dxa"/>
              <w:left w:w="150" w:type="dxa"/>
              <w:bottom w:w="105" w:type="dxa"/>
              <w:right w:w="150" w:type="dxa"/>
            </w:tcMar>
            <w:hideMark/>
          </w:tcPr>
          <w:p w14:paraId="1E539F9D" w14:textId="77777777" w:rsidR="00295941" w:rsidRPr="00295941" w:rsidRDefault="00295941" w:rsidP="00295941">
            <w:pPr>
              <w:pStyle w:val="Texttablewithlist"/>
              <w:numPr>
                <w:ilvl w:val="0"/>
                <w:numId w:val="0"/>
              </w:numPr>
              <w:rPr>
                <w:lang w:val="fr-FR"/>
              </w:rPr>
            </w:pPr>
            <w:r w:rsidRPr="00295941">
              <w:rPr>
                <w:lang w:val="fr-FR"/>
              </w:rPr>
              <w:t>string</w:t>
            </w:r>
          </w:p>
        </w:tc>
        <w:tc>
          <w:tcPr>
            <w:tcW w:w="3308" w:type="dxa"/>
            <w:shd w:val="clear" w:color="auto" w:fill="EDEDED" w:themeFill="background2"/>
            <w:tcMar>
              <w:top w:w="105" w:type="dxa"/>
              <w:left w:w="150" w:type="dxa"/>
              <w:bottom w:w="105" w:type="dxa"/>
              <w:right w:w="150" w:type="dxa"/>
            </w:tcMar>
            <w:hideMark/>
          </w:tcPr>
          <w:p w14:paraId="091F0289" w14:textId="77777777" w:rsidR="00295941" w:rsidRPr="00C67AA3" w:rsidRDefault="00295941" w:rsidP="00295941">
            <w:pPr>
              <w:pStyle w:val="Texttablewithlist"/>
              <w:numPr>
                <w:ilvl w:val="0"/>
                <w:numId w:val="0"/>
              </w:numPr>
            </w:pPr>
            <w:r w:rsidRPr="00C67AA3">
              <w:t>Name of item on Zabbix configured to receive these alerts</w:t>
            </w:r>
          </w:p>
        </w:tc>
        <w:tc>
          <w:tcPr>
            <w:tcW w:w="3547" w:type="dxa"/>
            <w:shd w:val="clear" w:color="auto" w:fill="EDEDED" w:themeFill="background2"/>
            <w:tcMar>
              <w:top w:w="105" w:type="dxa"/>
              <w:left w:w="150" w:type="dxa"/>
              <w:bottom w:w="105" w:type="dxa"/>
              <w:right w:w="150" w:type="dxa"/>
            </w:tcMar>
            <w:hideMark/>
          </w:tcPr>
          <w:p w14:paraId="05B0F39A" w14:textId="6F2C92B8" w:rsidR="00295941" w:rsidRPr="00295941" w:rsidRDefault="00C46BD8" w:rsidP="00295941">
            <w:pPr>
              <w:pStyle w:val="Texttablewithlist"/>
              <w:numPr>
                <w:ilvl w:val="0"/>
                <w:numId w:val="0"/>
              </w:numPr>
              <w:rPr>
                <w:lang w:val="fr-FR"/>
              </w:rPr>
            </w:pPr>
            <w:r>
              <w:rPr>
                <w:rFonts w:ascii="Segoe UI" w:hAnsi="Segoe UI" w:cs="Segoe UI"/>
                <w:color w:val="172B4D"/>
                <w:sz w:val="21"/>
                <w:szCs w:val="21"/>
                <w:shd w:val="clear" w:color="auto" w:fill="FFFFFF"/>
              </w:rPr>
              <w:t>autoscaling_host_deletion</w:t>
            </w:r>
          </w:p>
        </w:tc>
      </w:tr>
      <w:tr w:rsidR="00295941" w:rsidRPr="00295941" w14:paraId="0E9D03B5" w14:textId="77777777" w:rsidTr="00E36654">
        <w:tc>
          <w:tcPr>
            <w:tcW w:w="0" w:type="auto"/>
            <w:shd w:val="clear" w:color="auto" w:fill="FFFFFF" w:themeFill="background1"/>
            <w:tcMar>
              <w:top w:w="105" w:type="dxa"/>
              <w:left w:w="150" w:type="dxa"/>
              <w:bottom w:w="105" w:type="dxa"/>
              <w:right w:w="150" w:type="dxa"/>
            </w:tcMar>
            <w:hideMark/>
          </w:tcPr>
          <w:p w14:paraId="2DC884BF" w14:textId="77777777" w:rsidR="00295941" w:rsidRPr="00295941" w:rsidRDefault="00295941" w:rsidP="00295941">
            <w:pPr>
              <w:pStyle w:val="Texttablewithlist"/>
              <w:numPr>
                <w:ilvl w:val="0"/>
                <w:numId w:val="0"/>
              </w:numPr>
              <w:rPr>
                <w:lang w:val="fr-FR"/>
              </w:rPr>
            </w:pPr>
            <w:r w:rsidRPr="00295941">
              <w:rPr>
                <w:lang w:val="fr-FR"/>
              </w:rPr>
              <w:t>timeout</w:t>
            </w:r>
          </w:p>
        </w:tc>
        <w:tc>
          <w:tcPr>
            <w:tcW w:w="0" w:type="auto"/>
            <w:shd w:val="clear" w:color="auto" w:fill="FFFFFF" w:themeFill="background1"/>
            <w:tcMar>
              <w:top w:w="105" w:type="dxa"/>
              <w:left w:w="150" w:type="dxa"/>
              <w:bottom w:w="105" w:type="dxa"/>
              <w:right w:w="150" w:type="dxa"/>
            </w:tcMar>
            <w:hideMark/>
          </w:tcPr>
          <w:p w14:paraId="00995973" w14:textId="77777777" w:rsidR="00295941" w:rsidRPr="00295941" w:rsidRDefault="00295941" w:rsidP="00295941">
            <w:pPr>
              <w:pStyle w:val="Texttablewithlist"/>
              <w:numPr>
                <w:ilvl w:val="0"/>
                <w:numId w:val="0"/>
              </w:numPr>
              <w:rPr>
                <w:lang w:val="fr-FR"/>
              </w:rPr>
            </w:pPr>
            <w:r w:rsidRPr="00295941">
              <w:rPr>
                <w:lang w:val="fr-FR"/>
              </w:rPr>
              <w:t>number</w:t>
            </w:r>
          </w:p>
        </w:tc>
        <w:tc>
          <w:tcPr>
            <w:tcW w:w="3308" w:type="dxa"/>
            <w:shd w:val="clear" w:color="auto" w:fill="FFFFFF" w:themeFill="background1"/>
            <w:tcMar>
              <w:top w:w="105" w:type="dxa"/>
              <w:left w:w="150" w:type="dxa"/>
              <w:bottom w:w="105" w:type="dxa"/>
              <w:right w:w="150" w:type="dxa"/>
            </w:tcMar>
            <w:hideMark/>
          </w:tcPr>
          <w:p w14:paraId="16093DE3" w14:textId="77777777" w:rsidR="00295941" w:rsidRPr="00295941" w:rsidRDefault="00295941" w:rsidP="00295941">
            <w:pPr>
              <w:pStyle w:val="Texttablewithlist"/>
              <w:numPr>
                <w:ilvl w:val="0"/>
                <w:numId w:val="0"/>
              </w:numPr>
            </w:pPr>
            <w:r w:rsidRPr="00295941">
              <w:t>timeout to connect to Zabbix server</w:t>
            </w:r>
          </w:p>
        </w:tc>
        <w:tc>
          <w:tcPr>
            <w:tcW w:w="3547" w:type="dxa"/>
            <w:shd w:val="clear" w:color="auto" w:fill="FFFFFF" w:themeFill="background1"/>
            <w:tcMar>
              <w:top w:w="105" w:type="dxa"/>
              <w:left w:w="150" w:type="dxa"/>
              <w:bottom w:w="105" w:type="dxa"/>
              <w:right w:w="150" w:type="dxa"/>
            </w:tcMar>
            <w:hideMark/>
          </w:tcPr>
          <w:p w14:paraId="7B97EE47" w14:textId="77777777" w:rsidR="00295941" w:rsidRPr="00295941" w:rsidRDefault="00295941" w:rsidP="00295941">
            <w:pPr>
              <w:pStyle w:val="Texttablewithlist"/>
              <w:numPr>
                <w:ilvl w:val="0"/>
                <w:numId w:val="0"/>
              </w:numPr>
              <w:rPr>
                <w:lang w:val="fr-FR"/>
              </w:rPr>
            </w:pPr>
            <w:r w:rsidRPr="00295941">
              <w:rPr>
                <w:lang w:val="fr-FR"/>
              </w:rPr>
              <w:t>5</w:t>
            </w:r>
          </w:p>
        </w:tc>
      </w:tr>
    </w:tbl>
    <w:p w14:paraId="73B2E102" w14:textId="7F96B677" w:rsidR="00295941" w:rsidRDefault="00295941" w:rsidP="00636F21">
      <w:pPr>
        <w:rPr>
          <w:lang w:val="en-US"/>
        </w:rPr>
      </w:pPr>
    </w:p>
    <w:p w14:paraId="073E4317" w14:textId="6D51FA18" w:rsidR="00B777FD" w:rsidRDefault="00B777FD" w:rsidP="00636F21">
      <w:pPr>
        <w:rPr>
          <w:rFonts w:ascii="Segoe UI" w:hAnsi="Segoe UI" w:cs="Segoe UI"/>
          <w:color w:val="333333"/>
          <w:sz w:val="21"/>
          <w:szCs w:val="21"/>
          <w:shd w:val="clear" w:color="auto" w:fill="FCFCFC"/>
          <w:lang w:val="en-US"/>
        </w:rPr>
      </w:pPr>
      <w:r w:rsidRPr="00B777FD">
        <w:rPr>
          <w:rFonts w:ascii="Segoe UI" w:hAnsi="Segoe UI" w:cs="Segoe UI"/>
          <w:color w:val="333333"/>
          <w:sz w:val="21"/>
          <w:szCs w:val="21"/>
          <w:shd w:val="clear" w:color="auto" w:fill="FCFCFC"/>
          <w:lang w:val="en-US"/>
        </w:rPr>
        <w:t>By default, the TF code will apply some TAGs, if necessary you can change the alarm_tags object in </w:t>
      </w:r>
      <w:r w:rsidRPr="00B777FD">
        <w:rPr>
          <w:rFonts w:ascii="Segoe UI" w:hAnsi="Segoe UI" w:cs="Segoe UI"/>
          <w:sz w:val="21"/>
          <w:szCs w:val="21"/>
          <w:shd w:val="clear" w:color="auto" w:fill="FCFCFC"/>
          <w:lang w:val="en-US"/>
        </w:rPr>
        <w:t>variables.tf</w:t>
      </w:r>
      <w:r w:rsidRPr="00B777FD">
        <w:rPr>
          <w:rFonts w:ascii="Segoe UI" w:hAnsi="Segoe UI" w:cs="Segoe UI"/>
          <w:color w:val="333333"/>
          <w:sz w:val="21"/>
          <w:szCs w:val="21"/>
          <w:shd w:val="clear" w:color="auto" w:fill="FCFCFC"/>
          <w:lang w:val="en-US"/>
        </w:rPr>
        <w:t> file</w:t>
      </w:r>
    </w:p>
    <w:p w14:paraId="4F80B021" w14:textId="0EB7DBCC" w:rsidR="0009767A" w:rsidRPr="0009767A" w:rsidRDefault="0009767A" w:rsidP="00636F21">
      <w:pPr>
        <w:rPr>
          <w:rFonts w:ascii="Segoe UI" w:hAnsi="Segoe UI" w:cs="Segoe UI"/>
          <w:color w:val="333333"/>
          <w:sz w:val="21"/>
          <w:szCs w:val="21"/>
          <w:shd w:val="clear" w:color="auto" w:fill="FCFCFC"/>
          <w:lang w:val="en-US"/>
        </w:rPr>
      </w:pPr>
      <w:r w:rsidRPr="0009767A">
        <w:rPr>
          <w:rFonts w:ascii="Segoe UI" w:hAnsi="Segoe UI" w:cs="Segoe UI"/>
          <w:color w:val="333333"/>
          <w:sz w:val="21"/>
          <w:szCs w:val="21"/>
          <w:shd w:val="clear" w:color="auto" w:fill="FCFCFC"/>
          <w:lang w:val="en-US"/>
        </w:rPr>
        <w:t>Will be used the instanceID as clientName</w:t>
      </w:r>
    </w:p>
    <w:p w14:paraId="17B659D6" w14:textId="32A8936C" w:rsidR="007D5F19" w:rsidRDefault="007D5F19" w:rsidP="007D5F19">
      <w:pPr>
        <w:pStyle w:val="Titre2"/>
      </w:pPr>
      <w:bookmarkStart w:id="9" w:name="_Toc83641464"/>
      <w:r w:rsidRPr="007D5F19">
        <w:t>Apply the configuration</w:t>
      </w:r>
      <w:bookmarkEnd w:id="9"/>
    </w:p>
    <w:p w14:paraId="6CE427B4" w14:textId="77777777" w:rsidR="007D5F19" w:rsidRPr="007D5F19" w:rsidRDefault="007D5F19" w:rsidP="007D5F19">
      <w:pPr>
        <w:shd w:val="clear" w:color="auto" w:fill="FFFFFF"/>
        <w:spacing w:before="150" w:after="0"/>
        <w:rPr>
          <w:rFonts w:ascii="Segoe UI" w:eastAsia="Times New Roman" w:hAnsi="Segoe UI" w:cs="Segoe UI"/>
          <w:color w:val="172B4D"/>
          <w:sz w:val="21"/>
          <w:szCs w:val="21"/>
          <w:lang w:val="en-US" w:eastAsia="fr-FR"/>
        </w:rPr>
      </w:pPr>
      <w:r w:rsidRPr="007D5F19">
        <w:rPr>
          <w:rFonts w:ascii="Segoe UI" w:eastAsia="Times New Roman" w:hAnsi="Segoe UI" w:cs="Segoe UI"/>
          <w:color w:val="172B4D"/>
          <w:sz w:val="21"/>
          <w:szCs w:val="21"/>
          <w:lang w:val="en-US" w:eastAsia="fr-FR"/>
        </w:rPr>
        <w:t>This step depending the customer CI/CD solution.</w:t>
      </w:r>
    </w:p>
    <w:p w14:paraId="07D42592" w14:textId="77777777" w:rsidR="007D5F19" w:rsidRPr="007D5F19" w:rsidRDefault="007D5F19" w:rsidP="007D5F19">
      <w:pPr>
        <w:shd w:val="clear" w:color="auto" w:fill="FFFFFF"/>
        <w:spacing w:before="150" w:after="0"/>
        <w:rPr>
          <w:rFonts w:ascii="Segoe UI" w:eastAsia="Times New Roman" w:hAnsi="Segoe UI" w:cs="Segoe UI"/>
          <w:color w:val="172B4D"/>
          <w:sz w:val="21"/>
          <w:szCs w:val="21"/>
          <w:lang w:val="en-US" w:eastAsia="fr-FR"/>
        </w:rPr>
      </w:pPr>
      <w:r w:rsidRPr="007D5F19">
        <w:rPr>
          <w:rFonts w:ascii="Segoe UI" w:eastAsia="Times New Roman" w:hAnsi="Segoe UI" w:cs="Segoe UI"/>
          <w:color w:val="172B4D"/>
          <w:sz w:val="21"/>
          <w:szCs w:val="21"/>
          <w:lang w:val="en-US" w:eastAsia="fr-FR"/>
        </w:rPr>
        <w:t>In Azure DevOps you might need to run a Pipeline and/or a Release.</w:t>
      </w:r>
    </w:p>
    <w:p w14:paraId="70B20B35" w14:textId="77777777" w:rsidR="007D5F19" w:rsidRPr="007D5F19" w:rsidRDefault="007D5F19" w:rsidP="007D5F19">
      <w:pPr>
        <w:shd w:val="clear" w:color="auto" w:fill="FFFFFF"/>
        <w:spacing w:before="150" w:after="0"/>
        <w:rPr>
          <w:rFonts w:ascii="Segoe UI" w:eastAsia="Times New Roman" w:hAnsi="Segoe UI" w:cs="Segoe UI"/>
          <w:color w:val="172B4D"/>
          <w:sz w:val="21"/>
          <w:szCs w:val="21"/>
          <w:lang w:val="en-US" w:eastAsia="fr-FR"/>
        </w:rPr>
      </w:pPr>
      <w:r w:rsidRPr="007D5F19">
        <w:rPr>
          <w:rFonts w:ascii="Segoe UI" w:eastAsia="Times New Roman" w:hAnsi="Segoe UI" w:cs="Segoe UI"/>
          <w:color w:val="172B4D"/>
          <w:sz w:val="21"/>
          <w:szCs w:val="21"/>
          <w:lang w:val="en-US" w:eastAsia="fr-FR"/>
        </w:rPr>
        <w:t>In terraform CLI you might need to run the command </w:t>
      </w:r>
      <w:r w:rsidRPr="007D5F19">
        <w:rPr>
          <w:rFonts w:ascii="Segoe UI" w:eastAsia="Times New Roman" w:hAnsi="Segoe UI" w:cs="Segoe UI"/>
          <w:i/>
          <w:iCs/>
          <w:color w:val="172B4D"/>
          <w:sz w:val="21"/>
          <w:szCs w:val="21"/>
          <w:lang w:val="en-US" w:eastAsia="fr-FR"/>
        </w:rPr>
        <w:t>terraform apply</w:t>
      </w:r>
      <w:r w:rsidRPr="007D5F19">
        <w:rPr>
          <w:rFonts w:ascii="Segoe UI" w:eastAsia="Times New Roman" w:hAnsi="Segoe UI" w:cs="Segoe UI"/>
          <w:color w:val="172B4D"/>
          <w:sz w:val="21"/>
          <w:szCs w:val="21"/>
          <w:lang w:val="en-US" w:eastAsia="fr-FR"/>
        </w:rPr>
        <w:t>.</w:t>
      </w:r>
    </w:p>
    <w:p w14:paraId="082C631D" w14:textId="10D3DA91" w:rsidR="007D5F19" w:rsidRDefault="007D5F19" w:rsidP="007D5F19">
      <w:pPr>
        <w:rPr>
          <w:lang w:val="en-US"/>
        </w:rPr>
      </w:pPr>
    </w:p>
    <w:p w14:paraId="438AB0FB" w14:textId="67844F2B" w:rsidR="00F024A5" w:rsidRDefault="00F024A5" w:rsidP="00F024A5">
      <w:pPr>
        <w:pStyle w:val="Titre2"/>
      </w:pPr>
      <w:bookmarkStart w:id="10" w:name="_Toc83641465"/>
      <w:r w:rsidRPr="00F024A5">
        <w:t>Validate the communication</w:t>
      </w:r>
      <w:bookmarkEnd w:id="10"/>
    </w:p>
    <w:p w14:paraId="7166B1C5" w14:textId="6085ED52" w:rsidR="00F024A5" w:rsidRPr="00F024A5" w:rsidRDefault="00DC14B0" w:rsidP="005D1226">
      <w:pPr>
        <w:shd w:val="clear" w:color="auto" w:fill="FFFFFF"/>
        <w:spacing w:before="150" w:after="0"/>
        <w:rPr>
          <w:rFonts w:ascii="Segoe UI" w:eastAsia="Times New Roman" w:hAnsi="Segoe UI" w:cs="Segoe UI"/>
          <w:color w:val="172B4D"/>
          <w:sz w:val="21"/>
          <w:szCs w:val="21"/>
          <w:lang w:val="en-US" w:eastAsia="fr-FR"/>
        </w:rPr>
      </w:pPr>
      <w:r w:rsidRPr="00DC14B0">
        <w:rPr>
          <w:rFonts w:ascii="Segoe UI" w:hAnsi="Segoe UI" w:cs="Segoe UI"/>
          <w:color w:val="172B4D"/>
          <w:sz w:val="21"/>
          <w:szCs w:val="21"/>
          <w:shd w:val="clear" w:color="auto" w:fill="FFFFFF"/>
          <w:lang w:val="en-US"/>
        </w:rPr>
        <w:t xml:space="preserve">Get a instance that exist on Zabbix and force a terminate task, after that </w:t>
      </w:r>
      <w:r w:rsidRPr="00F024A5">
        <w:rPr>
          <w:rFonts w:ascii="Segoe UI" w:eastAsia="Times New Roman" w:hAnsi="Segoe UI" w:cs="Segoe UI"/>
          <w:color w:val="172B4D"/>
          <w:sz w:val="21"/>
          <w:szCs w:val="21"/>
          <w:lang w:val="en-US" w:eastAsia="fr-FR"/>
        </w:rPr>
        <w:t xml:space="preserve">ask to Inetum </w:t>
      </w:r>
      <w:r>
        <w:rPr>
          <w:rFonts w:ascii="Segoe UI" w:eastAsia="Times New Roman" w:hAnsi="Segoe UI" w:cs="Segoe UI"/>
          <w:color w:val="172B4D"/>
          <w:sz w:val="21"/>
          <w:szCs w:val="21"/>
          <w:lang w:val="en-US" w:eastAsia="fr-FR"/>
        </w:rPr>
        <w:t>Tooling</w:t>
      </w:r>
      <w:r w:rsidRPr="00F024A5">
        <w:rPr>
          <w:rFonts w:ascii="Segoe UI" w:eastAsia="Times New Roman" w:hAnsi="Segoe UI" w:cs="Segoe UI"/>
          <w:color w:val="172B4D"/>
          <w:sz w:val="21"/>
          <w:szCs w:val="21"/>
          <w:lang w:val="en-US" w:eastAsia="fr-FR"/>
        </w:rPr>
        <w:t xml:space="preserve"> team </w:t>
      </w:r>
      <w:r w:rsidR="005D1226">
        <w:rPr>
          <w:rFonts w:ascii="Segoe UI" w:eastAsia="Times New Roman" w:hAnsi="Segoe UI" w:cs="Segoe UI"/>
          <w:color w:val="172B4D"/>
          <w:sz w:val="21"/>
          <w:szCs w:val="21"/>
          <w:lang w:val="en-US" w:eastAsia="fr-FR"/>
        </w:rPr>
        <w:t xml:space="preserve"> to </w:t>
      </w:r>
      <w:r w:rsidRPr="00DC14B0">
        <w:rPr>
          <w:rFonts w:ascii="Segoe UI" w:hAnsi="Segoe UI" w:cs="Segoe UI"/>
          <w:color w:val="172B4D"/>
          <w:sz w:val="21"/>
          <w:szCs w:val="21"/>
          <w:shd w:val="clear" w:color="auto" w:fill="FFFFFF"/>
          <w:lang w:val="en-US"/>
        </w:rPr>
        <w:t>check in Zabbix again if the server was removed</w:t>
      </w:r>
    </w:p>
    <w:p w14:paraId="59DE2233" w14:textId="77777777" w:rsidR="00F024A5" w:rsidRPr="00F024A5" w:rsidRDefault="00F024A5" w:rsidP="00F024A5">
      <w:pPr>
        <w:rPr>
          <w:lang w:val="en-US"/>
        </w:rPr>
      </w:pPr>
    </w:p>
    <w:p w14:paraId="2A74AA45" w14:textId="77777777" w:rsidR="00F024A5" w:rsidRPr="007D5F19" w:rsidRDefault="00F024A5" w:rsidP="007D5F19">
      <w:pPr>
        <w:rPr>
          <w:lang w:val="en-US"/>
        </w:rPr>
      </w:pPr>
    </w:p>
    <w:p w14:paraId="0DA7EB4C" w14:textId="51F6BD05" w:rsidR="00A67E7D" w:rsidRPr="00F27094" w:rsidRDefault="00A67E7D" w:rsidP="00A67E7D">
      <w:pPr>
        <w:pStyle w:val="Titre3"/>
        <w:numPr>
          <w:ilvl w:val="0"/>
          <w:numId w:val="0"/>
        </w:numPr>
        <w:ind w:left="505" w:hanging="505"/>
        <w:rPr>
          <w:lang w:val="fr-FR"/>
        </w:rPr>
      </w:pPr>
      <w:bookmarkStart w:id="11" w:name="_Toc76648181"/>
      <w:bookmarkStart w:id="12" w:name="_Toc82621189"/>
      <w:bookmarkStart w:id="13" w:name="_Toc83633407"/>
      <w:bookmarkStart w:id="14" w:name="_Toc83636951"/>
      <w:bookmarkStart w:id="15" w:name="_Toc83639391"/>
      <w:bookmarkStart w:id="16" w:name="_Toc83641466"/>
      <w:r w:rsidRPr="00F27094">
        <w:rPr>
          <w:lang w:val="fr-FR"/>
        </w:rPr>
        <w:lastRenderedPageBreak/>
        <w:t>Révisions</w:t>
      </w:r>
      <w:bookmarkEnd w:id="11"/>
      <w:bookmarkEnd w:id="12"/>
      <w:bookmarkEnd w:id="13"/>
      <w:bookmarkEnd w:id="14"/>
      <w:bookmarkEnd w:id="15"/>
      <w:bookmarkEnd w:id="16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405"/>
        <w:gridCol w:w="2410"/>
        <w:gridCol w:w="4699"/>
      </w:tblGrid>
      <w:tr w:rsidR="00A67E7D" w:rsidRPr="00F27094" w14:paraId="02A11CDF" w14:textId="77777777" w:rsidTr="008338D3">
        <w:trPr>
          <w:trHeight w:val="737"/>
        </w:trPr>
        <w:tc>
          <w:tcPr>
            <w:tcW w:w="2405" w:type="dxa"/>
            <w:tcBorders>
              <w:top w:val="single" w:sz="4" w:space="0" w:color="222C4A" w:themeColor="text2"/>
              <w:left w:val="single" w:sz="4" w:space="0" w:color="222C4A" w:themeColor="text2"/>
              <w:right w:val="single" w:sz="4" w:space="0" w:color="FFFFFF" w:themeColor="background1"/>
            </w:tcBorders>
            <w:shd w:val="clear" w:color="auto" w:fill="222C4A" w:themeFill="text2"/>
            <w:vAlign w:val="center"/>
          </w:tcPr>
          <w:p w14:paraId="7DFA7721" w14:textId="77777777" w:rsidR="00A67E7D" w:rsidRPr="00F27094" w:rsidRDefault="00A67E7D" w:rsidP="008338D3">
            <w:pPr>
              <w:pStyle w:val="Texttablewhitebold"/>
              <w:rPr>
                <w:sz w:val="26"/>
                <w:szCs w:val="26"/>
                <w:lang w:val="fr-FR"/>
              </w:rPr>
            </w:pPr>
            <w:r w:rsidRPr="00F27094">
              <w:rPr>
                <w:sz w:val="26"/>
                <w:szCs w:val="26"/>
                <w:lang w:val="fr-FR"/>
              </w:rPr>
              <w:t>Version</w:t>
            </w:r>
          </w:p>
        </w:tc>
        <w:tc>
          <w:tcPr>
            <w:tcW w:w="2410" w:type="dxa"/>
            <w:tcBorders>
              <w:top w:val="single" w:sz="4" w:space="0" w:color="222C4A" w:themeColor="text2"/>
              <w:left w:val="single" w:sz="4" w:space="0" w:color="FFFFFF" w:themeColor="background1"/>
              <w:right w:val="single" w:sz="4" w:space="0" w:color="FFFFFF" w:themeColor="background1"/>
            </w:tcBorders>
            <w:shd w:val="clear" w:color="auto" w:fill="222C4A" w:themeFill="text2"/>
            <w:vAlign w:val="center"/>
          </w:tcPr>
          <w:p w14:paraId="0CB939DB" w14:textId="77777777" w:rsidR="00A67E7D" w:rsidRPr="00F27094" w:rsidRDefault="00A67E7D" w:rsidP="008338D3">
            <w:pPr>
              <w:pStyle w:val="Texttablewhitebold"/>
              <w:rPr>
                <w:sz w:val="26"/>
                <w:szCs w:val="26"/>
                <w:lang w:val="fr-FR"/>
              </w:rPr>
            </w:pPr>
            <w:r w:rsidRPr="00F27094">
              <w:rPr>
                <w:sz w:val="26"/>
                <w:szCs w:val="26"/>
                <w:lang w:val="fr-FR"/>
              </w:rPr>
              <w:t>Date</w:t>
            </w:r>
          </w:p>
        </w:tc>
        <w:tc>
          <w:tcPr>
            <w:tcW w:w="4699" w:type="dxa"/>
            <w:tcBorders>
              <w:top w:val="single" w:sz="4" w:space="0" w:color="222C4A" w:themeColor="text2"/>
              <w:left w:val="single" w:sz="4" w:space="0" w:color="FFFFFF" w:themeColor="background1"/>
              <w:right w:val="single" w:sz="4" w:space="0" w:color="222C4A" w:themeColor="text2"/>
            </w:tcBorders>
            <w:shd w:val="clear" w:color="auto" w:fill="222C4A" w:themeFill="text2"/>
            <w:vAlign w:val="center"/>
          </w:tcPr>
          <w:p w14:paraId="38ED4C9E" w14:textId="77777777" w:rsidR="00A67E7D" w:rsidRPr="00F27094" w:rsidRDefault="00A67E7D" w:rsidP="008338D3">
            <w:pPr>
              <w:pStyle w:val="Texttablewhitebold"/>
              <w:jc w:val="right"/>
              <w:rPr>
                <w:sz w:val="26"/>
                <w:szCs w:val="26"/>
                <w:lang w:val="fr-FR"/>
              </w:rPr>
            </w:pPr>
            <w:r w:rsidRPr="00F27094">
              <w:rPr>
                <w:sz w:val="26"/>
                <w:szCs w:val="26"/>
                <w:lang w:val="fr-FR"/>
              </w:rPr>
              <w:t>Objet</w:t>
            </w:r>
          </w:p>
        </w:tc>
      </w:tr>
      <w:tr w:rsidR="00A67E7D" w:rsidRPr="00F27094" w14:paraId="293D744E" w14:textId="77777777" w:rsidTr="008338D3">
        <w:trPr>
          <w:trHeight w:val="567"/>
        </w:trPr>
        <w:tc>
          <w:tcPr>
            <w:tcW w:w="2405" w:type="dxa"/>
            <w:tcBorders>
              <w:left w:val="single" w:sz="4" w:space="0" w:color="222C4A" w:themeColor="text2"/>
              <w:right w:val="single" w:sz="4" w:space="0" w:color="222C4A" w:themeColor="text2"/>
            </w:tcBorders>
            <w:shd w:val="clear" w:color="auto" w:fill="EDEDED" w:themeFill="background2"/>
            <w:vAlign w:val="center"/>
          </w:tcPr>
          <w:p w14:paraId="79DD57D2" w14:textId="77777777" w:rsidR="00A67E7D" w:rsidRPr="00F27094" w:rsidRDefault="00A67E7D" w:rsidP="008338D3">
            <w:pPr>
              <w:pStyle w:val="Texttablewithlist"/>
              <w:numPr>
                <w:ilvl w:val="0"/>
                <w:numId w:val="0"/>
              </w:numPr>
              <w:rPr>
                <w:lang w:val="fr-FR"/>
              </w:rPr>
            </w:pPr>
            <w:r>
              <w:rPr>
                <w:lang w:val="fr-FR"/>
              </w:rPr>
              <w:t>1.0</w:t>
            </w:r>
          </w:p>
        </w:tc>
        <w:tc>
          <w:tcPr>
            <w:tcW w:w="2410" w:type="dxa"/>
            <w:tcBorders>
              <w:left w:val="single" w:sz="4" w:space="0" w:color="222C4A" w:themeColor="text2"/>
              <w:right w:val="single" w:sz="4" w:space="0" w:color="222C4A" w:themeColor="text2"/>
            </w:tcBorders>
            <w:shd w:val="clear" w:color="auto" w:fill="EDEDED" w:themeFill="background2"/>
            <w:vAlign w:val="center"/>
          </w:tcPr>
          <w:p w14:paraId="3B7F1811" w14:textId="2F741FCD" w:rsidR="00A67E7D" w:rsidRPr="00F27094" w:rsidRDefault="00270939" w:rsidP="008338D3">
            <w:pPr>
              <w:pStyle w:val="Texttable"/>
              <w:rPr>
                <w:lang w:val="fr-FR"/>
              </w:rPr>
            </w:pPr>
            <w:r>
              <w:rPr>
                <w:lang w:val="fr-FR"/>
              </w:rPr>
              <w:t>27</w:t>
            </w:r>
            <w:r w:rsidR="00A67E7D">
              <w:rPr>
                <w:lang w:val="fr-FR"/>
              </w:rPr>
              <w:t>/09/2021</w:t>
            </w:r>
          </w:p>
        </w:tc>
        <w:tc>
          <w:tcPr>
            <w:tcW w:w="4699" w:type="dxa"/>
            <w:tcBorders>
              <w:left w:val="single" w:sz="4" w:space="0" w:color="222C4A" w:themeColor="text2"/>
              <w:right w:val="single" w:sz="4" w:space="0" w:color="222C4A" w:themeColor="text2"/>
            </w:tcBorders>
            <w:shd w:val="clear" w:color="auto" w:fill="EDEDED" w:themeFill="background2"/>
            <w:vAlign w:val="center"/>
          </w:tcPr>
          <w:p w14:paraId="15CB09A3" w14:textId="77777777" w:rsidR="00A67E7D" w:rsidRPr="00F27094" w:rsidRDefault="00A67E7D" w:rsidP="008338D3">
            <w:pPr>
              <w:pStyle w:val="Texttable"/>
              <w:jc w:val="right"/>
              <w:rPr>
                <w:lang w:val="fr-FR"/>
              </w:rPr>
            </w:pPr>
            <w:r>
              <w:rPr>
                <w:lang w:val="fr-FR"/>
              </w:rPr>
              <w:t>Création of document</w:t>
            </w:r>
          </w:p>
        </w:tc>
      </w:tr>
      <w:tr w:rsidR="00A67E7D" w:rsidRPr="00F27094" w14:paraId="32829828" w14:textId="77777777" w:rsidTr="008338D3">
        <w:trPr>
          <w:trHeight w:val="567"/>
        </w:trPr>
        <w:tc>
          <w:tcPr>
            <w:tcW w:w="2405" w:type="dxa"/>
            <w:tcBorders>
              <w:left w:val="single" w:sz="4" w:space="0" w:color="222C4A" w:themeColor="text2"/>
              <w:right w:val="single" w:sz="4" w:space="0" w:color="222C4A" w:themeColor="text2"/>
            </w:tcBorders>
            <w:shd w:val="clear" w:color="auto" w:fill="auto"/>
            <w:vAlign w:val="center"/>
          </w:tcPr>
          <w:p w14:paraId="35A38FC1" w14:textId="77777777" w:rsidR="00A67E7D" w:rsidRPr="00F27094" w:rsidRDefault="00A67E7D" w:rsidP="008338D3">
            <w:pPr>
              <w:pStyle w:val="Texttablewithlist"/>
              <w:numPr>
                <w:ilvl w:val="0"/>
                <w:numId w:val="0"/>
              </w:numPr>
              <w:rPr>
                <w:lang w:val="fr-FR"/>
              </w:rPr>
            </w:pPr>
          </w:p>
        </w:tc>
        <w:tc>
          <w:tcPr>
            <w:tcW w:w="2410" w:type="dxa"/>
            <w:tcBorders>
              <w:left w:val="single" w:sz="4" w:space="0" w:color="222C4A" w:themeColor="text2"/>
              <w:right w:val="single" w:sz="4" w:space="0" w:color="222C4A" w:themeColor="text2"/>
            </w:tcBorders>
            <w:shd w:val="clear" w:color="auto" w:fill="auto"/>
            <w:vAlign w:val="center"/>
          </w:tcPr>
          <w:p w14:paraId="5ECEBA86" w14:textId="77777777" w:rsidR="00A67E7D" w:rsidRPr="00F27094" w:rsidRDefault="00A67E7D" w:rsidP="008338D3">
            <w:pPr>
              <w:pStyle w:val="Texttable"/>
              <w:rPr>
                <w:lang w:val="fr-FR"/>
              </w:rPr>
            </w:pPr>
          </w:p>
        </w:tc>
        <w:tc>
          <w:tcPr>
            <w:tcW w:w="4699" w:type="dxa"/>
            <w:tcBorders>
              <w:left w:val="single" w:sz="4" w:space="0" w:color="222C4A" w:themeColor="text2"/>
              <w:right w:val="single" w:sz="4" w:space="0" w:color="222C4A" w:themeColor="text2"/>
            </w:tcBorders>
            <w:vAlign w:val="center"/>
          </w:tcPr>
          <w:p w14:paraId="3BD69799" w14:textId="77777777" w:rsidR="00A67E7D" w:rsidRPr="00F27094" w:rsidRDefault="00A67E7D" w:rsidP="008338D3">
            <w:pPr>
              <w:pStyle w:val="Texttable"/>
              <w:jc w:val="right"/>
              <w:rPr>
                <w:lang w:val="fr-FR"/>
              </w:rPr>
            </w:pPr>
          </w:p>
        </w:tc>
      </w:tr>
      <w:tr w:rsidR="00A67E7D" w:rsidRPr="00F27094" w14:paraId="03C11B52" w14:textId="77777777" w:rsidTr="008338D3">
        <w:trPr>
          <w:trHeight w:val="567"/>
        </w:trPr>
        <w:tc>
          <w:tcPr>
            <w:tcW w:w="2405" w:type="dxa"/>
            <w:tcBorders>
              <w:left w:val="single" w:sz="4" w:space="0" w:color="222C4A" w:themeColor="text2"/>
              <w:bottom w:val="single" w:sz="4" w:space="0" w:color="222C4A" w:themeColor="text2"/>
              <w:right w:val="single" w:sz="4" w:space="0" w:color="222C4A" w:themeColor="text2"/>
            </w:tcBorders>
            <w:shd w:val="clear" w:color="auto" w:fill="EDEDED" w:themeFill="background2"/>
            <w:vAlign w:val="center"/>
          </w:tcPr>
          <w:p w14:paraId="57140C9F" w14:textId="77777777" w:rsidR="00A67E7D" w:rsidRPr="00F27094" w:rsidRDefault="00A67E7D" w:rsidP="008338D3">
            <w:pPr>
              <w:pStyle w:val="Texttablewithlist"/>
              <w:numPr>
                <w:ilvl w:val="0"/>
                <w:numId w:val="0"/>
              </w:numPr>
              <w:rPr>
                <w:lang w:val="fr-FR"/>
              </w:rPr>
            </w:pPr>
          </w:p>
        </w:tc>
        <w:tc>
          <w:tcPr>
            <w:tcW w:w="2410" w:type="dxa"/>
            <w:tcBorders>
              <w:left w:val="single" w:sz="4" w:space="0" w:color="222C4A" w:themeColor="text2"/>
              <w:bottom w:val="single" w:sz="4" w:space="0" w:color="222C4A" w:themeColor="text2"/>
              <w:right w:val="single" w:sz="4" w:space="0" w:color="222C4A" w:themeColor="text2"/>
            </w:tcBorders>
            <w:shd w:val="clear" w:color="auto" w:fill="EDEDED" w:themeFill="background2"/>
            <w:vAlign w:val="center"/>
          </w:tcPr>
          <w:p w14:paraId="373524A7" w14:textId="77777777" w:rsidR="00A67E7D" w:rsidRPr="00F27094" w:rsidRDefault="00A67E7D" w:rsidP="008338D3">
            <w:pPr>
              <w:pStyle w:val="Texttable"/>
              <w:rPr>
                <w:lang w:val="fr-FR"/>
              </w:rPr>
            </w:pPr>
          </w:p>
        </w:tc>
        <w:tc>
          <w:tcPr>
            <w:tcW w:w="4699" w:type="dxa"/>
            <w:tcBorders>
              <w:left w:val="single" w:sz="4" w:space="0" w:color="222C4A" w:themeColor="text2"/>
              <w:bottom w:val="single" w:sz="4" w:space="0" w:color="222C4A" w:themeColor="text2"/>
              <w:right w:val="single" w:sz="4" w:space="0" w:color="222C4A" w:themeColor="text2"/>
            </w:tcBorders>
            <w:shd w:val="clear" w:color="auto" w:fill="EDEDED" w:themeFill="background2"/>
            <w:vAlign w:val="center"/>
          </w:tcPr>
          <w:p w14:paraId="0CCBDBEF" w14:textId="77777777" w:rsidR="00A67E7D" w:rsidRPr="00F27094" w:rsidRDefault="00A67E7D" w:rsidP="008338D3">
            <w:pPr>
              <w:pStyle w:val="Texttable"/>
              <w:jc w:val="right"/>
              <w:rPr>
                <w:lang w:val="fr-FR"/>
              </w:rPr>
            </w:pPr>
          </w:p>
        </w:tc>
      </w:tr>
    </w:tbl>
    <w:p w14:paraId="2241D4CF" w14:textId="77777777" w:rsidR="00A67E7D" w:rsidRPr="00F27094" w:rsidRDefault="00A67E7D" w:rsidP="00A67E7D"/>
    <w:p w14:paraId="528DCFA2" w14:textId="77777777" w:rsidR="00A67E7D" w:rsidRPr="00F27094" w:rsidRDefault="00A67E7D" w:rsidP="00A67E7D"/>
    <w:p w14:paraId="256349CD" w14:textId="77777777" w:rsidR="00A67E7D" w:rsidRPr="00F27094" w:rsidRDefault="00A67E7D" w:rsidP="00A67E7D"/>
    <w:p w14:paraId="6D13100B" w14:textId="77777777" w:rsidR="00A67E7D" w:rsidRPr="00F27094" w:rsidRDefault="00A67E7D" w:rsidP="00A67E7D">
      <w:pPr>
        <w:pStyle w:val="Titre3"/>
        <w:numPr>
          <w:ilvl w:val="0"/>
          <w:numId w:val="0"/>
        </w:numPr>
        <w:ind w:left="505" w:hanging="505"/>
        <w:rPr>
          <w:lang w:val="fr-FR"/>
        </w:rPr>
      </w:pPr>
      <w:bookmarkStart w:id="17" w:name="_Toc76648182"/>
      <w:bookmarkStart w:id="18" w:name="_Toc82621190"/>
      <w:bookmarkStart w:id="19" w:name="_Toc83633408"/>
      <w:bookmarkStart w:id="20" w:name="_Toc83636952"/>
      <w:bookmarkStart w:id="21" w:name="_Toc83639392"/>
      <w:bookmarkStart w:id="22" w:name="_Toc83641467"/>
      <w:r w:rsidRPr="00F27094">
        <w:rPr>
          <w:lang w:val="fr-FR"/>
        </w:rPr>
        <w:t>Visas</w:t>
      </w:r>
      <w:bookmarkEnd w:id="17"/>
      <w:bookmarkEnd w:id="18"/>
      <w:bookmarkEnd w:id="19"/>
      <w:bookmarkEnd w:id="20"/>
      <w:bookmarkEnd w:id="21"/>
      <w:bookmarkEnd w:id="22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754"/>
        <w:gridCol w:w="2133"/>
        <w:gridCol w:w="1990"/>
        <w:gridCol w:w="3637"/>
      </w:tblGrid>
      <w:tr w:rsidR="00A67E7D" w:rsidRPr="00F27094" w14:paraId="1A144059" w14:textId="77777777" w:rsidTr="008338D3">
        <w:trPr>
          <w:trHeight w:val="737"/>
        </w:trPr>
        <w:tc>
          <w:tcPr>
            <w:tcW w:w="1754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222C4A"/>
              <w:right w:val="single" w:sz="4" w:space="0" w:color="FFFFFF" w:themeColor="background1"/>
            </w:tcBorders>
            <w:shd w:val="clear" w:color="auto" w:fill="FFFFFF" w:themeFill="background1"/>
          </w:tcPr>
          <w:p w14:paraId="0F5B5648" w14:textId="77777777" w:rsidR="00A67E7D" w:rsidRPr="00F27094" w:rsidRDefault="00A67E7D" w:rsidP="008338D3">
            <w:pPr>
              <w:pStyle w:val="Texttablewhitebold"/>
              <w:rPr>
                <w:lang w:val="fr-FR"/>
              </w:rPr>
            </w:pPr>
          </w:p>
        </w:tc>
        <w:tc>
          <w:tcPr>
            <w:tcW w:w="2133" w:type="dxa"/>
            <w:tcBorders>
              <w:top w:val="single" w:sz="4" w:space="0" w:color="222C4A" w:themeColor="text2"/>
              <w:left w:val="single" w:sz="4" w:space="0" w:color="222C4A" w:themeColor="text2"/>
              <w:right w:val="single" w:sz="4" w:space="0" w:color="FFFFFF" w:themeColor="background1"/>
            </w:tcBorders>
            <w:shd w:val="clear" w:color="auto" w:fill="222C4A" w:themeFill="text2"/>
            <w:vAlign w:val="center"/>
          </w:tcPr>
          <w:p w14:paraId="3E09CB5E" w14:textId="77777777" w:rsidR="00A67E7D" w:rsidRPr="00F27094" w:rsidRDefault="00A67E7D" w:rsidP="008338D3">
            <w:pPr>
              <w:pStyle w:val="Texttablewhitebold"/>
              <w:jc w:val="right"/>
              <w:rPr>
                <w:sz w:val="26"/>
                <w:szCs w:val="26"/>
                <w:lang w:val="fr-FR"/>
              </w:rPr>
            </w:pPr>
            <w:r w:rsidRPr="00F27094">
              <w:rPr>
                <w:sz w:val="26"/>
                <w:szCs w:val="26"/>
                <w:lang w:val="fr-FR"/>
              </w:rPr>
              <w:t>Responsable</w:t>
            </w:r>
          </w:p>
        </w:tc>
        <w:tc>
          <w:tcPr>
            <w:tcW w:w="1990" w:type="dxa"/>
            <w:tcBorders>
              <w:top w:val="single" w:sz="4" w:space="0" w:color="222C4A" w:themeColor="text2"/>
              <w:left w:val="single" w:sz="4" w:space="0" w:color="FFFFFF" w:themeColor="background1"/>
              <w:right w:val="single" w:sz="4" w:space="0" w:color="FFFFFF" w:themeColor="background1"/>
            </w:tcBorders>
            <w:shd w:val="clear" w:color="auto" w:fill="222C4A" w:themeFill="text2"/>
            <w:vAlign w:val="center"/>
          </w:tcPr>
          <w:p w14:paraId="18CBAC5E" w14:textId="77777777" w:rsidR="00A67E7D" w:rsidRPr="00F27094" w:rsidRDefault="00A67E7D" w:rsidP="008338D3">
            <w:pPr>
              <w:pStyle w:val="Texttablewhitebold"/>
              <w:jc w:val="right"/>
              <w:rPr>
                <w:sz w:val="26"/>
                <w:szCs w:val="26"/>
                <w:lang w:val="fr-FR"/>
              </w:rPr>
            </w:pPr>
            <w:r w:rsidRPr="00F27094">
              <w:rPr>
                <w:sz w:val="26"/>
                <w:szCs w:val="26"/>
                <w:lang w:val="fr-FR"/>
              </w:rPr>
              <w:t>Date</w:t>
            </w:r>
          </w:p>
        </w:tc>
        <w:tc>
          <w:tcPr>
            <w:tcW w:w="3637" w:type="dxa"/>
            <w:tcBorders>
              <w:top w:val="single" w:sz="4" w:space="0" w:color="222C4A" w:themeColor="text2"/>
              <w:left w:val="single" w:sz="4" w:space="0" w:color="FFFFFF" w:themeColor="background1"/>
              <w:right w:val="single" w:sz="4" w:space="0" w:color="222C4A" w:themeColor="text2"/>
            </w:tcBorders>
            <w:shd w:val="clear" w:color="auto" w:fill="222C4A" w:themeFill="text2"/>
            <w:vAlign w:val="center"/>
          </w:tcPr>
          <w:p w14:paraId="58A0561B" w14:textId="77777777" w:rsidR="00A67E7D" w:rsidRPr="00F27094" w:rsidRDefault="00A67E7D" w:rsidP="008338D3">
            <w:pPr>
              <w:pStyle w:val="Texttablewhitebold"/>
              <w:jc w:val="right"/>
              <w:rPr>
                <w:sz w:val="26"/>
                <w:szCs w:val="26"/>
                <w:lang w:val="fr-FR"/>
              </w:rPr>
            </w:pPr>
            <w:r w:rsidRPr="00F27094">
              <w:rPr>
                <w:sz w:val="26"/>
                <w:szCs w:val="26"/>
                <w:lang w:val="fr-FR"/>
              </w:rPr>
              <w:t>Visas</w:t>
            </w:r>
          </w:p>
        </w:tc>
      </w:tr>
      <w:tr w:rsidR="00A67E7D" w:rsidRPr="00F27094" w14:paraId="7E01053C" w14:textId="77777777" w:rsidTr="008338D3">
        <w:trPr>
          <w:trHeight w:val="567"/>
        </w:trPr>
        <w:tc>
          <w:tcPr>
            <w:tcW w:w="1754" w:type="dxa"/>
            <w:tcBorders>
              <w:top w:val="single" w:sz="4" w:space="0" w:color="222C4A"/>
              <w:left w:val="single" w:sz="4" w:space="0" w:color="222C4A" w:themeColor="text2"/>
              <w:right w:val="single" w:sz="4" w:space="0" w:color="222C4A" w:themeColor="text2"/>
            </w:tcBorders>
            <w:shd w:val="clear" w:color="auto" w:fill="EDEDED" w:themeFill="background2"/>
            <w:vAlign w:val="center"/>
          </w:tcPr>
          <w:p w14:paraId="15F55773" w14:textId="77777777" w:rsidR="00A67E7D" w:rsidRPr="00F27094" w:rsidRDefault="00A67E7D" w:rsidP="008338D3">
            <w:pPr>
              <w:pStyle w:val="Texttablewithlist"/>
              <w:numPr>
                <w:ilvl w:val="0"/>
                <w:numId w:val="0"/>
              </w:numPr>
              <w:rPr>
                <w:lang w:val="fr-FR"/>
              </w:rPr>
            </w:pPr>
            <w:r w:rsidRPr="00F27094">
              <w:rPr>
                <w:lang w:val="fr-FR"/>
              </w:rPr>
              <w:t>Rédaction</w:t>
            </w:r>
          </w:p>
        </w:tc>
        <w:tc>
          <w:tcPr>
            <w:tcW w:w="2133" w:type="dxa"/>
            <w:tcBorders>
              <w:left w:val="single" w:sz="4" w:space="0" w:color="222C4A" w:themeColor="text2"/>
              <w:right w:val="single" w:sz="4" w:space="0" w:color="222C4A" w:themeColor="text2"/>
            </w:tcBorders>
            <w:shd w:val="clear" w:color="auto" w:fill="EDEDED" w:themeFill="background2"/>
            <w:vAlign w:val="center"/>
          </w:tcPr>
          <w:p w14:paraId="00288457" w14:textId="77777777" w:rsidR="00A67E7D" w:rsidRPr="00F27094" w:rsidRDefault="00A67E7D" w:rsidP="008338D3">
            <w:pPr>
              <w:pStyle w:val="Texttablewithlist"/>
              <w:numPr>
                <w:ilvl w:val="0"/>
                <w:numId w:val="0"/>
              </w:numPr>
              <w:jc w:val="right"/>
              <w:rPr>
                <w:lang w:val="fr-FR"/>
              </w:rPr>
            </w:pPr>
            <w:r>
              <w:rPr>
                <w:lang w:val="fr-FR"/>
              </w:rPr>
              <w:t>Sophie Dupont</w:t>
            </w:r>
          </w:p>
        </w:tc>
        <w:tc>
          <w:tcPr>
            <w:tcW w:w="1990" w:type="dxa"/>
            <w:tcBorders>
              <w:left w:val="single" w:sz="4" w:space="0" w:color="222C4A" w:themeColor="text2"/>
              <w:right w:val="single" w:sz="4" w:space="0" w:color="222C4A" w:themeColor="text2"/>
            </w:tcBorders>
            <w:shd w:val="clear" w:color="auto" w:fill="EDEDED" w:themeFill="background2"/>
            <w:vAlign w:val="center"/>
          </w:tcPr>
          <w:p w14:paraId="2D699B81" w14:textId="7E0B69B6" w:rsidR="00A67E7D" w:rsidRPr="00F27094" w:rsidRDefault="00270939" w:rsidP="008338D3">
            <w:pPr>
              <w:pStyle w:val="Texttable"/>
              <w:jc w:val="right"/>
              <w:rPr>
                <w:lang w:val="fr-FR"/>
              </w:rPr>
            </w:pPr>
            <w:r>
              <w:rPr>
                <w:lang w:val="fr-FR"/>
              </w:rPr>
              <w:t>27</w:t>
            </w:r>
            <w:r w:rsidR="00A67E7D">
              <w:rPr>
                <w:lang w:val="fr-FR"/>
              </w:rPr>
              <w:t>/09/2021</w:t>
            </w:r>
          </w:p>
        </w:tc>
        <w:tc>
          <w:tcPr>
            <w:tcW w:w="3637" w:type="dxa"/>
            <w:tcBorders>
              <w:left w:val="single" w:sz="4" w:space="0" w:color="222C4A" w:themeColor="text2"/>
              <w:right w:val="single" w:sz="4" w:space="0" w:color="222C4A" w:themeColor="text2"/>
            </w:tcBorders>
            <w:shd w:val="clear" w:color="auto" w:fill="EDEDED" w:themeFill="background2"/>
            <w:vAlign w:val="center"/>
          </w:tcPr>
          <w:p w14:paraId="477F698C" w14:textId="77777777" w:rsidR="00A67E7D" w:rsidRPr="00F27094" w:rsidRDefault="00A67E7D" w:rsidP="008338D3">
            <w:pPr>
              <w:pStyle w:val="Texttable"/>
              <w:jc w:val="right"/>
              <w:rPr>
                <w:lang w:val="fr-FR"/>
              </w:rPr>
            </w:pPr>
            <w:r>
              <w:rPr>
                <w:lang w:val="fr-FR"/>
              </w:rPr>
              <w:t>SDU</w:t>
            </w:r>
          </w:p>
        </w:tc>
      </w:tr>
      <w:tr w:rsidR="00A67E7D" w:rsidRPr="00F27094" w14:paraId="73D0D34F" w14:textId="77777777" w:rsidTr="008338D3">
        <w:trPr>
          <w:trHeight w:val="567"/>
        </w:trPr>
        <w:tc>
          <w:tcPr>
            <w:tcW w:w="1754" w:type="dxa"/>
            <w:tcBorders>
              <w:left w:val="single" w:sz="4" w:space="0" w:color="222C4A" w:themeColor="text2"/>
              <w:right w:val="single" w:sz="4" w:space="0" w:color="222C4A" w:themeColor="text2"/>
            </w:tcBorders>
            <w:vAlign w:val="center"/>
          </w:tcPr>
          <w:p w14:paraId="0832C5C9" w14:textId="77777777" w:rsidR="00A67E7D" w:rsidRPr="00F27094" w:rsidRDefault="00A67E7D" w:rsidP="008338D3">
            <w:pPr>
              <w:pStyle w:val="Texttablewithlist"/>
              <w:numPr>
                <w:ilvl w:val="0"/>
                <w:numId w:val="0"/>
              </w:numPr>
              <w:rPr>
                <w:lang w:val="fr-FR"/>
              </w:rPr>
            </w:pPr>
            <w:r w:rsidRPr="00F27094">
              <w:rPr>
                <w:lang w:val="fr-FR"/>
              </w:rPr>
              <w:t>Vérification</w:t>
            </w:r>
          </w:p>
        </w:tc>
        <w:tc>
          <w:tcPr>
            <w:tcW w:w="2133" w:type="dxa"/>
            <w:tcBorders>
              <w:left w:val="single" w:sz="4" w:space="0" w:color="222C4A" w:themeColor="text2"/>
              <w:right w:val="single" w:sz="4" w:space="0" w:color="222C4A" w:themeColor="text2"/>
            </w:tcBorders>
            <w:shd w:val="clear" w:color="auto" w:fill="auto"/>
            <w:vAlign w:val="center"/>
          </w:tcPr>
          <w:p w14:paraId="1EDA7495" w14:textId="77777777" w:rsidR="00A67E7D" w:rsidRPr="00F27094" w:rsidRDefault="00A67E7D" w:rsidP="008338D3">
            <w:pPr>
              <w:pStyle w:val="Texttablewithlist"/>
              <w:numPr>
                <w:ilvl w:val="0"/>
                <w:numId w:val="0"/>
              </w:numPr>
              <w:jc w:val="right"/>
              <w:rPr>
                <w:lang w:val="fr-FR"/>
              </w:rPr>
            </w:pPr>
          </w:p>
        </w:tc>
        <w:tc>
          <w:tcPr>
            <w:tcW w:w="1990" w:type="dxa"/>
            <w:tcBorders>
              <w:left w:val="single" w:sz="4" w:space="0" w:color="222C4A" w:themeColor="text2"/>
              <w:right w:val="single" w:sz="4" w:space="0" w:color="222C4A" w:themeColor="text2"/>
            </w:tcBorders>
            <w:shd w:val="clear" w:color="auto" w:fill="auto"/>
            <w:vAlign w:val="center"/>
          </w:tcPr>
          <w:p w14:paraId="3DB73353" w14:textId="77777777" w:rsidR="00A67E7D" w:rsidRPr="00F27094" w:rsidRDefault="00A67E7D" w:rsidP="008338D3">
            <w:pPr>
              <w:pStyle w:val="Texttable"/>
              <w:jc w:val="right"/>
              <w:rPr>
                <w:lang w:val="fr-FR"/>
              </w:rPr>
            </w:pPr>
          </w:p>
        </w:tc>
        <w:tc>
          <w:tcPr>
            <w:tcW w:w="3637" w:type="dxa"/>
            <w:tcBorders>
              <w:left w:val="single" w:sz="4" w:space="0" w:color="222C4A" w:themeColor="text2"/>
              <w:right w:val="single" w:sz="4" w:space="0" w:color="222C4A" w:themeColor="text2"/>
            </w:tcBorders>
            <w:vAlign w:val="center"/>
          </w:tcPr>
          <w:p w14:paraId="3838BDA9" w14:textId="77777777" w:rsidR="00A67E7D" w:rsidRPr="00F27094" w:rsidRDefault="00A67E7D" w:rsidP="008338D3">
            <w:pPr>
              <w:pStyle w:val="Texttable"/>
              <w:jc w:val="right"/>
              <w:rPr>
                <w:lang w:val="fr-FR"/>
              </w:rPr>
            </w:pPr>
          </w:p>
        </w:tc>
      </w:tr>
      <w:tr w:rsidR="00A67E7D" w:rsidRPr="00F27094" w14:paraId="47867967" w14:textId="77777777" w:rsidTr="008338D3">
        <w:trPr>
          <w:trHeight w:val="567"/>
        </w:trPr>
        <w:tc>
          <w:tcPr>
            <w:tcW w:w="1754" w:type="dxa"/>
            <w:tcBorders>
              <w:left w:val="single" w:sz="4" w:space="0" w:color="222C4A" w:themeColor="text2"/>
              <w:bottom w:val="single" w:sz="4" w:space="0" w:color="222C4A" w:themeColor="text2"/>
              <w:right w:val="single" w:sz="4" w:space="0" w:color="222C4A" w:themeColor="text2"/>
            </w:tcBorders>
            <w:shd w:val="clear" w:color="auto" w:fill="EDEDED" w:themeFill="background2"/>
            <w:vAlign w:val="center"/>
          </w:tcPr>
          <w:p w14:paraId="2D477284" w14:textId="77777777" w:rsidR="00A67E7D" w:rsidRPr="00F27094" w:rsidRDefault="00A67E7D" w:rsidP="008338D3">
            <w:pPr>
              <w:pStyle w:val="Texttablewithlist"/>
              <w:numPr>
                <w:ilvl w:val="0"/>
                <w:numId w:val="0"/>
              </w:numPr>
              <w:rPr>
                <w:lang w:val="fr-FR"/>
              </w:rPr>
            </w:pPr>
            <w:r w:rsidRPr="00F27094">
              <w:rPr>
                <w:lang w:val="fr-FR"/>
              </w:rPr>
              <w:t>Approbation</w:t>
            </w:r>
          </w:p>
        </w:tc>
        <w:tc>
          <w:tcPr>
            <w:tcW w:w="2133" w:type="dxa"/>
            <w:tcBorders>
              <w:left w:val="single" w:sz="4" w:space="0" w:color="222C4A" w:themeColor="text2"/>
              <w:bottom w:val="single" w:sz="4" w:space="0" w:color="222C4A" w:themeColor="text2"/>
              <w:right w:val="single" w:sz="4" w:space="0" w:color="222C4A" w:themeColor="text2"/>
            </w:tcBorders>
            <w:shd w:val="clear" w:color="auto" w:fill="EDEDED" w:themeFill="background2"/>
            <w:vAlign w:val="center"/>
          </w:tcPr>
          <w:p w14:paraId="2900EC53" w14:textId="77777777" w:rsidR="00A67E7D" w:rsidRPr="00F27094" w:rsidRDefault="00A67E7D" w:rsidP="008338D3">
            <w:pPr>
              <w:pStyle w:val="Texttablewithlist"/>
              <w:numPr>
                <w:ilvl w:val="0"/>
                <w:numId w:val="0"/>
              </w:numPr>
              <w:jc w:val="right"/>
              <w:rPr>
                <w:lang w:val="fr-FR"/>
              </w:rPr>
            </w:pPr>
          </w:p>
        </w:tc>
        <w:tc>
          <w:tcPr>
            <w:tcW w:w="1990" w:type="dxa"/>
            <w:tcBorders>
              <w:left w:val="single" w:sz="4" w:space="0" w:color="222C4A" w:themeColor="text2"/>
              <w:bottom w:val="single" w:sz="4" w:space="0" w:color="222C4A" w:themeColor="text2"/>
              <w:right w:val="single" w:sz="4" w:space="0" w:color="222C4A" w:themeColor="text2"/>
            </w:tcBorders>
            <w:shd w:val="clear" w:color="auto" w:fill="EDEDED" w:themeFill="background2"/>
            <w:vAlign w:val="center"/>
          </w:tcPr>
          <w:p w14:paraId="2376F2BD" w14:textId="77777777" w:rsidR="00A67E7D" w:rsidRPr="00F27094" w:rsidRDefault="00A67E7D" w:rsidP="008338D3">
            <w:pPr>
              <w:pStyle w:val="Texttable"/>
              <w:jc w:val="right"/>
              <w:rPr>
                <w:lang w:val="fr-FR"/>
              </w:rPr>
            </w:pPr>
          </w:p>
        </w:tc>
        <w:tc>
          <w:tcPr>
            <w:tcW w:w="3637" w:type="dxa"/>
            <w:tcBorders>
              <w:left w:val="single" w:sz="4" w:space="0" w:color="222C4A" w:themeColor="text2"/>
              <w:bottom w:val="single" w:sz="4" w:space="0" w:color="222C4A" w:themeColor="text2"/>
              <w:right w:val="single" w:sz="4" w:space="0" w:color="222C4A" w:themeColor="text2"/>
            </w:tcBorders>
            <w:shd w:val="clear" w:color="auto" w:fill="EDEDED" w:themeFill="background2"/>
            <w:vAlign w:val="center"/>
          </w:tcPr>
          <w:p w14:paraId="254AF42F" w14:textId="77777777" w:rsidR="00A67E7D" w:rsidRPr="00F27094" w:rsidRDefault="00A67E7D" w:rsidP="008338D3">
            <w:pPr>
              <w:pStyle w:val="Texttable"/>
              <w:jc w:val="right"/>
              <w:rPr>
                <w:lang w:val="fr-FR"/>
              </w:rPr>
            </w:pPr>
          </w:p>
        </w:tc>
      </w:tr>
    </w:tbl>
    <w:p w14:paraId="0CEC4574" w14:textId="77777777" w:rsidR="00A67E7D" w:rsidRPr="00F27094" w:rsidRDefault="00A67E7D" w:rsidP="00A67E7D"/>
    <w:p w14:paraId="5F312F3B" w14:textId="77777777" w:rsidR="00A67E7D" w:rsidRPr="00F27094" w:rsidRDefault="00A67E7D" w:rsidP="00A67E7D"/>
    <w:p w14:paraId="7CEDDE32" w14:textId="77777777" w:rsidR="00A67E7D" w:rsidRPr="00F27094" w:rsidRDefault="00A67E7D" w:rsidP="00A67E7D"/>
    <w:p w14:paraId="4C72165B" w14:textId="77777777" w:rsidR="00A67E7D" w:rsidRPr="00F27094" w:rsidRDefault="00A67E7D" w:rsidP="00A67E7D">
      <w:pPr>
        <w:pStyle w:val="Titre3"/>
        <w:numPr>
          <w:ilvl w:val="0"/>
          <w:numId w:val="0"/>
        </w:numPr>
        <w:ind w:left="505" w:hanging="505"/>
        <w:rPr>
          <w:lang w:val="fr-FR"/>
        </w:rPr>
      </w:pPr>
      <w:bookmarkStart w:id="23" w:name="_Toc76648183"/>
      <w:bookmarkStart w:id="24" w:name="_Toc82621191"/>
      <w:bookmarkStart w:id="25" w:name="_Toc83633409"/>
      <w:bookmarkStart w:id="26" w:name="_Toc83636953"/>
      <w:bookmarkStart w:id="27" w:name="_Toc83639393"/>
      <w:bookmarkStart w:id="28" w:name="_Toc83641468"/>
      <w:r w:rsidRPr="00F27094">
        <w:rPr>
          <w:lang w:val="fr-FR"/>
        </w:rPr>
        <w:t>Diffusion</w:t>
      </w:r>
      <w:bookmarkEnd w:id="23"/>
      <w:bookmarkEnd w:id="24"/>
      <w:bookmarkEnd w:id="25"/>
      <w:bookmarkEnd w:id="26"/>
      <w:bookmarkEnd w:id="27"/>
      <w:bookmarkEnd w:id="28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397"/>
        <w:gridCol w:w="6117"/>
      </w:tblGrid>
      <w:tr w:rsidR="00A67E7D" w:rsidRPr="00F27094" w14:paraId="798CCB84" w14:textId="77777777" w:rsidTr="008338D3">
        <w:trPr>
          <w:trHeight w:val="737"/>
        </w:trPr>
        <w:tc>
          <w:tcPr>
            <w:tcW w:w="3397" w:type="dxa"/>
            <w:tcBorders>
              <w:top w:val="single" w:sz="4" w:space="0" w:color="222C4A" w:themeColor="text2"/>
              <w:left w:val="single" w:sz="4" w:space="0" w:color="222C4A" w:themeColor="text2"/>
              <w:right w:val="single" w:sz="4" w:space="0" w:color="FFFFFF" w:themeColor="background1"/>
            </w:tcBorders>
            <w:shd w:val="clear" w:color="auto" w:fill="222C4A" w:themeFill="text2"/>
            <w:vAlign w:val="center"/>
          </w:tcPr>
          <w:p w14:paraId="4FD07401" w14:textId="77777777" w:rsidR="00A67E7D" w:rsidRPr="00F27094" w:rsidRDefault="00A67E7D" w:rsidP="008338D3">
            <w:pPr>
              <w:pStyle w:val="Texttablewhitebold"/>
              <w:rPr>
                <w:lang w:val="fr-FR"/>
              </w:rPr>
            </w:pPr>
            <w:r w:rsidRPr="00F27094">
              <w:rPr>
                <w:lang w:val="fr-FR"/>
              </w:rPr>
              <w:t>Entreprise</w:t>
            </w:r>
          </w:p>
        </w:tc>
        <w:tc>
          <w:tcPr>
            <w:tcW w:w="6117" w:type="dxa"/>
            <w:tcBorders>
              <w:top w:val="single" w:sz="4" w:space="0" w:color="222C4A" w:themeColor="text2"/>
              <w:left w:val="single" w:sz="4" w:space="0" w:color="FFFFFF" w:themeColor="background1"/>
              <w:right w:val="single" w:sz="4" w:space="0" w:color="222C4A" w:themeColor="text2"/>
            </w:tcBorders>
            <w:shd w:val="clear" w:color="auto" w:fill="222C4A" w:themeFill="text2"/>
            <w:vAlign w:val="center"/>
          </w:tcPr>
          <w:p w14:paraId="0AFF2721" w14:textId="77777777" w:rsidR="00A67E7D" w:rsidRPr="00F27094" w:rsidRDefault="00A67E7D" w:rsidP="008338D3">
            <w:pPr>
              <w:pStyle w:val="Texttablewhitebold"/>
              <w:jc w:val="right"/>
              <w:rPr>
                <w:lang w:val="fr-FR"/>
              </w:rPr>
            </w:pPr>
            <w:r w:rsidRPr="00F27094">
              <w:rPr>
                <w:lang w:val="fr-FR"/>
              </w:rPr>
              <w:t>Destinataire</w:t>
            </w:r>
          </w:p>
        </w:tc>
      </w:tr>
      <w:tr w:rsidR="00A67E7D" w:rsidRPr="00F27094" w14:paraId="4532988B" w14:textId="77777777" w:rsidTr="008338D3">
        <w:trPr>
          <w:trHeight w:val="567"/>
        </w:trPr>
        <w:tc>
          <w:tcPr>
            <w:tcW w:w="3397" w:type="dxa"/>
            <w:tcBorders>
              <w:left w:val="single" w:sz="4" w:space="0" w:color="222C4A" w:themeColor="text2"/>
              <w:right w:val="single" w:sz="4" w:space="0" w:color="222C4A" w:themeColor="text2"/>
            </w:tcBorders>
            <w:shd w:val="clear" w:color="auto" w:fill="EDEDED" w:themeFill="background2"/>
            <w:vAlign w:val="center"/>
          </w:tcPr>
          <w:p w14:paraId="29687F71" w14:textId="77777777" w:rsidR="00A67E7D" w:rsidRPr="00F27094" w:rsidRDefault="00A67E7D" w:rsidP="008338D3">
            <w:pPr>
              <w:pStyle w:val="Texttablewithlist"/>
              <w:numPr>
                <w:ilvl w:val="0"/>
                <w:numId w:val="0"/>
              </w:numPr>
              <w:rPr>
                <w:lang w:val="fr-FR"/>
              </w:rPr>
            </w:pPr>
            <w:r>
              <w:rPr>
                <w:lang w:val="fr-FR"/>
              </w:rPr>
              <w:t>INETUM</w:t>
            </w:r>
          </w:p>
        </w:tc>
        <w:tc>
          <w:tcPr>
            <w:tcW w:w="6117" w:type="dxa"/>
            <w:tcBorders>
              <w:left w:val="single" w:sz="4" w:space="0" w:color="222C4A" w:themeColor="text2"/>
              <w:right w:val="single" w:sz="4" w:space="0" w:color="222C4A" w:themeColor="text2"/>
            </w:tcBorders>
            <w:shd w:val="clear" w:color="auto" w:fill="EDEDED" w:themeFill="background2"/>
            <w:vAlign w:val="center"/>
          </w:tcPr>
          <w:p w14:paraId="28EDC886" w14:textId="77777777" w:rsidR="00A67E7D" w:rsidRPr="00F27094" w:rsidRDefault="00A67E7D" w:rsidP="008338D3">
            <w:pPr>
              <w:pStyle w:val="Texttable"/>
              <w:jc w:val="right"/>
              <w:rPr>
                <w:lang w:val="fr-FR"/>
              </w:rPr>
            </w:pPr>
            <w:r>
              <w:rPr>
                <w:lang w:val="fr-FR"/>
              </w:rPr>
              <w:t>Skill Center IS</w:t>
            </w:r>
          </w:p>
        </w:tc>
      </w:tr>
      <w:tr w:rsidR="00A67E7D" w:rsidRPr="00F27094" w14:paraId="5A6D89AC" w14:textId="77777777" w:rsidTr="008338D3">
        <w:trPr>
          <w:trHeight w:val="567"/>
        </w:trPr>
        <w:tc>
          <w:tcPr>
            <w:tcW w:w="3397" w:type="dxa"/>
            <w:tcBorders>
              <w:left w:val="single" w:sz="4" w:space="0" w:color="222C4A" w:themeColor="text2"/>
              <w:right w:val="single" w:sz="4" w:space="0" w:color="222C4A" w:themeColor="text2"/>
            </w:tcBorders>
            <w:shd w:val="clear" w:color="auto" w:fill="auto"/>
            <w:vAlign w:val="center"/>
          </w:tcPr>
          <w:p w14:paraId="4112DA7F" w14:textId="77777777" w:rsidR="00A67E7D" w:rsidRPr="00F27094" w:rsidRDefault="00A67E7D" w:rsidP="008338D3">
            <w:pPr>
              <w:pStyle w:val="Texttablewithlist"/>
              <w:numPr>
                <w:ilvl w:val="0"/>
                <w:numId w:val="0"/>
              </w:numPr>
              <w:rPr>
                <w:lang w:val="fr-FR"/>
              </w:rPr>
            </w:pPr>
          </w:p>
        </w:tc>
        <w:tc>
          <w:tcPr>
            <w:tcW w:w="6117" w:type="dxa"/>
            <w:tcBorders>
              <w:left w:val="single" w:sz="4" w:space="0" w:color="222C4A" w:themeColor="text2"/>
              <w:right w:val="single" w:sz="4" w:space="0" w:color="222C4A" w:themeColor="text2"/>
            </w:tcBorders>
            <w:shd w:val="clear" w:color="auto" w:fill="auto"/>
            <w:vAlign w:val="center"/>
          </w:tcPr>
          <w:p w14:paraId="0B55175A" w14:textId="77777777" w:rsidR="00A67E7D" w:rsidRPr="00F27094" w:rsidRDefault="00A67E7D" w:rsidP="008338D3">
            <w:pPr>
              <w:pStyle w:val="Texttable"/>
              <w:jc w:val="right"/>
              <w:rPr>
                <w:lang w:val="fr-FR"/>
              </w:rPr>
            </w:pPr>
          </w:p>
        </w:tc>
      </w:tr>
      <w:tr w:rsidR="00A67E7D" w:rsidRPr="00F27094" w14:paraId="32590F68" w14:textId="77777777" w:rsidTr="008338D3">
        <w:trPr>
          <w:trHeight w:val="567"/>
        </w:trPr>
        <w:tc>
          <w:tcPr>
            <w:tcW w:w="3397" w:type="dxa"/>
            <w:tcBorders>
              <w:left w:val="single" w:sz="4" w:space="0" w:color="222C4A" w:themeColor="text2"/>
              <w:bottom w:val="single" w:sz="4" w:space="0" w:color="222C4A" w:themeColor="text2"/>
              <w:right w:val="single" w:sz="4" w:space="0" w:color="222C4A" w:themeColor="text2"/>
            </w:tcBorders>
            <w:shd w:val="clear" w:color="auto" w:fill="EDEDED" w:themeFill="background2"/>
            <w:vAlign w:val="center"/>
          </w:tcPr>
          <w:p w14:paraId="37476B3E" w14:textId="77777777" w:rsidR="00A67E7D" w:rsidRPr="00F27094" w:rsidRDefault="00A67E7D" w:rsidP="008338D3">
            <w:pPr>
              <w:pStyle w:val="Texttablewithlist"/>
              <w:numPr>
                <w:ilvl w:val="0"/>
                <w:numId w:val="0"/>
              </w:numPr>
              <w:rPr>
                <w:lang w:val="fr-FR"/>
              </w:rPr>
            </w:pPr>
          </w:p>
        </w:tc>
        <w:tc>
          <w:tcPr>
            <w:tcW w:w="6117" w:type="dxa"/>
            <w:tcBorders>
              <w:left w:val="single" w:sz="4" w:space="0" w:color="222C4A" w:themeColor="text2"/>
              <w:bottom w:val="single" w:sz="4" w:space="0" w:color="222C4A" w:themeColor="text2"/>
              <w:right w:val="single" w:sz="4" w:space="0" w:color="222C4A" w:themeColor="text2"/>
            </w:tcBorders>
            <w:shd w:val="clear" w:color="auto" w:fill="EDEDED" w:themeFill="background2"/>
            <w:vAlign w:val="center"/>
          </w:tcPr>
          <w:p w14:paraId="49EA089B" w14:textId="77777777" w:rsidR="00A67E7D" w:rsidRPr="00F27094" w:rsidRDefault="00A67E7D" w:rsidP="008338D3">
            <w:pPr>
              <w:pStyle w:val="Texttable"/>
              <w:jc w:val="right"/>
              <w:rPr>
                <w:lang w:val="fr-FR"/>
              </w:rPr>
            </w:pPr>
          </w:p>
        </w:tc>
      </w:tr>
    </w:tbl>
    <w:p w14:paraId="1DB0CE3E" w14:textId="77777777" w:rsidR="00A67E7D" w:rsidRPr="00F27094" w:rsidRDefault="00A67E7D" w:rsidP="00A67E7D"/>
    <w:sectPr w:rsidR="00A67E7D" w:rsidRPr="00F27094" w:rsidSect="004E3A41">
      <w:headerReference w:type="default" r:id="rId14"/>
      <w:footerReference w:type="default" r:id="rId15"/>
      <w:headerReference w:type="first" r:id="rId16"/>
      <w:footerReference w:type="first" r:id="rId17"/>
      <w:pgSz w:w="11906" w:h="16838" w:code="9"/>
      <w:pgMar w:top="1191" w:right="1191" w:bottom="1191" w:left="1191" w:header="720" w:footer="68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C9CD361" w14:textId="77777777" w:rsidR="008338D3" w:rsidRDefault="008338D3" w:rsidP="00D45B5A">
      <w:r>
        <w:separator/>
      </w:r>
    </w:p>
  </w:endnote>
  <w:endnote w:type="continuationSeparator" w:id="0">
    <w:p w14:paraId="4E786BA3" w14:textId="77777777" w:rsidR="008338D3" w:rsidRDefault="008338D3" w:rsidP="00D45B5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  <w:embedRegular r:id="rId1" w:fontKey="{90C6BED3-9261-46EF-B206-3E291E925AB2}"/>
    <w:embedBold r:id="rId2" w:fontKey="{182AC0B3-67C0-4A1B-BA37-7E1A84ACDD00}"/>
    <w:embedItalic r:id="rId3" w:fontKey="{E526F356-50FC-468C-8A7D-C81C14B3A27E}"/>
    <w:embedBoldItalic r:id="rId4" w:fontKey="{882029E5-C3BC-4055-8274-89C8B336841A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5" w:fontKey="{6EDA3BC7-2388-4893-A999-4D76ED55C51B}"/>
    <w:embedBold r:id="rId6" w:fontKey="{6E13AA3D-F64B-4821-83E8-1A0453FB8150}"/>
    <w:embedItalic r:id="rId7" w:fontKey="{4CEFDA6C-EFEA-4043-8405-34374E19712F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imHei">
    <w:altName w:val="黑体"/>
    <w:panose1 w:val="02010600030101010101"/>
    <w:charset w:val="86"/>
    <w:family w:val="modern"/>
    <w:pitch w:val="fixed"/>
    <w:sig w:usb0="800002BF" w:usb1="38CF7CFA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8" w:fontKey="{0150A5FC-3408-43D4-9448-C169756A9CF8}"/>
    <w:embedBold r:id="rId9" w:fontKey="{D4A3E289-4FAF-416D-9495-F6E23343A01B}"/>
    <w:embedItalic r:id="rId10" w:fontKey="{5C6A564B-4D3E-4DFC-8BF9-F2AAD26F51CD}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E826F24" w14:textId="77777777" w:rsidR="008338D3" w:rsidRDefault="008338D3" w:rsidP="0097136A">
    <w:pPr>
      <w:pStyle w:val="Pieddepage"/>
      <w:jc w:val="right"/>
    </w:pPr>
  </w:p>
  <w:p w14:paraId="55CE4826" w14:textId="77777777" w:rsidR="008338D3" w:rsidRDefault="008338D3" w:rsidP="0097136A">
    <w:pPr>
      <w:pStyle w:val="Pieddepage"/>
      <w:jc w:val="right"/>
    </w:pPr>
  </w:p>
  <w:p w14:paraId="13CAD0CE" w14:textId="77777777" w:rsidR="008338D3" w:rsidRDefault="008338D3" w:rsidP="0097136A">
    <w:pPr>
      <w:pStyle w:val="Pieddepage"/>
      <w:jc w:val="right"/>
    </w:pPr>
  </w:p>
  <w:p w14:paraId="6A2F08A9" w14:textId="77777777" w:rsidR="008338D3" w:rsidRDefault="008338D3" w:rsidP="0097136A">
    <w:pPr>
      <w:pStyle w:val="Pieddepage"/>
      <w:jc w:val="right"/>
    </w:pPr>
  </w:p>
  <w:p w14:paraId="322ABB31" w14:textId="3BE60C2F" w:rsidR="008338D3" w:rsidRDefault="008338D3" w:rsidP="0097136A">
    <w:pPr>
      <w:pStyle w:val="Pieddepage"/>
      <w:jc w:val="right"/>
      <w:rPr>
        <w:color w:val="00AA9B" w:themeColor="accent1"/>
      </w:rPr>
    </w:pPr>
    <w:r>
      <w:rPr>
        <w:noProof/>
        <w:lang w:eastAsia="fr-FR"/>
      </w:rPr>
      <mc:AlternateContent>
        <mc:Choice Requires="wps">
          <w:drawing>
            <wp:anchor distT="45720" distB="45720" distL="114300" distR="114300" simplePos="0" relativeHeight="251659264" behindDoc="0" locked="0" layoutInCell="1" allowOverlap="1" wp14:anchorId="06713AA1" wp14:editId="1751DEE4">
              <wp:simplePos x="0" y="0"/>
              <wp:positionH relativeFrom="column">
                <wp:posOffset>1545378</wp:posOffset>
              </wp:positionH>
              <wp:positionV relativeFrom="paragraph">
                <wp:posOffset>-114300</wp:posOffset>
              </wp:positionV>
              <wp:extent cx="3600000" cy="360000"/>
              <wp:effectExtent l="0" t="0" r="635" b="2540"/>
              <wp:wrapNone/>
              <wp:docPr id="217" name="Zone de texte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600000" cy="360000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30329582" w14:textId="679A0978" w:rsidR="008338D3" w:rsidRPr="00C67AA3" w:rsidRDefault="008338D3" w:rsidP="00BC47AF">
                          <w:pPr>
                            <w:pStyle w:val="Pieddepage"/>
                            <w:rPr>
                              <w:lang w:val="en-US"/>
                            </w:rPr>
                          </w:pPr>
                          <w:r w:rsidRPr="00C67AA3">
                            <w:rPr>
                              <w:lang w:val="en-US"/>
                            </w:rPr>
                            <w:t xml:space="preserve">01/09/2020 | ©2020 Inetum |Ref. </w:t>
                          </w:r>
                          <w:r w:rsidR="004C6634" w:rsidRPr="00C67AA3">
                            <w:rPr>
                              <w:lang w:val="en-US"/>
                            </w:rPr>
                            <w:t xml:space="preserve">Lambda function </w:t>
                          </w:r>
                          <w:r w:rsidR="00C67AA3" w:rsidRPr="00C67AA3">
                            <w:rPr>
                              <w:lang w:val="en-US"/>
                            </w:rPr>
                            <w:t>AWS2ZabbixASGRemove</w:t>
                          </w:r>
                          <w:r w:rsidR="00C67AA3">
                            <w:rPr>
                              <w:lang w:val="en-US"/>
                            </w:rPr>
                            <w:t xml:space="preserve"> </w:t>
                          </w:r>
                          <w:r w:rsidR="004C6634" w:rsidRPr="00C67AA3">
                            <w:rPr>
                              <w:lang w:val="en-US"/>
                            </w:rPr>
                            <w:t>Installation Guide</w:t>
                          </w:r>
                          <w:r w:rsidRPr="00C67AA3">
                            <w:rPr>
                              <w:lang w:val="en-US"/>
                            </w:rPr>
                            <w:t xml:space="preserve"> v1.0</w:t>
                          </w:r>
                        </w:p>
                        <w:p w14:paraId="2C6192F7" w14:textId="7F23B51C" w:rsidR="008338D3" w:rsidRPr="009974B1" w:rsidRDefault="008338D3" w:rsidP="00BC47AF">
                          <w:pPr>
                            <w:pStyle w:val="Pieddepage"/>
                          </w:pPr>
                          <w:r w:rsidRPr="009974B1">
                            <w:t>Classification, internal document</w:t>
                          </w:r>
                        </w:p>
                        <w:p w14:paraId="154B2BAC" w14:textId="175FBFCB" w:rsidR="008338D3" w:rsidRPr="009974B1" w:rsidRDefault="008338D3" w:rsidP="00BC47AF">
                          <w:pPr>
                            <w:pStyle w:val="Pieddepage"/>
                            <w:rPr>
                              <w:caps/>
                            </w:rPr>
                          </w:pPr>
                          <w:r w:rsidRPr="009974B1">
                            <w:rPr>
                              <w:caps/>
                            </w:rPr>
                            <w:t>Z</w:t>
                          </w:r>
                          <w:r>
                            <w:rPr>
                              <w:caps/>
                            </w:rPr>
                            <w:t>abbix agent installation guide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06713AA1" id="_x0000_t202" coordsize="21600,21600" o:spt="202" path="m,l,21600r21600,l21600,xe">
              <v:stroke joinstyle="miter"/>
              <v:path gradientshapeok="t" o:connecttype="rect"/>
            </v:shapetype>
            <v:shape id="Zone de texte 2" o:spid="_x0000_s1028" type="#_x0000_t202" style="position:absolute;left:0;text-align:left;margin-left:121.7pt;margin-top:-9pt;width:283.45pt;height:28.35pt;z-index:2516592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VQhsCQIAAPUDAAAOAAAAZHJzL2Uyb0RvYy54bWysU01v2zAMvQ/YfxB0X5xkaNcZcYquXYcB&#10;3QfQ7bIbI8mxMEnUJCV29utLyXEabLdhPgiUST7yPVKr68EatlchanQNX8zmnCknUGq3bfj3b/ev&#10;rjiLCZwEg041/KAiv16/fLHqfa2W2KGRKjACcbHufcO7lHxdVVF0ykKcoVeOnC0GC4muYVvJAD2h&#10;W1Mt5/PLqscgfUChYqS/d6OTrwt+2yqRvrRtVImZhlNvqZyhnJt8VusV1NsAvtPi2Ab8QxcWtKOi&#10;J6g7SMB2Qf8FZbUIGLFNM4G2wrbVQhUOxGYx/4PNYwdeFS4kTvQnmeL/gxWf918D07Lhy8UbzhxY&#10;GtIPGhWTiiU1JMWWWaTex5piHz1Fp+EdDjTsQjj6BxQ/I3N424HbqpsQsO8USGpykTOrs9QRJ2aQ&#10;Tf8JJdWCXcICNLTBZgVJE0boNKzDaUDUBxP08/XlPH+cCfKNl1IC6inbh5g+KLQsGw0PtAAFHfYP&#10;MeVuoJ5CcjGH99qYsgTGsb7hby+WFyXhzGN1oh012jb8aqxfEjLJ904WO4E2o00FjDuyzkRHymnY&#10;DBSYpdigPBD/gOMu0tsho8Pwm7Oe9rDh8dcOguLMfHSkYV7ayQiTsZkMcIJSG544G83bNC73zge9&#10;7Qh5nJLDG9K51UWC5y6OfdJuFWWO7yAv7/m9RD2/1vUTAAAA//8DAFBLAwQUAAYACAAAACEA4RFM&#10;vuAAAAAKAQAADwAAAGRycy9kb3ducmV2LnhtbEyPwU7DMBBE70j8g7VI3Fo7TVVCiFNVCE5IiDQc&#10;ODqxm1iN1yF22/D3LCd6XO3TzJtiO7uBnc0UrEcJyVIAM9h6bbGT8Fm/LjJgISrUavBoJPyYANvy&#10;9qZQufYXrMx5HztGIRhyJaGPccw5D21vnApLPxqk38FPTkU6p47rSV0o3A18JcSGO2WRGno1mufe&#10;tMf9yUnYfWH1Yr/fm4/qUNm6fhT4tjlKeX83756ARTPHfxj+9EkdSnJq/Al1YIOE1TpdEyphkWQ0&#10;iogsESmwRkKaPQAvC349ofwFAAD//wMAUEsBAi0AFAAGAAgAAAAhALaDOJL+AAAA4QEAABMAAAAA&#10;AAAAAAAAAAAAAAAAAFtDb250ZW50X1R5cGVzXS54bWxQSwECLQAUAAYACAAAACEAOP0h/9YAAACU&#10;AQAACwAAAAAAAAAAAAAAAAAvAQAAX3JlbHMvLnJlbHNQSwECLQAUAAYACAAAACEAElUIbAkCAAD1&#10;AwAADgAAAAAAAAAAAAAAAAAuAgAAZHJzL2Uyb0RvYy54bWxQSwECLQAUAAYACAAAACEA4RFMvuAA&#10;AAAKAQAADwAAAAAAAAAAAAAAAABjBAAAZHJzL2Rvd25yZXYueG1sUEsFBgAAAAAEAAQA8wAAAHAF&#10;AAAAAA==&#10;" filled="f" stroked="f">
              <v:textbox inset="0,0,0,0">
                <w:txbxContent>
                  <w:p w14:paraId="30329582" w14:textId="679A0978" w:rsidR="008338D3" w:rsidRPr="00C67AA3" w:rsidRDefault="008338D3" w:rsidP="00BC47AF">
                    <w:pPr>
                      <w:pStyle w:val="Pieddepage"/>
                      <w:rPr>
                        <w:lang w:val="en-US"/>
                      </w:rPr>
                    </w:pPr>
                    <w:r w:rsidRPr="00C67AA3">
                      <w:rPr>
                        <w:lang w:val="en-US"/>
                      </w:rPr>
                      <w:t xml:space="preserve">01/09/2020 | ©2020 Inetum |Ref. </w:t>
                    </w:r>
                    <w:r w:rsidR="004C6634" w:rsidRPr="00C67AA3">
                      <w:rPr>
                        <w:lang w:val="en-US"/>
                      </w:rPr>
                      <w:t xml:space="preserve">Lambda function </w:t>
                    </w:r>
                    <w:r w:rsidR="00C67AA3" w:rsidRPr="00C67AA3">
                      <w:rPr>
                        <w:lang w:val="en-US"/>
                      </w:rPr>
                      <w:t>AWS2ZabbixASGRemove</w:t>
                    </w:r>
                    <w:r w:rsidR="00C67AA3">
                      <w:rPr>
                        <w:lang w:val="en-US"/>
                      </w:rPr>
                      <w:t xml:space="preserve"> </w:t>
                    </w:r>
                    <w:r w:rsidR="004C6634" w:rsidRPr="00C67AA3">
                      <w:rPr>
                        <w:lang w:val="en-US"/>
                      </w:rPr>
                      <w:t>Installation Guide</w:t>
                    </w:r>
                    <w:r w:rsidRPr="00C67AA3">
                      <w:rPr>
                        <w:lang w:val="en-US"/>
                      </w:rPr>
                      <w:t xml:space="preserve"> v1.0</w:t>
                    </w:r>
                  </w:p>
                  <w:p w14:paraId="2C6192F7" w14:textId="7F23B51C" w:rsidR="008338D3" w:rsidRPr="009974B1" w:rsidRDefault="008338D3" w:rsidP="00BC47AF">
                    <w:pPr>
                      <w:pStyle w:val="Pieddepage"/>
                    </w:pPr>
                    <w:r w:rsidRPr="009974B1">
                      <w:t>Classification, internal document</w:t>
                    </w:r>
                  </w:p>
                  <w:p w14:paraId="154B2BAC" w14:textId="175FBFCB" w:rsidR="008338D3" w:rsidRPr="009974B1" w:rsidRDefault="008338D3" w:rsidP="00BC47AF">
                    <w:pPr>
                      <w:pStyle w:val="Pieddepage"/>
                      <w:rPr>
                        <w:caps/>
                      </w:rPr>
                    </w:pPr>
                    <w:r w:rsidRPr="009974B1">
                      <w:rPr>
                        <w:caps/>
                      </w:rPr>
                      <w:t>Z</w:t>
                    </w:r>
                    <w:r>
                      <w:rPr>
                        <w:caps/>
                      </w:rPr>
                      <w:t>abbix agent installation guide</w:t>
                    </w:r>
                  </w:p>
                </w:txbxContent>
              </v:textbox>
            </v:shape>
          </w:pict>
        </mc:Fallback>
      </mc:AlternateContent>
    </w:r>
    <w:r w:rsidRPr="0097136A">
      <w:rPr>
        <w:noProof/>
        <w:lang w:eastAsia="fr-FR"/>
      </w:rPr>
      <mc:AlternateContent>
        <mc:Choice Requires="wpg">
          <w:drawing>
            <wp:anchor distT="0" distB="0" distL="114300" distR="114300" simplePos="0" relativeHeight="251661312" behindDoc="0" locked="0" layoutInCell="1" allowOverlap="1" wp14:anchorId="08E17718" wp14:editId="0B10F325">
              <wp:simplePos x="0" y="0"/>
              <wp:positionH relativeFrom="margin">
                <wp:align>left</wp:align>
              </wp:positionH>
              <wp:positionV relativeFrom="paragraph">
                <wp:posOffset>-114300</wp:posOffset>
              </wp:positionV>
              <wp:extent cx="1195754" cy="178486"/>
              <wp:effectExtent l="0" t="0" r="4445" b="0"/>
              <wp:wrapNone/>
              <wp:docPr id="10" name="Groupe 9">
                <a:extLst xmlns:a="http://schemas.openxmlformats.org/drawingml/2006/main">
                  <a:ext uri="{FF2B5EF4-FFF2-40B4-BE49-F238E27FC236}">
                    <a16:creationId xmlns:a16="http://schemas.microsoft.com/office/drawing/2014/main" id="{15FEB388-4CEB-4EA3-B324-6924D26D62C4}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195754" cy="178486"/>
                        <a:chOff x="0" y="0"/>
                        <a:chExt cx="5486397" cy="820827"/>
                      </a:xfrm>
                    </wpg:grpSpPr>
                    <wps:wsp>
                      <wps:cNvPr id="2" name="Forme libre : forme 2">
                        <a:extLst>
                          <a:ext uri="{FF2B5EF4-FFF2-40B4-BE49-F238E27FC236}">
                            <a16:creationId xmlns:a16="http://schemas.microsoft.com/office/drawing/2014/main" id="{172DB137-BF66-4FEE-818D-155CB1CD5411}"/>
                          </a:ext>
                        </a:extLst>
                      </wps:cNvPr>
                      <wps:cNvSpPr/>
                      <wps:spPr>
                        <a:xfrm>
                          <a:off x="0" y="0"/>
                          <a:ext cx="4609426" cy="820827"/>
                        </a:xfrm>
                        <a:custGeom>
                          <a:avLst/>
                          <a:gdLst>
                            <a:gd name="connsiteX0" fmla="*/ 358677 w 1533229"/>
                            <a:gd name="connsiteY0" fmla="*/ 169357 h 273031"/>
                            <a:gd name="connsiteX1" fmla="*/ 358677 w 1533229"/>
                            <a:gd name="connsiteY1" fmla="*/ 269168 h 273031"/>
                            <a:gd name="connsiteX2" fmla="*/ 285267 w 1533229"/>
                            <a:gd name="connsiteY2" fmla="*/ 269168 h 273031"/>
                            <a:gd name="connsiteX3" fmla="*/ 285267 w 1533229"/>
                            <a:gd name="connsiteY3" fmla="*/ 198978 h 273031"/>
                            <a:gd name="connsiteX4" fmla="*/ 242123 w 1533229"/>
                            <a:gd name="connsiteY4" fmla="*/ 154546 h 273031"/>
                            <a:gd name="connsiteX5" fmla="*/ 183524 w 1533229"/>
                            <a:gd name="connsiteY5" fmla="*/ 177728 h 273031"/>
                            <a:gd name="connsiteX6" fmla="*/ 183524 w 1533229"/>
                            <a:gd name="connsiteY6" fmla="*/ 269812 h 273031"/>
                            <a:gd name="connsiteX7" fmla="*/ 110758 w 1533229"/>
                            <a:gd name="connsiteY7" fmla="*/ 269812 h 273031"/>
                            <a:gd name="connsiteX8" fmla="*/ 110758 w 1533229"/>
                            <a:gd name="connsiteY8" fmla="*/ 92084 h 273031"/>
                            <a:gd name="connsiteX9" fmla="*/ 183524 w 1533229"/>
                            <a:gd name="connsiteY9" fmla="*/ 92084 h 273031"/>
                            <a:gd name="connsiteX10" fmla="*/ 183524 w 1533229"/>
                            <a:gd name="connsiteY10" fmla="*/ 117842 h 273031"/>
                            <a:gd name="connsiteX11" fmla="*/ 271744 w 1533229"/>
                            <a:gd name="connsiteY11" fmla="*/ 90152 h 273031"/>
                            <a:gd name="connsiteX12" fmla="*/ 358677 w 1533229"/>
                            <a:gd name="connsiteY12" fmla="*/ 169357 h 273031"/>
                            <a:gd name="connsiteX13" fmla="*/ 765005 w 1533229"/>
                            <a:gd name="connsiteY13" fmla="*/ 36705 h 273031"/>
                            <a:gd name="connsiteX14" fmla="*/ 692239 w 1533229"/>
                            <a:gd name="connsiteY14" fmla="*/ 36705 h 273031"/>
                            <a:gd name="connsiteX15" fmla="*/ 692239 w 1533229"/>
                            <a:gd name="connsiteY15" fmla="*/ 92084 h 273031"/>
                            <a:gd name="connsiteX16" fmla="*/ 652959 w 1533229"/>
                            <a:gd name="connsiteY16" fmla="*/ 92084 h 273031"/>
                            <a:gd name="connsiteX17" fmla="*/ 652959 w 1533229"/>
                            <a:gd name="connsiteY17" fmla="*/ 151327 h 273031"/>
                            <a:gd name="connsiteX18" fmla="*/ 692239 w 1533229"/>
                            <a:gd name="connsiteY18" fmla="*/ 151327 h 273031"/>
                            <a:gd name="connsiteX19" fmla="*/ 692239 w 1533229"/>
                            <a:gd name="connsiteY19" fmla="*/ 269168 h 273031"/>
                            <a:gd name="connsiteX20" fmla="*/ 838415 w 1533229"/>
                            <a:gd name="connsiteY20" fmla="*/ 269168 h 273031"/>
                            <a:gd name="connsiteX21" fmla="*/ 838415 w 1533229"/>
                            <a:gd name="connsiteY21" fmla="*/ 209926 h 273031"/>
                            <a:gd name="connsiteX22" fmla="*/ 765649 w 1533229"/>
                            <a:gd name="connsiteY22" fmla="*/ 209926 h 273031"/>
                            <a:gd name="connsiteX23" fmla="*/ 765649 w 1533229"/>
                            <a:gd name="connsiteY23" fmla="*/ 151327 h 273031"/>
                            <a:gd name="connsiteX24" fmla="*/ 838415 w 1533229"/>
                            <a:gd name="connsiteY24" fmla="*/ 151327 h 273031"/>
                            <a:gd name="connsiteX25" fmla="*/ 838415 w 1533229"/>
                            <a:gd name="connsiteY25" fmla="*/ 92084 h 273031"/>
                            <a:gd name="connsiteX26" fmla="*/ 765649 w 1533229"/>
                            <a:gd name="connsiteY26" fmla="*/ 92084 h 273031"/>
                            <a:gd name="connsiteX27" fmla="*/ 765649 w 1533229"/>
                            <a:gd name="connsiteY27" fmla="*/ 36705 h 273031"/>
                            <a:gd name="connsiteX28" fmla="*/ 632997 w 1533229"/>
                            <a:gd name="connsiteY28" fmla="*/ 192539 h 273031"/>
                            <a:gd name="connsiteX29" fmla="*/ 462352 w 1533229"/>
                            <a:gd name="connsiteY29" fmla="*/ 192539 h 273031"/>
                            <a:gd name="connsiteX30" fmla="*/ 508072 w 1533229"/>
                            <a:gd name="connsiteY30" fmla="*/ 216365 h 273031"/>
                            <a:gd name="connsiteX31" fmla="*/ 548640 w 1533229"/>
                            <a:gd name="connsiteY31" fmla="*/ 209926 h 273031"/>
                            <a:gd name="connsiteX32" fmla="*/ 627845 w 1533229"/>
                            <a:gd name="connsiteY32" fmla="*/ 209926 h 273031"/>
                            <a:gd name="connsiteX33" fmla="*/ 508072 w 1533229"/>
                            <a:gd name="connsiteY33" fmla="*/ 273032 h 273031"/>
                            <a:gd name="connsiteX34" fmla="*/ 388942 w 1533229"/>
                            <a:gd name="connsiteY34" fmla="*/ 180304 h 273031"/>
                            <a:gd name="connsiteX35" fmla="*/ 511291 w 1533229"/>
                            <a:gd name="connsiteY35" fmla="*/ 87576 h 273031"/>
                            <a:gd name="connsiteX36" fmla="*/ 632997 w 1533229"/>
                            <a:gd name="connsiteY36" fmla="*/ 192539 h 273031"/>
                            <a:gd name="connsiteX37" fmla="*/ 556367 w 1533229"/>
                            <a:gd name="connsiteY37" fmla="*/ 152615 h 273031"/>
                            <a:gd name="connsiteX38" fmla="*/ 510647 w 1533229"/>
                            <a:gd name="connsiteY38" fmla="*/ 135228 h 273031"/>
                            <a:gd name="connsiteX39" fmla="*/ 465571 w 1533229"/>
                            <a:gd name="connsiteY39" fmla="*/ 152615 h 273031"/>
                            <a:gd name="connsiteX40" fmla="*/ 556367 w 1533229"/>
                            <a:gd name="connsiteY40" fmla="*/ 152615 h 273031"/>
                            <a:gd name="connsiteX41" fmla="*/ 1041901 w 1533229"/>
                            <a:gd name="connsiteY41" fmla="*/ 186744 h 273031"/>
                            <a:gd name="connsiteX42" fmla="*/ 985878 w 1533229"/>
                            <a:gd name="connsiteY42" fmla="*/ 208638 h 273031"/>
                            <a:gd name="connsiteX43" fmla="*/ 943377 w 1533229"/>
                            <a:gd name="connsiteY43" fmla="*/ 165493 h 273031"/>
                            <a:gd name="connsiteX44" fmla="*/ 943377 w 1533229"/>
                            <a:gd name="connsiteY44" fmla="*/ 92084 h 273031"/>
                            <a:gd name="connsiteX45" fmla="*/ 870612 w 1533229"/>
                            <a:gd name="connsiteY45" fmla="*/ 92084 h 273031"/>
                            <a:gd name="connsiteX46" fmla="*/ 870612 w 1533229"/>
                            <a:gd name="connsiteY46" fmla="*/ 194471 h 273031"/>
                            <a:gd name="connsiteX47" fmla="*/ 957544 w 1533229"/>
                            <a:gd name="connsiteY47" fmla="*/ 269812 h 273031"/>
                            <a:gd name="connsiteX48" fmla="*/ 1041901 w 1533229"/>
                            <a:gd name="connsiteY48" fmla="*/ 243411 h 273031"/>
                            <a:gd name="connsiteX49" fmla="*/ 1041901 w 1533229"/>
                            <a:gd name="connsiteY49" fmla="*/ 268524 h 273031"/>
                            <a:gd name="connsiteX50" fmla="*/ 1114667 w 1533229"/>
                            <a:gd name="connsiteY50" fmla="*/ 268524 h 273031"/>
                            <a:gd name="connsiteX51" fmla="*/ 1114667 w 1533229"/>
                            <a:gd name="connsiteY51" fmla="*/ 91440 h 273031"/>
                            <a:gd name="connsiteX52" fmla="*/ 1041901 w 1533229"/>
                            <a:gd name="connsiteY52" fmla="*/ 91440 h 273031"/>
                            <a:gd name="connsiteX53" fmla="*/ 1041901 w 1533229"/>
                            <a:gd name="connsiteY53" fmla="*/ 186744 h 273031"/>
                            <a:gd name="connsiteX54" fmla="*/ 1457888 w 1533229"/>
                            <a:gd name="connsiteY54" fmla="*/ 89508 h 273031"/>
                            <a:gd name="connsiteX55" fmla="*/ 1371600 w 1533229"/>
                            <a:gd name="connsiteY55" fmla="*/ 123637 h 273031"/>
                            <a:gd name="connsiteX56" fmla="*/ 1305274 w 1533229"/>
                            <a:gd name="connsiteY56" fmla="*/ 89508 h 273031"/>
                            <a:gd name="connsiteX57" fmla="*/ 1225425 w 1533229"/>
                            <a:gd name="connsiteY57" fmla="*/ 121705 h 273031"/>
                            <a:gd name="connsiteX58" fmla="*/ 1225425 w 1533229"/>
                            <a:gd name="connsiteY58" fmla="*/ 92084 h 273031"/>
                            <a:gd name="connsiteX59" fmla="*/ 1152659 w 1533229"/>
                            <a:gd name="connsiteY59" fmla="*/ 92084 h 273031"/>
                            <a:gd name="connsiteX60" fmla="*/ 1152659 w 1533229"/>
                            <a:gd name="connsiteY60" fmla="*/ 269168 h 273031"/>
                            <a:gd name="connsiteX61" fmla="*/ 1225425 w 1533229"/>
                            <a:gd name="connsiteY61" fmla="*/ 269168 h 273031"/>
                            <a:gd name="connsiteX62" fmla="*/ 1225425 w 1533229"/>
                            <a:gd name="connsiteY62" fmla="*/ 173865 h 273031"/>
                            <a:gd name="connsiteX63" fmla="*/ 1273721 w 1533229"/>
                            <a:gd name="connsiteY63" fmla="*/ 151327 h 273031"/>
                            <a:gd name="connsiteX64" fmla="*/ 1307850 w 1533229"/>
                            <a:gd name="connsiteY64" fmla="*/ 194471 h 273031"/>
                            <a:gd name="connsiteX65" fmla="*/ 1307850 w 1533229"/>
                            <a:gd name="connsiteY65" fmla="*/ 269168 h 273031"/>
                            <a:gd name="connsiteX66" fmla="*/ 1380615 w 1533229"/>
                            <a:gd name="connsiteY66" fmla="*/ 269168 h 273031"/>
                            <a:gd name="connsiteX67" fmla="*/ 1380615 w 1533229"/>
                            <a:gd name="connsiteY67" fmla="*/ 171933 h 273031"/>
                            <a:gd name="connsiteX68" fmla="*/ 1426335 w 1533229"/>
                            <a:gd name="connsiteY68" fmla="*/ 151327 h 273031"/>
                            <a:gd name="connsiteX69" fmla="*/ 1460464 w 1533229"/>
                            <a:gd name="connsiteY69" fmla="*/ 194471 h 273031"/>
                            <a:gd name="connsiteX70" fmla="*/ 1460464 w 1533229"/>
                            <a:gd name="connsiteY70" fmla="*/ 269168 h 273031"/>
                            <a:gd name="connsiteX71" fmla="*/ 1533230 w 1533229"/>
                            <a:gd name="connsiteY71" fmla="*/ 269168 h 273031"/>
                            <a:gd name="connsiteX72" fmla="*/ 1533230 w 1533229"/>
                            <a:gd name="connsiteY72" fmla="*/ 162918 h 273031"/>
                            <a:gd name="connsiteX73" fmla="*/ 1457888 w 1533229"/>
                            <a:gd name="connsiteY73" fmla="*/ 89508 h 273031"/>
                            <a:gd name="connsiteX74" fmla="*/ 0 w 1533229"/>
                            <a:gd name="connsiteY74" fmla="*/ 92084 h 273031"/>
                            <a:gd name="connsiteX75" fmla="*/ 0 w 1533229"/>
                            <a:gd name="connsiteY75" fmla="*/ 269168 h 273031"/>
                            <a:gd name="connsiteX76" fmla="*/ 72766 w 1533229"/>
                            <a:gd name="connsiteY76" fmla="*/ 269168 h 273031"/>
                            <a:gd name="connsiteX77" fmla="*/ 72766 w 1533229"/>
                            <a:gd name="connsiteY77" fmla="*/ 92084 h 273031"/>
                            <a:gd name="connsiteX78" fmla="*/ 0 w 1533229"/>
                            <a:gd name="connsiteY78" fmla="*/ 92084 h 273031"/>
                            <a:gd name="connsiteX79" fmla="*/ 72766 w 1533229"/>
                            <a:gd name="connsiteY79" fmla="*/ 0 h 273031"/>
                            <a:gd name="connsiteX80" fmla="*/ 0 w 1533229"/>
                            <a:gd name="connsiteY80" fmla="*/ 0 h 273031"/>
                            <a:gd name="connsiteX81" fmla="*/ 0 w 1533229"/>
                            <a:gd name="connsiteY81" fmla="*/ 72766 h 273031"/>
                            <a:gd name="connsiteX82" fmla="*/ 72766 w 1533229"/>
                            <a:gd name="connsiteY82" fmla="*/ 72766 h 273031"/>
                            <a:gd name="connsiteX83" fmla="*/ 72766 w 1533229"/>
                            <a:gd name="connsiteY83" fmla="*/ 0 h 273031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  <a:cxn ang="0">
                              <a:pos x="connsiteX15" y="connsiteY15"/>
                            </a:cxn>
                            <a:cxn ang="0">
                              <a:pos x="connsiteX16" y="connsiteY16"/>
                            </a:cxn>
                            <a:cxn ang="0">
                              <a:pos x="connsiteX17" y="connsiteY17"/>
                            </a:cxn>
                            <a:cxn ang="0">
                              <a:pos x="connsiteX18" y="connsiteY18"/>
                            </a:cxn>
                            <a:cxn ang="0">
                              <a:pos x="connsiteX19" y="connsiteY19"/>
                            </a:cxn>
                            <a:cxn ang="0">
                              <a:pos x="connsiteX20" y="connsiteY20"/>
                            </a:cxn>
                            <a:cxn ang="0">
                              <a:pos x="connsiteX21" y="connsiteY21"/>
                            </a:cxn>
                            <a:cxn ang="0">
                              <a:pos x="connsiteX22" y="connsiteY22"/>
                            </a:cxn>
                            <a:cxn ang="0">
                              <a:pos x="connsiteX23" y="connsiteY23"/>
                            </a:cxn>
                            <a:cxn ang="0">
                              <a:pos x="connsiteX24" y="connsiteY24"/>
                            </a:cxn>
                            <a:cxn ang="0">
                              <a:pos x="connsiteX25" y="connsiteY25"/>
                            </a:cxn>
                            <a:cxn ang="0">
                              <a:pos x="connsiteX26" y="connsiteY26"/>
                            </a:cxn>
                            <a:cxn ang="0">
                              <a:pos x="connsiteX27" y="connsiteY27"/>
                            </a:cxn>
                            <a:cxn ang="0">
                              <a:pos x="connsiteX28" y="connsiteY28"/>
                            </a:cxn>
                            <a:cxn ang="0">
                              <a:pos x="connsiteX29" y="connsiteY29"/>
                            </a:cxn>
                            <a:cxn ang="0">
                              <a:pos x="connsiteX30" y="connsiteY30"/>
                            </a:cxn>
                            <a:cxn ang="0">
                              <a:pos x="connsiteX31" y="connsiteY31"/>
                            </a:cxn>
                            <a:cxn ang="0">
                              <a:pos x="connsiteX32" y="connsiteY32"/>
                            </a:cxn>
                            <a:cxn ang="0">
                              <a:pos x="connsiteX33" y="connsiteY33"/>
                            </a:cxn>
                            <a:cxn ang="0">
                              <a:pos x="connsiteX34" y="connsiteY34"/>
                            </a:cxn>
                            <a:cxn ang="0">
                              <a:pos x="connsiteX35" y="connsiteY35"/>
                            </a:cxn>
                            <a:cxn ang="0">
                              <a:pos x="connsiteX36" y="connsiteY36"/>
                            </a:cxn>
                            <a:cxn ang="0">
                              <a:pos x="connsiteX37" y="connsiteY37"/>
                            </a:cxn>
                            <a:cxn ang="0">
                              <a:pos x="connsiteX38" y="connsiteY38"/>
                            </a:cxn>
                            <a:cxn ang="0">
                              <a:pos x="connsiteX39" y="connsiteY39"/>
                            </a:cxn>
                            <a:cxn ang="0">
                              <a:pos x="connsiteX40" y="connsiteY40"/>
                            </a:cxn>
                            <a:cxn ang="0">
                              <a:pos x="connsiteX41" y="connsiteY41"/>
                            </a:cxn>
                            <a:cxn ang="0">
                              <a:pos x="connsiteX42" y="connsiteY42"/>
                            </a:cxn>
                            <a:cxn ang="0">
                              <a:pos x="connsiteX43" y="connsiteY43"/>
                            </a:cxn>
                            <a:cxn ang="0">
                              <a:pos x="connsiteX44" y="connsiteY44"/>
                            </a:cxn>
                            <a:cxn ang="0">
                              <a:pos x="connsiteX45" y="connsiteY45"/>
                            </a:cxn>
                            <a:cxn ang="0">
                              <a:pos x="connsiteX46" y="connsiteY46"/>
                            </a:cxn>
                            <a:cxn ang="0">
                              <a:pos x="connsiteX47" y="connsiteY47"/>
                            </a:cxn>
                            <a:cxn ang="0">
                              <a:pos x="connsiteX48" y="connsiteY48"/>
                            </a:cxn>
                            <a:cxn ang="0">
                              <a:pos x="connsiteX49" y="connsiteY49"/>
                            </a:cxn>
                            <a:cxn ang="0">
                              <a:pos x="connsiteX50" y="connsiteY50"/>
                            </a:cxn>
                            <a:cxn ang="0">
                              <a:pos x="connsiteX51" y="connsiteY51"/>
                            </a:cxn>
                            <a:cxn ang="0">
                              <a:pos x="connsiteX52" y="connsiteY52"/>
                            </a:cxn>
                            <a:cxn ang="0">
                              <a:pos x="connsiteX53" y="connsiteY53"/>
                            </a:cxn>
                            <a:cxn ang="0">
                              <a:pos x="connsiteX54" y="connsiteY54"/>
                            </a:cxn>
                            <a:cxn ang="0">
                              <a:pos x="connsiteX55" y="connsiteY55"/>
                            </a:cxn>
                            <a:cxn ang="0">
                              <a:pos x="connsiteX56" y="connsiteY56"/>
                            </a:cxn>
                            <a:cxn ang="0">
                              <a:pos x="connsiteX57" y="connsiteY57"/>
                            </a:cxn>
                            <a:cxn ang="0">
                              <a:pos x="connsiteX58" y="connsiteY58"/>
                            </a:cxn>
                            <a:cxn ang="0">
                              <a:pos x="connsiteX59" y="connsiteY59"/>
                            </a:cxn>
                            <a:cxn ang="0">
                              <a:pos x="connsiteX60" y="connsiteY60"/>
                            </a:cxn>
                            <a:cxn ang="0">
                              <a:pos x="connsiteX61" y="connsiteY61"/>
                            </a:cxn>
                            <a:cxn ang="0">
                              <a:pos x="connsiteX62" y="connsiteY62"/>
                            </a:cxn>
                            <a:cxn ang="0">
                              <a:pos x="connsiteX63" y="connsiteY63"/>
                            </a:cxn>
                            <a:cxn ang="0">
                              <a:pos x="connsiteX64" y="connsiteY64"/>
                            </a:cxn>
                            <a:cxn ang="0">
                              <a:pos x="connsiteX65" y="connsiteY65"/>
                            </a:cxn>
                            <a:cxn ang="0">
                              <a:pos x="connsiteX66" y="connsiteY66"/>
                            </a:cxn>
                            <a:cxn ang="0">
                              <a:pos x="connsiteX67" y="connsiteY67"/>
                            </a:cxn>
                            <a:cxn ang="0">
                              <a:pos x="connsiteX68" y="connsiteY68"/>
                            </a:cxn>
                            <a:cxn ang="0">
                              <a:pos x="connsiteX69" y="connsiteY69"/>
                            </a:cxn>
                            <a:cxn ang="0">
                              <a:pos x="connsiteX70" y="connsiteY70"/>
                            </a:cxn>
                            <a:cxn ang="0">
                              <a:pos x="connsiteX71" y="connsiteY71"/>
                            </a:cxn>
                            <a:cxn ang="0">
                              <a:pos x="connsiteX72" y="connsiteY72"/>
                            </a:cxn>
                            <a:cxn ang="0">
                              <a:pos x="connsiteX73" y="connsiteY73"/>
                            </a:cxn>
                            <a:cxn ang="0">
                              <a:pos x="connsiteX74" y="connsiteY74"/>
                            </a:cxn>
                            <a:cxn ang="0">
                              <a:pos x="connsiteX75" y="connsiteY75"/>
                            </a:cxn>
                            <a:cxn ang="0">
                              <a:pos x="connsiteX76" y="connsiteY76"/>
                            </a:cxn>
                            <a:cxn ang="0">
                              <a:pos x="connsiteX77" y="connsiteY77"/>
                            </a:cxn>
                            <a:cxn ang="0">
                              <a:pos x="connsiteX78" y="connsiteY78"/>
                            </a:cxn>
                            <a:cxn ang="0">
                              <a:pos x="connsiteX79" y="connsiteY79"/>
                            </a:cxn>
                            <a:cxn ang="0">
                              <a:pos x="connsiteX80" y="connsiteY80"/>
                            </a:cxn>
                            <a:cxn ang="0">
                              <a:pos x="connsiteX81" y="connsiteY81"/>
                            </a:cxn>
                            <a:cxn ang="0">
                              <a:pos x="connsiteX82" y="connsiteY82"/>
                            </a:cxn>
                            <a:cxn ang="0">
                              <a:pos x="connsiteX83" y="connsiteY83"/>
                            </a:cxn>
                          </a:cxnLst>
                          <a:rect l="l" t="t" r="r" b="b"/>
                          <a:pathLst>
                            <a:path w="1533229" h="273031">
                              <a:moveTo>
                                <a:pt x="358677" y="169357"/>
                              </a:moveTo>
                              <a:lnTo>
                                <a:pt x="358677" y="269168"/>
                              </a:lnTo>
                              <a:lnTo>
                                <a:pt x="285267" y="269168"/>
                              </a:lnTo>
                              <a:lnTo>
                                <a:pt x="285267" y="198978"/>
                              </a:lnTo>
                              <a:cubicBezTo>
                                <a:pt x="285267" y="167425"/>
                                <a:pt x="274964" y="154546"/>
                                <a:pt x="242123" y="154546"/>
                              </a:cubicBezTo>
                              <a:cubicBezTo>
                                <a:pt x="220229" y="154546"/>
                                <a:pt x="197691" y="164206"/>
                                <a:pt x="183524" y="177728"/>
                              </a:cubicBezTo>
                              <a:lnTo>
                                <a:pt x="183524" y="269812"/>
                              </a:lnTo>
                              <a:lnTo>
                                <a:pt x="110758" y="269812"/>
                              </a:lnTo>
                              <a:lnTo>
                                <a:pt x="110758" y="92084"/>
                              </a:lnTo>
                              <a:lnTo>
                                <a:pt x="183524" y="92084"/>
                              </a:lnTo>
                              <a:lnTo>
                                <a:pt x="183524" y="117842"/>
                              </a:lnTo>
                              <a:cubicBezTo>
                                <a:pt x="205418" y="102387"/>
                                <a:pt x="233108" y="90152"/>
                                <a:pt x="271744" y="90152"/>
                              </a:cubicBezTo>
                              <a:cubicBezTo>
                                <a:pt x="312957" y="90152"/>
                                <a:pt x="358677" y="103675"/>
                                <a:pt x="358677" y="169357"/>
                              </a:cubicBezTo>
                              <a:close/>
                              <a:moveTo>
                                <a:pt x="765005" y="36705"/>
                              </a:moveTo>
                              <a:lnTo>
                                <a:pt x="692239" y="36705"/>
                              </a:lnTo>
                              <a:lnTo>
                                <a:pt x="692239" y="92084"/>
                              </a:lnTo>
                              <a:lnTo>
                                <a:pt x="652959" y="92084"/>
                              </a:lnTo>
                              <a:lnTo>
                                <a:pt x="652959" y="151327"/>
                              </a:lnTo>
                              <a:lnTo>
                                <a:pt x="692239" y="151327"/>
                              </a:lnTo>
                              <a:lnTo>
                                <a:pt x="692239" y="269168"/>
                              </a:lnTo>
                              <a:lnTo>
                                <a:pt x="838415" y="269168"/>
                              </a:lnTo>
                              <a:lnTo>
                                <a:pt x="838415" y="209926"/>
                              </a:lnTo>
                              <a:lnTo>
                                <a:pt x="765649" y="209926"/>
                              </a:lnTo>
                              <a:lnTo>
                                <a:pt x="765649" y="151327"/>
                              </a:lnTo>
                              <a:lnTo>
                                <a:pt x="838415" y="151327"/>
                              </a:lnTo>
                              <a:lnTo>
                                <a:pt x="838415" y="92084"/>
                              </a:lnTo>
                              <a:lnTo>
                                <a:pt x="765649" y="92084"/>
                              </a:lnTo>
                              <a:lnTo>
                                <a:pt x="765649" y="36705"/>
                              </a:lnTo>
                              <a:close/>
                              <a:moveTo>
                                <a:pt x="632997" y="192539"/>
                              </a:moveTo>
                              <a:lnTo>
                                <a:pt x="462352" y="192539"/>
                              </a:lnTo>
                              <a:cubicBezTo>
                                <a:pt x="468147" y="211857"/>
                                <a:pt x="488109" y="216365"/>
                                <a:pt x="508072" y="216365"/>
                              </a:cubicBezTo>
                              <a:cubicBezTo>
                                <a:pt x="527390" y="216365"/>
                                <a:pt x="538337" y="215077"/>
                                <a:pt x="548640" y="209926"/>
                              </a:cubicBezTo>
                              <a:lnTo>
                                <a:pt x="627845" y="209926"/>
                              </a:lnTo>
                              <a:cubicBezTo>
                                <a:pt x="616254" y="252426"/>
                                <a:pt x="577617" y="273032"/>
                                <a:pt x="508072" y="273032"/>
                              </a:cubicBezTo>
                              <a:cubicBezTo>
                                <a:pt x="437882" y="273032"/>
                                <a:pt x="388942" y="246630"/>
                                <a:pt x="388942" y="180304"/>
                              </a:cubicBezTo>
                              <a:cubicBezTo>
                                <a:pt x="388942" y="113978"/>
                                <a:pt x="437882" y="87576"/>
                                <a:pt x="511291" y="87576"/>
                              </a:cubicBezTo>
                              <a:cubicBezTo>
                                <a:pt x="585345" y="87576"/>
                                <a:pt x="632997" y="113978"/>
                                <a:pt x="632997" y="192539"/>
                              </a:cubicBezTo>
                              <a:close/>
                              <a:moveTo>
                                <a:pt x="556367" y="152615"/>
                              </a:moveTo>
                              <a:cubicBezTo>
                                <a:pt x="547996" y="140380"/>
                                <a:pt x="529966" y="135228"/>
                                <a:pt x="510647" y="135228"/>
                              </a:cubicBezTo>
                              <a:cubicBezTo>
                                <a:pt x="491329" y="135228"/>
                                <a:pt x="473299" y="141024"/>
                                <a:pt x="465571" y="152615"/>
                              </a:cubicBezTo>
                              <a:lnTo>
                                <a:pt x="556367" y="152615"/>
                              </a:lnTo>
                              <a:close/>
                              <a:moveTo>
                                <a:pt x="1041901" y="186744"/>
                              </a:moveTo>
                              <a:cubicBezTo>
                                <a:pt x="1028378" y="199622"/>
                                <a:pt x="1006484" y="208638"/>
                                <a:pt x="985878" y="208638"/>
                              </a:cubicBezTo>
                              <a:cubicBezTo>
                                <a:pt x="954325" y="208638"/>
                                <a:pt x="943377" y="195759"/>
                                <a:pt x="943377" y="165493"/>
                              </a:cubicBezTo>
                              <a:lnTo>
                                <a:pt x="943377" y="92084"/>
                              </a:lnTo>
                              <a:lnTo>
                                <a:pt x="870612" y="92084"/>
                              </a:lnTo>
                              <a:lnTo>
                                <a:pt x="870612" y="194471"/>
                              </a:lnTo>
                              <a:cubicBezTo>
                                <a:pt x="870612" y="257577"/>
                                <a:pt x="918264" y="269812"/>
                                <a:pt x="957544" y="269812"/>
                              </a:cubicBezTo>
                              <a:cubicBezTo>
                                <a:pt x="994249" y="269812"/>
                                <a:pt x="1021295" y="258221"/>
                                <a:pt x="1041901" y="243411"/>
                              </a:cubicBezTo>
                              <a:lnTo>
                                <a:pt x="1041901" y="268524"/>
                              </a:lnTo>
                              <a:lnTo>
                                <a:pt x="1114667" y="268524"/>
                              </a:lnTo>
                              <a:lnTo>
                                <a:pt x="1114667" y="91440"/>
                              </a:lnTo>
                              <a:lnTo>
                                <a:pt x="1041901" y="91440"/>
                              </a:lnTo>
                              <a:lnTo>
                                <a:pt x="1041901" y="186744"/>
                              </a:lnTo>
                              <a:close/>
                              <a:moveTo>
                                <a:pt x="1457888" y="89508"/>
                              </a:moveTo>
                              <a:cubicBezTo>
                                <a:pt x="1414744" y="89508"/>
                                <a:pt x="1388987" y="103031"/>
                                <a:pt x="1371600" y="123637"/>
                              </a:cubicBezTo>
                              <a:cubicBezTo>
                                <a:pt x="1357433" y="97879"/>
                                <a:pt x="1327168" y="89508"/>
                                <a:pt x="1305274" y="89508"/>
                              </a:cubicBezTo>
                              <a:cubicBezTo>
                                <a:pt x="1262130" y="89508"/>
                                <a:pt x="1241523" y="106895"/>
                                <a:pt x="1225425" y="121705"/>
                              </a:cubicBezTo>
                              <a:lnTo>
                                <a:pt x="1225425" y="92084"/>
                              </a:lnTo>
                              <a:lnTo>
                                <a:pt x="1152659" y="92084"/>
                              </a:lnTo>
                              <a:lnTo>
                                <a:pt x="1152659" y="269168"/>
                              </a:lnTo>
                              <a:lnTo>
                                <a:pt x="1225425" y="269168"/>
                              </a:lnTo>
                              <a:lnTo>
                                <a:pt x="1225425" y="173865"/>
                              </a:lnTo>
                              <a:cubicBezTo>
                                <a:pt x="1240236" y="159054"/>
                                <a:pt x="1255690" y="151327"/>
                                <a:pt x="1273721" y="151327"/>
                              </a:cubicBezTo>
                              <a:cubicBezTo>
                                <a:pt x="1299478" y="151327"/>
                                <a:pt x="1307850" y="164206"/>
                                <a:pt x="1307850" y="194471"/>
                              </a:cubicBezTo>
                              <a:lnTo>
                                <a:pt x="1307850" y="269168"/>
                              </a:lnTo>
                              <a:lnTo>
                                <a:pt x="1380615" y="269168"/>
                              </a:lnTo>
                              <a:lnTo>
                                <a:pt x="1380615" y="171933"/>
                              </a:lnTo>
                              <a:cubicBezTo>
                                <a:pt x="1395426" y="157122"/>
                                <a:pt x="1408305" y="151327"/>
                                <a:pt x="1426335" y="151327"/>
                              </a:cubicBezTo>
                              <a:cubicBezTo>
                                <a:pt x="1452093" y="151327"/>
                                <a:pt x="1460464" y="164206"/>
                                <a:pt x="1460464" y="194471"/>
                              </a:cubicBezTo>
                              <a:lnTo>
                                <a:pt x="1460464" y="269168"/>
                              </a:lnTo>
                              <a:lnTo>
                                <a:pt x="1533230" y="269168"/>
                              </a:lnTo>
                              <a:lnTo>
                                <a:pt x="1533230" y="162918"/>
                              </a:lnTo>
                              <a:cubicBezTo>
                                <a:pt x="1533230" y="101743"/>
                                <a:pt x="1488798" y="89508"/>
                                <a:pt x="1457888" y="89508"/>
                              </a:cubicBezTo>
                              <a:close/>
                              <a:moveTo>
                                <a:pt x="0" y="92084"/>
                              </a:moveTo>
                              <a:lnTo>
                                <a:pt x="0" y="269168"/>
                              </a:lnTo>
                              <a:lnTo>
                                <a:pt x="72766" y="269168"/>
                              </a:lnTo>
                              <a:lnTo>
                                <a:pt x="72766" y="92084"/>
                              </a:lnTo>
                              <a:lnTo>
                                <a:pt x="0" y="92084"/>
                              </a:lnTo>
                              <a:close/>
                              <a:moveTo>
                                <a:pt x="72766" y="0"/>
                              </a:moveTo>
                              <a:lnTo>
                                <a:pt x="0" y="0"/>
                              </a:lnTo>
                              <a:lnTo>
                                <a:pt x="0" y="72766"/>
                              </a:lnTo>
                              <a:lnTo>
                                <a:pt x="72766" y="72766"/>
                              </a:lnTo>
                              <a:lnTo>
                                <a:pt x="7276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22C4A"/>
                        </a:solidFill>
                        <a:ln w="6439" cap="flat">
                          <a:noFill/>
                          <a:prstDash val="solid"/>
                          <a:miter/>
                        </a:ln>
                      </wps:spPr>
                      <wps:bodyPr rtlCol="0" anchor="ctr"/>
                    </wps:wsp>
                    <wps:wsp>
                      <wps:cNvPr id="3" name="Forme libre : forme 3">
                        <a:extLst>
                          <a:ext uri="{FF2B5EF4-FFF2-40B4-BE49-F238E27FC236}">
                            <a16:creationId xmlns:a16="http://schemas.microsoft.com/office/drawing/2014/main" id="{DD808059-E964-4E3F-8DE7-0F10D366ACAA}"/>
                          </a:ext>
                        </a:extLst>
                      </wps:cNvPr>
                      <wps:cNvSpPr/>
                      <wps:spPr>
                        <a:xfrm>
                          <a:off x="4830122" y="151000"/>
                          <a:ext cx="656275" cy="658210"/>
                        </a:xfrm>
                        <a:custGeom>
                          <a:avLst/>
                          <a:gdLst>
                            <a:gd name="connsiteX0" fmla="*/ 72766 w 218296"/>
                            <a:gd name="connsiteY0" fmla="*/ 0 h 218940"/>
                            <a:gd name="connsiteX1" fmla="*/ 72766 w 218296"/>
                            <a:gd name="connsiteY1" fmla="*/ 72766 h 218940"/>
                            <a:gd name="connsiteX2" fmla="*/ 145531 w 218296"/>
                            <a:gd name="connsiteY2" fmla="*/ 72766 h 218940"/>
                            <a:gd name="connsiteX3" fmla="*/ 145531 w 218296"/>
                            <a:gd name="connsiteY3" fmla="*/ 145531 h 218940"/>
                            <a:gd name="connsiteX4" fmla="*/ 218297 w 218296"/>
                            <a:gd name="connsiteY4" fmla="*/ 145531 h 218940"/>
                            <a:gd name="connsiteX5" fmla="*/ 218297 w 218296"/>
                            <a:gd name="connsiteY5" fmla="*/ 0 h 218940"/>
                            <a:gd name="connsiteX6" fmla="*/ 72766 w 218296"/>
                            <a:gd name="connsiteY6" fmla="*/ 0 h 218940"/>
                            <a:gd name="connsiteX7" fmla="*/ 72766 w 218296"/>
                            <a:gd name="connsiteY7" fmla="*/ 146175 h 218940"/>
                            <a:gd name="connsiteX8" fmla="*/ 0 w 218296"/>
                            <a:gd name="connsiteY8" fmla="*/ 146175 h 218940"/>
                            <a:gd name="connsiteX9" fmla="*/ 0 w 218296"/>
                            <a:gd name="connsiteY9" fmla="*/ 218941 h 218940"/>
                            <a:gd name="connsiteX10" fmla="*/ 72766 w 218296"/>
                            <a:gd name="connsiteY10" fmla="*/ 218941 h 218940"/>
                            <a:gd name="connsiteX11" fmla="*/ 72766 w 218296"/>
                            <a:gd name="connsiteY11" fmla="*/ 146175 h 218940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</a:cxnLst>
                          <a:rect l="l" t="t" r="r" b="b"/>
                          <a:pathLst>
                            <a:path w="218296" h="218940">
                              <a:moveTo>
                                <a:pt x="72766" y="0"/>
                              </a:moveTo>
                              <a:lnTo>
                                <a:pt x="72766" y="72766"/>
                              </a:lnTo>
                              <a:lnTo>
                                <a:pt x="145531" y="72766"/>
                              </a:lnTo>
                              <a:lnTo>
                                <a:pt x="145531" y="145531"/>
                              </a:lnTo>
                              <a:lnTo>
                                <a:pt x="218297" y="145531"/>
                              </a:lnTo>
                              <a:lnTo>
                                <a:pt x="218297" y="0"/>
                              </a:lnTo>
                              <a:lnTo>
                                <a:pt x="72766" y="0"/>
                              </a:lnTo>
                              <a:close/>
                              <a:moveTo>
                                <a:pt x="72766" y="146175"/>
                              </a:moveTo>
                              <a:lnTo>
                                <a:pt x="0" y="146175"/>
                              </a:lnTo>
                              <a:lnTo>
                                <a:pt x="0" y="218941"/>
                              </a:lnTo>
                              <a:lnTo>
                                <a:pt x="72766" y="218941"/>
                              </a:lnTo>
                              <a:lnTo>
                                <a:pt x="72766" y="14617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AA9B"/>
                        </a:solidFill>
                        <a:ln w="6439" cap="flat">
                          <a:noFill/>
                          <a:prstDash val="solid"/>
                          <a:miter/>
                        </a:ln>
                      </wps:spPr>
                      <wps:bodyPr rtlCol="0" anchor="ctr"/>
                    </wps:wsp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 xmlns:w16cex="http://schemas.microsoft.com/office/word/2018/wordml/cex" xmlns:w16="http://schemas.microsoft.com/office/word/2018/wordml" xmlns:a="http://schemas.openxmlformats.org/drawingml/2006/main" xmlns:a16="http://schemas.microsoft.com/office/drawing/2014/main">
          <w:pict>
            <v:group id="Groupe 9" style="position:absolute;margin-left:0;margin-top:-9pt;width:94.15pt;height:14.05pt;z-index:251661312;mso-position-horizontal:left;mso-position-horizontal-relative:margin;mso-width-relative:margin;mso-height-relative:margin" coordsize="54863,8208" o:spid="_x0000_s1026" w14:anchorId="0E76913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NN4YXxAAAHxgAAAOAAAAZHJzL2Uyb0RvYy54bWzsXd1uY7cRvi/QdxB8WcDx4e85x8husF7b&#10;QYGiDZAUSC+1svwDyJIgKetNg7xLn6VP1iGHPJqhZJ2h0wK56E3ks+TH4Qxnhn8zzNfffHleTD7P&#10;N9un1fLdmfqqOZvMl7PV3dPy4d3Z33+4Pe/OJtvddHk3XayW83dnP8+3Z9+8/+Mfvn5ZX8716nG1&#10;uJtvJtDIcnv5sn539rjbrS8vLrazx/nzdPvVaj1fQuH9avM83cHn5uHibjN9gdafFxe6afzFy2pz&#10;t96sZvPtFv71GgvP3sf27+/ns93f7u+3891k8e4M+raL/93E/34K/714//X08mEzXT8+zVI3pm/o&#10;xfP0aQlEh6aup7vp5KfN00FTz0+zzWq7ut99NVs9X6zu759m88gDcKOagptvN6uf1pGXh8uXh/Ug&#10;JhBtIac3Nzv76+fvNpOnOxg7EM9y+gxjFMnOJ31kaP5l95ftLrAGfyFLv9ze6it3c2vPb+Gvc9tc&#10;2fOrG9uf32rT3ej29qM2/teAVv5ytplPd6Acf77L4lVe1v000EEw9iIKOPbzF+Vub65M153bjzdX&#10;5/bmgzm/Mtqe+17ba+2vvf5ofw0DexH7nH8jFxcv64fLyHPQkPjnt5v19+vvNlA//MMDfgV+v9xv&#10;nsMvDNLkS9SYnweNCbKYwT8q1bvW2bPJDMpU29nOo0rNHkHvDmCzx5sEdFDT9C0CO910uk1dRrKx&#10;o0NnXtZgHdu9AmxlEgy2cUyvvn+crudRr7YojChYncf/FqxtPlk8fdrM//2vy0kwvvlE/161odXX&#10;V8q051e33p/b25ub80511+fKuY9X6uO1s0qd0IYkgDD48c9BFbaXW9AKqR5Y3/RW+1eHc3o5+2m7&#10;+3a+iho1/QzKiJ7nLhnXw10yvtlqudw+7eY/gjnePy/AGf3pYmJc59t28jJRzhite9SxA8w/KEb5&#10;3rh28jjRrWmMegXyo3oDGYrRvle+GyUDyjVwozunvYAbhpGRMW8gQzGq7/p2nBsw+D03VittxseG&#10;YpSzzvpRoTlCRnXGaTtOhmHattXj3IDaDtxIyVAMqECn9Cg34Oz2ZFTTum6cG4oRkoEFRzUZiunB&#10;GdtRZnpKRTg0FCOjEubkPTNCMhwUJqXxsVHMpFvVWoGqMVDfKCegQ21a6tUUBUndGrXq1rumcePa&#10;pijI+BYwo+6TmjWsQLTpBXQoSEiH2rWYDgUJNY4atne6dxJ+KEhIh1q2mA4FKaeMFsxv1LbFgqMg&#10;KSFq3mJCFCSdSqlT6ExnlUC1NQVJCVGnICZEQbrpez0+z2lq4GCs3gqUjoGkhKiBiwlRkFAZNLVw&#10;segoSEqImriYEAXJ7DWsbYeZSCw5ChLSoSYupkNBMn+qqYV7o/tesiClINVrB85+bIKAxfpecNZr&#10;WMWNTxAMJCRkqIW7pmtaASEG0sobPz7lwV5iz1HYx9pmnCMGElqroW7Ba1jICBwdA0kJUQsXi46C&#10;4h5rfPljqIXDEQbsGQWioyDVNaYZX54aauFOKd0rASEK6lrXjntuQy1cakYMJNVuauLOgaIK7NVQ&#10;ECxPPcyUY/ZqqI071XgrIURBCkxcsOsy3DE410qGiIKEHFnmGISiYyApIeoYVGMV7AnGtc4yFJxz&#10;wNZjbJAs9Qx95zrYs48ejjAQbPK8Gd8aW2rkvTVGcgrDQMo725txjqiRiwkxkGjfarmNNx427uOS&#10;oyDZPG6pY+haIR0KUr21YBKjqkBtPB7GCnauloKE5wqW2bhYuylKWwOnkeMsMSMXU6Io7eGMbdyO&#10;HHUNSinrJW6VoaSUmJWLKVFUryysNMb0wVHXIHZCDCUkRF2DnBBDybxduF8Y1t7KurbrBO6Ooboe&#10;ljXjsqN2DmfqyjeCpZ1jKLj6MeO7cscs3TROtwKzZSghS9TSldbOasEi0nGUkpwEOWrpckoUJXOt&#10;jhq6CnOz5IyGoWSEPPcOQkIMJTxp8NTOxbJjKCkl5h6k+uAZqjWdYJvkmaXDBqHVgtUQR8mOuDzz&#10;D6ZpOycwW46STbaembqYEkVJx4k7iA4WEAK79RQlpcRs3UgpMVSrejO+xvPU1hVcFxoj4YmhhBrB&#10;XARcTlovcK+eoWQa0TIfIaXEUMJxapmPCPegRqDlDCWlxKxdTImhPOy4xyfclvkI6czOULJpsKUu&#10;QiI2Wl82W7TUyiUkaH3pyFD7bnXr/fjmpaUYKR1q3VI6FCMUGTVtichofSEJatNSTihmfMXdURcg&#10;4KKoP7ag76jdS5qn9ZHjURLUdIVC6g4xo2SotUvJUAwfCwhvesjhI9PHHFEy+7JMISXw12QawvCa&#10;GLqzXm1DPBKNL4GYpfwJoSMYMQWoEPQyAgYZU3CMLoH+yMAgOQrWVZRBHhRsqsDg1SjYVoHBX1Gw&#10;qwKDE6LgGCUmFhh4FgrOkWIyaYPPoOCuqtvgCSg4Bh6Jux0CESgavqt0rFSyOi0LUQOMep2ehVgA&#10;Bq/TNFWoGnxX8V4om6rTNlWoG3xXUS8UTtVpnCpUDr6rqBdKp+q0Ltx004GD7xrqutA6+K6CF1oH&#10;t9RV8ELrdJ3WhWtnxnud1ulC6+C7qvOF1sGdcRW80LohIlbm58KNLuO9TuvClSuD12lduEilcPiu&#10;4T1cjzJ4ndaFS08Gr9M6U2gdfFd1vtA6uOWsghdaB3eXVfBC6+B2sQpeaB3cGVbBC62D68MqeKF1&#10;cClYAw+3dHTc4bsKXmgdXMVVwQutgwu2KnihdXBtVgUvtM7WaV24CGOiq9O6cL/F4HVaFy6gGLxO&#10;68JdFIPXaZ0ttA6+ayQf7n8odfiughda5+q0LlzVMOp1WucKrYPvqs4XWge3LFXwQuvg7qQKXmgd&#10;XIhUwQutg2uOKnihdXDjUQUvtA5uJGrg4V6Bjjt8V8ELrYPLgyp4oXVwI1AFL7QOjvmr4IXWwdl9&#10;FbzQOjjGr4IXWgen7FXwQut8ndaFU3M27nVaFw61GbxO68JJNYXDdw3v4fiZweu0ri20Dr6rqBda&#10;BwfHVfBC6+AQuQpeaB0cEFfBC62Dc9wqeKF1bZ3WtYXWwXcV9ULr2jqtC0ekVG3gu4Z6ODJl8Dqt&#10;C0ebDF6ndV2hdfBNOo+nR+mIcgP5uSEzdxEzc3dnE8jM3ZxNIDP3U8BML9fTXTjZzH9OXiDLMqXA&#10;TR7fnaXUtlD8vPo8/2EVK+7COScml0RGMGUkdWJfb7F8pT5eEqT6uVb+XcfWMYUttl5XGxPMirZn&#10;P316ml3N/0n7QygoiInDrTgIBMm3tg/3tzBKmEqWpIWFMSGtKAxiZ1T4V2pWNyG58Hizqm8hBw8L&#10;vdVNNMfcIUwbw8KYdJY45FS4DAkGZAgZZIVUitoxYyxSqKsd70lONx0Tq2LTVZVVzK0qmuYcJ7k2&#10;kIWKDkU1kCMdXVEWnTZGNVgYc6hCe0NZzMTCnoX8qkSL0+BfSNFAxG8IYgEFOWiUWkYDcbTRLWeK&#10;tDAmkB4nuVht57Gfe3NCwhCyD6lWkXAMxE/wfTU+qpgnc1A9V8q/2DapPD5OmFOEEgiRkakjucX8&#10;m1qOiU6xMuZdnK4d07zeUFvgKjCFI7ZdWTum2pzsN6ZTYNtVtQUyIf2uqz0+kqTbVZWp/uXhnr2q&#10;uBi8joMaMztGNBdTOQ7rD5SYt0U1s75Taeevlepw+5Utz3adatD5YiJG6EAuxKQEHLqYpZF6x22f&#10;fyFNiKwzPS4njjRrOghpTs26BtdIA82Y2oGFVF04lcxvMqSYpXGIybU4NmGUh7A8xEDQKp4aD51o&#10;W69SD0Mee3SBQ2HMckHkUCia6ayBIEpc5mDqBhU2JmZgsxARi0e5mSYpVDEXQzwSFKng7Ye4oszN&#10;kg7FzAvaH8zfiP0ZykRcus6ZdM41ADNBqu8HvaGF1Bj48L1uTJigEXuMuQNJSPtpgLeUVNW2fY+r&#10;fmUbiMRiQoAUrRDeFZY8McGCFcY8jaJQJCLbQxZpWvIcNGvbkBiGzVqYueMkkgVofUjZOOSRc5YV&#10;P3EYsy8OMbnW6xJNAcYIjWHDIpFCpztQdYSBAPE6KrOg4AEdC1NjEComRFChYl5FUSgSau+sSXdJ&#10;R5qNWRSpR/B4StwZ5R5h5gMWxsSJxOUpoRLM+PyAqQiRQFVlzEZIvRmG64iPJwQ0cMddKsSE6bRu&#10;3y9iB97DSzJpMOh6mPPOv1CtesgjS2e6h82CCoTFII6j6zReaGaiVK8wPUEgcQaKmQaFYLKAsHsp&#10;sQB7UFc9huKfbhzzI3BEQ4aAuLaiZpR7fMICMTwvEopBd4nQaZ+mLMz4aVQH1CD8MCXAbiA6Ncjr&#10;y6+0JLFhAD6WxrD6RJGrAP/KUNeCmaFQ2g5PH/ZUNUT2o0840qUYi3/AJafCvxJN7bVK16CHzWrI&#10;UofLbOTUQ3ngZegRxmEnTkO0/VFO8xhlejGYH3kcXeGnOPk31BYsw1PEemy8srqKweSJ3czgcfFa&#10;2DqmCdD1sKPkEoQpNy3z9uvvvXxj9DnKN0YQH5XvcbLgXPIEMkCHhjEEHBs+PBSgpTGc+CjZzHVW&#10;3Ri/LpYlBmy/pbqKUdsS0RuY0EICfDxuaWG0meht00ECSyoNb1Lw0hjmXZSKZlHI9IH85WQzh6LH&#10;WGts+FD0tFQsegKSqDFGRsceVFaHFT9MhRLRExqqgWdp4lnioH6wZ2r71zzZK/6aa/nr/h73THSR&#10;sPf0XGXT7iq+UFXwxCvGmE+pvPaVaR9yg/kXjeawr7n8df727ecp8zR/uVZuOf/SHmCb4NlBwXN5&#10;/sV6e6o1dUvamSsgE06II73hqDga1/6xte1q8XR3+7RYhPlmu3n49HGxmXyewqmz1vBS4Ic0Yqza&#10;YhlOmr0NOdqzKTxLeb+Y7mIU7XIVmsK5a7PdXU+3j9hYxKPlP8PzbZssBOhbeFoOH5MLf31a3f0M&#10;Ty5udouPK3yUcrqcPa7g5Hu228TOhFrw2h++Sfc/f/YPHAw++3j02T/zO3327/q6g82/689v4CAc&#10;HoE08NLo9U173tyq5tp4/+Hjhw//1Wf/LDj54PlxEoCdU9RJfBUzvAQJr9bokAIRHoL0sMwegl3z&#10;M5K/6QHAaCyQ66BhAwFb5Kh/p5//i7HiCl6YSP08qM1e/pO1D7vdIQ8VERDyfpIGyGtAwHzmTEiB&#10;O80EhciIgAbXEjkCGWMFdmYDlchBeBfiNCsUkrgfowIaVEuFQsZHHZYxAwHZqFPEePuwm6lsnyIg&#10;A1218ZGOk2oFU/5AJKSEnB4GWltIAPx+BQFaG7rS25jjf5ID9kifbBwYRErm0GTHpMVe9TsiLphe&#10;/592wq60R7Nl8FBnSLXJd1GyuGbcWQzgYWssytPBTcsArgyhiJPdAK4LoMBV+QDOi30Zz3jmOoDr&#10;gieCncAkPKCHmVhGO+g/g7PgibC4HDKs3hK+kFxVjF5ADxHWpfuld7lMzkvffY23L6hxDorsRZcT&#10;V5uvrdRJ5fRnXtJimALvRmQrnWTFef5k26R25i83l39fk0Muz1uAU7JD75V68poAUVtY1Uwj/9It&#10;Djrek9yhbIMSVVU+2oXM5m/b6TTNhw/9Ver073GnE587hyfu404uPccf3tCn33Entf+fBrz/DwAA&#10;AP//AwBQSwMEFAAGAAgAAAAhAJc6ExrdAAAABwEAAA8AAABkcnMvZG93bnJldi54bWxMj8FqwzAQ&#10;RO+F/IPYQm+JrIYW41oOIaQ9hUKTQOltY21sE0sylmI7f9/Nqb3NMsvMm3w12VYM1IfGOw1qkYAg&#10;V3rTuErD8fA+T0GEiM5g6x1puFGAVTF7yDEzfnRfNOxjJTjEhQw11DF2mZShrMliWPiOHHtn31uM&#10;fPaVND2OHG5b+Zwkr9Ji47ihxo42NZWX/dVq+BhxXC/Vdthdzpvbz+Hl83unSOunx2n9BiLSFP+e&#10;4Y7P6FAw08lfnQmi1cBDooa5Slnc7TRdgjixSBTIIpf/+YtfAAAA//8DAFBLAQItABQABgAIAAAA&#10;IQC2gziS/gAAAOEBAAATAAAAAAAAAAAAAAAAAAAAAABbQ29udGVudF9UeXBlc10ueG1sUEsBAi0A&#10;FAAGAAgAAAAhADj9If/WAAAAlAEAAAsAAAAAAAAAAAAAAAAALwEAAF9yZWxzLy5yZWxzUEsBAi0A&#10;FAAGAAgAAAAhAF003hhfEAAAfGAAAA4AAAAAAAAAAAAAAAAALgIAAGRycy9lMm9Eb2MueG1sUEsB&#10;Ai0AFAAGAAgAAAAhAJc6ExrdAAAABwEAAA8AAAAAAAAAAAAAAAAAuRIAAGRycy9kb3ducmV2Lnht&#10;bFBLBQYAAAAABAAEAPMAAADDEwAAAAA=&#10;">
              <v:shape id="Forme libre : forme 2" style="position:absolute;width:46094;height:8208;visibility:visible;mso-wrap-style:square;v-text-anchor:middle" coordsize="1533229,273031" o:spid="_x0000_s1027" fillcolor="#222c4a" stroked="f" strokeweight=".17886mm" path="m358677,169357r,99811l285267,269168r,-70190c285267,167425,274964,154546,242123,154546v-21894,,-44432,9660,-58599,23182l183524,269812r-72766,l110758,92084r72766,l183524,117842v21894,-15455,49584,-27690,88220,-27690c312957,90152,358677,103675,358677,169357xm765005,36705r-72766,l692239,92084r-39280,l652959,151327r39280,l692239,269168r146176,l838415,209926r-72766,l765649,151327r72766,l838415,92084r-72766,l765649,36705r-644,xm632997,192539r-170645,c468147,211857,488109,216365,508072,216365v19318,,30265,-1288,40568,-6439l627845,209926v-11591,42500,-50228,63106,-119773,63106c437882,273032,388942,246630,388942,180304v,-66326,48940,-92728,122349,-92728c585345,87576,632997,113978,632997,192539xm556367,152615v-8371,-12235,-26401,-17387,-45720,-17387c491329,135228,473299,141024,465571,152615r90796,xm1041901,186744v-13523,12878,-35417,21894,-56023,21894c954325,208638,943377,195759,943377,165493r,-73409l870612,92084r,102387c870612,257577,918264,269812,957544,269812v36705,,63751,-11591,84357,-26401l1041901,268524r72766,l1114667,91440r-72766,l1041901,186744xm1457888,89508v-43144,,-68901,13523,-86288,34129c1357433,97879,1327168,89508,1305274,89508v-43144,,-63751,17387,-79849,32197l1225425,92084r-72766,l1152659,269168r72766,l1225425,173865v14811,-14811,30265,-22538,48296,-22538c1299478,151327,1307850,164206,1307850,194471r,74697l1380615,269168r,-97235c1395426,157122,1408305,151327,1426335,151327v25758,,34129,12879,34129,43144l1460464,269168r72766,l1533230,162918v,-61175,-44432,-73410,-75342,-73410xm,92084l,269168r72766,l72766,92084,,92084xm72766,l,,,72766r72766,l72766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PYykwgAAANoAAAAPAAAAZHJzL2Rvd25yZXYueG1sRI9Ra8Iw&#10;FIXfB/6HcIW9zVQf3KhGUaHghMnW+QOuzbUpNjclSbX++2Uw2OPhnPMdznI92FbcyIfGsYLpJANB&#10;XDndcK3g9F28vIEIEVlj65gUPCjAejV6WmKu3Z2/6FbGWiQIhxwVmBi7XMpQGbIYJq4jTt7FeYsx&#10;SV9L7fGe4LaVsyybS4sNpwWDHe0MVdeytwo6F8y8/Dj37xKPh2PRbj9ftVHqeTxsFiAiDfE//Nfe&#10;awUz+L2SboBc/QAAAP//AwBQSwECLQAUAAYACAAAACEA2+H2y+4AAACFAQAAEwAAAAAAAAAAAAAA&#10;AAAAAAAAW0NvbnRlbnRfVHlwZXNdLnhtbFBLAQItABQABgAIAAAAIQBa9CxbvwAAABUBAAALAAAA&#10;AAAAAAAAAAAAAB8BAABfcmVscy8ucmVsc1BLAQItABQABgAIAAAAIQCFPYykwgAAANoAAAAPAAAA&#10;AAAAAAAAAAAAAAcCAABkcnMvZG93bnJldi54bWxQSwUGAAAAAAMAAwC3AAAA9gIAAAAA&#10;">
                <v:stroke joinstyle="miter"/>
                <v:path arrowok="t" o:connecttype="custom" o:connectlocs="1078309,509147;1078309,809213;857613,809213;857613,598198;727907,464620;551738,534313;551738,811150;332978,811150;332978,276837;551738,276837;551738,354274;816958,271029;1078309,509147;2299874,110348;2081114,110348;2081114,276837;1963025,276837;1963025,454942;2081114,454942;2081114,809213;2520571,809213;2520571,631111;2301810,631111;2301810,454942;2520571,454942;2520571,276837;2301810,276837;2301810,110348;1903012,578840;1389993,578840;1527443,650469;1649405,631111;1887523,631111;1527443,820830;1169297,542057;1537121,263284;1903012,578840;1672635,458814;1535185,406543;1399670,458814;1672635,458814;3132321,561418;2963896,627239;2836123,497530;2836123,276837;2617366,276837;2617366,584648;2878714,811150;3132321,731779;3132321,807277;3351081,807277;3351081,274901;3132321,274901;3132321,561418;4382924,269092;4123512,371696;3924113,269092;3684059,365888;3684059,276837;3465299,276837;3465299,809213;3684059,809213;3684059,522699;3829254,454942;3931857,584648;3931857,809213;4150615,809213;4150615,516891;4288065,454942;4390669,584648;4390669,809213;4609429,809213;4609429,489789;4382924,269092;0,276837;0,809213;218760,809213;218760,276837;0,276837;218760,0;0,0;0,218760;218760,218760;218760,0" o:connectangles="0,0,0,0,0,0,0,0,0,0,0,0,0,0,0,0,0,0,0,0,0,0,0,0,0,0,0,0,0,0,0,0,0,0,0,0,0,0,0,0,0,0,0,0,0,0,0,0,0,0,0,0,0,0,0,0,0,0,0,0,0,0,0,0,0,0,0,0,0,0,0,0,0,0,0,0,0,0,0,0,0,0,0,0"/>
              </v:shape>
              <v:shape id="Forme libre : forme 3" style="position:absolute;left:48301;top:1510;width:6562;height:6582;visibility:visible;mso-wrap-style:square;v-text-anchor:middle" coordsize="218296,218940" o:spid="_x0000_s1028" fillcolor="#00aa9b" stroked="f" strokeweight=".17886mm" path="m72766,r,72766l145531,72766r,72765l218297,145531,218297,,72766,xm72766,146175l,146175r,72766l72766,218941r,-72766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T8ZYwgAAANoAAAAPAAAAZHJzL2Rvd25yZXYueG1sRI/RasJA&#10;FETfC/7Dcgt9azZtwNroKjZQqn2L8QNus9ckmL0bstsY/XpXEHwcZuYMs1iNphUD9a6xrOAtikEQ&#10;l1Y3XCnYF9+vMxDOI2tsLZOCMzlYLSdPC0y1PXFOw85XIkDYpaig9r5LpXRlTQZdZDvi4B1sb9AH&#10;2VdS93gKcNPK9zieSoMNh4UaO8pqKo+7f6Pgi8z2o8jy/Ad/k8vwx3qsDp9KvTyP6zkIT6N/hO/t&#10;jVaQwO1KuAFyeQUAAP//AwBQSwECLQAUAAYACAAAACEA2+H2y+4AAACFAQAAEwAAAAAAAAAAAAAA&#10;AAAAAAAAW0NvbnRlbnRfVHlwZXNdLnhtbFBLAQItABQABgAIAAAAIQBa9CxbvwAAABUBAAALAAAA&#10;AAAAAAAAAAAAAB8BAABfcmVscy8ucmVsc1BLAQItABQABgAIAAAAIQBET8ZYwgAAANoAAAAPAAAA&#10;AAAAAAAAAAAAAAcCAABkcnMvZG93bnJldi54bWxQSwUGAAAAAAMAAwC3AAAA9gIAAAAA&#10;">
                <v:stroke joinstyle="miter"/>
                <v:path arrowok="t" o:connecttype="custom" o:connectlocs="218760,0;218760,218760;437518,218760;437518,437517;656278,437517;656278,0;218760,0;218760,439453;0,439453;0,658213;218760,658213;218760,439453" o:connectangles="0,0,0,0,0,0,0,0,0,0,0,0"/>
              </v:shape>
              <w10:wrap anchorx="margin"/>
            </v:group>
          </w:pict>
        </mc:Fallback>
      </mc:AlternateContent>
    </w:r>
    <w:r w:rsidRPr="001410B1">
      <w:fldChar w:fldCharType="begin"/>
    </w:r>
    <w:r w:rsidRPr="001410B1">
      <w:instrText>PAGE  \* Arabic  \* MERGEFORMAT</w:instrText>
    </w:r>
    <w:r w:rsidRPr="001410B1">
      <w:fldChar w:fldCharType="separate"/>
    </w:r>
    <w:r>
      <w:rPr>
        <w:noProof/>
      </w:rPr>
      <w:t>11</w:t>
    </w:r>
    <w:r w:rsidRPr="001410B1">
      <w:fldChar w:fldCharType="end"/>
    </w:r>
    <w:r w:rsidRPr="001410B1">
      <w:t xml:space="preserve"> </w:t>
    </w:r>
    <w:r>
      <w:rPr>
        <w:color w:val="00AA9B" w:themeColor="accent1"/>
      </w:rPr>
      <w:t xml:space="preserve">/ </w:t>
    </w:r>
    <w:r>
      <w:rPr>
        <w:color w:val="00AA9B" w:themeColor="accent1"/>
      </w:rPr>
      <w:fldChar w:fldCharType="begin"/>
    </w:r>
    <w:r>
      <w:rPr>
        <w:color w:val="00AA9B" w:themeColor="accent1"/>
      </w:rPr>
      <w:instrText>NUMPAGES  \* arabe  \* MERGEFORMAT</w:instrText>
    </w:r>
    <w:r>
      <w:rPr>
        <w:color w:val="00AA9B" w:themeColor="accent1"/>
      </w:rPr>
      <w:fldChar w:fldCharType="separate"/>
    </w:r>
    <w:r w:rsidRPr="00F270F9">
      <w:rPr>
        <w:noProof/>
        <w:color w:val="00AA9B" w:themeColor="accent1"/>
      </w:rPr>
      <w:t>Erreur </w:t>
    </w:r>
    <w:r>
      <w:rPr>
        <w:b/>
        <w:bCs/>
        <w:noProof/>
        <w:color w:val="00AA9B" w:themeColor="accent1"/>
      </w:rPr>
      <w:t>! Argument de commutateur inconnu.</w:t>
    </w:r>
    <w:r>
      <w:rPr>
        <w:color w:val="00AA9B" w:themeColor="accent1"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D9058CB" w14:textId="18EF368F" w:rsidR="008338D3" w:rsidRDefault="008338D3" w:rsidP="004E3A41">
    <w:pPr>
      <w:pStyle w:val="Pieddepage"/>
      <w:rPr>
        <w:b/>
        <w:bCs/>
        <w:color w:val="EF4641" w:themeColor="accent2"/>
        <w:sz w:val="12"/>
        <w:szCs w:val="20"/>
      </w:rPr>
    </w:pPr>
  </w:p>
  <w:p w14:paraId="6729E668" w14:textId="06BF2F21" w:rsidR="008338D3" w:rsidRPr="007C7206" w:rsidRDefault="008338D3" w:rsidP="004E3A41">
    <w:pPr>
      <w:pStyle w:val="Pieddepage"/>
      <w:spacing w:after="120"/>
      <w:rPr>
        <w:b/>
        <w:bCs/>
        <w:color w:val="EF4641" w:themeColor="accent2"/>
        <w:sz w:val="16"/>
        <w:szCs w:val="24"/>
        <w:lang w:val="en-GB"/>
      </w:rPr>
    </w:pPr>
    <w:r w:rsidRPr="007C7206">
      <w:rPr>
        <w:b/>
        <w:bCs/>
        <w:color w:val="EF4641" w:themeColor="accent2"/>
        <w:sz w:val="16"/>
        <w:szCs w:val="24"/>
        <w:lang w:val="en-GB"/>
      </w:rPr>
      <w:t>inetum.world</w:t>
    </w:r>
  </w:p>
  <w:p w14:paraId="4D790E67" w14:textId="0CEC3C45" w:rsidR="008338D3" w:rsidRPr="007C7206" w:rsidRDefault="008338D3" w:rsidP="004E3A41">
    <w:pPr>
      <w:pStyle w:val="Pieddepage"/>
      <w:rPr>
        <w:lang w:val="en-GB"/>
      </w:rPr>
    </w:pPr>
    <w:r w:rsidRPr="007C7206">
      <w:rPr>
        <w:lang w:val="en-GB"/>
      </w:rPr>
      <w:t xml:space="preserve">01/09/2020 | ©2020 Inetum | Ref. </w:t>
    </w:r>
    <w:r w:rsidR="004C6634" w:rsidRPr="00C67AA3">
      <w:rPr>
        <w:lang w:val="en-US"/>
      </w:rPr>
      <w:t xml:space="preserve">Lambda function </w:t>
    </w:r>
    <w:r w:rsidR="00C67AA3" w:rsidRPr="00C67AA3">
      <w:rPr>
        <w:lang w:val="en-US"/>
      </w:rPr>
      <w:t>AWS2ZabbixASGRemove</w:t>
    </w:r>
    <w:r w:rsidR="004C6634" w:rsidRPr="00C67AA3">
      <w:rPr>
        <w:lang w:val="en-US"/>
      </w:rPr>
      <w:t xml:space="preserve"> Installation Guide</w:t>
    </w:r>
    <w:r w:rsidRPr="007C7206">
      <w:rPr>
        <w:lang w:val="en-GB"/>
      </w:rPr>
      <w:t xml:space="preserve"> v1.0</w:t>
    </w:r>
  </w:p>
  <w:p w14:paraId="2C0CC186" w14:textId="6F7EE556" w:rsidR="008338D3" w:rsidRDefault="008338D3" w:rsidP="004E3A41">
    <w:pPr>
      <w:pStyle w:val="Pieddepage"/>
    </w:pPr>
    <w:r>
      <w:t>Classification: internal document</w:t>
    </w:r>
  </w:p>
  <w:p w14:paraId="4CBB8FED" w14:textId="76AC8257" w:rsidR="008338D3" w:rsidRPr="007C7206" w:rsidRDefault="008338D3" w:rsidP="004E3A41">
    <w:pPr>
      <w:pStyle w:val="Pieddepage"/>
      <w:rPr>
        <w:b/>
        <w:bCs/>
        <w:color w:val="EF4641" w:themeColor="accent2"/>
        <w:sz w:val="12"/>
        <w:szCs w:val="20"/>
      </w:rPr>
    </w:pPr>
    <w:r>
      <w:rPr>
        <w:b/>
        <w:bCs/>
        <w:noProof/>
        <w:color w:val="EF4641" w:themeColor="accent2"/>
        <w:sz w:val="12"/>
        <w:szCs w:val="20"/>
        <w:lang w:eastAsia="fr-FR"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7F7C049B" wp14:editId="789A4AEA">
              <wp:simplePos x="0" y="0"/>
              <wp:positionH relativeFrom="margin">
                <wp:posOffset>0</wp:posOffset>
              </wp:positionH>
              <wp:positionV relativeFrom="paragraph">
                <wp:posOffset>39370</wp:posOffset>
              </wp:positionV>
              <wp:extent cx="6048000" cy="0"/>
              <wp:effectExtent l="0" t="0" r="0" b="0"/>
              <wp:wrapNone/>
              <wp:docPr id="35" name="Connecteur droit 3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6048000" cy="0"/>
                      </a:xfrm>
                      <a:prstGeom prst="line">
                        <a:avLst/>
                      </a:prstGeom>
                      <a:ln>
                        <a:solidFill>
                          <a:schemeClr val="tx2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 xmlns:w16cex="http://schemas.microsoft.com/office/word/2018/wordml/cex" xmlns:w16="http://schemas.microsoft.com/office/word/2018/wordml" xmlns:a="http://schemas.openxmlformats.org/drawingml/2006/main">
          <w:pict>
            <v:line id="Connecteur droit 35" style="position:absolute;z-index:25166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spid="_x0000_s1026" strokecolor="#222c4a [3215]" strokeweight=".5pt" from="0,3.1pt" to="476.2pt,3.1pt" w14:anchorId="49349B4D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RLZo0QEAAAMEAAAOAAAAZHJzL2Uyb0RvYy54bWysU8tu2zAQvBfoPxC815KdNggEyzk4SC9F&#10;a/TxAQy1tAjwhSVjyX/fJSXLQVugaJELpSV3ZneGy+39aA07AUbtXcvXq5ozcNJ32h1b/uP747s7&#10;zmISrhPGO2j5GSK/3719sx1CAxvfe9MBMiJxsRlCy/uUQlNVUfZgRVz5AI4OlUcrEoV4rDoUA7Fb&#10;U23q+rYaPHYBvYQYafdhOuS7wq8UyPRFqQiJmZZTb6msWNanvFa7rWiOKEKv5dyG+I8urNCOii5U&#10;DyIJ9oz6NyqrJfroVVpJbyuvlJZQNJCadf2Lmm+9CFC0kDkxLDbF16OVn08HZLpr+c0HzpywdEd7&#10;7xwZB8/IOvQ6MToin4YQG0rfuwPOUQwHzKJHhTZ/SQ4bi7fnxVsYE5O0eVu/v6trugJ5OauuwIAx&#10;fQRvWf5pudEuyxaNOH2KiYpR6iUlbxuX1+iN7h61MSXIAwN7g+wk6KrTuMktE+5FFkUZWWUhU+vl&#10;L50NTKxfQZEV1Oy6VC9DeOUUUoJL65nXOMrOMEUdLMD678A5P0OhDOi/gBdEqexdWsBWO49/qp7G&#10;S8tqyr84MOnOFjz57lwutVhDk1acm19FHuWXcYFf3+7uJwAAAP//AwBQSwMEFAAGAAgAAAAhAJMR&#10;ufnXAAAABAEAAA8AAABkcnMvZG93bnJldi54bWxMj81OwzAQhO9IvIO1SFxQ62CVlqZxKgTi3P+7&#10;Gy9xSryObLc1b4/hAsfRjGa+qZbJ9uyCPnSOJDyOC2BIjdMdtRL2u/fRM7AQFWnVO0IJXxhgWd/e&#10;VKrU7kobvGxjy3IJhVJJMDEOJeehMWhVGLsBKXsfzlsVs/Qt115dc7ntuSiKKbeqo7xg1ICvBpvP&#10;7dlKOKz5g1jNwop8mszM6S2J9Xwj5f1delkAi5jiXxh+8DM61Jnp6M6kA+sl5CNRwlQAy+b8SUyA&#10;HX81ryv+H77+BgAA//8DAFBLAQItABQABgAIAAAAIQC2gziS/gAAAOEBAAATAAAAAAAAAAAAAAAA&#10;AAAAAABbQ29udGVudF9UeXBlc10ueG1sUEsBAi0AFAAGAAgAAAAhADj9If/WAAAAlAEAAAsAAAAA&#10;AAAAAAAAAAAALwEAAF9yZWxzLy5yZWxzUEsBAi0AFAAGAAgAAAAhAINEtmjRAQAAAwQAAA4AAAAA&#10;AAAAAAAAAAAALgIAAGRycy9lMm9Eb2MueG1sUEsBAi0AFAAGAAgAAAAhAJMRufnXAAAABAEAAA8A&#10;AAAAAAAAAAAAAAAAKwQAAGRycy9kb3ducmV2LnhtbFBLBQYAAAAABAAEAPMAAAAvBQAAAAA=&#10;">
              <v:stroke joinstyle="miter"/>
              <w10:wrap anchorx="margin"/>
            </v:lin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CE3695B" w14:textId="77777777" w:rsidR="008338D3" w:rsidRDefault="008338D3" w:rsidP="00D45B5A">
      <w:r>
        <w:separator/>
      </w:r>
    </w:p>
  </w:footnote>
  <w:footnote w:type="continuationSeparator" w:id="0">
    <w:p w14:paraId="37C25A58" w14:textId="77777777" w:rsidR="008338D3" w:rsidRDefault="008338D3" w:rsidP="00D45B5A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175"/>
      <w:gridCol w:w="3175"/>
      <w:gridCol w:w="3175"/>
    </w:tblGrid>
    <w:tr w:rsidR="008338D3" w14:paraId="6265D463" w14:textId="77777777" w:rsidTr="2AD0DBD2">
      <w:tc>
        <w:tcPr>
          <w:tcW w:w="3175" w:type="dxa"/>
        </w:tcPr>
        <w:p w14:paraId="0E44DC91" w14:textId="25683E93" w:rsidR="008338D3" w:rsidRDefault="008338D3" w:rsidP="2AD0DBD2">
          <w:pPr>
            <w:pStyle w:val="En-tte"/>
            <w:ind w:left="-115"/>
          </w:pPr>
        </w:p>
      </w:tc>
      <w:tc>
        <w:tcPr>
          <w:tcW w:w="3175" w:type="dxa"/>
        </w:tcPr>
        <w:p w14:paraId="76E399B3" w14:textId="175B36A6" w:rsidR="008338D3" w:rsidRDefault="008338D3" w:rsidP="2AD0DBD2">
          <w:pPr>
            <w:pStyle w:val="En-tte"/>
            <w:jc w:val="center"/>
          </w:pPr>
        </w:p>
      </w:tc>
      <w:tc>
        <w:tcPr>
          <w:tcW w:w="3175" w:type="dxa"/>
        </w:tcPr>
        <w:p w14:paraId="5BDA71A7" w14:textId="356FA7E3" w:rsidR="008338D3" w:rsidRDefault="008338D3" w:rsidP="2AD0DBD2">
          <w:pPr>
            <w:pStyle w:val="En-tte"/>
            <w:ind w:right="-115"/>
            <w:jc w:val="right"/>
          </w:pPr>
        </w:p>
      </w:tc>
    </w:tr>
  </w:tbl>
  <w:p w14:paraId="07A9C8B2" w14:textId="04A0F6D3" w:rsidR="008338D3" w:rsidRDefault="008338D3" w:rsidP="2AD0DBD2">
    <w:pPr>
      <w:pStyle w:val="En-tte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175"/>
      <w:gridCol w:w="3175"/>
      <w:gridCol w:w="3175"/>
    </w:tblGrid>
    <w:tr w:rsidR="008338D3" w14:paraId="6A2D2725" w14:textId="77777777" w:rsidTr="2AD0DBD2">
      <w:tc>
        <w:tcPr>
          <w:tcW w:w="3175" w:type="dxa"/>
        </w:tcPr>
        <w:p w14:paraId="512D9D8E" w14:textId="13E4C752" w:rsidR="008338D3" w:rsidRDefault="008338D3" w:rsidP="2AD0DBD2">
          <w:pPr>
            <w:pStyle w:val="En-tte"/>
            <w:ind w:left="-115"/>
          </w:pPr>
        </w:p>
      </w:tc>
      <w:tc>
        <w:tcPr>
          <w:tcW w:w="3175" w:type="dxa"/>
        </w:tcPr>
        <w:p w14:paraId="7340DBC5" w14:textId="047DCEEB" w:rsidR="008338D3" w:rsidRDefault="008338D3" w:rsidP="2AD0DBD2">
          <w:pPr>
            <w:pStyle w:val="En-tte"/>
            <w:jc w:val="center"/>
          </w:pPr>
        </w:p>
      </w:tc>
      <w:tc>
        <w:tcPr>
          <w:tcW w:w="3175" w:type="dxa"/>
        </w:tcPr>
        <w:p w14:paraId="3B35BE27" w14:textId="7627AFC2" w:rsidR="008338D3" w:rsidRDefault="008338D3" w:rsidP="2AD0DBD2">
          <w:pPr>
            <w:pStyle w:val="En-tte"/>
            <w:ind w:right="-115"/>
            <w:jc w:val="right"/>
          </w:pPr>
        </w:p>
      </w:tc>
    </w:tr>
  </w:tbl>
  <w:p w14:paraId="12C82B5C" w14:textId="4C92692E" w:rsidR="008338D3" w:rsidRDefault="008338D3" w:rsidP="2AD0DBD2">
    <w:pPr>
      <w:pStyle w:val="En-tt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7C"/>
    <w:multiLevelType w:val="singleLevel"/>
    <w:tmpl w:val="B2CA7904"/>
    <w:lvl w:ilvl="0">
      <w:start w:val="1"/>
      <w:numFmt w:val="decimal"/>
      <w:pStyle w:val="Listenumros5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multilevel"/>
    <w:tmpl w:val="13E23BB4"/>
    <w:lvl w:ilvl="0">
      <w:start w:val="1"/>
      <w:numFmt w:val="decimal"/>
      <w:pStyle w:val="Listenumros4"/>
      <w:lvlText w:val="%1."/>
      <w:lvlJc w:val="left"/>
      <w:pPr>
        <w:tabs>
          <w:tab w:val="num" w:pos="1440"/>
        </w:tabs>
        <w:ind w:left="1440" w:hanging="360"/>
      </w:p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" w15:restartNumberingAfterBreak="0">
    <w:nsid w:val="FFFFFF7E"/>
    <w:multiLevelType w:val="multilevel"/>
    <w:tmpl w:val="38BE4A48"/>
    <w:lvl w:ilvl="0">
      <w:start w:val="1"/>
      <w:numFmt w:val="decimal"/>
      <w:pStyle w:val="Listenumros3"/>
      <w:lvlText w:val="%1."/>
      <w:lvlJc w:val="left"/>
      <w:pPr>
        <w:tabs>
          <w:tab w:val="num" w:pos="1080"/>
        </w:tabs>
        <w:ind w:left="1080" w:hanging="360"/>
      </w:p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" w15:restartNumberingAfterBreak="0">
    <w:nsid w:val="FFFFFF7F"/>
    <w:multiLevelType w:val="multilevel"/>
    <w:tmpl w:val="BE682314"/>
    <w:lvl w:ilvl="0">
      <w:start w:val="1"/>
      <w:numFmt w:val="decimal"/>
      <w:pStyle w:val="Listenumros2"/>
      <w:lvlText w:val="%1."/>
      <w:lvlJc w:val="left"/>
      <w:pPr>
        <w:tabs>
          <w:tab w:val="num" w:pos="720"/>
        </w:tabs>
        <w:ind w:left="720" w:hanging="360"/>
      </w:p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" w15:restartNumberingAfterBreak="0">
    <w:nsid w:val="FFFFFF80"/>
    <w:multiLevelType w:val="multilevel"/>
    <w:tmpl w:val="9500BD62"/>
    <w:lvl w:ilvl="0">
      <w:start w:val="1"/>
      <w:numFmt w:val="bullet"/>
      <w:pStyle w:val="Listepuces5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5" w15:restartNumberingAfterBreak="0">
    <w:nsid w:val="FFFFFF81"/>
    <w:multiLevelType w:val="multilevel"/>
    <w:tmpl w:val="0CCC3ECC"/>
    <w:lvl w:ilvl="0">
      <w:start w:val="1"/>
      <w:numFmt w:val="bullet"/>
      <w:pStyle w:val="Listepuces4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6" w15:restartNumberingAfterBreak="0">
    <w:nsid w:val="FFFFFF82"/>
    <w:multiLevelType w:val="multilevel"/>
    <w:tmpl w:val="E2B4D452"/>
    <w:lvl w:ilvl="0">
      <w:start w:val="1"/>
      <w:numFmt w:val="bullet"/>
      <w:pStyle w:val="Listepuces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7" w15:restartNumberingAfterBreak="0">
    <w:nsid w:val="FFFFFF83"/>
    <w:multiLevelType w:val="multilevel"/>
    <w:tmpl w:val="09648DAE"/>
    <w:lvl w:ilvl="0">
      <w:start w:val="1"/>
      <w:numFmt w:val="bullet"/>
      <w:pStyle w:val="Listepuces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8" w15:restartNumberingAfterBreak="0">
    <w:nsid w:val="FFFFFF88"/>
    <w:multiLevelType w:val="singleLevel"/>
    <w:tmpl w:val="3828BA7C"/>
    <w:lvl w:ilvl="0">
      <w:start w:val="1"/>
      <w:numFmt w:val="decimal"/>
      <w:pStyle w:val="Listenumros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0F322E50"/>
    <w:lvl w:ilvl="0">
      <w:start w:val="1"/>
      <w:numFmt w:val="bullet"/>
      <w:pStyle w:val="Listepuces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5152E65"/>
    <w:multiLevelType w:val="hybridMultilevel"/>
    <w:tmpl w:val="E0665930"/>
    <w:lvl w:ilvl="0" w:tplc="7F92A6AE">
      <w:numFmt w:val="bullet"/>
      <w:lvlText w:val="-"/>
      <w:lvlJc w:val="left"/>
      <w:pPr>
        <w:ind w:left="720" w:hanging="360"/>
      </w:pPr>
      <w:rPr>
        <w:rFonts w:ascii="Verdana" w:eastAsiaTheme="minorHAnsi" w:hAnsi="Verdana" w:cs="Calibri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0EA57EF4"/>
    <w:multiLevelType w:val="hybridMultilevel"/>
    <w:tmpl w:val="2CC4D510"/>
    <w:lvl w:ilvl="0" w:tplc="78921A72">
      <w:start w:val="1"/>
      <w:numFmt w:val="bullet"/>
      <w:pStyle w:val="Texttablewithlis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7D711C7"/>
    <w:multiLevelType w:val="hybridMultilevel"/>
    <w:tmpl w:val="89EA7014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F1A3F4F"/>
    <w:multiLevelType w:val="hybridMultilevel"/>
    <w:tmpl w:val="E8A0C7E8"/>
    <w:lvl w:ilvl="0" w:tplc="BFBC29D6">
      <w:start w:val="1"/>
      <w:numFmt w:val="bullet"/>
      <w:pStyle w:val="Listlevel1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3AC125F"/>
    <w:multiLevelType w:val="hybridMultilevel"/>
    <w:tmpl w:val="D9BEE586"/>
    <w:lvl w:ilvl="0" w:tplc="3F8A0FC2">
      <w:start w:val="5"/>
      <w:numFmt w:val="bullet"/>
      <w:lvlText w:val="-"/>
      <w:lvlJc w:val="left"/>
      <w:pPr>
        <w:ind w:left="720" w:hanging="360"/>
      </w:pPr>
      <w:rPr>
        <w:rFonts w:ascii="Verdana" w:eastAsiaTheme="minorHAnsi" w:hAnsi="Verdana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61F039E"/>
    <w:multiLevelType w:val="hybridMultilevel"/>
    <w:tmpl w:val="FD123DE0"/>
    <w:lvl w:ilvl="0" w:tplc="07269022">
      <w:start w:val="32"/>
      <w:numFmt w:val="bullet"/>
      <w:lvlText w:val="-"/>
      <w:lvlJc w:val="left"/>
      <w:pPr>
        <w:ind w:left="720" w:hanging="360"/>
      </w:pPr>
      <w:rPr>
        <w:rFonts w:ascii="Verdana" w:eastAsiaTheme="minorHAnsi" w:hAnsi="Verdana" w:cs="Calibri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98B5735"/>
    <w:multiLevelType w:val="hybridMultilevel"/>
    <w:tmpl w:val="BCF81B32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05B11AF"/>
    <w:multiLevelType w:val="hybridMultilevel"/>
    <w:tmpl w:val="4ABC6468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6AD0D93"/>
    <w:multiLevelType w:val="multilevel"/>
    <w:tmpl w:val="A46434D4"/>
    <w:lvl w:ilvl="0">
      <w:start w:val="1"/>
      <w:numFmt w:val="decimal"/>
      <w:pStyle w:val="Titre1"/>
      <w:lvlText w:val="%1."/>
      <w:lvlJc w:val="left"/>
      <w:pPr>
        <w:ind w:left="360" w:hanging="360"/>
      </w:pPr>
      <w:rPr>
        <w:rFonts w:hint="default"/>
        <w:b/>
        <w:bCs/>
        <w:sz w:val="45"/>
        <w:szCs w:val="45"/>
      </w:rPr>
    </w:lvl>
    <w:lvl w:ilvl="1">
      <w:start w:val="1"/>
      <w:numFmt w:val="decimal"/>
      <w:pStyle w:val="Titre2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upperLetter"/>
      <w:pStyle w:val="Titre3"/>
      <w:lvlText w:val="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9" w15:restartNumberingAfterBreak="0">
    <w:nsid w:val="53BD45E2"/>
    <w:multiLevelType w:val="hybridMultilevel"/>
    <w:tmpl w:val="DC4E2898"/>
    <w:lvl w:ilvl="0" w:tplc="1BCA941E">
      <w:start w:val="5"/>
      <w:numFmt w:val="bullet"/>
      <w:lvlText w:val="-"/>
      <w:lvlJc w:val="left"/>
      <w:pPr>
        <w:ind w:left="720" w:hanging="360"/>
      </w:pPr>
      <w:rPr>
        <w:rFonts w:ascii="Verdana" w:eastAsiaTheme="minorHAnsi" w:hAnsi="Verdana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40D3294"/>
    <w:multiLevelType w:val="multilevel"/>
    <w:tmpl w:val="0409001D"/>
    <w:styleLink w:val="1ai"/>
    <w:lvl w:ilvl="0">
      <w:start w:val="1"/>
      <w:numFmt w:val="decimal"/>
      <w:lvlText w:val="%1)"/>
      <w:lvlJc w:val="left"/>
      <w:pPr>
        <w:ind w:left="360" w:hanging="360"/>
      </w:pPr>
      <w:rPr>
        <w:rFonts w:ascii="Times New Roman" w:hAnsi="Times New Roman" w:cs="Times New Roman"/>
      </w:r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1" w15:restartNumberingAfterBreak="0">
    <w:nsid w:val="63B86873"/>
    <w:multiLevelType w:val="multilevel"/>
    <w:tmpl w:val="8BB087C2"/>
    <w:styleLink w:val="111111"/>
    <w:lvl w:ilvl="0">
      <w:start w:val="1"/>
      <w:numFmt w:val="decimal"/>
      <w:lvlText w:val="%1."/>
      <w:lvlJc w:val="left"/>
      <w:pPr>
        <w:ind w:left="360" w:hanging="360"/>
      </w:pPr>
      <w:rPr>
        <w:rFonts w:ascii="Times New Roman" w:hAnsi="Times New Roman" w:cs="Times New Roman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2" w15:restartNumberingAfterBreak="0">
    <w:nsid w:val="65BE6D71"/>
    <w:multiLevelType w:val="hybridMultilevel"/>
    <w:tmpl w:val="8F6A41A2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70542160"/>
    <w:multiLevelType w:val="multilevel"/>
    <w:tmpl w:val="04090023"/>
    <w:styleLink w:val="ArticleSection"/>
    <w:lvl w:ilvl="0">
      <w:start w:val="1"/>
      <w:numFmt w:val="upperRoman"/>
      <w:lvlText w:val="文章 %1."/>
      <w:lvlJc w:val="left"/>
      <w:pPr>
        <w:ind w:left="0" w:firstLine="0"/>
      </w:pPr>
      <w:rPr>
        <w:rFonts w:ascii="Times New Roman" w:hAnsi="Times New Roman" w:cs="Times New Roman"/>
      </w:rPr>
    </w:lvl>
    <w:lvl w:ilvl="1">
      <w:start w:val="1"/>
      <w:numFmt w:val="decimalZero"/>
      <w:isLgl/>
      <w:lvlText w:val="第 %1.%2 节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num w:numId="1">
    <w:abstractNumId w:val="9"/>
  </w:num>
  <w:num w:numId="2">
    <w:abstractNumId w:val="7"/>
  </w:num>
  <w:num w:numId="3">
    <w:abstractNumId w:val="6"/>
  </w:num>
  <w:num w:numId="4">
    <w:abstractNumId w:val="5"/>
  </w:num>
  <w:num w:numId="5">
    <w:abstractNumId w:val="4"/>
  </w:num>
  <w:num w:numId="6">
    <w:abstractNumId w:val="8"/>
  </w:num>
  <w:num w:numId="7">
    <w:abstractNumId w:val="3"/>
  </w:num>
  <w:num w:numId="8">
    <w:abstractNumId w:val="2"/>
  </w:num>
  <w:num w:numId="9">
    <w:abstractNumId w:val="1"/>
  </w:num>
  <w:num w:numId="10">
    <w:abstractNumId w:val="0"/>
  </w:num>
  <w:num w:numId="11">
    <w:abstractNumId w:val="21"/>
  </w:num>
  <w:num w:numId="12">
    <w:abstractNumId w:val="20"/>
  </w:num>
  <w:num w:numId="13">
    <w:abstractNumId w:val="23"/>
  </w:num>
  <w:num w:numId="14">
    <w:abstractNumId w:val="13"/>
  </w:num>
  <w:num w:numId="15">
    <w:abstractNumId w:val="18"/>
  </w:num>
  <w:num w:numId="16">
    <w:abstractNumId w:val="11"/>
  </w:num>
  <w:num w:numId="17">
    <w:abstractNumId w:val="12"/>
  </w:num>
  <w:num w:numId="18">
    <w:abstractNumId w:val="15"/>
  </w:num>
  <w:num w:numId="19">
    <w:abstractNumId w:val="18"/>
  </w:num>
  <w:num w:numId="20">
    <w:abstractNumId w:val="18"/>
  </w:num>
  <w:num w:numId="21">
    <w:abstractNumId w:val="18"/>
  </w:num>
  <w:num w:numId="22">
    <w:abstractNumId w:val="10"/>
  </w:num>
  <w:num w:numId="23">
    <w:abstractNumId w:val="19"/>
  </w:num>
  <w:num w:numId="24">
    <w:abstractNumId w:val="14"/>
  </w:num>
  <w:num w:numId="25">
    <w:abstractNumId w:val="18"/>
  </w:num>
  <w:num w:numId="26">
    <w:abstractNumId w:val="18"/>
  </w:num>
  <w:num w:numId="27">
    <w:abstractNumId w:val="18"/>
  </w:num>
  <w:num w:numId="28">
    <w:abstractNumId w:val="22"/>
  </w:num>
  <w:num w:numId="29">
    <w:abstractNumId w:val="18"/>
  </w:num>
  <w:num w:numId="30">
    <w:abstractNumId w:val="17"/>
  </w:num>
  <w:num w:numId="31">
    <w:abstractNumId w:val="18"/>
  </w:num>
  <w:num w:numId="32">
    <w:abstractNumId w:val="11"/>
  </w:num>
  <w:num w:numId="33">
    <w:abstractNumId w:val="11"/>
  </w:num>
  <w:num w:numId="34">
    <w:abstractNumId w:val="11"/>
  </w:num>
  <w:num w:numId="35">
    <w:abstractNumId w:val="18"/>
  </w:num>
  <w:num w:numId="36">
    <w:abstractNumId w:val="18"/>
  </w:num>
  <w:num w:numId="37">
    <w:abstractNumId w:val="18"/>
  </w:num>
  <w:num w:numId="38">
    <w:abstractNumId w:val="11"/>
  </w:num>
  <w:num w:numId="39">
    <w:abstractNumId w:val="11"/>
  </w:num>
  <w:num w:numId="40">
    <w:abstractNumId w:val="18"/>
  </w:num>
  <w:num w:numId="41">
    <w:abstractNumId w:val="1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2">
    <w:abstractNumId w:val="18"/>
  </w:num>
  <w:num w:numId="43">
    <w:abstractNumId w:val="18"/>
  </w:num>
  <w:num w:numId="44">
    <w:abstractNumId w:val="16"/>
  </w:num>
  <w:numIdMacAtCleanup w:val="1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removePersonalInformation/>
  <w:removeDateAndTime/>
  <w:embedTrueTypeFonts/>
  <w:saveSubsetFonts/>
  <w:attachedTemplate r:id="rId1"/>
  <w:stylePaneFormatFilter w:val="9028" w:allStyles="0" w:customStyles="0" w:latentStyles="0" w:stylesInUse="1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1"/>
  <w:defaultTabStop w:val="720"/>
  <w:hyphenationZone w:val="425"/>
  <w:characterSpacingControl w:val="doNotCompress"/>
  <w:hdrShapeDefaults>
    <o:shapedefaults v:ext="edit" spidmax="10241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8307C"/>
    <w:rsid w:val="0003107E"/>
    <w:rsid w:val="00053917"/>
    <w:rsid w:val="00061B0F"/>
    <w:rsid w:val="0009767A"/>
    <w:rsid w:val="0009791C"/>
    <w:rsid w:val="000A25EA"/>
    <w:rsid w:val="000D2589"/>
    <w:rsid w:val="000F117D"/>
    <w:rsid w:val="000F256C"/>
    <w:rsid w:val="000F4062"/>
    <w:rsid w:val="000F48E3"/>
    <w:rsid w:val="000F695C"/>
    <w:rsid w:val="000F6DD1"/>
    <w:rsid w:val="00111BC1"/>
    <w:rsid w:val="001209AE"/>
    <w:rsid w:val="00123EEF"/>
    <w:rsid w:val="00130063"/>
    <w:rsid w:val="001410B1"/>
    <w:rsid w:val="00141615"/>
    <w:rsid w:val="001426B8"/>
    <w:rsid w:val="00154FA3"/>
    <w:rsid w:val="001577B7"/>
    <w:rsid w:val="001631E4"/>
    <w:rsid w:val="001646D5"/>
    <w:rsid w:val="001654BA"/>
    <w:rsid w:val="00173D78"/>
    <w:rsid w:val="00175195"/>
    <w:rsid w:val="001823F9"/>
    <w:rsid w:val="0018475F"/>
    <w:rsid w:val="001B3A6A"/>
    <w:rsid w:val="001B6FC4"/>
    <w:rsid w:val="001C7F24"/>
    <w:rsid w:val="001D4E6B"/>
    <w:rsid w:val="001F3294"/>
    <w:rsid w:val="001F48D5"/>
    <w:rsid w:val="001F5923"/>
    <w:rsid w:val="002011A8"/>
    <w:rsid w:val="00214A59"/>
    <w:rsid w:val="00221B16"/>
    <w:rsid w:val="00255402"/>
    <w:rsid w:val="002648D9"/>
    <w:rsid w:val="00270939"/>
    <w:rsid w:val="00273FDF"/>
    <w:rsid w:val="002821DC"/>
    <w:rsid w:val="00293915"/>
    <w:rsid w:val="00293D76"/>
    <w:rsid w:val="00295941"/>
    <w:rsid w:val="002D681E"/>
    <w:rsid w:val="002E307A"/>
    <w:rsid w:val="002E3ADD"/>
    <w:rsid w:val="002F07B9"/>
    <w:rsid w:val="00302AC7"/>
    <w:rsid w:val="00304E85"/>
    <w:rsid w:val="00330951"/>
    <w:rsid w:val="00333FD6"/>
    <w:rsid w:val="00347905"/>
    <w:rsid w:val="00352218"/>
    <w:rsid w:val="00361A1B"/>
    <w:rsid w:val="00364527"/>
    <w:rsid w:val="00371D10"/>
    <w:rsid w:val="00382484"/>
    <w:rsid w:val="00390829"/>
    <w:rsid w:val="003925C3"/>
    <w:rsid w:val="003B2222"/>
    <w:rsid w:val="003B5995"/>
    <w:rsid w:val="003C08E6"/>
    <w:rsid w:val="003C14CB"/>
    <w:rsid w:val="003D0879"/>
    <w:rsid w:val="003D4AA0"/>
    <w:rsid w:val="003D50BB"/>
    <w:rsid w:val="003E0C58"/>
    <w:rsid w:val="003E76EB"/>
    <w:rsid w:val="00414542"/>
    <w:rsid w:val="00455159"/>
    <w:rsid w:val="004647D2"/>
    <w:rsid w:val="00467AF1"/>
    <w:rsid w:val="0047455D"/>
    <w:rsid w:val="0047631F"/>
    <w:rsid w:val="00476C57"/>
    <w:rsid w:val="00477051"/>
    <w:rsid w:val="00482CA3"/>
    <w:rsid w:val="00493B6C"/>
    <w:rsid w:val="004B1FA0"/>
    <w:rsid w:val="004C63BE"/>
    <w:rsid w:val="004C6634"/>
    <w:rsid w:val="004D0A24"/>
    <w:rsid w:val="004D225B"/>
    <w:rsid w:val="004D67C9"/>
    <w:rsid w:val="004E108E"/>
    <w:rsid w:val="004E3A41"/>
    <w:rsid w:val="004F727C"/>
    <w:rsid w:val="00512009"/>
    <w:rsid w:val="005223B1"/>
    <w:rsid w:val="00523807"/>
    <w:rsid w:val="00540642"/>
    <w:rsid w:val="00542ED9"/>
    <w:rsid w:val="00545859"/>
    <w:rsid w:val="005521BD"/>
    <w:rsid w:val="00556D08"/>
    <w:rsid w:val="00577274"/>
    <w:rsid w:val="005841EB"/>
    <w:rsid w:val="005900FF"/>
    <w:rsid w:val="005C183B"/>
    <w:rsid w:val="005C1BCE"/>
    <w:rsid w:val="005C1E9E"/>
    <w:rsid w:val="005C5E2B"/>
    <w:rsid w:val="005D1226"/>
    <w:rsid w:val="005E5222"/>
    <w:rsid w:val="005E55B5"/>
    <w:rsid w:val="005F5239"/>
    <w:rsid w:val="00605BF2"/>
    <w:rsid w:val="00607F7E"/>
    <w:rsid w:val="00614D02"/>
    <w:rsid w:val="006168EE"/>
    <w:rsid w:val="006174E7"/>
    <w:rsid w:val="00625D6A"/>
    <w:rsid w:val="00634AC8"/>
    <w:rsid w:val="00636F21"/>
    <w:rsid w:val="00640CEE"/>
    <w:rsid w:val="00644A9B"/>
    <w:rsid w:val="00645252"/>
    <w:rsid w:val="00654B74"/>
    <w:rsid w:val="006644FF"/>
    <w:rsid w:val="006665B0"/>
    <w:rsid w:val="006826F5"/>
    <w:rsid w:val="00686A4A"/>
    <w:rsid w:val="0069103F"/>
    <w:rsid w:val="006A2248"/>
    <w:rsid w:val="006D366E"/>
    <w:rsid w:val="006D3D74"/>
    <w:rsid w:val="00700B88"/>
    <w:rsid w:val="00702B5F"/>
    <w:rsid w:val="00707B99"/>
    <w:rsid w:val="00710BC5"/>
    <w:rsid w:val="00733EC3"/>
    <w:rsid w:val="007346DD"/>
    <w:rsid w:val="00747B8A"/>
    <w:rsid w:val="007524AE"/>
    <w:rsid w:val="00753F34"/>
    <w:rsid w:val="00754E70"/>
    <w:rsid w:val="00757B6F"/>
    <w:rsid w:val="00772535"/>
    <w:rsid w:val="00774828"/>
    <w:rsid w:val="00782AE4"/>
    <w:rsid w:val="0079144C"/>
    <w:rsid w:val="00791ABF"/>
    <w:rsid w:val="00791F68"/>
    <w:rsid w:val="00795807"/>
    <w:rsid w:val="007B21CC"/>
    <w:rsid w:val="007C7206"/>
    <w:rsid w:val="007D5F19"/>
    <w:rsid w:val="007E537F"/>
    <w:rsid w:val="007F532E"/>
    <w:rsid w:val="007F5BD9"/>
    <w:rsid w:val="0081280D"/>
    <w:rsid w:val="008338D3"/>
    <w:rsid w:val="0083569A"/>
    <w:rsid w:val="00872D91"/>
    <w:rsid w:val="0088307C"/>
    <w:rsid w:val="008A65EA"/>
    <w:rsid w:val="008B0BBD"/>
    <w:rsid w:val="008B597D"/>
    <w:rsid w:val="008D429E"/>
    <w:rsid w:val="008E170C"/>
    <w:rsid w:val="008E23F1"/>
    <w:rsid w:val="008E7AF5"/>
    <w:rsid w:val="009213F6"/>
    <w:rsid w:val="00931CC5"/>
    <w:rsid w:val="009325DA"/>
    <w:rsid w:val="00934E20"/>
    <w:rsid w:val="00937D7F"/>
    <w:rsid w:val="00941FAF"/>
    <w:rsid w:val="009442C3"/>
    <w:rsid w:val="0097136A"/>
    <w:rsid w:val="009932B2"/>
    <w:rsid w:val="009974B1"/>
    <w:rsid w:val="009C29AF"/>
    <w:rsid w:val="009E5D27"/>
    <w:rsid w:val="009F3EFE"/>
    <w:rsid w:val="00A06E13"/>
    <w:rsid w:val="00A11993"/>
    <w:rsid w:val="00A135B7"/>
    <w:rsid w:val="00A17FAD"/>
    <w:rsid w:val="00A251A9"/>
    <w:rsid w:val="00A375A6"/>
    <w:rsid w:val="00A4535E"/>
    <w:rsid w:val="00A60101"/>
    <w:rsid w:val="00A67E7D"/>
    <w:rsid w:val="00A80631"/>
    <w:rsid w:val="00A846AA"/>
    <w:rsid w:val="00A91683"/>
    <w:rsid w:val="00A9204E"/>
    <w:rsid w:val="00A937F9"/>
    <w:rsid w:val="00AA28CC"/>
    <w:rsid w:val="00AA3F5C"/>
    <w:rsid w:val="00AD09CD"/>
    <w:rsid w:val="00AD28D9"/>
    <w:rsid w:val="00AF4CF4"/>
    <w:rsid w:val="00B14DD3"/>
    <w:rsid w:val="00B306E4"/>
    <w:rsid w:val="00B454DD"/>
    <w:rsid w:val="00B470A8"/>
    <w:rsid w:val="00B55140"/>
    <w:rsid w:val="00B61F52"/>
    <w:rsid w:val="00B777FD"/>
    <w:rsid w:val="00B925B3"/>
    <w:rsid w:val="00B95276"/>
    <w:rsid w:val="00BA0FB2"/>
    <w:rsid w:val="00BC47AF"/>
    <w:rsid w:val="00BE1689"/>
    <w:rsid w:val="00BF6916"/>
    <w:rsid w:val="00C0145F"/>
    <w:rsid w:val="00C04415"/>
    <w:rsid w:val="00C35239"/>
    <w:rsid w:val="00C42148"/>
    <w:rsid w:val="00C44DD9"/>
    <w:rsid w:val="00C46BD8"/>
    <w:rsid w:val="00C47FDB"/>
    <w:rsid w:val="00C63E95"/>
    <w:rsid w:val="00C66DC8"/>
    <w:rsid w:val="00C67AA3"/>
    <w:rsid w:val="00C96298"/>
    <w:rsid w:val="00CA343D"/>
    <w:rsid w:val="00CB1CD5"/>
    <w:rsid w:val="00CB1E71"/>
    <w:rsid w:val="00CD4F7B"/>
    <w:rsid w:val="00D02486"/>
    <w:rsid w:val="00D10BA0"/>
    <w:rsid w:val="00D232D1"/>
    <w:rsid w:val="00D45B5A"/>
    <w:rsid w:val="00D50CAA"/>
    <w:rsid w:val="00D54A27"/>
    <w:rsid w:val="00D759D5"/>
    <w:rsid w:val="00D779E9"/>
    <w:rsid w:val="00D8137C"/>
    <w:rsid w:val="00D86C94"/>
    <w:rsid w:val="00D870E1"/>
    <w:rsid w:val="00DA3132"/>
    <w:rsid w:val="00DB4197"/>
    <w:rsid w:val="00DC14B0"/>
    <w:rsid w:val="00DC4FF6"/>
    <w:rsid w:val="00DD3C21"/>
    <w:rsid w:val="00DE0A25"/>
    <w:rsid w:val="00DE3E66"/>
    <w:rsid w:val="00E039B2"/>
    <w:rsid w:val="00E12E8C"/>
    <w:rsid w:val="00E200CD"/>
    <w:rsid w:val="00E2272D"/>
    <w:rsid w:val="00E254C0"/>
    <w:rsid w:val="00E36654"/>
    <w:rsid w:val="00E43C34"/>
    <w:rsid w:val="00E44699"/>
    <w:rsid w:val="00E517FD"/>
    <w:rsid w:val="00E63D1F"/>
    <w:rsid w:val="00E71AB9"/>
    <w:rsid w:val="00E77448"/>
    <w:rsid w:val="00E825B0"/>
    <w:rsid w:val="00E92EAC"/>
    <w:rsid w:val="00EB0B00"/>
    <w:rsid w:val="00EF5262"/>
    <w:rsid w:val="00F024A5"/>
    <w:rsid w:val="00F02892"/>
    <w:rsid w:val="00F04C9C"/>
    <w:rsid w:val="00F27094"/>
    <w:rsid w:val="00F270F9"/>
    <w:rsid w:val="00F32F4B"/>
    <w:rsid w:val="00F35D2D"/>
    <w:rsid w:val="00F50054"/>
    <w:rsid w:val="00F52925"/>
    <w:rsid w:val="00F55FA3"/>
    <w:rsid w:val="00F567EF"/>
    <w:rsid w:val="00F91B96"/>
    <w:rsid w:val="00FC27F4"/>
    <w:rsid w:val="00FD6A36"/>
    <w:rsid w:val="00FE21D9"/>
    <w:rsid w:val="00FE2CEF"/>
    <w:rsid w:val="00FE3033"/>
    <w:rsid w:val="00FE40BE"/>
    <w:rsid w:val="00FF6D9A"/>
    <w:rsid w:val="2AD0DB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41"/>
    <o:shapelayout v:ext="edit">
      <o:idmap v:ext="edit" data="1"/>
    </o:shapelayout>
  </w:shapeDefaults>
  <w:decimalSymbol w:val=","/>
  <w:listSeparator w:val=";"/>
  <w14:docId w14:val="459FE3C0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/>
    <w:lsdException w:name="heading 5" w:semiHidden="1" w:uiPriority="9" w:unhideWhenUsed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/>
    <w:lsdException w:name="heading 9" w:semiHidden="1" w:uiPriority="9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aliases w:val="Normal text"/>
    <w:qFormat/>
    <w:rsid w:val="00700B88"/>
    <w:pPr>
      <w:spacing w:after="300"/>
    </w:pPr>
    <w:rPr>
      <w:rFonts w:cs="Calibri"/>
      <w:color w:val="222C4A" w:themeColor="text2"/>
      <w:sz w:val="18"/>
    </w:rPr>
  </w:style>
  <w:style w:type="paragraph" w:styleId="Titre1">
    <w:name w:val="heading 1"/>
    <w:aliases w:val="Title level 1"/>
    <w:basedOn w:val="Normal"/>
    <w:next w:val="Normal"/>
    <w:link w:val="Titre1Car"/>
    <w:uiPriority w:val="9"/>
    <w:qFormat/>
    <w:rsid w:val="00DB4197"/>
    <w:pPr>
      <w:keepNext/>
      <w:keepLines/>
      <w:numPr>
        <w:numId w:val="15"/>
      </w:numPr>
      <w:spacing w:before="300" w:after="0"/>
      <w:outlineLvl w:val="0"/>
    </w:pPr>
    <w:rPr>
      <w:rFonts w:asciiTheme="majorHAnsi" w:eastAsiaTheme="majorEastAsia" w:hAnsiTheme="majorHAnsi" w:cs="Calibri Light"/>
      <w:b/>
      <w:sz w:val="45"/>
      <w:szCs w:val="32"/>
      <w:lang w:val="en-US"/>
    </w:rPr>
  </w:style>
  <w:style w:type="paragraph" w:styleId="Titre2">
    <w:name w:val="heading 2"/>
    <w:aliases w:val="Title level 2"/>
    <w:basedOn w:val="Normal"/>
    <w:next w:val="Normal"/>
    <w:link w:val="Titre2Car"/>
    <w:uiPriority w:val="9"/>
    <w:unhideWhenUsed/>
    <w:qFormat/>
    <w:rsid w:val="00D8137C"/>
    <w:pPr>
      <w:keepNext/>
      <w:keepLines/>
      <w:numPr>
        <w:ilvl w:val="1"/>
        <w:numId w:val="15"/>
      </w:numPr>
      <w:outlineLvl w:val="1"/>
    </w:pPr>
    <w:rPr>
      <w:rFonts w:eastAsiaTheme="majorEastAsia" w:cs="Calibri Light"/>
      <w:color w:val="00AA9B" w:themeColor="accent1"/>
      <w:sz w:val="30"/>
      <w:szCs w:val="26"/>
      <w:lang w:val="en-US"/>
    </w:rPr>
  </w:style>
  <w:style w:type="paragraph" w:styleId="Titre3">
    <w:name w:val="heading 3"/>
    <w:aliases w:val="Title level 3"/>
    <w:basedOn w:val="Normal"/>
    <w:next w:val="Normal"/>
    <w:link w:val="Titre3Car"/>
    <w:uiPriority w:val="9"/>
    <w:unhideWhenUsed/>
    <w:qFormat/>
    <w:rsid w:val="00D50CAA"/>
    <w:pPr>
      <w:keepNext/>
      <w:keepLines/>
      <w:numPr>
        <w:ilvl w:val="2"/>
        <w:numId w:val="15"/>
      </w:numPr>
      <w:spacing w:before="120"/>
      <w:outlineLvl w:val="2"/>
    </w:pPr>
    <w:rPr>
      <w:rFonts w:eastAsiaTheme="majorEastAsia" w:cs="Calibri Light"/>
      <w:b/>
      <w:color w:val="00AA9B" w:themeColor="accent1"/>
      <w:sz w:val="30"/>
      <w:szCs w:val="24"/>
      <w:lang w:val="en-US"/>
    </w:rPr>
  </w:style>
  <w:style w:type="paragraph" w:styleId="Titre4">
    <w:name w:val="heading 4"/>
    <w:basedOn w:val="Normal"/>
    <w:next w:val="Normal"/>
    <w:link w:val="Titre4Car"/>
    <w:uiPriority w:val="9"/>
    <w:unhideWhenUsed/>
    <w:rsid w:val="00D45B5A"/>
    <w:pPr>
      <w:keepNext/>
      <w:keepLines/>
      <w:spacing w:before="40"/>
      <w:outlineLvl w:val="3"/>
    </w:pPr>
    <w:rPr>
      <w:rFonts w:ascii="Calibri Light" w:eastAsiaTheme="majorEastAsia" w:hAnsi="Calibri Light" w:cs="Calibri Light"/>
      <w:i/>
      <w:iCs/>
      <w:color w:val="00554D" w:themeColor="accent1" w:themeShade="80"/>
    </w:rPr>
  </w:style>
  <w:style w:type="paragraph" w:styleId="Titre5">
    <w:name w:val="heading 5"/>
    <w:basedOn w:val="Normal"/>
    <w:next w:val="Normal"/>
    <w:link w:val="Titre5Car"/>
    <w:uiPriority w:val="9"/>
    <w:unhideWhenUsed/>
    <w:rsid w:val="00D45B5A"/>
    <w:pPr>
      <w:keepNext/>
      <w:keepLines/>
      <w:spacing w:before="40"/>
      <w:outlineLvl w:val="4"/>
    </w:pPr>
    <w:rPr>
      <w:rFonts w:ascii="Calibri Light" w:eastAsiaTheme="majorEastAsia" w:hAnsi="Calibri Light" w:cs="Calibri Light"/>
      <w:color w:val="00554D" w:themeColor="accent1" w:themeShade="80"/>
    </w:rPr>
  </w:style>
  <w:style w:type="paragraph" w:styleId="Titre6">
    <w:name w:val="heading 6"/>
    <w:basedOn w:val="Normal"/>
    <w:next w:val="Normal"/>
    <w:link w:val="Titre6Car"/>
    <w:uiPriority w:val="9"/>
    <w:unhideWhenUsed/>
    <w:qFormat/>
    <w:rsid w:val="00D45B5A"/>
    <w:pPr>
      <w:keepNext/>
      <w:keepLines/>
      <w:spacing w:before="40"/>
      <w:outlineLvl w:val="5"/>
    </w:pPr>
    <w:rPr>
      <w:rFonts w:ascii="Calibri Light" w:eastAsiaTheme="majorEastAsia" w:hAnsi="Calibri Light" w:cs="Calibri Light"/>
      <w:color w:val="00544D" w:themeColor="accent1" w:themeShade="7F"/>
    </w:rPr>
  </w:style>
  <w:style w:type="paragraph" w:styleId="Titre7">
    <w:name w:val="heading 7"/>
    <w:basedOn w:val="Normal"/>
    <w:next w:val="Normal"/>
    <w:link w:val="Titre7Car"/>
    <w:uiPriority w:val="9"/>
    <w:unhideWhenUsed/>
    <w:qFormat/>
    <w:rsid w:val="00D45B5A"/>
    <w:pPr>
      <w:keepNext/>
      <w:keepLines/>
      <w:spacing w:before="40"/>
      <w:outlineLvl w:val="6"/>
    </w:pPr>
    <w:rPr>
      <w:rFonts w:ascii="Calibri Light" w:eastAsiaTheme="majorEastAsia" w:hAnsi="Calibri Light" w:cs="Calibri Light"/>
      <w:i/>
      <w:iCs/>
      <w:color w:val="00544D" w:themeColor="accent1" w:themeShade="7F"/>
    </w:rPr>
  </w:style>
  <w:style w:type="paragraph" w:styleId="Titre8">
    <w:name w:val="heading 8"/>
    <w:basedOn w:val="Normal"/>
    <w:next w:val="Normal"/>
    <w:link w:val="Titre8Car"/>
    <w:uiPriority w:val="9"/>
    <w:unhideWhenUsed/>
    <w:rsid w:val="00D45B5A"/>
    <w:pPr>
      <w:keepNext/>
      <w:keepLines/>
      <w:spacing w:before="40"/>
      <w:outlineLvl w:val="7"/>
    </w:pPr>
    <w:rPr>
      <w:rFonts w:ascii="Calibri Light" w:eastAsiaTheme="majorEastAsia" w:hAnsi="Calibri Light" w:cs="Calibri Light"/>
      <w:color w:val="272727" w:themeColor="text1" w:themeTint="D8"/>
      <w:szCs w:val="21"/>
    </w:rPr>
  </w:style>
  <w:style w:type="paragraph" w:styleId="Titre9">
    <w:name w:val="heading 9"/>
    <w:basedOn w:val="Normal"/>
    <w:next w:val="Normal"/>
    <w:link w:val="Titre9Car"/>
    <w:uiPriority w:val="9"/>
    <w:unhideWhenUsed/>
    <w:rsid w:val="00D45B5A"/>
    <w:pPr>
      <w:keepNext/>
      <w:keepLines/>
      <w:spacing w:before="40"/>
      <w:outlineLvl w:val="8"/>
    </w:pPr>
    <w:rPr>
      <w:rFonts w:ascii="Calibri Light" w:eastAsiaTheme="majorEastAsia" w:hAnsi="Calibri Light" w:cs="Calibri Light"/>
      <w:i/>
      <w:iCs/>
      <w:color w:val="272727" w:themeColor="text1" w:themeTint="D8"/>
      <w:szCs w:val="21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aliases w:val="Title level 1 Car"/>
    <w:basedOn w:val="Policepardfaut"/>
    <w:link w:val="Titre1"/>
    <w:uiPriority w:val="9"/>
    <w:rsid w:val="00DB4197"/>
    <w:rPr>
      <w:rFonts w:asciiTheme="majorHAnsi" w:eastAsiaTheme="majorEastAsia" w:hAnsiTheme="majorHAnsi" w:cs="Calibri Light"/>
      <w:b/>
      <w:color w:val="222C4A" w:themeColor="text2"/>
      <w:sz w:val="45"/>
      <w:szCs w:val="32"/>
      <w:lang w:val="en-US"/>
    </w:rPr>
  </w:style>
  <w:style w:type="character" w:customStyle="1" w:styleId="Titre2Car">
    <w:name w:val="Titre 2 Car"/>
    <w:aliases w:val="Title level 2 Car"/>
    <w:basedOn w:val="Policepardfaut"/>
    <w:link w:val="Titre2"/>
    <w:uiPriority w:val="9"/>
    <w:rsid w:val="00D8137C"/>
    <w:rPr>
      <w:rFonts w:eastAsiaTheme="majorEastAsia" w:cs="Calibri Light"/>
      <w:color w:val="00AA9B" w:themeColor="accent1"/>
      <w:sz w:val="30"/>
      <w:szCs w:val="26"/>
      <w:lang w:val="en-US"/>
    </w:rPr>
  </w:style>
  <w:style w:type="character" w:customStyle="1" w:styleId="Titre3Car">
    <w:name w:val="Titre 3 Car"/>
    <w:aliases w:val="Title level 3 Car"/>
    <w:basedOn w:val="Policepardfaut"/>
    <w:link w:val="Titre3"/>
    <w:uiPriority w:val="9"/>
    <w:rsid w:val="00D50CAA"/>
    <w:rPr>
      <w:rFonts w:eastAsiaTheme="majorEastAsia" w:cs="Calibri Light"/>
      <w:b/>
      <w:color w:val="00AA9B" w:themeColor="accent1"/>
      <w:sz w:val="30"/>
      <w:szCs w:val="24"/>
      <w:lang w:val="en-US"/>
    </w:rPr>
  </w:style>
  <w:style w:type="character" w:customStyle="1" w:styleId="Titre4Car">
    <w:name w:val="Titre 4 Car"/>
    <w:basedOn w:val="Policepardfaut"/>
    <w:link w:val="Titre4"/>
    <w:uiPriority w:val="9"/>
    <w:rsid w:val="00D45B5A"/>
    <w:rPr>
      <w:rFonts w:ascii="Calibri Light" w:eastAsiaTheme="majorEastAsia" w:hAnsi="Calibri Light" w:cs="Calibri Light"/>
      <w:i/>
      <w:iCs/>
      <w:color w:val="00554D" w:themeColor="accent1" w:themeShade="80"/>
    </w:rPr>
  </w:style>
  <w:style w:type="character" w:customStyle="1" w:styleId="Titre5Car">
    <w:name w:val="Titre 5 Car"/>
    <w:basedOn w:val="Policepardfaut"/>
    <w:link w:val="Titre5"/>
    <w:uiPriority w:val="9"/>
    <w:rsid w:val="00D45B5A"/>
    <w:rPr>
      <w:rFonts w:ascii="Calibri Light" w:eastAsiaTheme="majorEastAsia" w:hAnsi="Calibri Light" w:cs="Calibri Light"/>
      <w:color w:val="00554D" w:themeColor="accent1" w:themeShade="80"/>
    </w:rPr>
  </w:style>
  <w:style w:type="character" w:customStyle="1" w:styleId="Titre6Car">
    <w:name w:val="Titre 6 Car"/>
    <w:basedOn w:val="Policepardfaut"/>
    <w:link w:val="Titre6"/>
    <w:uiPriority w:val="9"/>
    <w:rsid w:val="00D45B5A"/>
    <w:rPr>
      <w:rFonts w:ascii="Calibri Light" w:eastAsiaTheme="majorEastAsia" w:hAnsi="Calibri Light" w:cs="Calibri Light"/>
      <w:color w:val="00544D" w:themeColor="accent1" w:themeShade="7F"/>
    </w:rPr>
  </w:style>
  <w:style w:type="character" w:customStyle="1" w:styleId="Titre7Car">
    <w:name w:val="Titre 7 Car"/>
    <w:basedOn w:val="Policepardfaut"/>
    <w:link w:val="Titre7"/>
    <w:uiPriority w:val="9"/>
    <w:rsid w:val="00D45B5A"/>
    <w:rPr>
      <w:rFonts w:ascii="Calibri Light" w:eastAsiaTheme="majorEastAsia" w:hAnsi="Calibri Light" w:cs="Calibri Light"/>
      <w:i/>
      <w:iCs/>
      <w:color w:val="00544D" w:themeColor="accent1" w:themeShade="7F"/>
    </w:rPr>
  </w:style>
  <w:style w:type="character" w:customStyle="1" w:styleId="Titre8Car">
    <w:name w:val="Titre 8 Car"/>
    <w:basedOn w:val="Policepardfaut"/>
    <w:link w:val="Titre8"/>
    <w:uiPriority w:val="9"/>
    <w:rsid w:val="00D45B5A"/>
    <w:rPr>
      <w:rFonts w:ascii="Calibri Light" w:eastAsiaTheme="majorEastAsia" w:hAnsi="Calibri Light" w:cs="Calibri Light"/>
      <w:color w:val="272727" w:themeColor="text1" w:themeTint="D8"/>
      <w:szCs w:val="21"/>
    </w:rPr>
  </w:style>
  <w:style w:type="character" w:customStyle="1" w:styleId="Titre9Car">
    <w:name w:val="Titre 9 Car"/>
    <w:basedOn w:val="Policepardfaut"/>
    <w:link w:val="Titre9"/>
    <w:uiPriority w:val="9"/>
    <w:rsid w:val="00D45B5A"/>
    <w:rPr>
      <w:rFonts w:ascii="Calibri Light" w:eastAsiaTheme="majorEastAsia" w:hAnsi="Calibri Light" w:cs="Calibri Light"/>
      <w:i/>
      <w:iCs/>
      <w:color w:val="272727" w:themeColor="text1" w:themeTint="D8"/>
      <w:szCs w:val="21"/>
    </w:rPr>
  </w:style>
  <w:style w:type="paragraph" w:styleId="Titre">
    <w:name w:val="Title"/>
    <w:basedOn w:val="Normal"/>
    <w:next w:val="Normal"/>
    <w:link w:val="TitreCar"/>
    <w:uiPriority w:val="10"/>
    <w:qFormat/>
    <w:rsid w:val="00293D76"/>
    <w:pPr>
      <w:spacing w:line="264" w:lineRule="auto"/>
      <w:contextualSpacing/>
    </w:pPr>
    <w:rPr>
      <w:rFonts w:eastAsiaTheme="majorEastAsia" w:cs="Calibri Light"/>
      <w:b/>
      <w:spacing w:val="-10"/>
      <w:kern w:val="28"/>
      <w:sz w:val="45"/>
      <w:szCs w:val="56"/>
    </w:rPr>
  </w:style>
  <w:style w:type="character" w:customStyle="1" w:styleId="TitreCar">
    <w:name w:val="Titre Car"/>
    <w:basedOn w:val="Policepardfaut"/>
    <w:link w:val="Titre"/>
    <w:uiPriority w:val="10"/>
    <w:rsid w:val="00293D76"/>
    <w:rPr>
      <w:rFonts w:eastAsiaTheme="majorEastAsia" w:cs="Calibri Light"/>
      <w:b/>
      <w:color w:val="222C4A" w:themeColor="text2"/>
      <w:spacing w:val="-10"/>
      <w:kern w:val="28"/>
      <w:sz w:val="45"/>
      <w:szCs w:val="56"/>
    </w:rPr>
  </w:style>
  <w:style w:type="paragraph" w:customStyle="1" w:styleId="Cover-Subtitle-Documenttitle">
    <w:name w:val="Cover - Subtitle - Document title"/>
    <w:basedOn w:val="Normal"/>
    <w:qFormat/>
    <w:rsid w:val="00686A4A"/>
    <w:pPr>
      <w:spacing w:after="0" w:line="204" w:lineRule="auto"/>
    </w:pPr>
    <w:rPr>
      <w:b/>
      <w:sz w:val="90"/>
      <w:lang w:val="en-US"/>
    </w:rPr>
  </w:style>
  <w:style w:type="paragraph" w:customStyle="1" w:styleId="Cover-Subtitle">
    <w:name w:val="Cover - Subtitle"/>
    <w:basedOn w:val="Cover-Subtitle-Documenttitle"/>
    <w:qFormat/>
    <w:rsid w:val="004E3A41"/>
    <w:pPr>
      <w:spacing w:after="120" w:line="240" w:lineRule="auto"/>
    </w:pPr>
    <w:rPr>
      <w:color w:val="EF4641" w:themeColor="accent2"/>
      <w:sz w:val="45"/>
    </w:rPr>
  </w:style>
  <w:style w:type="paragraph" w:customStyle="1" w:styleId="Cover-Subtitle2">
    <w:name w:val="Cover - Subtitle 2"/>
    <w:basedOn w:val="Normal"/>
    <w:qFormat/>
    <w:rsid w:val="004E3A41"/>
    <w:rPr>
      <w:sz w:val="30"/>
    </w:rPr>
  </w:style>
  <w:style w:type="character" w:styleId="Lienhypertexte">
    <w:name w:val="Hyperlink"/>
    <w:basedOn w:val="Policepardfaut"/>
    <w:uiPriority w:val="99"/>
    <w:unhideWhenUsed/>
    <w:rsid w:val="00D02486"/>
    <w:rPr>
      <w:rFonts w:ascii="Calibri" w:hAnsi="Calibri" w:cs="Calibri"/>
      <w:color w:val="222C4A" w:themeColor="text2"/>
      <w:u w:val="single"/>
    </w:rPr>
  </w:style>
  <w:style w:type="character" w:styleId="Lienhypertextesuivivisit">
    <w:name w:val="FollowedHyperlink"/>
    <w:basedOn w:val="Policepardfaut"/>
    <w:uiPriority w:val="99"/>
    <w:unhideWhenUsed/>
    <w:rsid w:val="00D02486"/>
    <w:rPr>
      <w:rFonts w:ascii="Calibri" w:hAnsi="Calibri" w:cs="Calibri"/>
      <w:color w:val="00AA9B" w:themeColor="accent1"/>
      <w:u w:val="single"/>
    </w:rPr>
  </w:style>
  <w:style w:type="paragraph" w:styleId="Textedebulles">
    <w:name w:val="Balloon Text"/>
    <w:basedOn w:val="Normal"/>
    <w:link w:val="TextedebullesCar"/>
    <w:uiPriority w:val="99"/>
    <w:semiHidden/>
    <w:unhideWhenUsed/>
    <w:rsid w:val="00D45B5A"/>
    <w:rPr>
      <w:rFonts w:ascii="Segoe UI" w:hAnsi="Segoe UI" w:cs="Segoe UI"/>
      <w:szCs w:val="18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D45B5A"/>
    <w:rPr>
      <w:rFonts w:ascii="Segoe UI" w:hAnsi="Segoe UI" w:cs="Segoe UI"/>
      <w:szCs w:val="18"/>
    </w:rPr>
  </w:style>
  <w:style w:type="paragraph" w:styleId="Normalcentr">
    <w:name w:val="Block Text"/>
    <w:basedOn w:val="Normal"/>
    <w:uiPriority w:val="99"/>
    <w:semiHidden/>
    <w:unhideWhenUsed/>
    <w:rsid w:val="00D45B5A"/>
    <w:pPr>
      <w:pBdr>
        <w:top w:val="single" w:sz="2" w:space="10" w:color="00AA9B" w:themeColor="accent1" w:shadow="1" w:frame="1"/>
        <w:left w:val="single" w:sz="2" w:space="10" w:color="00AA9B" w:themeColor="accent1" w:shadow="1" w:frame="1"/>
        <w:bottom w:val="single" w:sz="2" w:space="10" w:color="00AA9B" w:themeColor="accent1" w:shadow="1" w:frame="1"/>
        <w:right w:val="single" w:sz="2" w:space="10" w:color="00AA9B" w:themeColor="accent1" w:shadow="1" w:frame="1"/>
      </w:pBdr>
      <w:ind w:left="1152" w:right="1152"/>
    </w:pPr>
    <w:rPr>
      <w:rFonts w:eastAsiaTheme="minorEastAsia"/>
      <w:i/>
      <w:iCs/>
      <w:color w:val="00554D" w:themeColor="accent1" w:themeShade="80"/>
    </w:rPr>
  </w:style>
  <w:style w:type="paragraph" w:styleId="Corpsdetexte3">
    <w:name w:val="Body Text 3"/>
    <w:basedOn w:val="Normal"/>
    <w:link w:val="Corpsdetexte3Car"/>
    <w:uiPriority w:val="99"/>
    <w:semiHidden/>
    <w:unhideWhenUsed/>
    <w:rsid w:val="00D45B5A"/>
    <w:pPr>
      <w:spacing w:after="120"/>
    </w:pPr>
    <w:rPr>
      <w:szCs w:val="16"/>
    </w:rPr>
  </w:style>
  <w:style w:type="character" w:customStyle="1" w:styleId="Corpsdetexte3Car">
    <w:name w:val="Corps de texte 3 Car"/>
    <w:basedOn w:val="Policepardfaut"/>
    <w:link w:val="Corpsdetexte3"/>
    <w:uiPriority w:val="99"/>
    <w:semiHidden/>
    <w:rsid w:val="00D45B5A"/>
    <w:rPr>
      <w:rFonts w:ascii="Calibri" w:hAnsi="Calibri" w:cs="Calibri"/>
      <w:szCs w:val="16"/>
    </w:rPr>
  </w:style>
  <w:style w:type="paragraph" w:styleId="Retraitcorpsdetexte3">
    <w:name w:val="Body Text Indent 3"/>
    <w:basedOn w:val="Normal"/>
    <w:link w:val="Retraitcorpsdetexte3Car"/>
    <w:uiPriority w:val="99"/>
    <w:semiHidden/>
    <w:unhideWhenUsed/>
    <w:rsid w:val="00D45B5A"/>
    <w:pPr>
      <w:spacing w:after="120"/>
      <w:ind w:left="360"/>
    </w:pPr>
    <w:rPr>
      <w:szCs w:val="16"/>
    </w:rPr>
  </w:style>
  <w:style w:type="character" w:customStyle="1" w:styleId="Retraitcorpsdetexte3Car">
    <w:name w:val="Retrait corps de texte 3 Car"/>
    <w:basedOn w:val="Policepardfaut"/>
    <w:link w:val="Retraitcorpsdetexte3"/>
    <w:uiPriority w:val="99"/>
    <w:semiHidden/>
    <w:rsid w:val="00D45B5A"/>
    <w:rPr>
      <w:rFonts w:ascii="Calibri" w:hAnsi="Calibri" w:cs="Calibri"/>
      <w:szCs w:val="16"/>
    </w:rPr>
  </w:style>
  <w:style w:type="character" w:styleId="Marquedecommentaire">
    <w:name w:val="annotation reference"/>
    <w:basedOn w:val="Policepardfaut"/>
    <w:uiPriority w:val="99"/>
    <w:semiHidden/>
    <w:unhideWhenUsed/>
    <w:rsid w:val="00D45B5A"/>
    <w:rPr>
      <w:rFonts w:ascii="Calibri" w:hAnsi="Calibri" w:cs="Calibri"/>
      <w:sz w:val="22"/>
      <w:szCs w:val="16"/>
    </w:rPr>
  </w:style>
  <w:style w:type="paragraph" w:styleId="Commentaire">
    <w:name w:val="annotation text"/>
    <w:basedOn w:val="Normal"/>
    <w:link w:val="CommentaireCar"/>
    <w:uiPriority w:val="99"/>
    <w:semiHidden/>
    <w:unhideWhenUsed/>
    <w:rsid w:val="00D45B5A"/>
    <w:rPr>
      <w:szCs w:val="20"/>
    </w:rPr>
  </w:style>
  <w:style w:type="character" w:customStyle="1" w:styleId="CommentaireCar">
    <w:name w:val="Commentaire Car"/>
    <w:basedOn w:val="Policepardfaut"/>
    <w:link w:val="Commentaire"/>
    <w:uiPriority w:val="99"/>
    <w:semiHidden/>
    <w:rsid w:val="00D45B5A"/>
    <w:rPr>
      <w:rFonts w:ascii="Calibri" w:hAnsi="Calibri" w:cs="Calibri"/>
      <w:szCs w:val="20"/>
    </w:rPr>
  </w:style>
  <w:style w:type="paragraph" w:styleId="Objetducommentaire">
    <w:name w:val="annotation subject"/>
    <w:basedOn w:val="Commentaire"/>
    <w:next w:val="Commentaire"/>
    <w:link w:val="ObjetducommentaireCar"/>
    <w:uiPriority w:val="99"/>
    <w:semiHidden/>
    <w:unhideWhenUsed/>
    <w:rsid w:val="00D45B5A"/>
    <w:rPr>
      <w:b/>
      <w:bCs/>
    </w:rPr>
  </w:style>
  <w:style w:type="character" w:customStyle="1" w:styleId="ObjetducommentaireCar">
    <w:name w:val="Objet du commentaire Car"/>
    <w:basedOn w:val="CommentaireCar"/>
    <w:link w:val="Objetducommentaire"/>
    <w:uiPriority w:val="99"/>
    <w:semiHidden/>
    <w:rsid w:val="00D45B5A"/>
    <w:rPr>
      <w:rFonts w:ascii="Calibri" w:hAnsi="Calibri" w:cs="Calibri"/>
      <w:b/>
      <w:bCs/>
      <w:szCs w:val="20"/>
    </w:rPr>
  </w:style>
  <w:style w:type="paragraph" w:styleId="Explorateurdedocuments">
    <w:name w:val="Document Map"/>
    <w:basedOn w:val="Normal"/>
    <w:link w:val="ExplorateurdedocumentsCar"/>
    <w:uiPriority w:val="99"/>
    <w:semiHidden/>
    <w:unhideWhenUsed/>
    <w:rsid w:val="00D45B5A"/>
    <w:rPr>
      <w:rFonts w:ascii="Segoe UI" w:hAnsi="Segoe UI" w:cs="Segoe UI"/>
      <w:szCs w:val="16"/>
    </w:rPr>
  </w:style>
  <w:style w:type="character" w:customStyle="1" w:styleId="ExplorateurdedocumentsCar">
    <w:name w:val="Explorateur de documents Car"/>
    <w:basedOn w:val="Policepardfaut"/>
    <w:link w:val="Explorateurdedocuments"/>
    <w:uiPriority w:val="99"/>
    <w:semiHidden/>
    <w:rsid w:val="00D45B5A"/>
    <w:rPr>
      <w:rFonts w:ascii="Segoe UI" w:hAnsi="Segoe UI" w:cs="Segoe UI"/>
      <w:szCs w:val="16"/>
    </w:rPr>
  </w:style>
  <w:style w:type="paragraph" w:styleId="Notedefin">
    <w:name w:val="endnote text"/>
    <w:basedOn w:val="Normal"/>
    <w:link w:val="NotedefinCar"/>
    <w:uiPriority w:val="99"/>
    <w:semiHidden/>
    <w:unhideWhenUsed/>
    <w:rsid w:val="00D45B5A"/>
    <w:rPr>
      <w:szCs w:val="20"/>
    </w:rPr>
  </w:style>
  <w:style w:type="character" w:customStyle="1" w:styleId="NotedefinCar">
    <w:name w:val="Note de fin Car"/>
    <w:basedOn w:val="Policepardfaut"/>
    <w:link w:val="Notedefin"/>
    <w:uiPriority w:val="99"/>
    <w:semiHidden/>
    <w:rsid w:val="00D45B5A"/>
    <w:rPr>
      <w:rFonts w:ascii="Calibri" w:hAnsi="Calibri" w:cs="Calibri"/>
      <w:szCs w:val="20"/>
    </w:rPr>
  </w:style>
  <w:style w:type="paragraph" w:styleId="Adresseexpditeur">
    <w:name w:val="envelope return"/>
    <w:basedOn w:val="Normal"/>
    <w:uiPriority w:val="99"/>
    <w:semiHidden/>
    <w:unhideWhenUsed/>
    <w:rsid w:val="00D45B5A"/>
    <w:rPr>
      <w:rFonts w:ascii="Calibri Light" w:eastAsiaTheme="majorEastAsia" w:hAnsi="Calibri Light" w:cs="Calibri Light"/>
      <w:szCs w:val="20"/>
    </w:rPr>
  </w:style>
  <w:style w:type="paragraph" w:styleId="Notedebasdepage">
    <w:name w:val="footnote text"/>
    <w:basedOn w:val="Normal"/>
    <w:link w:val="NotedebasdepageCar"/>
    <w:uiPriority w:val="99"/>
    <w:semiHidden/>
    <w:unhideWhenUsed/>
    <w:rsid w:val="00D45B5A"/>
    <w:rPr>
      <w:szCs w:val="20"/>
    </w:rPr>
  </w:style>
  <w:style w:type="character" w:customStyle="1" w:styleId="NotedebasdepageCar">
    <w:name w:val="Note de bas de page Car"/>
    <w:basedOn w:val="Policepardfaut"/>
    <w:link w:val="Notedebasdepage"/>
    <w:uiPriority w:val="99"/>
    <w:semiHidden/>
    <w:rsid w:val="00D45B5A"/>
    <w:rPr>
      <w:rFonts w:ascii="Calibri" w:hAnsi="Calibri" w:cs="Calibri"/>
      <w:szCs w:val="20"/>
    </w:rPr>
  </w:style>
  <w:style w:type="character" w:styleId="CodeHTML">
    <w:name w:val="HTML Code"/>
    <w:basedOn w:val="Policepardfaut"/>
    <w:uiPriority w:val="99"/>
    <w:semiHidden/>
    <w:unhideWhenUsed/>
    <w:rsid w:val="00D45B5A"/>
    <w:rPr>
      <w:rFonts w:ascii="Consolas" w:hAnsi="Consolas" w:cs="Calibri"/>
      <w:sz w:val="22"/>
      <w:szCs w:val="20"/>
    </w:rPr>
  </w:style>
  <w:style w:type="character" w:styleId="ClavierHTML">
    <w:name w:val="HTML Keyboard"/>
    <w:basedOn w:val="Policepardfaut"/>
    <w:uiPriority w:val="99"/>
    <w:semiHidden/>
    <w:unhideWhenUsed/>
    <w:rsid w:val="00D45B5A"/>
    <w:rPr>
      <w:rFonts w:ascii="Consolas" w:hAnsi="Consolas" w:cs="Calibri"/>
      <w:sz w:val="22"/>
      <w:szCs w:val="20"/>
    </w:rPr>
  </w:style>
  <w:style w:type="paragraph" w:styleId="PrformatHTML">
    <w:name w:val="HTML Preformatted"/>
    <w:basedOn w:val="Normal"/>
    <w:link w:val="PrformatHTMLCar"/>
    <w:uiPriority w:val="99"/>
    <w:unhideWhenUsed/>
    <w:rsid w:val="00D45B5A"/>
    <w:rPr>
      <w:rFonts w:ascii="Consolas" w:hAnsi="Consolas"/>
      <w:szCs w:val="20"/>
    </w:rPr>
  </w:style>
  <w:style w:type="character" w:customStyle="1" w:styleId="PrformatHTMLCar">
    <w:name w:val="Préformaté HTML Car"/>
    <w:basedOn w:val="Policepardfaut"/>
    <w:link w:val="PrformatHTML"/>
    <w:uiPriority w:val="99"/>
    <w:rsid w:val="00D45B5A"/>
    <w:rPr>
      <w:rFonts w:ascii="Consolas" w:hAnsi="Consolas" w:cs="Calibri"/>
      <w:szCs w:val="20"/>
    </w:rPr>
  </w:style>
  <w:style w:type="character" w:styleId="MachinecrireHTML">
    <w:name w:val="HTML Typewriter"/>
    <w:basedOn w:val="Policepardfaut"/>
    <w:uiPriority w:val="99"/>
    <w:semiHidden/>
    <w:unhideWhenUsed/>
    <w:rsid w:val="00D45B5A"/>
    <w:rPr>
      <w:rFonts w:ascii="Consolas" w:hAnsi="Consolas" w:cs="Calibri"/>
      <w:sz w:val="22"/>
      <w:szCs w:val="20"/>
    </w:rPr>
  </w:style>
  <w:style w:type="paragraph" w:styleId="Textedemacro">
    <w:name w:val="macro"/>
    <w:link w:val="TextedemacroCar"/>
    <w:uiPriority w:val="99"/>
    <w:semiHidden/>
    <w:unhideWhenUsed/>
    <w:rsid w:val="00D45B5A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</w:pPr>
    <w:rPr>
      <w:rFonts w:ascii="Consolas" w:hAnsi="Consolas" w:cs="Calibri"/>
      <w:szCs w:val="20"/>
    </w:rPr>
  </w:style>
  <w:style w:type="character" w:customStyle="1" w:styleId="TextedemacroCar">
    <w:name w:val="Texte de macro Car"/>
    <w:basedOn w:val="Policepardfaut"/>
    <w:link w:val="Textedemacro"/>
    <w:uiPriority w:val="99"/>
    <w:semiHidden/>
    <w:rsid w:val="00D45B5A"/>
    <w:rPr>
      <w:rFonts w:ascii="Consolas" w:hAnsi="Consolas" w:cs="Calibri"/>
      <w:szCs w:val="20"/>
    </w:rPr>
  </w:style>
  <w:style w:type="paragraph" w:styleId="Textebrut">
    <w:name w:val="Plain Text"/>
    <w:basedOn w:val="Normal"/>
    <w:link w:val="TextebrutCar"/>
    <w:uiPriority w:val="99"/>
    <w:semiHidden/>
    <w:unhideWhenUsed/>
    <w:rsid w:val="00D45B5A"/>
    <w:rPr>
      <w:rFonts w:ascii="Consolas" w:hAnsi="Consolas"/>
      <w:szCs w:val="21"/>
    </w:rPr>
  </w:style>
  <w:style w:type="character" w:customStyle="1" w:styleId="TextebrutCar">
    <w:name w:val="Texte brut Car"/>
    <w:basedOn w:val="Policepardfaut"/>
    <w:link w:val="Textebrut"/>
    <w:uiPriority w:val="99"/>
    <w:semiHidden/>
    <w:rsid w:val="00D45B5A"/>
    <w:rPr>
      <w:rFonts w:ascii="Consolas" w:hAnsi="Consolas" w:cs="Calibri"/>
      <w:szCs w:val="21"/>
    </w:rPr>
  </w:style>
  <w:style w:type="character" w:styleId="Textedelespacerserv">
    <w:name w:val="Placeholder Text"/>
    <w:basedOn w:val="Policepardfaut"/>
    <w:uiPriority w:val="99"/>
    <w:semiHidden/>
    <w:rsid w:val="00D45B5A"/>
    <w:rPr>
      <w:rFonts w:ascii="Calibri" w:hAnsi="Calibri" w:cs="Calibri"/>
      <w:color w:val="3B3B3B" w:themeColor="background2" w:themeShade="40"/>
    </w:rPr>
  </w:style>
  <w:style w:type="paragraph" w:styleId="Pieddepage">
    <w:name w:val="footer"/>
    <w:basedOn w:val="Normal"/>
    <w:link w:val="PieddepageCar"/>
    <w:uiPriority w:val="99"/>
    <w:unhideWhenUsed/>
    <w:rsid w:val="00BC47AF"/>
    <w:pPr>
      <w:spacing w:after="0"/>
    </w:pPr>
    <w:rPr>
      <w:sz w:val="14"/>
    </w:rPr>
  </w:style>
  <w:style w:type="character" w:customStyle="1" w:styleId="PieddepageCar">
    <w:name w:val="Pied de page Car"/>
    <w:basedOn w:val="Policepardfaut"/>
    <w:link w:val="Pieddepage"/>
    <w:uiPriority w:val="99"/>
    <w:rsid w:val="00BC47AF"/>
    <w:rPr>
      <w:rFonts w:cs="Calibri"/>
      <w:color w:val="222C4A" w:themeColor="text2"/>
      <w:sz w:val="14"/>
    </w:rPr>
  </w:style>
  <w:style w:type="paragraph" w:styleId="TM9">
    <w:name w:val="toc 9"/>
    <w:basedOn w:val="Normal"/>
    <w:next w:val="Normal"/>
    <w:autoRedefine/>
    <w:uiPriority w:val="39"/>
    <w:semiHidden/>
    <w:unhideWhenUsed/>
    <w:rsid w:val="00D45B5A"/>
    <w:pPr>
      <w:spacing w:after="120"/>
      <w:ind w:left="1757"/>
    </w:pPr>
  </w:style>
  <w:style w:type="character" w:styleId="Mention">
    <w:name w:val="Mention"/>
    <w:basedOn w:val="Policepardfaut"/>
    <w:uiPriority w:val="99"/>
    <w:semiHidden/>
    <w:unhideWhenUsed/>
    <w:rsid w:val="00D45B5A"/>
    <w:rPr>
      <w:rFonts w:ascii="Calibri" w:hAnsi="Calibri" w:cs="Calibri"/>
      <w:color w:val="2B579A"/>
      <w:shd w:val="clear" w:color="auto" w:fill="E1DFDD"/>
    </w:rPr>
  </w:style>
  <w:style w:type="numbering" w:styleId="111111">
    <w:name w:val="Outline List 2"/>
    <w:basedOn w:val="Aucuneliste"/>
    <w:uiPriority w:val="99"/>
    <w:semiHidden/>
    <w:unhideWhenUsed/>
    <w:rsid w:val="00D45B5A"/>
    <w:pPr>
      <w:numPr>
        <w:numId w:val="11"/>
      </w:numPr>
    </w:pPr>
  </w:style>
  <w:style w:type="numbering" w:styleId="1ai">
    <w:name w:val="Outline List 1"/>
    <w:basedOn w:val="Aucuneliste"/>
    <w:uiPriority w:val="99"/>
    <w:semiHidden/>
    <w:unhideWhenUsed/>
    <w:rsid w:val="00D45B5A"/>
    <w:pPr>
      <w:numPr>
        <w:numId w:val="12"/>
      </w:numPr>
    </w:pPr>
  </w:style>
  <w:style w:type="character" w:styleId="VariableHTML">
    <w:name w:val="HTML Variable"/>
    <w:basedOn w:val="Policepardfaut"/>
    <w:uiPriority w:val="99"/>
    <w:semiHidden/>
    <w:unhideWhenUsed/>
    <w:rsid w:val="00D45B5A"/>
    <w:rPr>
      <w:rFonts w:ascii="Calibri" w:hAnsi="Calibri" w:cs="Calibri"/>
      <w:i/>
      <w:iCs/>
    </w:rPr>
  </w:style>
  <w:style w:type="paragraph" w:styleId="AdresseHTML">
    <w:name w:val="HTML Address"/>
    <w:basedOn w:val="Normal"/>
    <w:link w:val="AdresseHTMLCar"/>
    <w:uiPriority w:val="99"/>
    <w:semiHidden/>
    <w:unhideWhenUsed/>
    <w:rsid w:val="00D45B5A"/>
    <w:rPr>
      <w:i/>
      <w:iCs/>
    </w:rPr>
  </w:style>
  <w:style w:type="character" w:customStyle="1" w:styleId="AdresseHTMLCar">
    <w:name w:val="Adresse HTML Car"/>
    <w:basedOn w:val="Policepardfaut"/>
    <w:link w:val="AdresseHTML"/>
    <w:uiPriority w:val="99"/>
    <w:semiHidden/>
    <w:rsid w:val="00D45B5A"/>
    <w:rPr>
      <w:rFonts w:ascii="Calibri" w:hAnsi="Calibri" w:cs="Calibri"/>
      <w:i/>
      <w:iCs/>
    </w:rPr>
  </w:style>
  <w:style w:type="character" w:styleId="DfinitionHTML">
    <w:name w:val="HTML Definition"/>
    <w:basedOn w:val="Policepardfaut"/>
    <w:uiPriority w:val="99"/>
    <w:semiHidden/>
    <w:unhideWhenUsed/>
    <w:rsid w:val="00D45B5A"/>
    <w:rPr>
      <w:rFonts w:ascii="Calibri" w:hAnsi="Calibri" w:cs="Calibri"/>
      <w:i/>
      <w:iCs/>
    </w:rPr>
  </w:style>
  <w:style w:type="character" w:styleId="CitationHTML">
    <w:name w:val="HTML Cite"/>
    <w:basedOn w:val="Policepardfaut"/>
    <w:uiPriority w:val="99"/>
    <w:semiHidden/>
    <w:unhideWhenUsed/>
    <w:rsid w:val="00D45B5A"/>
    <w:rPr>
      <w:rFonts w:ascii="Calibri" w:hAnsi="Calibri" w:cs="Calibri"/>
      <w:i/>
      <w:iCs/>
    </w:rPr>
  </w:style>
  <w:style w:type="character" w:styleId="ExempleHTML">
    <w:name w:val="HTML Sample"/>
    <w:basedOn w:val="Policepardfaut"/>
    <w:uiPriority w:val="99"/>
    <w:semiHidden/>
    <w:unhideWhenUsed/>
    <w:rsid w:val="00D45B5A"/>
    <w:rPr>
      <w:rFonts w:ascii="Consolas" w:hAnsi="Consolas" w:cs="Calibri"/>
      <w:sz w:val="24"/>
      <w:szCs w:val="24"/>
    </w:rPr>
  </w:style>
  <w:style w:type="character" w:styleId="AcronymeHTML">
    <w:name w:val="HTML Acronym"/>
    <w:basedOn w:val="Policepardfaut"/>
    <w:uiPriority w:val="99"/>
    <w:semiHidden/>
    <w:unhideWhenUsed/>
    <w:rsid w:val="00D45B5A"/>
    <w:rPr>
      <w:rFonts w:ascii="Calibri" w:hAnsi="Calibri" w:cs="Calibri"/>
    </w:rPr>
  </w:style>
  <w:style w:type="paragraph" w:styleId="TM1">
    <w:name w:val="toc 1"/>
    <w:basedOn w:val="Normal"/>
    <w:next w:val="Normal"/>
    <w:autoRedefine/>
    <w:uiPriority w:val="39"/>
    <w:unhideWhenUsed/>
    <w:rsid w:val="001F5923"/>
    <w:pPr>
      <w:tabs>
        <w:tab w:val="left" w:pos="567"/>
        <w:tab w:val="right" w:leader="underscore" w:pos="9514"/>
      </w:tabs>
      <w:spacing w:before="300" w:after="160"/>
    </w:pPr>
    <w:rPr>
      <w:rFonts w:eastAsiaTheme="minorEastAsia" w:cstheme="minorBidi"/>
      <w:b/>
      <w:noProof/>
      <w:sz w:val="30"/>
      <w:lang w:eastAsia="fr-FR"/>
    </w:rPr>
  </w:style>
  <w:style w:type="paragraph" w:styleId="TM2">
    <w:name w:val="toc 2"/>
    <w:basedOn w:val="Normal"/>
    <w:next w:val="Normal"/>
    <w:autoRedefine/>
    <w:uiPriority w:val="39"/>
    <w:unhideWhenUsed/>
    <w:rsid w:val="00D8137C"/>
    <w:pPr>
      <w:tabs>
        <w:tab w:val="left" w:pos="1320"/>
        <w:tab w:val="right" w:leader="underscore" w:pos="9514"/>
      </w:tabs>
      <w:spacing w:before="160" w:after="160"/>
      <w:ind w:left="567"/>
    </w:pPr>
    <w:rPr>
      <w:noProof/>
      <w:color w:val="00AA9B" w:themeColor="accent1"/>
      <w:sz w:val="24"/>
    </w:rPr>
  </w:style>
  <w:style w:type="paragraph" w:styleId="TM3">
    <w:name w:val="toc 3"/>
    <w:basedOn w:val="Normal"/>
    <w:next w:val="Normal"/>
    <w:autoRedefine/>
    <w:uiPriority w:val="39"/>
    <w:unhideWhenUsed/>
    <w:rsid w:val="00D8137C"/>
    <w:pPr>
      <w:tabs>
        <w:tab w:val="left" w:pos="660"/>
        <w:tab w:val="right" w:leader="underscore" w:pos="9514"/>
      </w:tabs>
      <w:spacing w:before="160" w:after="160"/>
      <w:ind w:left="1304"/>
    </w:pPr>
    <w:rPr>
      <w:rFonts w:eastAsiaTheme="minorEastAsia" w:cstheme="minorBidi"/>
      <w:noProof/>
      <w:color w:val="00AA9B" w:themeColor="accent1"/>
      <w:lang w:eastAsia="fr-FR"/>
    </w:rPr>
  </w:style>
  <w:style w:type="paragraph" w:styleId="TM4">
    <w:name w:val="toc 4"/>
    <w:basedOn w:val="Normal"/>
    <w:next w:val="Normal"/>
    <w:autoRedefine/>
    <w:uiPriority w:val="39"/>
    <w:semiHidden/>
    <w:unhideWhenUsed/>
    <w:rsid w:val="00D45B5A"/>
    <w:pPr>
      <w:spacing w:after="100"/>
      <w:ind w:left="660"/>
    </w:pPr>
  </w:style>
  <w:style w:type="paragraph" w:styleId="TM5">
    <w:name w:val="toc 5"/>
    <w:basedOn w:val="Normal"/>
    <w:next w:val="Normal"/>
    <w:autoRedefine/>
    <w:uiPriority w:val="39"/>
    <w:semiHidden/>
    <w:unhideWhenUsed/>
    <w:rsid w:val="00D45B5A"/>
    <w:pPr>
      <w:spacing w:after="100"/>
      <w:ind w:left="880"/>
    </w:pPr>
  </w:style>
  <w:style w:type="paragraph" w:styleId="TM6">
    <w:name w:val="toc 6"/>
    <w:basedOn w:val="Normal"/>
    <w:next w:val="Normal"/>
    <w:autoRedefine/>
    <w:uiPriority w:val="39"/>
    <w:semiHidden/>
    <w:unhideWhenUsed/>
    <w:rsid w:val="00D45B5A"/>
    <w:pPr>
      <w:spacing w:after="100"/>
      <w:ind w:left="1100"/>
    </w:pPr>
  </w:style>
  <w:style w:type="paragraph" w:styleId="TM7">
    <w:name w:val="toc 7"/>
    <w:basedOn w:val="Normal"/>
    <w:next w:val="Normal"/>
    <w:autoRedefine/>
    <w:uiPriority w:val="39"/>
    <w:semiHidden/>
    <w:unhideWhenUsed/>
    <w:rsid w:val="00D45B5A"/>
    <w:pPr>
      <w:spacing w:after="100"/>
      <w:ind w:left="1320"/>
    </w:pPr>
  </w:style>
  <w:style w:type="paragraph" w:styleId="TM8">
    <w:name w:val="toc 8"/>
    <w:basedOn w:val="Normal"/>
    <w:next w:val="Normal"/>
    <w:autoRedefine/>
    <w:uiPriority w:val="39"/>
    <w:semiHidden/>
    <w:unhideWhenUsed/>
    <w:rsid w:val="00D45B5A"/>
    <w:pPr>
      <w:spacing w:after="100"/>
      <w:ind w:left="1540"/>
    </w:pPr>
  </w:style>
  <w:style w:type="paragraph" w:styleId="En-ttedetabledesmatires">
    <w:name w:val="TOC Heading"/>
    <w:basedOn w:val="Titre1"/>
    <w:next w:val="Normal"/>
    <w:uiPriority w:val="39"/>
    <w:semiHidden/>
    <w:unhideWhenUsed/>
    <w:qFormat/>
    <w:rsid w:val="00D45B5A"/>
    <w:pPr>
      <w:outlineLvl w:val="9"/>
    </w:pPr>
    <w:rPr>
      <w:color w:val="007F73" w:themeColor="accent1" w:themeShade="BF"/>
    </w:rPr>
  </w:style>
  <w:style w:type="table" w:styleId="Tableauprofessionnel">
    <w:name w:val="Table Professional"/>
    <w:basedOn w:val="TableauNormal"/>
    <w:uiPriority w:val="99"/>
    <w:semiHidden/>
    <w:unhideWhenUsed/>
    <w:rsid w:val="00D45B5A"/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Listemoyenne1">
    <w:name w:val="Medium List 1"/>
    <w:basedOn w:val="TableauNormal"/>
    <w:uiPriority w:val="65"/>
    <w:semiHidden/>
    <w:unhideWhenUsed/>
    <w:rsid w:val="00D45B5A"/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222C4A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Listemoyenne1-Accent1">
    <w:name w:val="Medium List 1 Accent 1"/>
    <w:basedOn w:val="TableauNormal"/>
    <w:uiPriority w:val="65"/>
    <w:rsid w:val="00D45B5A"/>
    <w:rPr>
      <w:color w:val="000000" w:themeColor="text1"/>
    </w:rPr>
    <w:tblPr>
      <w:tblStyleRowBandSize w:val="1"/>
      <w:tblStyleColBandSize w:val="1"/>
      <w:tblBorders>
        <w:top w:val="single" w:sz="8" w:space="0" w:color="00AA9B" w:themeColor="accent1"/>
        <w:bottom w:val="single" w:sz="8" w:space="0" w:color="00AA9B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AA9B" w:themeColor="accent1"/>
        </w:tcBorders>
      </w:tcPr>
    </w:tblStylePr>
    <w:tblStylePr w:type="lastRow">
      <w:rPr>
        <w:b/>
        <w:bCs/>
        <w:color w:val="222C4A" w:themeColor="text2"/>
      </w:rPr>
      <w:tblPr/>
      <w:tcPr>
        <w:tcBorders>
          <w:top w:val="single" w:sz="8" w:space="0" w:color="00AA9B" w:themeColor="accent1"/>
          <w:bottom w:val="single" w:sz="8" w:space="0" w:color="00AA9B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AA9B" w:themeColor="accent1"/>
          <w:bottom w:val="single" w:sz="8" w:space="0" w:color="00AA9B" w:themeColor="accent1"/>
        </w:tcBorders>
      </w:tcPr>
    </w:tblStylePr>
    <w:tblStylePr w:type="band1Vert">
      <w:tblPr/>
      <w:tcPr>
        <w:shd w:val="clear" w:color="auto" w:fill="ABFFF7" w:themeFill="accent1" w:themeFillTint="3F"/>
      </w:tcPr>
    </w:tblStylePr>
    <w:tblStylePr w:type="band1Horz">
      <w:tblPr/>
      <w:tcPr>
        <w:shd w:val="clear" w:color="auto" w:fill="ABFFF7" w:themeFill="accent1" w:themeFillTint="3F"/>
      </w:tcPr>
    </w:tblStylePr>
  </w:style>
  <w:style w:type="table" w:styleId="Listemoyenne1-Accent2">
    <w:name w:val="Medium List 1 Accent 2"/>
    <w:basedOn w:val="TableauNormal"/>
    <w:uiPriority w:val="65"/>
    <w:semiHidden/>
    <w:unhideWhenUsed/>
    <w:rsid w:val="00D45B5A"/>
    <w:rPr>
      <w:color w:val="000000" w:themeColor="text1"/>
    </w:rPr>
    <w:tblPr>
      <w:tblStyleRowBandSize w:val="1"/>
      <w:tblStyleColBandSize w:val="1"/>
      <w:tblBorders>
        <w:top w:val="single" w:sz="8" w:space="0" w:color="EF4641" w:themeColor="accent2"/>
        <w:bottom w:val="single" w:sz="8" w:space="0" w:color="EF4641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EF4641" w:themeColor="accent2"/>
        </w:tcBorders>
      </w:tcPr>
    </w:tblStylePr>
    <w:tblStylePr w:type="lastRow">
      <w:rPr>
        <w:b/>
        <w:bCs/>
        <w:color w:val="222C4A" w:themeColor="text2"/>
      </w:rPr>
      <w:tblPr/>
      <w:tcPr>
        <w:tcBorders>
          <w:top w:val="single" w:sz="8" w:space="0" w:color="EF4641" w:themeColor="accent2"/>
          <w:bottom w:val="single" w:sz="8" w:space="0" w:color="EF4641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EF4641" w:themeColor="accent2"/>
          <w:bottom w:val="single" w:sz="8" w:space="0" w:color="EF4641" w:themeColor="accent2"/>
        </w:tcBorders>
      </w:tcPr>
    </w:tblStylePr>
    <w:tblStylePr w:type="band1Vert">
      <w:tblPr/>
      <w:tcPr>
        <w:shd w:val="clear" w:color="auto" w:fill="FBD1CF" w:themeFill="accent2" w:themeFillTint="3F"/>
      </w:tcPr>
    </w:tblStylePr>
    <w:tblStylePr w:type="band1Horz">
      <w:tblPr/>
      <w:tcPr>
        <w:shd w:val="clear" w:color="auto" w:fill="FBD1CF" w:themeFill="accent2" w:themeFillTint="3F"/>
      </w:tcPr>
    </w:tblStylePr>
  </w:style>
  <w:style w:type="table" w:styleId="Listemoyenne1-Accent3">
    <w:name w:val="Medium List 1 Accent 3"/>
    <w:basedOn w:val="TableauNormal"/>
    <w:uiPriority w:val="65"/>
    <w:semiHidden/>
    <w:unhideWhenUsed/>
    <w:rsid w:val="00D45B5A"/>
    <w:rPr>
      <w:color w:val="000000" w:themeColor="text1"/>
    </w:rPr>
    <w:tblPr>
      <w:tblStyleRowBandSize w:val="1"/>
      <w:tblStyleColBandSize w:val="1"/>
      <w:tblBorders>
        <w:top w:val="single" w:sz="8" w:space="0" w:color="005473" w:themeColor="accent3"/>
        <w:bottom w:val="single" w:sz="8" w:space="0" w:color="005473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5473" w:themeColor="accent3"/>
        </w:tcBorders>
      </w:tcPr>
    </w:tblStylePr>
    <w:tblStylePr w:type="lastRow">
      <w:rPr>
        <w:b/>
        <w:bCs/>
        <w:color w:val="222C4A" w:themeColor="text2"/>
      </w:rPr>
      <w:tblPr/>
      <w:tcPr>
        <w:tcBorders>
          <w:top w:val="single" w:sz="8" w:space="0" w:color="005473" w:themeColor="accent3"/>
          <w:bottom w:val="single" w:sz="8" w:space="0" w:color="005473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5473" w:themeColor="accent3"/>
          <w:bottom w:val="single" w:sz="8" w:space="0" w:color="005473" w:themeColor="accent3"/>
        </w:tcBorders>
      </w:tcPr>
    </w:tblStylePr>
    <w:tblStylePr w:type="band1Vert">
      <w:tblPr/>
      <w:tcPr>
        <w:shd w:val="clear" w:color="auto" w:fill="9DE4FF" w:themeFill="accent3" w:themeFillTint="3F"/>
      </w:tcPr>
    </w:tblStylePr>
    <w:tblStylePr w:type="band1Horz">
      <w:tblPr/>
      <w:tcPr>
        <w:shd w:val="clear" w:color="auto" w:fill="9DE4FF" w:themeFill="accent3" w:themeFillTint="3F"/>
      </w:tcPr>
    </w:tblStylePr>
  </w:style>
  <w:style w:type="table" w:styleId="Listemoyenne1-Accent4">
    <w:name w:val="Medium List 1 Accent 4"/>
    <w:basedOn w:val="TableauNormal"/>
    <w:uiPriority w:val="65"/>
    <w:semiHidden/>
    <w:unhideWhenUsed/>
    <w:rsid w:val="00D45B5A"/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222C4A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Listemoyenne1-Accent5">
    <w:name w:val="Medium List 1 Accent 5"/>
    <w:basedOn w:val="TableauNormal"/>
    <w:uiPriority w:val="65"/>
    <w:semiHidden/>
    <w:unhideWhenUsed/>
    <w:rsid w:val="00D45B5A"/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222C4A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Listemoyenne1-Accent6">
    <w:name w:val="Medium List 1 Accent 6"/>
    <w:basedOn w:val="TableauNormal"/>
    <w:uiPriority w:val="65"/>
    <w:semiHidden/>
    <w:unhideWhenUsed/>
    <w:rsid w:val="00D45B5A"/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222C4A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Listemoyenne2">
    <w:name w:val="Medium List 2"/>
    <w:basedOn w:val="TableauNormal"/>
    <w:uiPriority w:val="66"/>
    <w:semiHidden/>
    <w:unhideWhenUsed/>
    <w:rsid w:val="00D45B5A"/>
    <w:rPr>
      <w:rFonts w:ascii="Calibri Light" w:eastAsiaTheme="majorEastAsia" w:hAnsi="Calibri Light" w:cs="Calibri Light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emoyenne2-Accent1">
    <w:name w:val="Medium List 2 Accent 1"/>
    <w:basedOn w:val="TableauNormal"/>
    <w:uiPriority w:val="66"/>
    <w:semiHidden/>
    <w:unhideWhenUsed/>
    <w:rsid w:val="00D45B5A"/>
    <w:rPr>
      <w:rFonts w:ascii="Calibri Light" w:eastAsiaTheme="majorEastAsia" w:hAnsi="Calibri Light" w:cs="Calibri Light"/>
      <w:color w:val="000000" w:themeColor="text1"/>
    </w:rPr>
    <w:tblPr>
      <w:tblStyleRowBandSize w:val="1"/>
      <w:tblStyleColBandSize w:val="1"/>
      <w:tblBorders>
        <w:top w:val="single" w:sz="8" w:space="0" w:color="00AA9B" w:themeColor="accent1"/>
        <w:left w:val="single" w:sz="8" w:space="0" w:color="00AA9B" w:themeColor="accent1"/>
        <w:bottom w:val="single" w:sz="8" w:space="0" w:color="00AA9B" w:themeColor="accent1"/>
        <w:right w:val="single" w:sz="8" w:space="0" w:color="00AA9B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AA9B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AA9B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AA9B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BFFF7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ABFFF7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emoyenne2-Accent2">
    <w:name w:val="Medium List 2 Accent 2"/>
    <w:basedOn w:val="TableauNormal"/>
    <w:uiPriority w:val="66"/>
    <w:semiHidden/>
    <w:unhideWhenUsed/>
    <w:rsid w:val="00D45B5A"/>
    <w:rPr>
      <w:rFonts w:ascii="Calibri Light" w:eastAsiaTheme="majorEastAsia" w:hAnsi="Calibri Light" w:cs="Calibri Light"/>
      <w:color w:val="000000" w:themeColor="text1"/>
    </w:rPr>
    <w:tblPr>
      <w:tblStyleRowBandSize w:val="1"/>
      <w:tblStyleColBandSize w:val="1"/>
      <w:tblBorders>
        <w:top w:val="single" w:sz="8" w:space="0" w:color="EF4641" w:themeColor="accent2"/>
        <w:left w:val="single" w:sz="8" w:space="0" w:color="EF4641" w:themeColor="accent2"/>
        <w:bottom w:val="single" w:sz="8" w:space="0" w:color="EF4641" w:themeColor="accent2"/>
        <w:right w:val="single" w:sz="8" w:space="0" w:color="EF4641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EF4641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EF4641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EF4641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D1CF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BD1CF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emoyenne2-Accent3">
    <w:name w:val="Medium List 2 Accent 3"/>
    <w:basedOn w:val="TableauNormal"/>
    <w:uiPriority w:val="66"/>
    <w:semiHidden/>
    <w:unhideWhenUsed/>
    <w:rsid w:val="00D45B5A"/>
    <w:rPr>
      <w:rFonts w:ascii="Calibri Light" w:eastAsiaTheme="majorEastAsia" w:hAnsi="Calibri Light" w:cs="Calibri Light"/>
      <w:color w:val="000000" w:themeColor="text1"/>
    </w:rPr>
    <w:tblPr>
      <w:tblStyleRowBandSize w:val="1"/>
      <w:tblStyleColBandSize w:val="1"/>
      <w:tblBorders>
        <w:top w:val="single" w:sz="8" w:space="0" w:color="005473" w:themeColor="accent3"/>
        <w:left w:val="single" w:sz="8" w:space="0" w:color="005473" w:themeColor="accent3"/>
        <w:bottom w:val="single" w:sz="8" w:space="0" w:color="005473" w:themeColor="accent3"/>
        <w:right w:val="single" w:sz="8" w:space="0" w:color="005473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5473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5473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5473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DE4FF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9DE4FF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emoyenne2-Accent4">
    <w:name w:val="Medium List 2 Accent 4"/>
    <w:basedOn w:val="TableauNormal"/>
    <w:uiPriority w:val="66"/>
    <w:semiHidden/>
    <w:unhideWhenUsed/>
    <w:rsid w:val="00D45B5A"/>
    <w:rPr>
      <w:rFonts w:ascii="Calibri Light" w:eastAsiaTheme="majorEastAsia" w:hAnsi="Calibri Light" w:cs="Calibri Light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emoyenne2-Accent5">
    <w:name w:val="Medium List 2 Accent 5"/>
    <w:basedOn w:val="TableauNormal"/>
    <w:uiPriority w:val="66"/>
    <w:semiHidden/>
    <w:unhideWhenUsed/>
    <w:rsid w:val="00D45B5A"/>
    <w:rPr>
      <w:rFonts w:ascii="Calibri Light" w:eastAsiaTheme="majorEastAsia" w:hAnsi="Calibri Light" w:cs="Calibri Light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emoyenne2-Accent6">
    <w:name w:val="Medium List 2 Accent 6"/>
    <w:basedOn w:val="TableauNormal"/>
    <w:uiPriority w:val="66"/>
    <w:semiHidden/>
    <w:unhideWhenUsed/>
    <w:rsid w:val="00D45B5A"/>
    <w:rPr>
      <w:rFonts w:ascii="Calibri Light" w:eastAsiaTheme="majorEastAsia" w:hAnsi="Calibri Light" w:cs="Calibri Light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Tramemoyenne1">
    <w:name w:val="Medium Shading 1"/>
    <w:basedOn w:val="TableauNormal"/>
    <w:uiPriority w:val="63"/>
    <w:semiHidden/>
    <w:unhideWhenUsed/>
    <w:rsid w:val="00D45B5A"/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Tramemoyenne1-Accent1">
    <w:name w:val="Medium Shading 1 Accent 1"/>
    <w:basedOn w:val="TableauNormal"/>
    <w:uiPriority w:val="63"/>
    <w:rsid w:val="00D45B5A"/>
    <w:tblPr>
      <w:tblStyleRowBandSize w:val="1"/>
      <w:tblStyleColBandSize w:val="1"/>
      <w:tblBorders>
        <w:top w:val="single" w:sz="8" w:space="0" w:color="00FFE8" w:themeColor="accent1" w:themeTint="BF"/>
        <w:left w:val="single" w:sz="8" w:space="0" w:color="00FFE8" w:themeColor="accent1" w:themeTint="BF"/>
        <w:bottom w:val="single" w:sz="8" w:space="0" w:color="00FFE8" w:themeColor="accent1" w:themeTint="BF"/>
        <w:right w:val="single" w:sz="8" w:space="0" w:color="00FFE8" w:themeColor="accent1" w:themeTint="BF"/>
        <w:insideH w:val="single" w:sz="8" w:space="0" w:color="00FFE8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00FFE8" w:themeColor="accent1" w:themeTint="BF"/>
          <w:left w:val="single" w:sz="8" w:space="0" w:color="00FFE8" w:themeColor="accent1" w:themeTint="BF"/>
          <w:bottom w:val="single" w:sz="8" w:space="0" w:color="00FFE8" w:themeColor="accent1" w:themeTint="BF"/>
          <w:right w:val="single" w:sz="8" w:space="0" w:color="00FFE8" w:themeColor="accent1" w:themeTint="BF"/>
          <w:insideH w:val="nil"/>
          <w:insideV w:val="nil"/>
        </w:tcBorders>
        <w:shd w:val="clear" w:color="auto" w:fill="00AA9B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FFE8" w:themeColor="accent1" w:themeTint="BF"/>
          <w:left w:val="single" w:sz="8" w:space="0" w:color="00FFE8" w:themeColor="accent1" w:themeTint="BF"/>
          <w:bottom w:val="single" w:sz="8" w:space="0" w:color="00FFE8" w:themeColor="accent1" w:themeTint="BF"/>
          <w:right w:val="single" w:sz="8" w:space="0" w:color="00FFE8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BFFF7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ABFFF7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Tramemoyenne1-Accent2">
    <w:name w:val="Medium Shading 1 Accent 2"/>
    <w:basedOn w:val="TableauNormal"/>
    <w:uiPriority w:val="63"/>
    <w:semiHidden/>
    <w:unhideWhenUsed/>
    <w:rsid w:val="00D45B5A"/>
    <w:tblPr>
      <w:tblStyleRowBandSize w:val="1"/>
      <w:tblStyleColBandSize w:val="1"/>
      <w:tblBorders>
        <w:top w:val="single" w:sz="8" w:space="0" w:color="F37470" w:themeColor="accent2" w:themeTint="BF"/>
        <w:left w:val="single" w:sz="8" w:space="0" w:color="F37470" w:themeColor="accent2" w:themeTint="BF"/>
        <w:bottom w:val="single" w:sz="8" w:space="0" w:color="F37470" w:themeColor="accent2" w:themeTint="BF"/>
        <w:right w:val="single" w:sz="8" w:space="0" w:color="F37470" w:themeColor="accent2" w:themeTint="BF"/>
        <w:insideH w:val="single" w:sz="8" w:space="0" w:color="F37470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37470" w:themeColor="accent2" w:themeTint="BF"/>
          <w:left w:val="single" w:sz="8" w:space="0" w:color="F37470" w:themeColor="accent2" w:themeTint="BF"/>
          <w:bottom w:val="single" w:sz="8" w:space="0" w:color="F37470" w:themeColor="accent2" w:themeTint="BF"/>
          <w:right w:val="single" w:sz="8" w:space="0" w:color="F37470" w:themeColor="accent2" w:themeTint="BF"/>
          <w:insideH w:val="nil"/>
          <w:insideV w:val="nil"/>
        </w:tcBorders>
        <w:shd w:val="clear" w:color="auto" w:fill="EF4641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37470" w:themeColor="accent2" w:themeTint="BF"/>
          <w:left w:val="single" w:sz="8" w:space="0" w:color="F37470" w:themeColor="accent2" w:themeTint="BF"/>
          <w:bottom w:val="single" w:sz="8" w:space="0" w:color="F37470" w:themeColor="accent2" w:themeTint="BF"/>
          <w:right w:val="single" w:sz="8" w:space="0" w:color="F37470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D1CF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BD1CF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Tramemoyenne1-Accent3">
    <w:name w:val="Medium Shading 1 Accent 3"/>
    <w:basedOn w:val="TableauNormal"/>
    <w:uiPriority w:val="63"/>
    <w:semiHidden/>
    <w:unhideWhenUsed/>
    <w:rsid w:val="00D45B5A"/>
    <w:tblPr>
      <w:tblStyleRowBandSize w:val="1"/>
      <w:tblStyleColBandSize w:val="1"/>
      <w:tblBorders>
        <w:top w:val="single" w:sz="8" w:space="0" w:color="009CD6" w:themeColor="accent3" w:themeTint="BF"/>
        <w:left w:val="single" w:sz="8" w:space="0" w:color="009CD6" w:themeColor="accent3" w:themeTint="BF"/>
        <w:bottom w:val="single" w:sz="8" w:space="0" w:color="009CD6" w:themeColor="accent3" w:themeTint="BF"/>
        <w:right w:val="single" w:sz="8" w:space="0" w:color="009CD6" w:themeColor="accent3" w:themeTint="BF"/>
        <w:insideH w:val="single" w:sz="8" w:space="0" w:color="009CD6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009CD6" w:themeColor="accent3" w:themeTint="BF"/>
          <w:left w:val="single" w:sz="8" w:space="0" w:color="009CD6" w:themeColor="accent3" w:themeTint="BF"/>
          <w:bottom w:val="single" w:sz="8" w:space="0" w:color="009CD6" w:themeColor="accent3" w:themeTint="BF"/>
          <w:right w:val="single" w:sz="8" w:space="0" w:color="009CD6" w:themeColor="accent3" w:themeTint="BF"/>
          <w:insideH w:val="nil"/>
          <w:insideV w:val="nil"/>
        </w:tcBorders>
        <w:shd w:val="clear" w:color="auto" w:fill="005473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9CD6" w:themeColor="accent3" w:themeTint="BF"/>
          <w:left w:val="single" w:sz="8" w:space="0" w:color="009CD6" w:themeColor="accent3" w:themeTint="BF"/>
          <w:bottom w:val="single" w:sz="8" w:space="0" w:color="009CD6" w:themeColor="accent3" w:themeTint="BF"/>
          <w:right w:val="single" w:sz="8" w:space="0" w:color="009CD6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9DE4FF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9DE4FF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Tramemoyenne1-Accent4">
    <w:name w:val="Medium Shading 1 Accent 4"/>
    <w:basedOn w:val="TableauNormal"/>
    <w:uiPriority w:val="63"/>
    <w:semiHidden/>
    <w:unhideWhenUsed/>
    <w:rsid w:val="00D45B5A"/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Tramemoyenne1-Accent5">
    <w:name w:val="Medium Shading 1 Accent 5"/>
    <w:basedOn w:val="TableauNormal"/>
    <w:uiPriority w:val="63"/>
    <w:semiHidden/>
    <w:unhideWhenUsed/>
    <w:rsid w:val="00D45B5A"/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Tramemoyenne1-Accent6">
    <w:name w:val="Medium Shading 1 Accent 6"/>
    <w:basedOn w:val="TableauNormal"/>
    <w:uiPriority w:val="63"/>
    <w:semiHidden/>
    <w:unhideWhenUsed/>
    <w:rsid w:val="00D45B5A"/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Tramemoyenne2">
    <w:name w:val="Medium Shading 2"/>
    <w:basedOn w:val="TableauNormal"/>
    <w:uiPriority w:val="64"/>
    <w:semiHidden/>
    <w:unhideWhenUsed/>
    <w:rsid w:val="00D45B5A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Tramemoyenne2-Accent1">
    <w:name w:val="Medium Shading 2 Accent 1"/>
    <w:basedOn w:val="TableauNormal"/>
    <w:uiPriority w:val="64"/>
    <w:rsid w:val="00D45B5A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AA9B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AA9B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AA9B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Tramemoyenne2-Accent2">
    <w:name w:val="Medium Shading 2 Accent 2"/>
    <w:basedOn w:val="TableauNormal"/>
    <w:uiPriority w:val="64"/>
    <w:semiHidden/>
    <w:unhideWhenUsed/>
    <w:rsid w:val="00D45B5A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F4641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4641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EF4641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Tramemoyenne2-Accent3">
    <w:name w:val="Medium Shading 2 Accent 3"/>
    <w:basedOn w:val="TableauNormal"/>
    <w:uiPriority w:val="64"/>
    <w:semiHidden/>
    <w:unhideWhenUsed/>
    <w:rsid w:val="00D45B5A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5473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5473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5473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Tramemoyenne2-Accent4">
    <w:name w:val="Medium Shading 2 Accent 4"/>
    <w:basedOn w:val="TableauNormal"/>
    <w:uiPriority w:val="64"/>
    <w:semiHidden/>
    <w:unhideWhenUsed/>
    <w:rsid w:val="00D45B5A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Tramemoyenne2-Accent5">
    <w:name w:val="Medium Shading 2 Accent 5"/>
    <w:basedOn w:val="TableauNormal"/>
    <w:uiPriority w:val="64"/>
    <w:semiHidden/>
    <w:unhideWhenUsed/>
    <w:rsid w:val="00D45B5A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Tramemoyenne2-Accent6">
    <w:name w:val="Medium Shading 2 Accent 6"/>
    <w:basedOn w:val="TableauNormal"/>
    <w:uiPriority w:val="64"/>
    <w:semiHidden/>
    <w:unhideWhenUsed/>
    <w:rsid w:val="00D45B5A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Grillemoyenne1">
    <w:name w:val="Medium Grid 1"/>
    <w:basedOn w:val="TableauNormal"/>
    <w:uiPriority w:val="67"/>
    <w:semiHidden/>
    <w:unhideWhenUsed/>
    <w:rsid w:val="00D45B5A"/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Grillemoyenne1-Accent1">
    <w:name w:val="Medium Grid 1 Accent 1"/>
    <w:basedOn w:val="TableauNormal"/>
    <w:uiPriority w:val="67"/>
    <w:semiHidden/>
    <w:unhideWhenUsed/>
    <w:rsid w:val="00D45B5A"/>
    <w:tblPr>
      <w:tblStyleRowBandSize w:val="1"/>
      <w:tblStyleColBandSize w:val="1"/>
      <w:tblBorders>
        <w:top w:val="single" w:sz="8" w:space="0" w:color="00FFE8" w:themeColor="accent1" w:themeTint="BF"/>
        <w:left w:val="single" w:sz="8" w:space="0" w:color="00FFE8" w:themeColor="accent1" w:themeTint="BF"/>
        <w:bottom w:val="single" w:sz="8" w:space="0" w:color="00FFE8" w:themeColor="accent1" w:themeTint="BF"/>
        <w:right w:val="single" w:sz="8" w:space="0" w:color="00FFE8" w:themeColor="accent1" w:themeTint="BF"/>
        <w:insideH w:val="single" w:sz="8" w:space="0" w:color="00FFE8" w:themeColor="accent1" w:themeTint="BF"/>
        <w:insideV w:val="single" w:sz="8" w:space="0" w:color="00FFE8" w:themeColor="accent1" w:themeTint="BF"/>
      </w:tblBorders>
    </w:tblPr>
    <w:tcPr>
      <w:shd w:val="clear" w:color="auto" w:fill="ABFFF7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00FFE8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55FFEF" w:themeFill="accent1" w:themeFillTint="7F"/>
      </w:tcPr>
    </w:tblStylePr>
    <w:tblStylePr w:type="band1Horz">
      <w:tblPr/>
      <w:tcPr>
        <w:shd w:val="clear" w:color="auto" w:fill="55FFEF" w:themeFill="accent1" w:themeFillTint="7F"/>
      </w:tcPr>
    </w:tblStylePr>
  </w:style>
  <w:style w:type="table" w:styleId="Grillemoyenne1-Accent2">
    <w:name w:val="Medium Grid 1 Accent 2"/>
    <w:basedOn w:val="TableauNormal"/>
    <w:uiPriority w:val="67"/>
    <w:semiHidden/>
    <w:unhideWhenUsed/>
    <w:rsid w:val="00D45B5A"/>
    <w:tblPr>
      <w:tblStyleRowBandSize w:val="1"/>
      <w:tblStyleColBandSize w:val="1"/>
      <w:tblBorders>
        <w:top w:val="single" w:sz="8" w:space="0" w:color="F37470" w:themeColor="accent2" w:themeTint="BF"/>
        <w:left w:val="single" w:sz="8" w:space="0" w:color="F37470" w:themeColor="accent2" w:themeTint="BF"/>
        <w:bottom w:val="single" w:sz="8" w:space="0" w:color="F37470" w:themeColor="accent2" w:themeTint="BF"/>
        <w:right w:val="single" w:sz="8" w:space="0" w:color="F37470" w:themeColor="accent2" w:themeTint="BF"/>
        <w:insideH w:val="single" w:sz="8" w:space="0" w:color="F37470" w:themeColor="accent2" w:themeTint="BF"/>
        <w:insideV w:val="single" w:sz="8" w:space="0" w:color="F37470" w:themeColor="accent2" w:themeTint="BF"/>
      </w:tblBorders>
    </w:tblPr>
    <w:tcPr>
      <w:shd w:val="clear" w:color="auto" w:fill="FBD1CF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37470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7A2A0" w:themeFill="accent2" w:themeFillTint="7F"/>
      </w:tcPr>
    </w:tblStylePr>
    <w:tblStylePr w:type="band1Horz">
      <w:tblPr/>
      <w:tcPr>
        <w:shd w:val="clear" w:color="auto" w:fill="F7A2A0" w:themeFill="accent2" w:themeFillTint="7F"/>
      </w:tcPr>
    </w:tblStylePr>
  </w:style>
  <w:style w:type="table" w:styleId="Grillemoyenne1-Accent3">
    <w:name w:val="Medium Grid 1 Accent 3"/>
    <w:basedOn w:val="TableauNormal"/>
    <w:uiPriority w:val="67"/>
    <w:semiHidden/>
    <w:unhideWhenUsed/>
    <w:rsid w:val="00D45B5A"/>
    <w:tblPr>
      <w:tblStyleRowBandSize w:val="1"/>
      <w:tblStyleColBandSize w:val="1"/>
      <w:tblBorders>
        <w:top w:val="single" w:sz="8" w:space="0" w:color="009CD6" w:themeColor="accent3" w:themeTint="BF"/>
        <w:left w:val="single" w:sz="8" w:space="0" w:color="009CD6" w:themeColor="accent3" w:themeTint="BF"/>
        <w:bottom w:val="single" w:sz="8" w:space="0" w:color="009CD6" w:themeColor="accent3" w:themeTint="BF"/>
        <w:right w:val="single" w:sz="8" w:space="0" w:color="009CD6" w:themeColor="accent3" w:themeTint="BF"/>
        <w:insideH w:val="single" w:sz="8" w:space="0" w:color="009CD6" w:themeColor="accent3" w:themeTint="BF"/>
        <w:insideV w:val="single" w:sz="8" w:space="0" w:color="009CD6" w:themeColor="accent3" w:themeTint="BF"/>
      </w:tblBorders>
    </w:tblPr>
    <w:tcPr>
      <w:shd w:val="clear" w:color="auto" w:fill="9DE4FF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009CD6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3AC9FF" w:themeFill="accent3" w:themeFillTint="7F"/>
      </w:tcPr>
    </w:tblStylePr>
    <w:tblStylePr w:type="band1Horz">
      <w:tblPr/>
      <w:tcPr>
        <w:shd w:val="clear" w:color="auto" w:fill="3AC9FF" w:themeFill="accent3" w:themeFillTint="7F"/>
      </w:tcPr>
    </w:tblStylePr>
  </w:style>
  <w:style w:type="table" w:styleId="Grillemoyenne1-Accent4">
    <w:name w:val="Medium Grid 1 Accent 4"/>
    <w:basedOn w:val="TableauNormal"/>
    <w:uiPriority w:val="67"/>
    <w:semiHidden/>
    <w:unhideWhenUsed/>
    <w:rsid w:val="00D45B5A"/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Grillemoyenne1-Accent5">
    <w:name w:val="Medium Grid 1 Accent 5"/>
    <w:basedOn w:val="TableauNormal"/>
    <w:uiPriority w:val="67"/>
    <w:semiHidden/>
    <w:unhideWhenUsed/>
    <w:rsid w:val="00D45B5A"/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Grillemoyenne1-Accent6">
    <w:name w:val="Medium Grid 1 Accent 6"/>
    <w:basedOn w:val="TableauNormal"/>
    <w:uiPriority w:val="67"/>
    <w:semiHidden/>
    <w:unhideWhenUsed/>
    <w:rsid w:val="00D45B5A"/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Grillemoyenne2">
    <w:name w:val="Medium Grid 2"/>
    <w:basedOn w:val="TableauNormal"/>
    <w:uiPriority w:val="68"/>
    <w:semiHidden/>
    <w:unhideWhenUsed/>
    <w:rsid w:val="00D45B5A"/>
    <w:rPr>
      <w:rFonts w:ascii="Calibri Light" w:eastAsiaTheme="majorEastAsia" w:hAnsi="Calibri Light" w:cs="Calibri Light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illemoyenne2-Accent1">
    <w:name w:val="Medium Grid 2 Accent 1"/>
    <w:basedOn w:val="TableauNormal"/>
    <w:uiPriority w:val="68"/>
    <w:semiHidden/>
    <w:unhideWhenUsed/>
    <w:rsid w:val="00D45B5A"/>
    <w:rPr>
      <w:rFonts w:ascii="Calibri Light" w:eastAsiaTheme="majorEastAsia" w:hAnsi="Calibri Light" w:cs="Calibri Light"/>
      <w:color w:val="000000" w:themeColor="text1"/>
    </w:rPr>
    <w:tblPr>
      <w:tblStyleRowBandSize w:val="1"/>
      <w:tblStyleColBandSize w:val="1"/>
      <w:tblBorders>
        <w:top w:val="single" w:sz="8" w:space="0" w:color="00AA9B" w:themeColor="accent1"/>
        <w:left w:val="single" w:sz="8" w:space="0" w:color="00AA9B" w:themeColor="accent1"/>
        <w:bottom w:val="single" w:sz="8" w:space="0" w:color="00AA9B" w:themeColor="accent1"/>
        <w:right w:val="single" w:sz="8" w:space="0" w:color="00AA9B" w:themeColor="accent1"/>
        <w:insideH w:val="single" w:sz="8" w:space="0" w:color="00AA9B" w:themeColor="accent1"/>
        <w:insideV w:val="single" w:sz="8" w:space="0" w:color="00AA9B" w:themeColor="accent1"/>
      </w:tblBorders>
    </w:tblPr>
    <w:tcPr>
      <w:shd w:val="clear" w:color="auto" w:fill="ABFFF7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DDFFFB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BFFF8" w:themeFill="accent1" w:themeFillTint="33"/>
      </w:tcPr>
    </w:tblStylePr>
    <w:tblStylePr w:type="band1Vert">
      <w:tblPr/>
      <w:tcPr>
        <w:shd w:val="clear" w:color="auto" w:fill="55FFEF" w:themeFill="accent1" w:themeFillTint="7F"/>
      </w:tcPr>
    </w:tblStylePr>
    <w:tblStylePr w:type="band1Horz">
      <w:tblPr/>
      <w:tcPr>
        <w:tcBorders>
          <w:insideH w:val="single" w:sz="6" w:space="0" w:color="00AA9B" w:themeColor="accent1"/>
          <w:insideV w:val="single" w:sz="6" w:space="0" w:color="00AA9B" w:themeColor="accent1"/>
        </w:tcBorders>
        <w:shd w:val="clear" w:color="auto" w:fill="55FFEF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illemoyenne2-Accent2">
    <w:name w:val="Medium Grid 2 Accent 2"/>
    <w:basedOn w:val="TableauNormal"/>
    <w:uiPriority w:val="68"/>
    <w:semiHidden/>
    <w:unhideWhenUsed/>
    <w:rsid w:val="00D45B5A"/>
    <w:rPr>
      <w:rFonts w:ascii="Calibri Light" w:eastAsiaTheme="majorEastAsia" w:hAnsi="Calibri Light" w:cs="Calibri Light"/>
      <w:color w:val="000000" w:themeColor="text1"/>
    </w:rPr>
    <w:tblPr>
      <w:tblStyleRowBandSize w:val="1"/>
      <w:tblStyleColBandSize w:val="1"/>
      <w:tblBorders>
        <w:top w:val="single" w:sz="8" w:space="0" w:color="EF4641" w:themeColor="accent2"/>
        <w:left w:val="single" w:sz="8" w:space="0" w:color="EF4641" w:themeColor="accent2"/>
        <w:bottom w:val="single" w:sz="8" w:space="0" w:color="EF4641" w:themeColor="accent2"/>
        <w:right w:val="single" w:sz="8" w:space="0" w:color="EF4641" w:themeColor="accent2"/>
        <w:insideH w:val="single" w:sz="8" w:space="0" w:color="EF4641" w:themeColor="accent2"/>
        <w:insideV w:val="single" w:sz="8" w:space="0" w:color="EF4641" w:themeColor="accent2"/>
      </w:tblBorders>
    </w:tblPr>
    <w:tcPr>
      <w:shd w:val="clear" w:color="auto" w:fill="FBD1CF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DECEC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D9D8" w:themeFill="accent2" w:themeFillTint="33"/>
      </w:tcPr>
    </w:tblStylePr>
    <w:tblStylePr w:type="band1Vert">
      <w:tblPr/>
      <w:tcPr>
        <w:shd w:val="clear" w:color="auto" w:fill="F7A2A0" w:themeFill="accent2" w:themeFillTint="7F"/>
      </w:tcPr>
    </w:tblStylePr>
    <w:tblStylePr w:type="band1Horz">
      <w:tblPr/>
      <w:tcPr>
        <w:tcBorders>
          <w:insideH w:val="single" w:sz="6" w:space="0" w:color="EF4641" w:themeColor="accent2"/>
          <w:insideV w:val="single" w:sz="6" w:space="0" w:color="EF4641" w:themeColor="accent2"/>
        </w:tcBorders>
        <w:shd w:val="clear" w:color="auto" w:fill="F7A2A0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illemoyenne2-Accent3">
    <w:name w:val="Medium Grid 2 Accent 3"/>
    <w:basedOn w:val="TableauNormal"/>
    <w:uiPriority w:val="68"/>
    <w:semiHidden/>
    <w:unhideWhenUsed/>
    <w:rsid w:val="00D45B5A"/>
    <w:rPr>
      <w:rFonts w:ascii="Calibri Light" w:eastAsiaTheme="majorEastAsia" w:hAnsi="Calibri Light" w:cs="Calibri Light"/>
      <w:color w:val="000000" w:themeColor="text1"/>
    </w:rPr>
    <w:tblPr>
      <w:tblStyleRowBandSize w:val="1"/>
      <w:tblStyleColBandSize w:val="1"/>
      <w:tblBorders>
        <w:top w:val="single" w:sz="8" w:space="0" w:color="005473" w:themeColor="accent3"/>
        <w:left w:val="single" w:sz="8" w:space="0" w:color="005473" w:themeColor="accent3"/>
        <w:bottom w:val="single" w:sz="8" w:space="0" w:color="005473" w:themeColor="accent3"/>
        <w:right w:val="single" w:sz="8" w:space="0" w:color="005473" w:themeColor="accent3"/>
        <w:insideH w:val="single" w:sz="8" w:space="0" w:color="005473" w:themeColor="accent3"/>
        <w:insideV w:val="single" w:sz="8" w:space="0" w:color="005473" w:themeColor="accent3"/>
      </w:tblBorders>
    </w:tblPr>
    <w:tcPr>
      <w:shd w:val="clear" w:color="auto" w:fill="9DE4FF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D8F4FF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0E9FF" w:themeFill="accent3" w:themeFillTint="33"/>
      </w:tcPr>
    </w:tblStylePr>
    <w:tblStylePr w:type="band1Vert">
      <w:tblPr/>
      <w:tcPr>
        <w:shd w:val="clear" w:color="auto" w:fill="3AC9FF" w:themeFill="accent3" w:themeFillTint="7F"/>
      </w:tcPr>
    </w:tblStylePr>
    <w:tblStylePr w:type="band1Horz">
      <w:tblPr/>
      <w:tcPr>
        <w:tcBorders>
          <w:insideH w:val="single" w:sz="6" w:space="0" w:color="005473" w:themeColor="accent3"/>
          <w:insideV w:val="single" w:sz="6" w:space="0" w:color="005473" w:themeColor="accent3"/>
        </w:tcBorders>
        <w:shd w:val="clear" w:color="auto" w:fill="3AC9FF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illemoyenne2-Accent4">
    <w:name w:val="Medium Grid 2 Accent 4"/>
    <w:basedOn w:val="TableauNormal"/>
    <w:uiPriority w:val="68"/>
    <w:semiHidden/>
    <w:unhideWhenUsed/>
    <w:rsid w:val="00D45B5A"/>
    <w:rPr>
      <w:rFonts w:ascii="Calibri Light" w:eastAsiaTheme="majorEastAsia" w:hAnsi="Calibri Light" w:cs="Calibri Light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illemoyenne2-Accent5">
    <w:name w:val="Medium Grid 2 Accent 5"/>
    <w:basedOn w:val="TableauNormal"/>
    <w:uiPriority w:val="68"/>
    <w:semiHidden/>
    <w:unhideWhenUsed/>
    <w:rsid w:val="00D45B5A"/>
    <w:rPr>
      <w:rFonts w:ascii="Calibri Light" w:eastAsiaTheme="majorEastAsia" w:hAnsi="Calibri Light" w:cs="Calibri Light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illemoyenne2-Accent6">
    <w:name w:val="Medium Grid 2 Accent 6"/>
    <w:basedOn w:val="TableauNormal"/>
    <w:uiPriority w:val="68"/>
    <w:semiHidden/>
    <w:unhideWhenUsed/>
    <w:rsid w:val="00D45B5A"/>
    <w:rPr>
      <w:rFonts w:ascii="Calibri Light" w:eastAsiaTheme="majorEastAsia" w:hAnsi="Calibri Light" w:cs="Calibri Light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illemoyenne3">
    <w:name w:val="Medium Grid 3"/>
    <w:basedOn w:val="TableauNormal"/>
    <w:uiPriority w:val="69"/>
    <w:semiHidden/>
    <w:unhideWhenUsed/>
    <w:rsid w:val="00D45B5A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Grillemoyenne3-Accent1">
    <w:name w:val="Medium Grid 3 Accent 1"/>
    <w:basedOn w:val="TableauNormal"/>
    <w:uiPriority w:val="69"/>
    <w:semiHidden/>
    <w:unhideWhenUsed/>
    <w:rsid w:val="00D45B5A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ABFFF7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A9B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A9B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AA9B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AA9B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55FFEF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55FFEF" w:themeFill="accent1" w:themeFillTint="7F"/>
      </w:tcPr>
    </w:tblStylePr>
  </w:style>
  <w:style w:type="table" w:styleId="Grillemoyenne3-Accent2">
    <w:name w:val="Medium Grid 3 Accent 2"/>
    <w:basedOn w:val="TableauNormal"/>
    <w:uiPriority w:val="69"/>
    <w:semiHidden/>
    <w:unhideWhenUsed/>
    <w:rsid w:val="00D45B5A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BD1CF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F4641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F4641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EF4641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EF4641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7A2A0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7A2A0" w:themeFill="accent2" w:themeFillTint="7F"/>
      </w:tcPr>
    </w:tblStylePr>
  </w:style>
  <w:style w:type="table" w:styleId="Grillemoyenne3-Accent3">
    <w:name w:val="Medium Grid 3 Accent 3"/>
    <w:basedOn w:val="TableauNormal"/>
    <w:uiPriority w:val="69"/>
    <w:semiHidden/>
    <w:unhideWhenUsed/>
    <w:rsid w:val="00D45B5A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9DE4FF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5473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5473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5473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5473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3AC9FF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3AC9FF" w:themeFill="accent3" w:themeFillTint="7F"/>
      </w:tcPr>
    </w:tblStylePr>
  </w:style>
  <w:style w:type="table" w:styleId="Grillemoyenne3-Accent4">
    <w:name w:val="Medium Grid 3 Accent 4"/>
    <w:basedOn w:val="TableauNormal"/>
    <w:uiPriority w:val="69"/>
    <w:semiHidden/>
    <w:unhideWhenUsed/>
    <w:rsid w:val="00D45B5A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Grillemoyenne3-Accent5">
    <w:name w:val="Medium Grid 3 Accent 5"/>
    <w:basedOn w:val="TableauNormal"/>
    <w:uiPriority w:val="69"/>
    <w:semiHidden/>
    <w:unhideWhenUsed/>
    <w:rsid w:val="00D45B5A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Grillemoyenne3-Accent6">
    <w:name w:val="Medium Grid 3 Accent 6"/>
    <w:basedOn w:val="TableauNormal"/>
    <w:uiPriority w:val="69"/>
    <w:semiHidden/>
    <w:unhideWhenUsed/>
    <w:rsid w:val="00D45B5A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paragraph" w:styleId="Bibliographie">
    <w:name w:val="Bibliography"/>
    <w:basedOn w:val="Normal"/>
    <w:next w:val="Normal"/>
    <w:uiPriority w:val="37"/>
    <w:semiHidden/>
    <w:unhideWhenUsed/>
    <w:rsid w:val="00D45B5A"/>
  </w:style>
  <w:style w:type="character" w:styleId="Mot-dise">
    <w:name w:val="Hashtag"/>
    <w:basedOn w:val="Policepardfaut"/>
    <w:uiPriority w:val="99"/>
    <w:semiHidden/>
    <w:unhideWhenUsed/>
    <w:rsid w:val="00D45B5A"/>
    <w:rPr>
      <w:rFonts w:ascii="Calibri" w:hAnsi="Calibri" w:cs="Calibri"/>
      <w:color w:val="2B579A"/>
      <w:shd w:val="clear" w:color="auto" w:fill="E1DFDD"/>
    </w:rPr>
  </w:style>
  <w:style w:type="paragraph" w:styleId="En-ttedemessage">
    <w:name w:val="Message Header"/>
    <w:basedOn w:val="Normal"/>
    <w:link w:val="En-ttedemessageCar"/>
    <w:uiPriority w:val="99"/>
    <w:semiHidden/>
    <w:unhideWhenUsed/>
    <w:rsid w:val="00D45B5A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="1080" w:hanging="1080"/>
    </w:pPr>
    <w:rPr>
      <w:rFonts w:ascii="Calibri Light" w:eastAsiaTheme="majorEastAsia" w:hAnsi="Calibri Light" w:cs="Calibri Light"/>
      <w:sz w:val="24"/>
      <w:szCs w:val="24"/>
    </w:rPr>
  </w:style>
  <w:style w:type="character" w:customStyle="1" w:styleId="En-ttedemessageCar">
    <w:name w:val="En-tête de message Car"/>
    <w:basedOn w:val="Policepardfaut"/>
    <w:link w:val="En-ttedemessage"/>
    <w:uiPriority w:val="99"/>
    <w:semiHidden/>
    <w:rsid w:val="00D45B5A"/>
    <w:rPr>
      <w:rFonts w:ascii="Calibri Light" w:eastAsiaTheme="majorEastAsia" w:hAnsi="Calibri Light" w:cs="Calibri Light"/>
      <w:sz w:val="24"/>
      <w:szCs w:val="24"/>
      <w:shd w:val="pct20" w:color="auto" w:fill="auto"/>
    </w:rPr>
  </w:style>
  <w:style w:type="table" w:styleId="Tableaulgant">
    <w:name w:val="Table Elegant"/>
    <w:basedOn w:val="TableauNormal"/>
    <w:uiPriority w:val="99"/>
    <w:semiHidden/>
    <w:unhideWhenUsed/>
    <w:rsid w:val="00D45B5A"/>
    <w:tblPr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ap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Liste">
    <w:name w:val="List"/>
    <w:basedOn w:val="Normal"/>
    <w:uiPriority w:val="99"/>
    <w:semiHidden/>
    <w:unhideWhenUsed/>
    <w:rsid w:val="00D45B5A"/>
    <w:pPr>
      <w:ind w:left="360" w:hanging="360"/>
      <w:contextualSpacing/>
    </w:pPr>
  </w:style>
  <w:style w:type="paragraph" w:styleId="Liste2">
    <w:name w:val="List 2"/>
    <w:basedOn w:val="Normal"/>
    <w:uiPriority w:val="99"/>
    <w:semiHidden/>
    <w:unhideWhenUsed/>
    <w:rsid w:val="00D45B5A"/>
    <w:pPr>
      <w:ind w:left="720" w:hanging="360"/>
      <w:contextualSpacing/>
    </w:pPr>
  </w:style>
  <w:style w:type="paragraph" w:styleId="Liste3">
    <w:name w:val="List 3"/>
    <w:basedOn w:val="Normal"/>
    <w:uiPriority w:val="99"/>
    <w:semiHidden/>
    <w:unhideWhenUsed/>
    <w:rsid w:val="00D45B5A"/>
    <w:pPr>
      <w:ind w:left="1080" w:hanging="360"/>
      <w:contextualSpacing/>
    </w:pPr>
  </w:style>
  <w:style w:type="paragraph" w:styleId="Liste4">
    <w:name w:val="List 4"/>
    <w:basedOn w:val="Normal"/>
    <w:uiPriority w:val="99"/>
    <w:semiHidden/>
    <w:unhideWhenUsed/>
    <w:rsid w:val="00D45B5A"/>
    <w:pPr>
      <w:ind w:left="1440" w:hanging="360"/>
      <w:contextualSpacing/>
    </w:pPr>
  </w:style>
  <w:style w:type="paragraph" w:styleId="Liste5">
    <w:name w:val="List 5"/>
    <w:basedOn w:val="Normal"/>
    <w:uiPriority w:val="99"/>
    <w:semiHidden/>
    <w:unhideWhenUsed/>
    <w:rsid w:val="00D45B5A"/>
    <w:pPr>
      <w:ind w:left="1800" w:hanging="360"/>
      <w:contextualSpacing/>
    </w:pPr>
  </w:style>
  <w:style w:type="table" w:styleId="Tableauliste1">
    <w:name w:val="Table List 1"/>
    <w:basedOn w:val="TableauNormal"/>
    <w:uiPriority w:val="99"/>
    <w:semiHidden/>
    <w:unhideWhenUsed/>
    <w:rsid w:val="00D45B5A"/>
    <w:tblPr>
      <w:tblStyleRowBandSize w:val="1"/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</w:tblPr>
    <w:tblStylePr w:type="firstRow">
      <w:rPr>
        <w:b/>
        <w:bCs/>
        <w:i/>
        <w:iCs/>
        <w:color w:val="80000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auliste2">
    <w:name w:val="Table List 2"/>
    <w:basedOn w:val="TableauNormal"/>
    <w:uiPriority w:val="99"/>
    <w:semiHidden/>
    <w:unhideWhenUsed/>
    <w:rsid w:val="00D45B5A"/>
    <w:tblPr>
      <w:tblStyleRowBandSize w:val="2"/>
      <w:tblBorders>
        <w:bottom w:val="single" w:sz="12" w:space="0" w:color="808080"/>
      </w:tblBorders>
    </w:tblPr>
    <w:tblStylePr w:type="firstRow">
      <w:rPr>
        <w:b/>
        <w:b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75" w:color="008080" w:fill="008000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FF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auliste3">
    <w:name w:val="Table List 3"/>
    <w:basedOn w:val="TableauNormal"/>
    <w:uiPriority w:val="99"/>
    <w:semiHidden/>
    <w:unhideWhenUsed/>
    <w:rsid w:val="00D45B5A"/>
    <w:tblPr>
      <w:tblBorders>
        <w:top w:val="single" w:sz="12" w:space="0" w:color="000000"/>
        <w:bottom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00008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swCell">
      <w:rPr>
        <w:i/>
        <w:iCs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auliste4">
    <w:name w:val="Table List 4"/>
    <w:basedOn w:val="TableauNormal"/>
    <w:uiPriority w:val="99"/>
    <w:semiHidden/>
    <w:unhideWhenUsed/>
    <w:rsid w:val="00D45B5A"/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8080" w:fill="FFFFFF"/>
      </w:tcPr>
    </w:tblStylePr>
  </w:style>
  <w:style w:type="table" w:styleId="Tableauliste5">
    <w:name w:val="Table List 5"/>
    <w:basedOn w:val="TableauNormal"/>
    <w:uiPriority w:val="99"/>
    <w:semiHidden/>
    <w:unhideWhenUsed/>
    <w:rsid w:val="00D45B5A"/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auliste6">
    <w:name w:val="Table List 6"/>
    <w:basedOn w:val="TableauNormal"/>
    <w:uiPriority w:val="99"/>
    <w:semiHidden/>
    <w:unhideWhenUsed/>
    <w:rsid w:val="00D45B5A"/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</w:tblBorders>
    </w:tblPr>
    <w:tcPr>
      <w:shd w:val="pct50" w:color="000000" w:fill="FFFFFF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l2br w:val="none" w:sz="0" w:space="0" w:color="auto"/>
          <w:tr2bl w:val="none" w:sz="0" w:space="0" w:color="auto"/>
        </w:tcBorders>
        <w:shd w:val="pct25" w:color="000000" w:fill="FFFFFF"/>
      </w:tcPr>
    </w:tblStylePr>
  </w:style>
  <w:style w:type="table" w:styleId="Tableauliste7">
    <w:name w:val="Table List 7"/>
    <w:basedOn w:val="TableauNormal"/>
    <w:uiPriority w:val="99"/>
    <w:semiHidden/>
    <w:unhideWhenUsed/>
    <w:rsid w:val="00D45B5A"/>
    <w:tblPr>
      <w:tblStyleRowBandSize w:val="1"/>
      <w:tblBorders>
        <w:top w:val="single" w:sz="12" w:space="0" w:color="008000"/>
        <w:left w:val="single" w:sz="6" w:space="0" w:color="008000"/>
        <w:bottom w:val="single" w:sz="12" w:space="0" w:color="008000"/>
        <w:right w:val="single" w:sz="6" w:space="0" w:color="008000"/>
        <w:insideH w:val="single" w:sz="6" w:space="0" w:color="000000"/>
      </w:tblBorders>
    </w:tblPr>
    <w:tblStylePr w:type="firstRow">
      <w:rPr>
        <w:b/>
        <w:bCs/>
      </w:rPr>
      <w:tblPr/>
      <w:tcPr>
        <w:tcBorders>
          <w:bottom w:val="single" w:sz="12" w:space="0" w:color="008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b/>
        <w:bCs/>
      </w:rPr>
      <w:tblPr/>
      <w:tcPr>
        <w:tcBorders>
          <w:top w:val="single" w:sz="12" w:space="0" w:color="008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</w:style>
  <w:style w:type="table" w:styleId="Tableauliste8">
    <w:name w:val="Table List 8"/>
    <w:basedOn w:val="TableauNormal"/>
    <w:uiPriority w:val="99"/>
    <w:semiHidden/>
    <w:unhideWhenUsed/>
    <w:rsid w:val="00D45B5A"/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V w:val="single" w:sz="6" w:space="0" w:color="00000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FFFF00" w:fill="FFFFFF"/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50" w:color="FF0000" w:fill="FFFFFF"/>
      </w:tcPr>
    </w:tblStylePr>
  </w:style>
  <w:style w:type="paragraph" w:styleId="Listecontinue">
    <w:name w:val="List Continue"/>
    <w:basedOn w:val="Normal"/>
    <w:uiPriority w:val="99"/>
    <w:semiHidden/>
    <w:unhideWhenUsed/>
    <w:rsid w:val="00D45B5A"/>
    <w:pPr>
      <w:spacing w:after="120"/>
      <w:ind w:left="360"/>
      <w:contextualSpacing/>
    </w:pPr>
  </w:style>
  <w:style w:type="paragraph" w:styleId="Listecontinue2">
    <w:name w:val="List Continue 2"/>
    <w:basedOn w:val="Normal"/>
    <w:uiPriority w:val="99"/>
    <w:semiHidden/>
    <w:unhideWhenUsed/>
    <w:rsid w:val="00D45B5A"/>
    <w:pPr>
      <w:spacing w:after="120"/>
      <w:ind w:left="720"/>
      <w:contextualSpacing/>
    </w:pPr>
  </w:style>
  <w:style w:type="paragraph" w:styleId="Listecontinue3">
    <w:name w:val="List Continue 3"/>
    <w:basedOn w:val="Normal"/>
    <w:uiPriority w:val="99"/>
    <w:semiHidden/>
    <w:unhideWhenUsed/>
    <w:rsid w:val="00D45B5A"/>
    <w:pPr>
      <w:spacing w:after="120"/>
      <w:ind w:left="1080"/>
      <w:contextualSpacing/>
    </w:pPr>
  </w:style>
  <w:style w:type="paragraph" w:styleId="Listecontinue4">
    <w:name w:val="List Continue 4"/>
    <w:basedOn w:val="Normal"/>
    <w:uiPriority w:val="99"/>
    <w:semiHidden/>
    <w:unhideWhenUsed/>
    <w:rsid w:val="00D45B5A"/>
    <w:pPr>
      <w:spacing w:after="120"/>
      <w:ind w:left="1440"/>
      <w:contextualSpacing/>
    </w:pPr>
  </w:style>
  <w:style w:type="paragraph" w:styleId="Listecontinue5">
    <w:name w:val="List Continue 5"/>
    <w:basedOn w:val="Normal"/>
    <w:uiPriority w:val="99"/>
    <w:semiHidden/>
    <w:unhideWhenUsed/>
    <w:rsid w:val="00D45B5A"/>
    <w:pPr>
      <w:spacing w:after="120"/>
      <w:ind w:left="1800"/>
      <w:contextualSpacing/>
    </w:pPr>
  </w:style>
  <w:style w:type="paragraph" w:styleId="Paragraphedeliste">
    <w:name w:val="List Paragraph"/>
    <w:basedOn w:val="Normal"/>
    <w:uiPriority w:val="34"/>
    <w:unhideWhenUsed/>
    <w:qFormat/>
    <w:rsid w:val="00D45B5A"/>
    <w:pPr>
      <w:ind w:left="720"/>
      <w:contextualSpacing/>
    </w:pPr>
  </w:style>
  <w:style w:type="paragraph" w:styleId="Listenumros">
    <w:name w:val="List Number"/>
    <w:basedOn w:val="Normal"/>
    <w:uiPriority w:val="99"/>
    <w:semiHidden/>
    <w:unhideWhenUsed/>
    <w:rsid w:val="00D45B5A"/>
    <w:pPr>
      <w:numPr>
        <w:numId w:val="6"/>
      </w:numPr>
      <w:contextualSpacing/>
    </w:pPr>
  </w:style>
  <w:style w:type="paragraph" w:styleId="Listenumros2">
    <w:name w:val="List Number 2"/>
    <w:basedOn w:val="Normal"/>
    <w:uiPriority w:val="99"/>
    <w:semiHidden/>
    <w:unhideWhenUsed/>
    <w:rsid w:val="00D45B5A"/>
    <w:pPr>
      <w:numPr>
        <w:numId w:val="7"/>
      </w:numPr>
      <w:contextualSpacing/>
    </w:pPr>
  </w:style>
  <w:style w:type="paragraph" w:styleId="Listenumros3">
    <w:name w:val="List Number 3"/>
    <w:basedOn w:val="Normal"/>
    <w:uiPriority w:val="99"/>
    <w:semiHidden/>
    <w:unhideWhenUsed/>
    <w:rsid w:val="00D45B5A"/>
    <w:pPr>
      <w:numPr>
        <w:numId w:val="8"/>
      </w:numPr>
      <w:contextualSpacing/>
    </w:pPr>
  </w:style>
  <w:style w:type="paragraph" w:styleId="Listenumros4">
    <w:name w:val="List Number 4"/>
    <w:basedOn w:val="Normal"/>
    <w:uiPriority w:val="99"/>
    <w:semiHidden/>
    <w:unhideWhenUsed/>
    <w:rsid w:val="00D45B5A"/>
    <w:pPr>
      <w:numPr>
        <w:numId w:val="9"/>
      </w:numPr>
      <w:contextualSpacing/>
    </w:pPr>
  </w:style>
  <w:style w:type="paragraph" w:styleId="Listenumros5">
    <w:name w:val="List Number 5"/>
    <w:basedOn w:val="Normal"/>
    <w:uiPriority w:val="99"/>
    <w:semiHidden/>
    <w:unhideWhenUsed/>
    <w:rsid w:val="00D45B5A"/>
    <w:pPr>
      <w:numPr>
        <w:numId w:val="10"/>
      </w:numPr>
      <w:contextualSpacing/>
    </w:pPr>
  </w:style>
  <w:style w:type="paragraph" w:styleId="Listepuces">
    <w:name w:val="List Bullet"/>
    <w:basedOn w:val="Normal"/>
    <w:uiPriority w:val="99"/>
    <w:semiHidden/>
    <w:unhideWhenUsed/>
    <w:rsid w:val="00D45B5A"/>
    <w:pPr>
      <w:numPr>
        <w:numId w:val="1"/>
      </w:numPr>
      <w:contextualSpacing/>
    </w:pPr>
  </w:style>
  <w:style w:type="paragraph" w:styleId="Listepuces2">
    <w:name w:val="List Bullet 2"/>
    <w:basedOn w:val="Normal"/>
    <w:uiPriority w:val="99"/>
    <w:semiHidden/>
    <w:unhideWhenUsed/>
    <w:rsid w:val="00D45B5A"/>
    <w:pPr>
      <w:numPr>
        <w:numId w:val="2"/>
      </w:numPr>
      <w:contextualSpacing/>
    </w:pPr>
  </w:style>
  <w:style w:type="paragraph" w:styleId="Listepuces3">
    <w:name w:val="List Bullet 3"/>
    <w:basedOn w:val="Normal"/>
    <w:uiPriority w:val="99"/>
    <w:semiHidden/>
    <w:unhideWhenUsed/>
    <w:rsid w:val="00D45B5A"/>
    <w:pPr>
      <w:numPr>
        <w:numId w:val="3"/>
      </w:numPr>
      <w:contextualSpacing/>
    </w:pPr>
  </w:style>
  <w:style w:type="paragraph" w:styleId="Listepuces4">
    <w:name w:val="List Bullet 4"/>
    <w:basedOn w:val="Normal"/>
    <w:uiPriority w:val="99"/>
    <w:semiHidden/>
    <w:unhideWhenUsed/>
    <w:rsid w:val="00D45B5A"/>
    <w:pPr>
      <w:numPr>
        <w:numId w:val="4"/>
      </w:numPr>
      <w:contextualSpacing/>
    </w:pPr>
  </w:style>
  <w:style w:type="paragraph" w:styleId="Listepuces5">
    <w:name w:val="List Bullet 5"/>
    <w:basedOn w:val="Normal"/>
    <w:uiPriority w:val="99"/>
    <w:semiHidden/>
    <w:unhideWhenUsed/>
    <w:rsid w:val="00D45B5A"/>
    <w:pPr>
      <w:numPr>
        <w:numId w:val="5"/>
      </w:numPr>
      <w:contextualSpacing/>
    </w:pPr>
  </w:style>
  <w:style w:type="table" w:styleId="Tableauclassique1">
    <w:name w:val="Table Classic 1"/>
    <w:basedOn w:val="TableauNormal"/>
    <w:uiPriority w:val="99"/>
    <w:semiHidden/>
    <w:unhideWhenUsed/>
    <w:rsid w:val="00D45B5A"/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auclassique2">
    <w:name w:val="Table Classic 2"/>
    <w:basedOn w:val="TableauNormal"/>
    <w:uiPriority w:val="99"/>
    <w:semiHidden/>
    <w:unhideWhenUsed/>
    <w:rsid w:val="00D45B5A"/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auclassique3">
    <w:name w:val="Table Classic 3"/>
    <w:basedOn w:val="TableauNormal"/>
    <w:uiPriority w:val="99"/>
    <w:semiHidden/>
    <w:unhideWhenUsed/>
    <w:rsid w:val="00D45B5A"/>
    <w:rPr>
      <w:color w:val="000080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solid" w:color="C0C0C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color w:val="000080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solid" w:color="FFFFFF" w:fill="FFFFFF"/>
      </w:tcPr>
    </w:tblStylePr>
    <w:tblStylePr w:type="firstCol">
      <w:rPr>
        <w:b/>
        <w:bCs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auclassique4">
    <w:name w:val="Table Classic 4"/>
    <w:basedOn w:val="TableauNormal"/>
    <w:uiPriority w:val="99"/>
    <w:semiHidden/>
    <w:unhideWhenUsed/>
    <w:rsid w:val="00D45B5A"/>
    <w:tblPr>
      <w:tblBorders>
        <w:top w:val="single" w:sz="12" w:space="0" w:color="000000"/>
        <w:left w:val="single" w:sz="6" w:space="0" w:color="000000"/>
        <w:bottom w:val="single" w:sz="12" w:space="0" w:color="000000"/>
        <w:right w:val="single" w:sz="6" w:space="0" w:color="000000"/>
      </w:tblBorders>
    </w:tblPr>
    <w:tcPr>
      <w:shd w:val="clear" w:color="auto" w:fill="auto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80" w:fill="FFFFFF"/>
      </w:tcPr>
    </w:tblStylePr>
    <w:tblStylePr w:type="lastRow">
      <w:rPr>
        <w:color w:val="00008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00" w:fill="FFFFFF"/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Tabledesillustrations">
    <w:name w:val="table of figures"/>
    <w:basedOn w:val="Normal"/>
    <w:next w:val="Normal"/>
    <w:uiPriority w:val="99"/>
    <w:semiHidden/>
    <w:unhideWhenUsed/>
    <w:rsid w:val="00D45B5A"/>
  </w:style>
  <w:style w:type="character" w:styleId="Appeldenotedefin">
    <w:name w:val="endnote reference"/>
    <w:basedOn w:val="Policepardfaut"/>
    <w:uiPriority w:val="99"/>
    <w:semiHidden/>
    <w:unhideWhenUsed/>
    <w:rsid w:val="00D45B5A"/>
    <w:rPr>
      <w:rFonts w:ascii="Calibri" w:hAnsi="Calibri" w:cs="Calibri"/>
      <w:vertAlign w:val="superscript"/>
    </w:rPr>
  </w:style>
  <w:style w:type="paragraph" w:styleId="Tabledesrfrencesjuridiques">
    <w:name w:val="table of authorities"/>
    <w:basedOn w:val="Normal"/>
    <w:next w:val="Normal"/>
    <w:uiPriority w:val="99"/>
    <w:semiHidden/>
    <w:unhideWhenUsed/>
    <w:rsid w:val="00D45B5A"/>
    <w:pPr>
      <w:ind w:left="220" w:hanging="220"/>
    </w:pPr>
  </w:style>
  <w:style w:type="paragraph" w:styleId="TitreTR">
    <w:name w:val="toa heading"/>
    <w:basedOn w:val="Normal"/>
    <w:next w:val="Normal"/>
    <w:uiPriority w:val="99"/>
    <w:semiHidden/>
    <w:unhideWhenUsed/>
    <w:rsid w:val="00D45B5A"/>
    <w:pPr>
      <w:spacing w:before="120"/>
    </w:pPr>
    <w:rPr>
      <w:rFonts w:ascii="Calibri Light" w:eastAsiaTheme="majorEastAsia" w:hAnsi="Calibri Light" w:cs="Calibri Light"/>
      <w:b/>
      <w:bCs/>
      <w:sz w:val="24"/>
      <w:szCs w:val="24"/>
    </w:rPr>
  </w:style>
  <w:style w:type="table" w:styleId="Listecouleur">
    <w:name w:val="Colorful List"/>
    <w:basedOn w:val="TableauNormal"/>
    <w:uiPriority w:val="72"/>
    <w:semiHidden/>
    <w:unhideWhenUsed/>
    <w:rsid w:val="00D45B5A"/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E01813" w:themeFill="accent2" w:themeFillShade="CC"/>
      </w:tcPr>
    </w:tblStylePr>
    <w:tblStylePr w:type="lastRow">
      <w:rPr>
        <w:b/>
        <w:bCs/>
        <w:color w:val="E01813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ecouleur-Accent1">
    <w:name w:val="Colorful List Accent 1"/>
    <w:basedOn w:val="TableauNormal"/>
    <w:uiPriority w:val="72"/>
    <w:semiHidden/>
    <w:unhideWhenUsed/>
    <w:rsid w:val="00D45B5A"/>
    <w:rPr>
      <w:color w:val="000000" w:themeColor="text1"/>
    </w:rPr>
    <w:tblPr>
      <w:tblStyleRowBandSize w:val="1"/>
      <w:tblStyleColBandSize w:val="1"/>
    </w:tblPr>
    <w:tcPr>
      <w:shd w:val="clear" w:color="auto" w:fill="DDFFFB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E01813" w:themeFill="accent2" w:themeFillShade="CC"/>
      </w:tcPr>
    </w:tblStylePr>
    <w:tblStylePr w:type="lastRow">
      <w:rPr>
        <w:b/>
        <w:bCs/>
        <w:color w:val="E01813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BFFF7" w:themeFill="accent1" w:themeFillTint="3F"/>
      </w:tcPr>
    </w:tblStylePr>
    <w:tblStylePr w:type="band1Horz">
      <w:tblPr/>
      <w:tcPr>
        <w:shd w:val="clear" w:color="auto" w:fill="BBFFF8" w:themeFill="accent1" w:themeFillTint="33"/>
      </w:tcPr>
    </w:tblStylePr>
  </w:style>
  <w:style w:type="table" w:styleId="Listecouleur-Accent2">
    <w:name w:val="Colorful List Accent 2"/>
    <w:basedOn w:val="TableauNormal"/>
    <w:uiPriority w:val="72"/>
    <w:semiHidden/>
    <w:unhideWhenUsed/>
    <w:rsid w:val="00D45B5A"/>
    <w:rPr>
      <w:color w:val="000000" w:themeColor="text1"/>
    </w:rPr>
    <w:tblPr>
      <w:tblStyleRowBandSize w:val="1"/>
      <w:tblStyleColBandSize w:val="1"/>
    </w:tblPr>
    <w:tcPr>
      <w:shd w:val="clear" w:color="auto" w:fill="FDECEC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E01813" w:themeFill="accent2" w:themeFillShade="CC"/>
      </w:tcPr>
    </w:tblStylePr>
    <w:tblStylePr w:type="lastRow">
      <w:rPr>
        <w:b/>
        <w:bCs/>
        <w:color w:val="E01813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D1CF" w:themeFill="accent2" w:themeFillTint="3F"/>
      </w:tcPr>
    </w:tblStylePr>
    <w:tblStylePr w:type="band1Horz">
      <w:tblPr/>
      <w:tcPr>
        <w:shd w:val="clear" w:color="auto" w:fill="FBD9D8" w:themeFill="accent2" w:themeFillTint="33"/>
      </w:tcPr>
    </w:tblStylePr>
  </w:style>
  <w:style w:type="table" w:styleId="Listecouleur-Accent3">
    <w:name w:val="Colorful List Accent 3"/>
    <w:basedOn w:val="TableauNormal"/>
    <w:uiPriority w:val="72"/>
    <w:semiHidden/>
    <w:unhideWhenUsed/>
    <w:rsid w:val="00D45B5A"/>
    <w:rPr>
      <w:color w:val="000000" w:themeColor="text1"/>
    </w:rPr>
    <w:tblPr>
      <w:tblStyleRowBandSize w:val="1"/>
      <w:tblStyleColBandSize w:val="1"/>
    </w:tblPr>
    <w:tcPr>
      <w:shd w:val="clear" w:color="auto" w:fill="D8F4FF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DE4FF" w:themeFill="accent3" w:themeFillTint="3F"/>
      </w:tcPr>
    </w:tblStylePr>
    <w:tblStylePr w:type="band1Horz">
      <w:tblPr/>
      <w:tcPr>
        <w:shd w:val="clear" w:color="auto" w:fill="B0E9FF" w:themeFill="accent3" w:themeFillTint="33"/>
      </w:tcPr>
    </w:tblStylePr>
  </w:style>
  <w:style w:type="table" w:styleId="Listecouleur-Accent4">
    <w:name w:val="Colorful List Accent 4"/>
    <w:basedOn w:val="TableauNormal"/>
    <w:uiPriority w:val="72"/>
    <w:semiHidden/>
    <w:unhideWhenUsed/>
    <w:rsid w:val="00D45B5A"/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0435C" w:themeFill="accent3" w:themeFillShade="CC"/>
      </w:tcPr>
    </w:tblStylePr>
    <w:tblStylePr w:type="lastRow">
      <w:rPr>
        <w:b/>
        <w:bCs/>
        <w:color w:val="00435C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Listecouleur-Accent5">
    <w:name w:val="Colorful List Accent 5"/>
    <w:basedOn w:val="TableauNormal"/>
    <w:uiPriority w:val="72"/>
    <w:semiHidden/>
    <w:unhideWhenUsed/>
    <w:rsid w:val="00D45B5A"/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Listecouleur-Accent6">
    <w:name w:val="Colorful List Accent 6"/>
    <w:basedOn w:val="TableauNormal"/>
    <w:uiPriority w:val="72"/>
    <w:rsid w:val="00D45B5A"/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Tableaucolor1">
    <w:name w:val="Table Colorful 1"/>
    <w:basedOn w:val="TableauNormal"/>
    <w:uiPriority w:val="99"/>
    <w:semiHidden/>
    <w:unhideWhenUsed/>
    <w:rsid w:val="00D45B5A"/>
    <w:rPr>
      <w:color w:val="FFFFFF"/>
    </w:rPr>
    <w:tblPr>
      <w:tblBorders>
        <w:top w:val="single" w:sz="12" w:space="0" w:color="008080"/>
        <w:left w:val="single" w:sz="12" w:space="0" w:color="008080"/>
        <w:bottom w:val="single" w:sz="12" w:space="0" w:color="008080"/>
        <w:right w:val="single" w:sz="12" w:space="0" w:color="008080"/>
        <w:insideH w:val="single" w:sz="6" w:space="0" w:color="00FFFF"/>
      </w:tblBorders>
    </w:tblPr>
    <w:tcPr>
      <w:shd w:val="solid" w:color="008080" w:fill="FFFFFF"/>
    </w:tcPr>
    <w:tblStylePr w:type="firstRow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aucolor2">
    <w:name w:val="Table Colorful 2"/>
    <w:basedOn w:val="TableauNormal"/>
    <w:uiPriority w:val="99"/>
    <w:semiHidden/>
    <w:unhideWhenUsed/>
    <w:rsid w:val="00D45B5A"/>
    <w:tblPr>
      <w:tblBorders>
        <w:bottom w:val="single" w:sz="12" w:space="0" w:color="000000"/>
      </w:tblBorders>
    </w:tblPr>
    <w:tcPr>
      <w:shd w:val="pct20" w:color="FFFF0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aucolor3">
    <w:name w:val="Table Colorful 3"/>
    <w:basedOn w:val="TableauNormal"/>
    <w:uiPriority w:val="99"/>
    <w:semiHidden/>
    <w:unhideWhenUsed/>
    <w:rsid w:val="00D45B5A"/>
    <w:tblPr>
      <w:tblBorders>
        <w:top w:val="single" w:sz="18" w:space="0" w:color="000000"/>
        <w:left w:val="single" w:sz="18" w:space="0" w:color="000000"/>
        <w:bottom w:val="single" w:sz="18" w:space="0" w:color="000000"/>
        <w:right w:val="single" w:sz="18" w:space="0" w:color="000000"/>
        <w:insideH w:val="single" w:sz="6" w:space="0" w:color="C0C0C0"/>
      </w:tblBorders>
    </w:tblPr>
    <w:tcPr>
      <w:shd w:val="pct25" w:color="008080" w:fill="FFFFFF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firstCol">
      <w:tblPr/>
      <w:tcPr>
        <w:tcBorders>
          <w:left w:val="single" w:sz="36" w:space="0" w:color="000000"/>
          <w:right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nwCell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Tramecouleur">
    <w:name w:val="Colorful Shading"/>
    <w:basedOn w:val="TableauNormal"/>
    <w:uiPriority w:val="71"/>
    <w:semiHidden/>
    <w:unhideWhenUsed/>
    <w:rsid w:val="00D45B5A"/>
    <w:rPr>
      <w:color w:val="000000" w:themeColor="text1"/>
    </w:rPr>
    <w:tblPr>
      <w:tblStyleRowBandSize w:val="1"/>
      <w:tblStyleColBandSize w:val="1"/>
      <w:tblBorders>
        <w:top w:val="single" w:sz="24" w:space="0" w:color="EF4641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F4641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Tramecouleur-Accent1">
    <w:name w:val="Colorful Shading Accent 1"/>
    <w:basedOn w:val="TableauNormal"/>
    <w:uiPriority w:val="71"/>
    <w:semiHidden/>
    <w:unhideWhenUsed/>
    <w:rsid w:val="00D45B5A"/>
    <w:rPr>
      <w:color w:val="000000" w:themeColor="text1"/>
    </w:rPr>
    <w:tblPr>
      <w:tblStyleRowBandSize w:val="1"/>
      <w:tblStyleColBandSize w:val="1"/>
      <w:tblBorders>
        <w:top w:val="single" w:sz="24" w:space="0" w:color="EF4641" w:themeColor="accent2"/>
        <w:left w:val="single" w:sz="4" w:space="0" w:color="00AA9B" w:themeColor="accent1"/>
        <w:bottom w:val="single" w:sz="4" w:space="0" w:color="00AA9B" w:themeColor="accent1"/>
        <w:right w:val="single" w:sz="4" w:space="0" w:color="00AA9B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DFFFB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F4641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665C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665C" w:themeColor="accent1" w:themeShade="99"/>
          <w:insideV w:val="nil"/>
        </w:tcBorders>
        <w:shd w:val="clear" w:color="auto" w:fill="00665C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665C" w:themeFill="accent1" w:themeFillShade="99"/>
      </w:tcPr>
    </w:tblStylePr>
    <w:tblStylePr w:type="band1Vert">
      <w:tblPr/>
      <w:tcPr>
        <w:shd w:val="clear" w:color="auto" w:fill="77FFF2" w:themeFill="accent1" w:themeFillTint="66"/>
      </w:tcPr>
    </w:tblStylePr>
    <w:tblStylePr w:type="band1Horz">
      <w:tblPr/>
      <w:tcPr>
        <w:shd w:val="clear" w:color="auto" w:fill="55FFEF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Tramecouleur-Accent2">
    <w:name w:val="Colorful Shading Accent 2"/>
    <w:basedOn w:val="TableauNormal"/>
    <w:uiPriority w:val="71"/>
    <w:semiHidden/>
    <w:unhideWhenUsed/>
    <w:rsid w:val="00D45B5A"/>
    <w:rPr>
      <w:color w:val="000000" w:themeColor="text1"/>
    </w:rPr>
    <w:tblPr>
      <w:tblStyleRowBandSize w:val="1"/>
      <w:tblStyleColBandSize w:val="1"/>
      <w:tblBorders>
        <w:top w:val="single" w:sz="24" w:space="0" w:color="EF4641" w:themeColor="accent2"/>
        <w:left w:val="single" w:sz="4" w:space="0" w:color="EF4641" w:themeColor="accent2"/>
        <w:bottom w:val="single" w:sz="4" w:space="0" w:color="EF4641" w:themeColor="accent2"/>
        <w:right w:val="single" w:sz="4" w:space="0" w:color="EF4641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ECEC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F4641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A8120E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A8120E" w:themeColor="accent2" w:themeShade="99"/>
          <w:insideV w:val="nil"/>
        </w:tcBorders>
        <w:shd w:val="clear" w:color="auto" w:fill="A8120E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8120E" w:themeFill="accent2" w:themeFillShade="99"/>
      </w:tcPr>
    </w:tblStylePr>
    <w:tblStylePr w:type="band1Vert">
      <w:tblPr/>
      <w:tcPr>
        <w:shd w:val="clear" w:color="auto" w:fill="F8B4B2" w:themeFill="accent2" w:themeFillTint="66"/>
      </w:tcPr>
    </w:tblStylePr>
    <w:tblStylePr w:type="band1Horz">
      <w:tblPr/>
      <w:tcPr>
        <w:shd w:val="clear" w:color="auto" w:fill="F7A2A0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Tramecouleur-Accent3">
    <w:name w:val="Colorful Shading Accent 3"/>
    <w:basedOn w:val="TableauNormal"/>
    <w:uiPriority w:val="71"/>
    <w:semiHidden/>
    <w:unhideWhenUsed/>
    <w:rsid w:val="00D45B5A"/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005473" w:themeColor="accent3"/>
        <w:bottom w:val="single" w:sz="4" w:space="0" w:color="005473" w:themeColor="accent3"/>
        <w:right w:val="single" w:sz="4" w:space="0" w:color="005473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8F4FF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3245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3245" w:themeColor="accent3" w:themeShade="99"/>
          <w:insideV w:val="nil"/>
        </w:tcBorders>
        <w:shd w:val="clear" w:color="auto" w:fill="003245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3245" w:themeFill="accent3" w:themeFillShade="99"/>
      </w:tcPr>
    </w:tblStylePr>
    <w:tblStylePr w:type="band1Vert">
      <w:tblPr/>
      <w:tcPr>
        <w:shd w:val="clear" w:color="auto" w:fill="61D4FF" w:themeFill="accent3" w:themeFillTint="66"/>
      </w:tcPr>
    </w:tblStylePr>
    <w:tblStylePr w:type="band1Horz">
      <w:tblPr/>
      <w:tcPr>
        <w:shd w:val="clear" w:color="auto" w:fill="3AC9FF" w:themeFill="accent3" w:themeFillTint="7F"/>
      </w:tcPr>
    </w:tblStylePr>
  </w:style>
  <w:style w:type="table" w:styleId="Tramecouleur-Accent4">
    <w:name w:val="Colorful Shading Accent 4"/>
    <w:basedOn w:val="TableauNormal"/>
    <w:uiPriority w:val="71"/>
    <w:semiHidden/>
    <w:unhideWhenUsed/>
    <w:rsid w:val="00D45B5A"/>
    <w:rPr>
      <w:color w:val="000000" w:themeColor="text1"/>
    </w:rPr>
    <w:tblPr>
      <w:tblStyleRowBandSize w:val="1"/>
      <w:tblStyleColBandSize w:val="1"/>
      <w:tblBorders>
        <w:top w:val="single" w:sz="24" w:space="0" w:color="005473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05473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Tramecouleur-Accent5">
    <w:name w:val="Colorful Shading Accent 5"/>
    <w:basedOn w:val="TableauNormal"/>
    <w:uiPriority w:val="71"/>
    <w:semiHidden/>
    <w:unhideWhenUsed/>
    <w:rsid w:val="00D45B5A"/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Tramecouleur-Accent6">
    <w:name w:val="Colorful Shading Accent 6"/>
    <w:basedOn w:val="TableauNormal"/>
    <w:uiPriority w:val="71"/>
    <w:rsid w:val="00D45B5A"/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Grillecouleur">
    <w:name w:val="Colorful Grid"/>
    <w:basedOn w:val="TableauNormal"/>
    <w:uiPriority w:val="73"/>
    <w:semiHidden/>
    <w:unhideWhenUsed/>
    <w:rsid w:val="00D45B5A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Grillecouleur-Accent1">
    <w:name w:val="Colorful Grid Accent 1"/>
    <w:basedOn w:val="TableauNormal"/>
    <w:uiPriority w:val="73"/>
    <w:semiHidden/>
    <w:unhideWhenUsed/>
    <w:rsid w:val="00D45B5A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BBFFF8" w:themeFill="accent1" w:themeFillTint="33"/>
    </w:tcPr>
    <w:tblStylePr w:type="firstRow">
      <w:rPr>
        <w:b/>
        <w:bCs/>
      </w:rPr>
      <w:tblPr/>
      <w:tcPr>
        <w:shd w:val="clear" w:color="auto" w:fill="77FFF2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77FFF2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007F73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007F73" w:themeFill="accent1" w:themeFillShade="BF"/>
      </w:tcPr>
    </w:tblStylePr>
    <w:tblStylePr w:type="band1Vert">
      <w:tblPr/>
      <w:tcPr>
        <w:shd w:val="clear" w:color="auto" w:fill="55FFEF" w:themeFill="accent1" w:themeFillTint="7F"/>
      </w:tcPr>
    </w:tblStylePr>
    <w:tblStylePr w:type="band1Horz">
      <w:tblPr/>
      <w:tcPr>
        <w:shd w:val="clear" w:color="auto" w:fill="55FFEF" w:themeFill="accent1" w:themeFillTint="7F"/>
      </w:tcPr>
    </w:tblStylePr>
  </w:style>
  <w:style w:type="table" w:styleId="Grillecouleur-Accent2">
    <w:name w:val="Colorful Grid Accent 2"/>
    <w:basedOn w:val="TableauNormal"/>
    <w:uiPriority w:val="73"/>
    <w:semiHidden/>
    <w:unhideWhenUsed/>
    <w:rsid w:val="00D45B5A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BD9D8" w:themeFill="accent2" w:themeFillTint="33"/>
    </w:tcPr>
    <w:tblStylePr w:type="firstRow">
      <w:rPr>
        <w:b/>
        <w:bCs/>
      </w:rPr>
      <w:tblPr/>
      <w:tcPr>
        <w:shd w:val="clear" w:color="auto" w:fill="F8B4B2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8B4B2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D11711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D11711" w:themeFill="accent2" w:themeFillShade="BF"/>
      </w:tcPr>
    </w:tblStylePr>
    <w:tblStylePr w:type="band1Vert">
      <w:tblPr/>
      <w:tcPr>
        <w:shd w:val="clear" w:color="auto" w:fill="F7A2A0" w:themeFill="accent2" w:themeFillTint="7F"/>
      </w:tcPr>
    </w:tblStylePr>
    <w:tblStylePr w:type="band1Horz">
      <w:tblPr/>
      <w:tcPr>
        <w:shd w:val="clear" w:color="auto" w:fill="F7A2A0" w:themeFill="accent2" w:themeFillTint="7F"/>
      </w:tcPr>
    </w:tblStylePr>
  </w:style>
  <w:style w:type="table" w:styleId="Grillecouleur-Accent3">
    <w:name w:val="Colorful Grid Accent 3"/>
    <w:basedOn w:val="TableauNormal"/>
    <w:uiPriority w:val="73"/>
    <w:semiHidden/>
    <w:unhideWhenUsed/>
    <w:rsid w:val="00D45B5A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B0E9FF" w:themeFill="accent3" w:themeFillTint="33"/>
    </w:tcPr>
    <w:tblStylePr w:type="firstRow">
      <w:rPr>
        <w:b/>
        <w:bCs/>
      </w:rPr>
      <w:tblPr/>
      <w:tcPr>
        <w:shd w:val="clear" w:color="auto" w:fill="61D4FF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61D4FF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003E56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003E56" w:themeFill="accent3" w:themeFillShade="BF"/>
      </w:tcPr>
    </w:tblStylePr>
    <w:tblStylePr w:type="band1Vert">
      <w:tblPr/>
      <w:tcPr>
        <w:shd w:val="clear" w:color="auto" w:fill="3AC9FF" w:themeFill="accent3" w:themeFillTint="7F"/>
      </w:tcPr>
    </w:tblStylePr>
    <w:tblStylePr w:type="band1Horz">
      <w:tblPr/>
      <w:tcPr>
        <w:shd w:val="clear" w:color="auto" w:fill="3AC9FF" w:themeFill="accent3" w:themeFillTint="7F"/>
      </w:tcPr>
    </w:tblStylePr>
  </w:style>
  <w:style w:type="table" w:styleId="Grillecouleur-Accent4">
    <w:name w:val="Colorful Grid Accent 4"/>
    <w:basedOn w:val="TableauNormal"/>
    <w:uiPriority w:val="73"/>
    <w:semiHidden/>
    <w:unhideWhenUsed/>
    <w:rsid w:val="00D45B5A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Grillecouleur-Accent5">
    <w:name w:val="Colorful Grid Accent 5"/>
    <w:basedOn w:val="TableauNormal"/>
    <w:uiPriority w:val="73"/>
    <w:semiHidden/>
    <w:unhideWhenUsed/>
    <w:rsid w:val="00D45B5A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Grillecouleur-Accent6">
    <w:name w:val="Colorful Grid Accent 6"/>
    <w:basedOn w:val="TableauNormal"/>
    <w:uiPriority w:val="73"/>
    <w:rsid w:val="00D45B5A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paragraph" w:styleId="Adressedestinataire">
    <w:name w:val="envelope address"/>
    <w:basedOn w:val="Normal"/>
    <w:uiPriority w:val="99"/>
    <w:semiHidden/>
    <w:unhideWhenUsed/>
    <w:rsid w:val="00D45B5A"/>
    <w:pPr>
      <w:framePr w:w="7920" w:h="1980" w:hRule="exact" w:hSpace="180" w:wrap="auto" w:hAnchor="page" w:xAlign="center" w:yAlign="bottom"/>
      <w:ind w:left="2880"/>
    </w:pPr>
    <w:rPr>
      <w:rFonts w:ascii="Calibri Light" w:eastAsiaTheme="majorEastAsia" w:hAnsi="Calibri Light" w:cs="Calibri Light"/>
      <w:sz w:val="24"/>
      <w:szCs w:val="24"/>
    </w:rPr>
  </w:style>
  <w:style w:type="numbering" w:styleId="ArticleSection">
    <w:name w:val="Outline List 3"/>
    <w:basedOn w:val="Aucuneliste"/>
    <w:uiPriority w:val="99"/>
    <w:semiHidden/>
    <w:unhideWhenUsed/>
    <w:rsid w:val="00D45B5A"/>
    <w:pPr>
      <w:numPr>
        <w:numId w:val="13"/>
      </w:numPr>
    </w:pPr>
  </w:style>
  <w:style w:type="table" w:styleId="Tableausimple1">
    <w:name w:val="Plain Table 1"/>
    <w:basedOn w:val="TableauNormal"/>
    <w:uiPriority w:val="41"/>
    <w:rsid w:val="00D45B5A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Tableausimple2">
    <w:name w:val="Plain Table 2"/>
    <w:basedOn w:val="TableauNormal"/>
    <w:uiPriority w:val="42"/>
    <w:rsid w:val="00D45B5A"/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Tableausimple3">
    <w:name w:val="Plain Table 3"/>
    <w:basedOn w:val="TableauNormal"/>
    <w:uiPriority w:val="43"/>
    <w:rsid w:val="00D45B5A"/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Tableausimple4">
    <w:name w:val="Plain Table 4"/>
    <w:basedOn w:val="TableauNormal"/>
    <w:uiPriority w:val="44"/>
    <w:rsid w:val="00D45B5A"/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Tableausimple5">
    <w:name w:val="Plain Table 5"/>
    <w:basedOn w:val="TableauNormal"/>
    <w:uiPriority w:val="45"/>
    <w:rsid w:val="00D45B5A"/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customStyle="1" w:styleId="NormalTextjustify">
    <w:name w:val="Normal Text justify"/>
    <w:basedOn w:val="Normal"/>
    <w:qFormat/>
    <w:rsid w:val="00D232D1"/>
    <w:pPr>
      <w:jc w:val="both"/>
    </w:pPr>
  </w:style>
  <w:style w:type="paragraph" w:styleId="Date">
    <w:name w:val="Date"/>
    <w:basedOn w:val="Normal"/>
    <w:next w:val="Normal"/>
    <w:link w:val="DateCar"/>
    <w:uiPriority w:val="99"/>
    <w:semiHidden/>
    <w:unhideWhenUsed/>
    <w:rsid w:val="00D45B5A"/>
  </w:style>
  <w:style w:type="character" w:customStyle="1" w:styleId="DateCar">
    <w:name w:val="Date Car"/>
    <w:basedOn w:val="Policepardfaut"/>
    <w:link w:val="Date"/>
    <w:uiPriority w:val="99"/>
    <w:semiHidden/>
    <w:rsid w:val="00D45B5A"/>
    <w:rPr>
      <w:rFonts w:ascii="Calibri" w:hAnsi="Calibri" w:cs="Calibri"/>
    </w:rPr>
  </w:style>
  <w:style w:type="paragraph" w:styleId="NormalWeb">
    <w:name w:val="Normal (Web)"/>
    <w:basedOn w:val="Normal"/>
    <w:uiPriority w:val="99"/>
    <w:semiHidden/>
    <w:unhideWhenUsed/>
    <w:rsid w:val="00D45B5A"/>
    <w:rPr>
      <w:rFonts w:ascii="Times New Roman" w:hAnsi="Times New Roman" w:cs="Times New Roman"/>
      <w:sz w:val="24"/>
      <w:szCs w:val="24"/>
    </w:rPr>
  </w:style>
  <w:style w:type="character" w:styleId="Lienhypertexteactif">
    <w:name w:val="Smart Hyperlink"/>
    <w:basedOn w:val="Policepardfaut"/>
    <w:uiPriority w:val="99"/>
    <w:semiHidden/>
    <w:unhideWhenUsed/>
    <w:rsid w:val="00D45B5A"/>
    <w:rPr>
      <w:rFonts w:ascii="Calibri" w:hAnsi="Calibri" w:cs="Calibri"/>
      <w:u w:val="dotted"/>
    </w:rPr>
  </w:style>
  <w:style w:type="character" w:customStyle="1" w:styleId="UnresolvedMention1">
    <w:name w:val="Unresolved Mention1"/>
    <w:basedOn w:val="Policepardfaut"/>
    <w:uiPriority w:val="99"/>
    <w:semiHidden/>
    <w:unhideWhenUsed/>
    <w:rsid w:val="00D45B5A"/>
    <w:rPr>
      <w:rFonts w:ascii="Calibri" w:hAnsi="Calibri" w:cs="Calibri"/>
      <w:color w:val="605E5C"/>
      <w:shd w:val="clear" w:color="auto" w:fill="E1DFDD"/>
    </w:rPr>
  </w:style>
  <w:style w:type="paragraph" w:styleId="Corpsdetexte">
    <w:name w:val="Body Text"/>
    <w:basedOn w:val="Normal"/>
    <w:link w:val="CorpsdetexteCar"/>
    <w:uiPriority w:val="99"/>
    <w:semiHidden/>
    <w:unhideWhenUsed/>
    <w:rsid w:val="00D45B5A"/>
    <w:pPr>
      <w:spacing w:after="120"/>
    </w:pPr>
  </w:style>
  <w:style w:type="character" w:customStyle="1" w:styleId="CorpsdetexteCar">
    <w:name w:val="Corps de texte Car"/>
    <w:basedOn w:val="Policepardfaut"/>
    <w:link w:val="Corpsdetexte"/>
    <w:uiPriority w:val="99"/>
    <w:semiHidden/>
    <w:rsid w:val="00D45B5A"/>
    <w:rPr>
      <w:rFonts w:ascii="Calibri" w:hAnsi="Calibri" w:cs="Calibri"/>
    </w:rPr>
  </w:style>
  <w:style w:type="paragraph" w:styleId="Corpsdetexte2">
    <w:name w:val="Body Text 2"/>
    <w:basedOn w:val="Normal"/>
    <w:link w:val="Corpsdetexte2Car"/>
    <w:uiPriority w:val="99"/>
    <w:semiHidden/>
    <w:unhideWhenUsed/>
    <w:rsid w:val="00D45B5A"/>
    <w:pPr>
      <w:spacing w:after="120" w:line="480" w:lineRule="auto"/>
    </w:pPr>
  </w:style>
  <w:style w:type="character" w:customStyle="1" w:styleId="Corpsdetexte2Car">
    <w:name w:val="Corps de texte 2 Car"/>
    <w:basedOn w:val="Policepardfaut"/>
    <w:link w:val="Corpsdetexte2"/>
    <w:uiPriority w:val="99"/>
    <w:semiHidden/>
    <w:rsid w:val="00D45B5A"/>
    <w:rPr>
      <w:rFonts w:ascii="Calibri" w:hAnsi="Calibri" w:cs="Calibri"/>
    </w:rPr>
  </w:style>
  <w:style w:type="paragraph" w:styleId="Retraitcorpsdetexte">
    <w:name w:val="Body Text Indent"/>
    <w:basedOn w:val="Normal"/>
    <w:link w:val="RetraitcorpsdetexteCar"/>
    <w:uiPriority w:val="99"/>
    <w:semiHidden/>
    <w:unhideWhenUsed/>
    <w:rsid w:val="00D45B5A"/>
    <w:pPr>
      <w:spacing w:after="120"/>
      <w:ind w:left="360"/>
    </w:pPr>
  </w:style>
  <w:style w:type="character" w:customStyle="1" w:styleId="RetraitcorpsdetexteCar">
    <w:name w:val="Retrait corps de texte Car"/>
    <w:basedOn w:val="Policepardfaut"/>
    <w:link w:val="Retraitcorpsdetexte"/>
    <w:uiPriority w:val="99"/>
    <w:semiHidden/>
    <w:rsid w:val="00D45B5A"/>
    <w:rPr>
      <w:rFonts w:ascii="Calibri" w:hAnsi="Calibri" w:cs="Calibri"/>
    </w:rPr>
  </w:style>
  <w:style w:type="paragraph" w:styleId="Retraitcorpsdetexte2">
    <w:name w:val="Body Text Indent 2"/>
    <w:basedOn w:val="Normal"/>
    <w:link w:val="Retraitcorpsdetexte2Car"/>
    <w:uiPriority w:val="99"/>
    <w:semiHidden/>
    <w:unhideWhenUsed/>
    <w:rsid w:val="00D45B5A"/>
    <w:pPr>
      <w:spacing w:after="120" w:line="480" w:lineRule="auto"/>
      <w:ind w:left="360"/>
    </w:pPr>
  </w:style>
  <w:style w:type="character" w:customStyle="1" w:styleId="Retraitcorpsdetexte2Car">
    <w:name w:val="Retrait corps de texte 2 Car"/>
    <w:basedOn w:val="Policepardfaut"/>
    <w:link w:val="Retraitcorpsdetexte2"/>
    <w:uiPriority w:val="99"/>
    <w:semiHidden/>
    <w:rsid w:val="00D45B5A"/>
    <w:rPr>
      <w:rFonts w:ascii="Calibri" w:hAnsi="Calibri" w:cs="Calibri"/>
    </w:rPr>
  </w:style>
  <w:style w:type="paragraph" w:styleId="Retrait1religne">
    <w:name w:val="Body Text First Indent"/>
    <w:basedOn w:val="Corpsdetexte"/>
    <w:link w:val="Retrait1religneCar"/>
    <w:uiPriority w:val="99"/>
    <w:semiHidden/>
    <w:unhideWhenUsed/>
    <w:rsid w:val="00D45B5A"/>
    <w:pPr>
      <w:spacing w:after="0"/>
      <w:ind w:firstLine="360"/>
    </w:pPr>
  </w:style>
  <w:style w:type="character" w:customStyle="1" w:styleId="Retrait1religneCar">
    <w:name w:val="Retrait 1re ligne Car"/>
    <w:basedOn w:val="CorpsdetexteCar"/>
    <w:link w:val="Retrait1religne"/>
    <w:uiPriority w:val="99"/>
    <w:semiHidden/>
    <w:rsid w:val="00D45B5A"/>
    <w:rPr>
      <w:rFonts w:ascii="Calibri" w:hAnsi="Calibri" w:cs="Calibri"/>
    </w:rPr>
  </w:style>
  <w:style w:type="paragraph" w:styleId="Retraitcorpset1relig">
    <w:name w:val="Body Text First Indent 2"/>
    <w:basedOn w:val="Retraitcorpsdetexte"/>
    <w:link w:val="Retraitcorpset1religCar"/>
    <w:uiPriority w:val="99"/>
    <w:semiHidden/>
    <w:unhideWhenUsed/>
    <w:rsid w:val="00D45B5A"/>
    <w:pPr>
      <w:spacing w:after="0"/>
      <w:ind w:firstLine="360"/>
    </w:pPr>
  </w:style>
  <w:style w:type="character" w:customStyle="1" w:styleId="Retraitcorpset1religCar">
    <w:name w:val="Retrait corps et 1re lig. Car"/>
    <w:basedOn w:val="RetraitcorpsdetexteCar"/>
    <w:link w:val="Retraitcorpset1relig"/>
    <w:uiPriority w:val="99"/>
    <w:semiHidden/>
    <w:rsid w:val="00D45B5A"/>
    <w:rPr>
      <w:rFonts w:ascii="Calibri" w:hAnsi="Calibri" w:cs="Calibri"/>
    </w:rPr>
  </w:style>
  <w:style w:type="paragraph" w:styleId="Retraitnormal">
    <w:name w:val="Normal Indent"/>
    <w:basedOn w:val="Normal"/>
    <w:uiPriority w:val="99"/>
    <w:semiHidden/>
    <w:unhideWhenUsed/>
    <w:rsid w:val="00D45B5A"/>
    <w:pPr>
      <w:ind w:left="720"/>
    </w:pPr>
  </w:style>
  <w:style w:type="paragraph" w:styleId="Titredenote">
    <w:name w:val="Note Heading"/>
    <w:basedOn w:val="Normal"/>
    <w:next w:val="Normal"/>
    <w:link w:val="TitredenoteCar"/>
    <w:uiPriority w:val="99"/>
    <w:semiHidden/>
    <w:unhideWhenUsed/>
    <w:rsid w:val="00D45B5A"/>
  </w:style>
  <w:style w:type="character" w:customStyle="1" w:styleId="TitredenoteCar">
    <w:name w:val="Titre de note Car"/>
    <w:basedOn w:val="Policepardfaut"/>
    <w:link w:val="Titredenote"/>
    <w:uiPriority w:val="99"/>
    <w:semiHidden/>
    <w:rsid w:val="00D45B5A"/>
    <w:rPr>
      <w:rFonts w:ascii="Calibri" w:hAnsi="Calibri" w:cs="Calibri"/>
    </w:rPr>
  </w:style>
  <w:style w:type="table" w:styleId="Tableaucontemporain">
    <w:name w:val="Table Contemporary"/>
    <w:basedOn w:val="TableauNormal"/>
    <w:uiPriority w:val="99"/>
    <w:semiHidden/>
    <w:unhideWhenUsed/>
    <w:rsid w:val="00D45B5A"/>
    <w:tblPr>
      <w:tblStyleRowBandSize w:val="1"/>
      <w:tblBorders>
        <w:insideH w:val="single" w:sz="18" w:space="0" w:color="FFFFFF"/>
        <w:insideV w:val="single" w:sz="18" w:space="0" w:color="FFFFFF"/>
      </w:tblBorders>
    </w:tbl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table" w:styleId="Listeclaire">
    <w:name w:val="Light List"/>
    <w:basedOn w:val="TableauNormal"/>
    <w:uiPriority w:val="61"/>
    <w:semiHidden/>
    <w:unhideWhenUsed/>
    <w:rsid w:val="00D45B5A"/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steclaire-Accent1">
    <w:name w:val="Light List Accent 1"/>
    <w:basedOn w:val="TableauNormal"/>
    <w:uiPriority w:val="61"/>
    <w:semiHidden/>
    <w:unhideWhenUsed/>
    <w:rsid w:val="00D45B5A"/>
    <w:tblPr>
      <w:tblStyleRowBandSize w:val="1"/>
      <w:tblStyleColBandSize w:val="1"/>
      <w:tblBorders>
        <w:top w:val="single" w:sz="8" w:space="0" w:color="00AA9B" w:themeColor="accent1"/>
        <w:left w:val="single" w:sz="8" w:space="0" w:color="00AA9B" w:themeColor="accent1"/>
        <w:bottom w:val="single" w:sz="8" w:space="0" w:color="00AA9B" w:themeColor="accent1"/>
        <w:right w:val="single" w:sz="8" w:space="0" w:color="00AA9B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AA9B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AA9B" w:themeColor="accent1"/>
          <w:left w:val="single" w:sz="8" w:space="0" w:color="00AA9B" w:themeColor="accent1"/>
          <w:bottom w:val="single" w:sz="8" w:space="0" w:color="00AA9B" w:themeColor="accent1"/>
          <w:right w:val="single" w:sz="8" w:space="0" w:color="00AA9B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AA9B" w:themeColor="accent1"/>
          <w:left w:val="single" w:sz="8" w:space="0" w:color="00AA9B" w:themeColor="accent1"/>
          <w:bottom w:val="single" w:sz="8" w:space="0" w:color="00AA9B" w:themeColor="accent1"/>
          <w:right w:val="single" w:sz="8" w:space="0" w:color="00AA9B" w:themeColor="accent1"/>
        </w:tcBorders>
      </w:tcPr>
    </w:tblStylePr>
    <w:tblStylePr w:type="band1Horz">
      <w:tblPr/>
      <w:tcPr>
        <w:tcBorders>
          <w:top w:val="single" w:sz="8" w:space="0" w:color="00AA9B" w:themeColor="accent1"/>
          <w:left w:val="single" w:sz="8" w:space="0" w:color="00AA9B" w:themeColor="accent1"/>
          <w:bottom w:val="single" w:sz="8" w:space="0" w:color="00AA9B" w:themeColor="accent1"/>
          <w:right w:val="single" w:sz="8" w:space="0" w:color="00AA9B" w:themeColor="accent1"/>
        </w:tcBorders>
      </w:tcPr>
    </w:tblStylePr>
  </w:style>
  <w:style w:type="table" w:styleId="Listeclaire-Accent2">
    <w:name w:val="Light List Accent 2"/>
    <w:basedOn w:val="TableauNormal"/>
    <w:uiPriority w:val="61"/>
    <w:semiHidden/>
    <w:unhideWhenUsed/>
    <w:rsid w:val="00D45B5A"/>
    <w:tblPr>
      <w:tblStyleRowBandSize w:val="1"/>
      <w:tblStyleColBandSize w:val="1"/>
      <w:tblBorders>
        <w:top w:val="single" w:sz="8" w:space="0" w:color="EF4641" w:themeColor="accent2"/>
        <w:left w:val="single" w:sz="8" w:space="0" w:color="EF4641" w:themeColor="accent2"/>
        <w:bottom w:val="single" w:sz="8" w:space="0" w:color="EF4641" w:themeColor="accent2"/>
        <w:right w:val="single" w:sz="8" w:space="0" w:color="EF4641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EF4641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EF4641" w:themeColor="accent2"/>
          <w:left w:val="single" w:sz="8" w:space="0" w:color="EF4641" w:themeColor="accent2"/>
          <w:bottom w:val="single" w:sz="8" w:space="0" w:color="EF4641" w:themeColor="accent2"/>
          <w:right w:val="single" w:sz="8" w:space="0" w:color="EF4641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EF4641" w:themeColor="accent2"/>
          <w:left w:val="single" w:sz="8" w:space="0" w:color="EF4641" w:themeColor="accent2"/>
          <w:bottom w:val="single" w:sz="8" w:space="0" w:color="EF4641" w:themeColor="accent2"/>
          <w:right w:val="single" w:sz="8" w:space="0" w:color="EF4641" w:themeColor="accent2"/>
        </w:tcBorders>
      </w:tcPr>
    </w:tblStylePr>
    <w:tblStylePr w:type="band1Horz">
      <w:tblPr/>
      <w:tcPr>
        <w:tcBorders>
          <w:top w:val="single" w:sz="8" w:space="0" w:color="EF4641" w:themeColor="accent2"/>
          <w:left w:val="single" w:sz="8" w:space="0" w:color="EF4641" w:themeColor="accent2"/>
          <w:bottom w:val="single" w:sz="8" w:space="0" w:color="EF4641" w:themeColor="accent2"/>
          <w:right w:val="single" w:sz="8" w:space="0" w:color="EF4641" w:themeColor="accent2"/>
        </w:tcBorders>
      </w:tcPr>
    </w:tblStylePr>
  </w:style>
  <w:style w:type="table" w:styleId="Listeclaire-Accent3">
    <w:name w:val="Light List Accent 3"/>
    <w:basedOn w:val="TableauNormal"/>
    <w:uiPriority w:val="61"/>
    <w:semiHidden/>
    <w:unhideWhenUsed/>
    <w:rsid w:val="00D45B5A"/>
    <w:tblPr>
      <w:tblStyleRowBandSize w:val="1"/>
      <w:tblStyleColBandSize w:val="1"/>
      <w:tblBorders>
        <w:top w:val="single" w:sz="8" w:space="0" w:color="005473" w:themeColor="accent3"/>
        <w:left w:val="single" w:sz="8" w:space="0" w:color="005473" w:themeColor="accent3"/>
        <w:bottom w:val="single" w:sz="8" w:space="0" w:color="005473" w:themeColor="accent3"/>
        <w:right w:val="single" w:sz="8" w:space="0" w:color="005473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5473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5473" w:themeColor="accent3"/>
          <w:left w:val="single" w:sz="8" w:space="0" w:color="005473" w:themeColor="accent3"/>
          <w:bottom w:val="single" w:sz="8" w:space="0" w:color="005473" w:themeColor="accent3"/>
          <w:right w:val="single" w:sz="8" w:space="0" w:color="005473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5473" w:themeColor="accent3"/>
          <w:left w:val="single" w:sz="8" w:space="0" w:color="005473" w:themeColor="accent3"/>
          <w:bottom w:val="single" w:sz="8" w:space="0" w:color="005473" w:themeColor="accent3"/>
          <w:right w:val="single" w:sz="8" w:space="0" w:color="005473" w:themeColor="accent3"/>
        </w:tcBorders>
      </w:tcPr>
    </w:tblStylePr>
    <w:tblStylePr w:type="band1Horz">
      <w:tblPr/>
      <w:tcPr>
        <w:tcBorders>
          <w:top w:val="single" w:sz="8" w:space="0" w:color="005473" w:themeColor="accent3"/>
          <w:left w:val="single" w:sz="8" w:space="0" w:color="005473" w:themeColor="accent3"/>
          <w:bottom w:val="single" w:sz="8" w:space="0" w:color="005473" w:themeColor="accent3"/>
          <w:right w:val="single" w:sz="8" w:space="0" w:color="005473" w:themeColor="accent3"/>
        </w:tcBorders>
      </w:tcPr>
    </w:tblStylePr>
  </w:style>
  <w:style w:type="table" w:styleId="Listeclaire-Accent4">
    <w:name w:val="Light List Accent 4"/>
    <w:basedOn w:val="TableauNormal"/>
    <w:uiPriority w:val="61"/>
    <w:semiHidden/>
    <w:unhideWhenUsed/>
    <w:rsid w:val="00D45B5A"/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steclaire-Accent5">
    <w:name w:val="Light List Accent 5"/>
    <w:basedOn w:val="TableauNormal"/>
    <w:uiPriority w:val="61"/>
    <w:semiHidden/>
    <w:unhideWhenUsed/>
    <w:rsid w:val="00D45B5A"/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steclaire-Accent6">
    <w:name w:val="Light List Accent 6"/>
    <w:basedOn w:val="TableauNormal"/>
    <w:uiPriority w:val="61"/>
    <w:semiHidden/>
    <w:unhideWhenUsed/>
    <w:rsid w:val="00D45B5A"/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Ombrageclair">
    <w:name w:val="Light Shading"/>
    <w:basedOn w:val="TableauNormal"/>
    <w:uiPriority w:val="60"/>
    <w:semiHidden/>
    <w:unhideWhenUsed/>
    <w:rsid w:val="00D45B5A"/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Trameclaire-Accent1">
    <w:name w:val="Light Shading Accent 1"/>
    <w:basedOn w:val="TableauNormal"/>
    <w:uiPriority w:val="60"/>
    <w:semiHidden/>
    <w:unhideWhenUsed/>
    <w:rsid w:val="00D45B5A"/>
    <w:rPr>
      <w:color w:val="007F73" w:themeColor="accent1" w:themeShade="BF"/>
    </w:rPr>
    <w:tblPr>
      <w:tblStyleRowBandSize w:val="1"/>
      <w:tblStyleColBandSize w:val="1"/>
      <w:tblBorders>
        <w:top w:val="single" w:sz="8" w:space="0" w:color="00AA9B" w:themeColor="accent1"/>
        <w:bottom w:val="single" w:sz="8" w:space="0" w:color="00AA9B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A9B" w:themeColor="accent1"/>
          <w:left w:val="nil"/>
          <w:bottom w:val="single" w:sz="8" w:space="0" w:color="00AA9B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A9B" w:themeColor="accent1"/>
          <w:left w:val="nil"/>
          <w:bottom w:val="single" w:sz="8" w:space="0" w:color="00AA9B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BFFF7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ABFFF7" w:themeFill="accent1" w:themeFillTint="3F"/>
      </w:tcPr>
    </w:tblStylePr>
  </w:style>
  <w:style w:type="table" w:styleId="Trameclaire-Accent2">
    <w:name w:val="Light Shading Accent 2"/>
    <w:basedOn w:val="TableauNormal"/>
    <w:uiPriority w:val="60"/>
    <w:semiHidden/>
    <w:unhideWhenUsed/>
    <w:rsid w:val="00D45B5A"/>
    <w:rPr>
      <w:color w:val="D11711" w:themeColor="accent2" w:themeShade="BF"/>
    </w:rPr>
    <w:tblPr>
      <w:tblStyleRowBandSize w:val="1"/>
      <w:tblStyleColBandSize w:val="1"/>
      <w:tblBorders>
        <w:top w:val="single" w:sz="8" w:space="0" w:color="EF4641" w:themeColor="accent2"/>
        <w:bottom w:val="single" w:sz="8" w:space="0" w:color="EF4641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F4641" w:themeColor="accent2"/>
          <w:left w:val="nil"/>
          <w:bottom w:val="single" w:sz="8" w:space="0" w:color="EF4641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F4641" w:themeColor="accent2"/>
          <w:left w:val="nil"/>
          <w:bottom w:val="single" w:sz="8" w:space="0" w:color="EF4641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D1CF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BD1CF" w:themeFill="accent2" w:themeFillTint="3F"/>
      </w:tcPr>
    </w:tblStylePr>
  </w:style>
  <w:style w:type="table" w:styleId="Trameclaire-Accent3">
    <w:name w:val="Light Shading Accent 3"/>
    <w:basedOn w:val="TableauNormal"/>
    <w:uiPriority w:val="60"/>
    <w:semiHidden/>
    <w:unhideWhenUsed/>
    <w:rsid w:val="00D45B5A"/>
    <w:rPr>
      <w:color w:val="003E56" w:themeColor="accent3" w:themeShade="BF"/>
    </w:rPr>
    <w:tblPr>
      <w:tblStyleRowBandSize w:val="1"/>
      <w:tblStyleColBandSize w:val="1"/>
      <w:tblBorders>
        <w:top w:val="single" w:sz="8" w:space="0" w:color="005473" w:themeColor="accent3"/>
        <w:bottom w:val="single" w:sz="8" w:space="0" w:color="005473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5473" w:themeColor="accent3"/>
          <w:left w:val="nil"/>
          <w:bottom w:val="single" w:sz="8" w:space="0" w:color="005473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5473" w:themeColor="accent3"/>
          <w:left w:val="nil"/>
          <w:bottom w:val="single" w:sz="8" w:space="0" w:color="005473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DE4FF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9DE4FF" w:themeFill="accent3" w:themeFillTint="3F"/>
      </w:tcPr>
    </w:tblStylePr>
  </w:style>
  <w:style w:type="table" w:styleId="Trameclaire-Accent4">
    <w:name w:val="Light Shading Accent 4"/>
    <w:basedOn w:val="TableauNormal"/>
    <w:uiPriority w:val="60"/>
    <w:semiHidden/>
    <w:unhideWhenUsed/>
    <w:rsid w:val="00D45B5A"/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Trameclaire-Accent5">
    <w:name w:val="Light Shading Accent 5"/>
    <w:basedOn w:val="TableauNormal"/>
    <w:uiPriority w:val="60"/>
    <w:semiHidden/>
    <w:unhideWhenUsed/>
    <w:rsid w:val="00D45B5A"/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Trameclaire-Accent6">
    <w:name w:val="Light Shading Accent 6"/>
    <w:basedOn w:val="TableauNormal"/>
    <w:uiPriority w:val="60"/>
    <w:semiHidden/>
    <w:unhideWhenUsed/>
    <w:rsid w:val="00D45B5A"/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Grilleclaire">
    <w:name w:val="Light Grid"/>
    <w:basedOn w:val="TableauNormal"/>
    <w:uiPriority w:val="62"/>
    <w:semiHidden/>
    <w:unhideWhenUsed/>
    <w:rsid w:val="00D45B5A"/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Grilleclaire-Accent1">
    <w:name w:val="Light Grid Accent 1"/>
    <w:basedOn w:val="TableauNormal"/>
    <w:uiPriority w:val="62"/>
    <w:rsid w:val="00D45B5A"/>
    <w:tblPr>
      <w:tblStyleRowBandSize w:val="1"/>
      <w:tblStyleColBandSize w:val="1"/>
      <w:tblBorders>
        <w:top w:val="single" w:sz="8" w:space="0" w:color="00AA9B" w:themeColor="accent1"/>
        <w:left w:val="single" w:sz="8" w:space="0" w:color="00AA9B" w:themeColor="accent1"/>
        <w:bottom w:val="single" w:sz="8" w:space="0" w:color="00AA9B" w:themeColor="accent1"/>
        <w:right w:val="single" w:sz="8" w:space="0" w:color="00AA9B" w:themeColor="accent1"/>
        <w:insideH w:val="single" w:sz="8" w:space="0" w:color="00AA9B" w:themeColor="accent1"/>
        <w:insideV w:val="single" w:sz="8" w:space="0" w:color="00AA9B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A9B" w:themeColor="accent1"/>
          <w:left w:val="single" w:sz="8" w:space="0" w:color="00AA9B" w:themeColor="accent1"/>
          <w:bottom w:val="single" w:sz="18" w:space="0" w:color="00AA9B" w:themeColor="accent1"/>
          <w:right w:val="single" w:sz="8" w:space="0" w:color="00AA9B" w:themeColor="accent1"/>
          <w:insideH w:val="nil"/>
          <w:insideV w:val="single" w:sz="8" w:space="0" w:color="00AA9B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AA9B" w:themeColor="accent1"/>
          <w:left w:val="single" w:sz="8" w:space="0" w:color="00AA9B" w:themeColor="accent1"/>
          <w:bottom w:val="single" w:sz="8" w:space="0" w:color="00AA9B" w:themeColor="accent1"/>
          <w:right w:val="single" w:sz="8" w:space="0" w:color="00AA9B" w:themeColor="accent1"/>
          <w:insideH w:val="nil"/>
          <w:insideV w:val="single" w:sz="8" w:space="0" w:color="00AA9B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A9B" w:themeColor="accent1"/>
          <w:left w:val="single" w:sz="8" w:space="0" w:color="00AA9B" w:themeColor="accent1"/>
          <w:bottom w:val="single" w:sz="8" w:space="0" w:color="00AA9B" w:themeColor="accent1"/>
          <w:right w:val="single" w:sz="8" w:space="0" w:color="00AA9B" w:themeColor="accent1"/>
        </w:tcBorders>
      </w:tcPr>
    </w:tblStylePr>
    <w:tblStylePr w:type="band1Vert">
      <w:tblPr/>
      <w:tcPr>
        <w:tcBorders>
          <w:top w:val="single" w:sz="8" w:space="0" w:color="00AA9B" w:themeColor="accent1"/>
          <w:left w:val="single" w:sz="8" w:space="0" w:color="00AA9B" w:themeColor="accent1"/>
          <w:bottom w:val="single" w:sz="8" w:space="0" w:color="00AA9B" w:themeColor="accent1"/>
          <w:right w:val="single" w:sz="8" w:space="0" w:color="00AA9B" w:themeColor="accent1"/>
        </w:tcBorders>
        <w:shd w:val="clear" w:color="auto" w:fill="ABFFF7" w:themeFill="accent1" w:themeFillTint="3F"/>
      </w:tcPr>
    </w:tblStylePr>
    <w:tblStylePr w:type="band1Horz">
      <w:tblPr/>
      <w:tcPr>
        <w:tcBorders>
          <w:top w:val="single" w:sz="8" w:space="0" w:color="00AA9B" w:themeColor="accent1"/>
          <w:left w:val="single" w:sz="8" w:space="0" w:color="00AA9B" w:themeColor="accent1"/>
          <w:bottom w:val="single" w:sz="8" w:space="0" w:color="00AA9B" w:themeColor="accent1"/>
          <w:right w:val="single" w:sz="8" w:space="0" w:color="00AA9B" w:themeColor="accent1"/>
          <w:insideV w:val="single" w:sz="8" w:space="0" w:color="00AA9B" w:themeColor="accent1"/>
        </w:tcBorders>
        <w:shd w:val="clear" w:color="auto" w:fill="ABFFF7" w:themeFill="accent1" w:themeFillTint="3F"/>
      </w:tcPr>
    </w:tblStylePr>
    <w:tblStylePr w:type="band2Horz">
      <w:tblPr/>
      <w:tcPr>
        <w:tcBorders>
          <w:top w:val="single" w:sz="8" w:space="0" w:color="00AA9B" w:themeColor="accent1"/>
          <w:left w:val="single" w:sz="8" w:space="0" w:color="00AA9B" w:themeColor="accent1"/>
          <w:bottom w:val="single" w:sz="8" w:space="0" w:color="00AA9B" w:themeColor="accent1"/>
          <w:right w:val="single" w:sz="8" w:space="0" w:color="00AA9B" w:themeColor="accent1"/>
          <w:insideV w:val="single" w:sz="8" w:space="0" w:color="00AA9B" w:themeColor="accent1"/>
        </w:tcBorders>
      </w:tcPr>
    </w:tblStylePr>
  </w:style>
  <w:style w:type="table" w:styleId="Grilleclaire-Accent2">
    <w:name w:val="Light Grid Accent 2"/>
    <w:basedOn w:val="TableauNormal"/>
    <w:uiPriority w:val="62"/>
    <w:semiHidden/>
    <w:unhideWhenUsed/>
    <w:rsid w:val="00D45B5A"/>
    <w:tblPr>
      <w:tblStyleRowBandSize w:val="1"/>
      <w:tblStyleColBandSize w:val="1"/>
      <w:tblBorders>
        <w:top w:val="single" w:sz="8" w:space="0" w:color="EF4641" w:themeColor="accent2"/>
        <w:left w:val="single" w:sz="8" w:space="0" w:color="EF4641" w:themeColor="accent2"/>
        <w:bottom w:val="single" w:sz="8" w:space="0" w:color="EF4641" w:themeColor="accent2"/>
        <w:right w:val="single" w:sz="8" w:space="0" w:color="EF4641" w:themeColor="accent2"/>
        <w:insideH w:val="single" w:sz="8" w:space="0" w:color="EF4641" w:themeColor="accent2"/>
        <w:insideV w:val="single" w:sz="8" w:space="0" w:color="EF4641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F4641" w:themeColor="accent2"/>
          <w:left w:val="single" w:sz="8" w:space="0" w:color="EF4641" w:themeColor="accent2"/>
          <w:bottom w:val="single" w:sz="18" w:space="0" w:color="EF4641" w:themeColor="accent2"/>
          <w:right w:val="single" w:sz="8" w:space="0" w:color="EF4641" w:themeColor="accent2"/>
          <w:insideH w:val="nil"/>
          <w:insideV w:val="single" w:sz="8" w:space="0" w:color="EF4641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EF4641" w:themeColor="accent2"/>
          <w:left w:val="single" w:sz="8" w:space="0" w:color="EF4641" w:themeColor="accent2"/>
          <w:bottom w:val="single" w:sz="8" w:space="0" w:color="EF4641" w:themeColor="accent2"/>
          <w:right w:val="single" w:sz="8" w:space="0" w:color="EF4641" w:themeColor="accent2"/>
          <w:insideH w:val="nil"/>
          <w:insideV w:val="single" w:sz="8" w:space="0" w:color="EF4641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F4641" w:themeColor="accent2"/>
          <w:left w:val="single" w:sz="8" w:space="0" w:color="EF4641" w:themeColor="accent2"/>
          <w:bottom w:val="single" w:sz="8" w:space="0" w:color="EF4641" w:themeColor="accent2"/>
          <w:right w:val="single" w:sz="8" w:space="0" w:color="EF4641" w:themeColor="accent2"/>
        </w:tcBorders>
      </w:tcPr>
    </w:tblStylePr>
    <w:tblStylePr w:type="band1Vert">
      <w:tblPr/>
      <w:tcPr>
        <w:tcBorders>
          <w:top w:val="single" w:sz="8" w:space="0" w:color="EF4641" w:themeColor="accent2"/>
          <w:left w:val="single" w:sz="8" w:space="0" w:color="EF4641" w:themeColor="accent2"/>
          <w:bottom w:val="single" w:sz="8" w:space="0" w:color="EF4641" w:themeColor="accent2"/>
          <w:right w:val="single" w:sz="8" w:space="0" w:color="EF4641" w:themeColor="accent2"/>
        </w:tcBorders>
        <w:shd w:val="clear" w:color="auto" w:fill="FBD1CF" w:themeFill="accent2" w:themeFillTint="3F"/>
      </w:tcPr>
    </w:tblStylePr>
    <w:tblStylePr w:type="band1Horz">
      <w:tblPr/>
      <w:tcPr>
        <w:tcBorders>
          <w:top w:val="single" w:sz="8" w:space="0" w:color="EF4641" w:themeColor="accent2"/>
          <w:left w:val="single" w:sz="8" w:space="0" w:color="EF4641" w:themeColor="accent2"/>
          <w:bottom w:val="single" w:sz="8" w:space="0" w:color="EF4641" w:themeColor="accent2"/>
          <w:right w:val="single" w:sz="8" w:space="0" w:color="EF4641" w:themeColor="accent2"/>
          <w:insideV w:val="single" w:sz="8" w:space="0" w:color="EF4641" w:themeColor="accent2"/>
        </w:tcBorders>
        <w:shd w:val="clear" w:color="auto" w:fill="FBD1CF" w:themeFill="accent2" w:themeFillTint="3F"/>
      </w:tcPr>
    </w:tblStylePr>
    <w:tblStylePr w:type="band2Horz">
      <w:tblPr/>
      <w:tcPr>
        <w:tcBorders>
          <w:top w:val="single" w:sz="8" w:space="0" w:color="EF4641" w:themeColor="accent2"/>
          <w:left w:val="single" w:sz="8" w:space="0" w:color="EF4641" w:themeColor="accent2"/>
          <w:bottom w:val="single" w:sz="8" w:space="0" w:color="EF4641" w:themeColor="accent2"/>
          <w:right w:val="single" w:sz="8" w:space="0" w:color="EF4641" w:themeColor="accent2"/>
          <w:insideV w:val="single" w:sz="8" w:space="0" w:color="EF4641" w:themeColor="accent2"/>
        </w:tcBorders>
      </w:tcPr>
    </w:tblStylePr>
  </w:style>
  <w:style w:type="table" w:styleId="Grilleclaire-Accent3">
    <w:name w:val="Light Grid Accent 3"/>
    <w:basedOn w:val="TableauNormal"/>
    <w:uiPriority w:val="62"/>
    <w:semiHidden/>
    <w:unhideWhenUsed/>
    <w:rsid w:val="00D45B5A"/>
    <w:tblPr>
      <w:tblStyleRowBandSize w:val="1"/>
      <w:tblStyleColBandSize w:val="1"/>
      <w:tblBorders>
        <w:top w:val="single" w:sz="8" w:space="0" w:color="005473" w:themeColor="accent3"/>
        <w:left w:val="single" w:sz="8" w:space="0" w:color="005473" w:themeColor="accent3"/>
        <w:bottom w:val="single" w:sz="8" w:space="0" w:color="005473" w:themeColor="accent3"/>
        <w:right w:val="single" w:sz="8" w:space="0" w:color="005473" w:themeColor="accent3"/>
        <w:insideH w:val="single" w:sz="8" w:space="0" w:color="005473" w:themeColor="accent3"/>
        <w:insideV w:val="single" w:sz="8" w:space="0" w:color="005473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5473" w:themeColor="accent3"/>
          <w:left w:val="single" w:sz="8" w:space="0" w:color="005473" w:themeColor="accent3"/>
          <w:bottom w:val="single" w:sz="18" w:space="0" w:color="005473" w:themeColor="accent3"/>
          <w:right w:val="single" w:sz="8" w:space="0" w:color="005473" w:themeColor="accent3"/>
          <w:insideH w:val="nil"/>
          <w:insideV w:val="single" w:sz="8" w:space="0" w:color="005473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5473" w:themeColor="accent3"/>
          <w:left w:val="single" w:sz="8" w:space="0" w:color="005473" w:themeColor="accent3"/>
          <w:bottom w:val="single" w:sz="8" w:space="0" w:color="005473" w:themeColor="accent3"/>
          <w:right w:val="single" w:sz="8" w:space="0" w:color="005473" w:themeColor="accent3"/>
          <w:insideH w:val="nil"/>
          <w:insideV w:val="single" w:sz="8" w:space="0" w:color="005473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5473" w:themeColor="accent3"/>
          <w:left w:val="single" w:sz="8" w:space="0" w:color="005473" w:themeColor="accent3"/>
          <w:bottom w:val="single" w:sz="8" w:space="0" w:color="005473" w:themeColor="accent3"/>
          <w:right w:val="single" w:sz="8" w:space="0" w:color="005473" w:themeColor="accent3"/>
        </w:tcBorders>
      </w:tcPr>
    </w:tblStylePr>
    <w:tblStylePr w:type="band1Vert">
      <w:tblPr/>
      <w:tcPr>
        <w:tcBorders>
          <w:top w:val="single" w:sz="8" w:space="0" w:color="005473" w:themeColor="accent3"/>
          <w:left w:val="single" w:sz="8" w:space="0" w:color="005473" w:themeColor="accent3"/>
          <w:bottom w:val="single" w:sz="8" w:space="0" w:color="005473" w:themeColor="accent3"/>
          <w:right w:val="single" w:sz="8" w:space="0" w:color="005473" w:themeColor="accent3"/>
        </w:tcBorders>
        <w:shd w:val="clear" w:color="auto" w:fill="9DE4FF" w:themeFill="accent3" w:themeFillTint="3F"/>
      </w:tcPr>
    </w:tblStylePr>
    <w:tblStylePr w:type="band1Horz">
      <w:tblPr/>
      <w:tcPr>
        <w:tcBorders>
          <w:top w:val="single" w:sz="8" w:space="0" w:color="005473" w:themeColor="accent3"/>
          <w:left w:val="single" w:sz="8" w:space="0" w:color="005473" w:themeColor="accent3"/>
          <w:bottom w:val="single" w:sz="8" w:space="0" w:color="005473" w:themeColor="accent3"/>
          <w:right w:val="single" w:sz="8" w:space="0" w:color="005473" w:themeColor="accent3"/>
          <w:insideV w:val="single" w:sz="8" w:space="0" w:color="005473" w:themeColor="accent3"/>
        </w:tcBorders>
        <w:shd w:val="clear" w:color="auto" w:fill="9DE4FF" w:themeFill="accent3" w:themeFillTint="3F"/>
      </w:tcPr>
    </w:tblStylePr>
    <w:tblStylePr w:type="band2Horz">
      <w:tblPr/>
      <w:tcPr>
        <w:tcBorders>
          <w:top w:val="single" w:sz="8" w:space="0" w:color="005473" w:themeColor="accent3"/>
          <w:left w:val="single" w:sz="8" w:space="0" w:color="005473" w:themeColor="accent3"/>
          <w:bottom w:val="single" w:sz="8" w:space="0" w:color="005473" w:themeColor="accent3"/>
          <w:right w:val="single" w:sz="8" w:space="0" w:color="005473" w:themeColor="accent3"/>
          <w:insideV w:val="single" w:sz="8" w:space="0" w:color="005473" w:themeColor="accent3"/>
        </w:tcBorders>
      </w:tcPr>
    </w:tblStylePr>
  </w:style>
  <w:style w:type="table" w:styleId="Grilleclaire-Accent4">
    <w:name w:val="Light Grid Accent 4"/>
    <w:basedOn w:val="TableauNormal"/>
    <w:uiPriority w:val="62"/>
    <w:semiHidden/>
    <w:unhideWhenUsed/>
    <w:rsid w:val="00D45B5A"/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Grilleclaire-Accent5">
    <w:name w:val="Light Grid Accent 5"/>
    <w:basedOn w:val="TableauNormal"/>
    <w:uiPriority w:val="62"/>
    <w:semiHidden/>
    <w:unhideWhenUsed/>
    <w:rsid w:val="00D45B5A"/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Grilleclaire-Accent6">
    <w:name w:val="Light Grid Accent 6"/>
    <w:basedOn w:val="TableauNormal"/>
    <w:uiPriority w:val="62"/>
    <w:semiHidden/>
    <w:unhideWhenUsed/>
    <w:rsid w:val="00D45B5A"/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Listefonce">
    <w:name w:val="Dark List"/>
    <w:basedOn w:val="TableauNormal"/>
    <w:uiPriority w:val="70"/>
    <w:semiHidden/>
    <w:unhideWhenUsed/>
    <w:rsid w:val="00D45B5A"/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Listefonce-Accent1">
    <w:name w:val="Dark List Accent 1"/>
    <w:basedOn w:val="TableauNormal"/>
    <w:uiPriority w:val="70"/>
    <w:semiHidden/>
    <w:unhideWhenUsed/>
    <w:rsid w:val="00D45B5A"/>
    <w:rPr>
      <w:color w:val="FFFFFF" w:themeColor="background1"/>
    </w:rPr>
    <w:tblPr>
      <w:tblStyleRowBandSize w:val="1"/>
      <w:tblStyleColBandSize w:val="1"/>
    </w:tblPr>
    <w:tcPr>
      <w:shd w:val="clear" w:color="auto" w:fill="00AA9B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544D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7F73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7F73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7F73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7F73" w:themeFill="accent1" w:themeFillShade="BF"/>
      </w:tcPr>
    </w:tblStylePr>
  </w:style>
  <w:style w:type="table" w:styleId="Listefonce-Accent2">
    <w:name w:val="Dark List Accent 2"/>
    <w:basedOn w:val="TableauNormal"/>
    <w:uiPriority w:val="70"/>
    <w:semiHidden/>
    <w:unhideWhenUsed/>
    <w:rsid w:val="00D45B5A"/>
    <w:rPr>
      <w:color w:val="FFFFFF" w:themeColor="background1"/>
    </w:rPr>
    <w:tblPr>
      <w:tblStyleRowBandSize w:val="1"/>
      <w:tblStyleColBandSize w:val="1"/>
    </w:tblPr>
    <w:tcPr>
      <w:shd w:val="clear" w:color="auto" w:fill="EF4641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8B0F0B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D11711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D11711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11711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11711" w:themeFill="accent2" w:themeFillShade="BF"/>
      </w:tcPr>
    </w:tblStylePr>
  </w:style>
  <w:style w:type="table" w:styleId="Listefonce-Accent3">
    <w:name w:val="Dark List Accent 3"/>
    <w:basedOn w:val="TableauNormal"/>
    <w:uiPriority w:val="70"/>
    <w:semiHidden/>
    <w:unhideWhenUsed/>
    <w:rsid w:val="00D45B5A"/>
    <w:rPr>
      <w:color w:val="FFFFFF" w:themeColor="background1"/>
    </w:rPr>
    <w:tblPr>
      <w:tblStyleRowBandSize w:val="1"/>
      <w:tblStyleColBandSize w:val="1"/>
    </w:tblPr>
    <w:tcPr>
      <w:shd w:val="clear" w:color="auto" w:fill="005473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2939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3E56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3E56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3E56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3E56" w:themeFill="accent3" w:themeFillShade="BF"/>
      </w:tcPr>
    </w:tblStylePr>
  </w:style>
  <w:style w:type="table" w:styleId="Listefonce-Accent4">
    <w:name w:val="Dark List Accent 4"/>
    <w:basedOn w:val="TableauNormal"/>
    <w:uiPriority w:val="70"/>
    <w:semiHidden/>
    <w:unhideWhenUsed/>
    <w:rsid w:val="00D45B5A"/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Listefonce-Accent5">
    <w:name w:val="Dark List Accent 5"/>
    <w:basedOn w:val="TableauNormal"/>
    <w:uiPriority w:val="70"/>
    <w:semiHidden/>
    <w:unhideWhenUsed/>
    <w:rsid w:val="00D45B5A"/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Listefonce-Accent6">
    <w:name w:val="Dark List Accent 6"/>
    <w:basedOn w:val="TableauNormal"/>
    <w:uiPriority w:val="70"/>
    <w:rsid w:val="00D45B5A"/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TableauListe1Clair">
    <w:name w:val="List Table 1 Light"/>
    <w:basedOn w:val="TableauNormal"/>
    <w:uiPriority w:val="46"/>
    <w:rsid w:val="00D45B5A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bleauListe1Clair-Accentuation1">
    <w:name w:val="List Table 1 Light Accent 1"/>
    <w:basedOn w:val="TableauNormal"/>
    <w:uiPriority w:val="46"/>
    <w:rsid w:val="00D45B5A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33FFEC" w:themeColor="accent1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33FFEC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BFFF8" w:themeFill="accent1" w:themeFillTint="33"/>
      </w:tcPr>
    </w:tblStylePr>
    <w:tblStylePr w:type="band1Horz">
      <w:tblPr/>
      <w:tcPr>
        <w:shd w:val="clear" w:color="auto" w:fill="BBFFF8" w:themeFill="accent1" w:themeFillTint="33"/>
      </w:tcPr>
    </w:tblStylePr>
  </w:style>
  <w:style w:type="table" w:styleId="TableauListe1Clair-Accentuation2">
    <w:name w:val="List Table 1 Light Accent 2"/>
    <w:basedOn w:val="TableauNormal"/>
    <w:uiPriority w:val="46"/>
    <w:rsid w:val="00D45B5A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F58F8C" w:themeColor="accent2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F58F8C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D9D8" w:themeFill="accent2" w:themeFillTint="33"/>
      </w:tcPr>
    </w:tblStylePr>
    <w:tblStylePr w:type="band1Horz">
      <w:tblPr/>
      <w:tcPr>
        <w:shd w:val="clear" w:color="auto" w:fill="FBD9D8" w:themeFill="accent2" w:themeFillTint="33"/>
      </w:tcPr>
    </w:tblStylePr>
  </w:style>
  <w:style w:type="table" w:styleId="TableauListe1Clair-Accentuation3">
    <w:name w:val="List Table 1 Light Accent 3"/>
    <w:basedOn w:val="TableauNormal"/>
    <w:uiPriority w:val="46"/>
    <w:rsid w:val="00D45B5A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12BEFF" w:themeColor="accent3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12BEFF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0E9FF" w:themeFill="accent3" w:themeFillTint="33"/>
      </w:tcPr>
    </w:tblStylePr>
    <w:tblStylePr w:type="band1Horz">
      <w:tblPr/>
      <w:tcPr>
        <w:shd w:val="clear" w:color="auto" w:fill="B0E9FF" w:themeFill="accent3" w:themeFillTint="33"/>
      </w:tcPr>
    </w:tblStylePr>
  </w:style>
  <w:style w:type="table" w:styleId="TableauListe1Clair-Accentuation4">
    <w:name w:val="List Table 1 Light Accent 4"/>
    <w:basedOn w:val="TableauNormal"/>
    <w:uiPriority w:val="46"/>
    <w:rsid w:val="00D45B5A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B2A1C7" w:themeColor="accent4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B2A1C7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5DFEC" w:themeFill="accent4" w:themeFillTint="33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TableauListe1Clair-Accentuation5">
    <w:name w:val="List Table 1 Light Accent 5"/>
    <w:basedOn w:val="TableauNormal"/>
    <w:uiPriority w:val="46"/>
    <w:rsid w:val="00D45B5A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92CDDC" w:themeColor="accent5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92CDDC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AEEF3" w:themeFill="accent5" w:themeFillTint="33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TableauListe1Clair-Accentuation6">
    <w:name w:val="List Table 1 Light Accent 6"/>
    <w:basedOn w:val="TableauNormal"/>
    <w:uiPriority w:val="46"/>
    <w:rsid w:val="00D45B5A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FABF8F" w:themeColor="accent6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FABF8F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9D9" w:themeFill="accent6" w:themeFillTint="33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TableauListe20">
    <w:name w:val="List Table 2"/>
    <w:basedOn w:val="TableauNormal"/>
    <w:uiPriority w:val="47"/>
    <w:rsid w:val="00D45B5A"/>
    <w:tblPr>
      <w:tblStyleRowBandSize w:val="1"/>
      <w:tblStyleColBandSize w:val="1"/>
      <w:tblBorders>
        <w:top w:val="single" w:sz="4" w:space="0" w:color="666666" w:themeColor="text1" w:themeTint="99"/>
        <w:bottom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bleauListe2-Accentuation1">
    <w:name w:val="List Table 2 Accent 1"/>
    <w:basedOn w:val="TableauNormal"/>
    <w:uiPriority w:val="47"/>
    <w:rsid w:val="00D45B5A"/>
    <w:tblPr>
      <w:tblStyleRowBandSize w:val="1"/>
      <w:tblStyleColBandSize w:val="1"/>
      <w:tblBorders>
        <w:top w:val="single" w:sz="4" w:space="0" w:color="33FFEC" w:themeColor="accent1" w:themeTint="99"/>
        <w:bottom w:val="single" w:sz="4" w:space="0" w:color="33FFEC" w:themeColor="accent1" w:themeTint="99"/>
        <w:insideH w:val="single" w:sz="4" w:space="0" w:color="33FFEC" w:themeColor="accent1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BFFF8" w:themeFill="accent1" w:themeFillTint="33"/>
      </w:tcPr>
    </w:tblStylePr>
    <w:tblStylePr w:type="band1Horz">
      <w:tblPr/>
      <w:tcPr>
        <w:shd w:val="clear" w:color="auto" w:fill="BBFFF8" w:themeFill="accent1" w:themeFillTint="33"/>
      </w:tcPr>
    </w:tblStylePr>
  </w:style>
  <w:style w:type="table" w:styleId="TableauListe2-Accentuation2">
    <w:name w:val="List Table 2 Accent 2"/>
    <w:basedOn w:val="TableauNormal"/>
    <w:uiPriority w:val="47"/>
    <w:rsid w:val="00D45B5A"/>
    <w:tblPr>
      <w:tblStyleRowBandSize w:val="1"/>
      <w:tblStyleColBandSize w:val="1"/>
      <w:tblBorders>
        <w:top w:val="single" w:sz="4" w:space="0" w:color="F58F8C" w:themeColor="accent2" w:themeTint="99"/>
        <w:bottom w:val="single" w:sz="4" w:space="0" w:color="F58F8C" w:themeColor="accent2" w:themeTint="99"/>
        <w:insideH w:val="single" w:sz="4" w:space="0" w:color="F58F8C" w:themeColor="accent2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D9D8" w:themeFill="accent2" w:themeFillTint="33"/>
      </w:tcPr>
    </w:tblStylePr>
    <w:tblStylePr w:type="band1Horz">
      <w:tblPr/>
      <w:tcPr>
        <w:shd w:val="clear" w:color="auto" w:fill="FBD9D8" w:themeFill="accent2" w:themeFillTint="33"/>
      </w:tcPr>
    </w:tblStylePr>
  </w:style>
  <w:style w:type="table" w:styleId="TableauListe2-Accentuation3">
    <w:name w:val="List Table 2 Accent 3"/>
    <w:basedOn w:val="TableauNormal"/>
    <w:uiPriority w:val="47"/>
    <w:rsid w:val="00D45B5A"/>
    <w:tblPr>
      <w:tblStyleRowBandSize w:val="1"/>
      <w:tblStyleColBandSize w:val="1"/>
      <w:tblBorders>
        <w:top w:val="single" w:sz="4" w:space="0" w:color="12BEFF" w:themeColor="accent3" w:themeTint="99"/>
        <w:bottom w:val="single" w:sz="4" w:space="0" w:color="12BEFF" w:themeColor="accent3" w:themeTint="99"/>
        <w:insideH w:val="single" w:sz="4" w:space="0" w:color="12BEFF" w:themeColor="accent3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0E9FF" w:themeFill="accent3" w:themeFillTint="33"/>
      </w:tcPr>
    </w:tblStylePr>
    <w:tblStylePr w:type="band1Horz">
      <w:tblPr/>
      <w:tcPr>
        <w:shd w:val="clear" w:color="auto" w:fill="B0E9FF" w:themeFill="accent3" w:themeFillTint="33"/>
      </w:tcPr>
    </w:tblStylePr>
  </w:style>
  <w:style w:type="table" w:styleId="TableauListe2-Accentuation4">
    <w:name w:val="List Table 2 Accent 4"/>
    <w:basedOn w:val="TableauNormal"/>
    <w:uiPriority w:val="47"/>
    <w:rsid w:val="00D45B5A"/>
    <w:tblPr>
      <w:tblStyleRowBandSize w:val="1"/>
      <w:tblStyleColBandSize w:val="1"/>
      <w:tblBorders>
        <w:top w:val="single" w:sz="4" w:space="0" w:color="B2A1C7" w:themeColor="accent4" w:themeTint="99"/>
        <w:bottom w:val="single" w:sz="4" w:space="0" w:color="B2A1C7" w:themeColor="accent4" w:themeTint="99"/>
        <w:insideH w:val="single" w:sz="4" w:space="0" w:color="B2A1C7" w:themeColor="accent4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5DFEC" w:themeFill="accent4" w:themeFillTint="33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TableauListe2-Accentuation5">
    <w:name w:val="List Table 2 Accent 5"/>
    <w:basedOn w:val="TableauNormal"/>
    <w:uiPriority w:val="47"/>
    <w:rsid w:val="00D45B5A"/>
    <w:tblPr>
      <w:tblStyleRowBandSize w:val="1"/>
      <w:tblStyleColBandSize w:val="1"/>
      <w:tblBorders>
        <w:top w:val="single" w:sz="4" w:space="0" w:color="92CDDC" w:themeColor="accent5" w:themeTint="99"/>
        <w:bottom w:val="single" w:sz="4" w:space="0" w:color="92CDDC" w:themeColor="accent5" w:themeTint="99"/>
        <w:insideH w:val="single" w:sz="4" w:space="0" w:color="92CDDC" w:themeColor="accent5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AEEF3" w:themeFill="accent5" w:themeFillTint="33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TableauListe2-Accentuation6">
    <w:name w:val="List Table 2 Accent 6"/>
    <w:basedOn w:val="TableauNormal"/>
    <w:uiPriority w:val="47"/>
    <w:rsid w:val="00D45B5A"/>
    <w:tblPr>
      <w:tblStyleRowBandSize w:val="1"/>
      <w:tblStyleColBandSize w:val="1"/>
      <w:tblBorders>
        <w:top w:val="single" w:sz="4" w:space="0" w:color="FABF8F" w:themeColor="accent6" w:themeTint="99"/>
        <w:bottom w:val="single" w:sz="4" w:space="0" w:color="FABF8F" w:themeColor="accent6" w:themeTint="99"/>
        <w:insideH w:val="single" w:sz="4" w:space="0" w:color="FABF8F" w:themeColor="accent6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9D9" w:themeFill="accent6" w:themeFillTint="33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TableauListe30">
    <w:name w:val="List Table 3"/>
    <w:basedOn w:val="TableauNormal"/>
    <w:uiPriority w:val="48"/>
    <w:rsid w:val="00D45B5A"/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00000" w:themeColor="text1"/>
          <w:left w:val="nil"/>
        </w:tcBorders>
      </w:tcPr>
    </w:tblStylePr>
    <w:tblStylePr w:type="swCell">
      <w:tblPr/>
      <w:tcPr>
        <w:tcBorders>
          <w:top w:val="double" w:sz="4" w:space="0" w:color="000000" w:themeColor="text1"/>
          <w:right w:val="nil"/>
        </w:tcBorders>
      </w:tcPr>
    </w:tblStylePr>
  </w:style>
  <w:style w:type="table" w:styleId="TableauListe3-Accentuation1">
    <w:name w:val="List Table 3 Accent 1"/>
    <w:basedOn w:val="TableauNormal"/>
    <w:uiPriority w:val="48"/>
    <w:rsid w:val="00D45B5A"/>
    <w:tblPr>
      <w:tblStyleRowBandSize w:val="1"/>
      <w:tblStyleColBandSize w:val="1"/>
      <w:tblBorders>
        <w:top w:val="single" w:sz="4" w:space="0" w:color="00AA9B" w:themeColor="accent1"/>
        <w:left w:val="single" w:sz="4" w:space="0" w:color="00AA9B" w:themeColor="accent1"/>
        <w:bottom w:val="single" w:sz="4" w:space="0" w:color="00AA9B" w:themeColor="accent1"/>
        <w:right w:val="single" w:sz="4" w:space="0" w:color="00AA9B" w:themeColor="accen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0AA9B" w:themeFill="accent1"/>
      </w:tcPr>
    </w:tblStylePr>
    <w:tblStylePr w:type="lastRow">
      <w:rPr>
        <w:b/>
        <w:bCs/>
      </w:rPr>
      <w:tblPr/>
      <w:tcPr>
        <w:tcBorders>
          <w:top w:val="double" w:sz="4" w:space="0" w:color="00AA9B" w:themeColor="accen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0AA9B" w:themeColor="accent1"/>
          <w:right w:val="single" w:sz="4" w:space="0" w:color="00AA9B" w:themeColor="accent1"/>
        </w:tcBorders>
      </w:tcPr>
    </w:tblStylePr>
    <w:tblStylePr w:type="band1Horz">
      <w:tblPr/>
      <w:tcPr>
        <w:tcBorders>
          <w:top w:val="single" w:sz="4" w:space="0" w:color="00AA9B" w:themeColor="accent1"/>
          <w:bottom w:val="single" w:sz="4" w:space="0" w:color="00AA9B" w:themeColor="accen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0AA9B" w:themeColor="accent1"/>
          <w:left w:val="nil"/>
        </w:tcBorders>
      </w:tcPr>
    </w:tblStylePr>
    <w:tblStylePr w:type="swCell">
      <w:tblPr/>
      <w:tcPr>
        <w:tcBorders>
          <w:top w:val="double" w:sz="4" w:space="0" w:color="00AA9B" w:themeColor="accent1"/>
          <w:right w:val="nil"/>
        </w:tcBorders>
      </w:tcPr>
    </w:tblStylePr>
  </w:style>
  <w:style w:type="table" w:styleId="TableauListe3-Accentuation2">
    <w:name w:val="List Table 3 Accent 2"/>
    <w:basedOn w:val="TableauNormal"/>
    <w:uiPriority w:val="48"/>
    <w:rsid w:val="00D45B5A"/>
    <w:tblPr>
      <w:tblStyleRowBandSize w:val="1"/>
      <w:tblStyleColBandSize w:val="1"/>
      <w:tblBorders>
        <w:top w:val="single" w:sz="4" w:space="0" w:color="EF4641" w:themeColor="accent2"/>
        <w:left w:val="single" w:sz="4" w:space="0" w:color="EF4641" w:themeColor="accent2"/>
        <w:bottom w:val="single" w:sz="4" w:space="0" w:color="EF4641" w:themeColor="accent2"/>
        <w:right w:val="single" w:sz="4" w:space="0" w:color="EF4641" w:themeColor="accent2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EF4641" w:themeFill="accent2"/>
      </w:tcPr>
    </w:tblStylePr>
    <w:tblStylePr w:type="lastRow">
      <w:rPr>
        <w:b/>
        <w:bCs/>
      </w:rPr>
      <w:tblPr/>
      <w:tcPr>
        <w:tcBorders>
          <w:top w:val="double" w:sz="4" w:space="0" w:color="EF4641" w:themeColor="accent2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EF4641" w:themeColor="accent2"/>
          <w:right w:val="single" w:sz="4" w:space="0" w:color="EF4641" w:themeColor="accent2"/>
        </w:tcBorders>
      </w:tcPr>
    </w:tblStylePr>
    <w:tblStylePr w:type="band1Horz">
      <w:tblPr/>
      <w:tcPr>
        <w:tcBorders>
          <w:top w:val="single" w:sz="4" w:space="0" w:color="EF4641" w:themeColor="accent2"/>
          <w:bottom w:val="single" w:sz="4" w:space="0" w:color="EF4641" w:themeColor="accent2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EF4641" w:themeColor="accent2"/>
          <w:left w:val="nil"/>
        </w:tcBorders>
      </w:tcPr>
    </w:tblStylePr>
    <w:tblStylePr w:type="swCell">
      <w:tblPr/>
      <w:tcPr>
        <w:tcBorders>
          <w:top w:val="double" w:sz="4" w:space="0" w:color="EF4641" w:themeColor="accent2"/>
          <w:right w:val="nil"/>
        </w:tcBorders>
      </w:tcPr>
    </w:tblStylePr>
  </w:style>
  <w:style w:type="table" w:styleId="TableauListe3-Accentuation3">
    <w:name w:val="List Table 3 Accent 3"/>
    <w:basedOn w:val="TableauNormal"/>
    <w:uiPriority w:val="48"/>
    <w:rsid w:val="00D45B5A"/>
    <w:tblPr>
      <w:tblStyleRowBandSize w:val="1"/>
      <w:tblStyleColBandSize w:val="1"/>
      <w:tblBorders>
        <w:top w:val="single" w:sz="4" w:space="0" w:color="005473" w:themeColor="accent3"/>
        <w:left w:val="single" w:sz="4" w:space="0" w:color="005473" w:themeColor="accent3"/>
        <w:bottom w:val="single" w:sz="4" w:space="0" w:color="005473" w:themeColor="accent3"/>
        <w:right w:val="single" w:sz="4" w:space="0" w:color="005473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05473" w:themeFill="accent3"/>
      </w:tcPr>
    </w:tblStylePr>
    <w:tblStylePr w:type="lastRow">
      <w:rPr>
        <w:b/>
        <w:bCs/>
      </w:rPr>
      <w:tblPr/>
      <w:tcPr>
        <w:tcBorders>
          <w:top w:val="double" w:sz="4" w:space="0" w:color="005473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05473" w:themeColor="accent3"/>
          <w:right w:val="single" w:sz="4" w:space="0" w:color="005473" w:themeColor="accent3"/>
        </w:tcBorders>
      </w:tcPr>
    </w:tblStylePr>
    <w:tblStylePr w:type="band1Horz">
      <w:tblPr/>
      <w:tcPr>
        <w:tcBorders>
          <w:top w:val="single" w:sz="4" w:space="0" w:color="005473" w:themeColor="accent3"/>
          <w:bottom w:val="single" w:sz="4" w:space="0" w:color="005473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05473" w:themeColor="accent3"/>
          <w:left w:val="nil"/>
        </w:tcBorders>
      </w:tcPr>
    </w:tblStylePr>
    <w:tblStylePr w:type="swCell">
      <w:tblPr/>
      <w:tcPr>
        <w:tcBorders>
          <w:top w:val="double" w:sz="4" w:space="0" w:color="005473" w:themeColor="accent3"/>
          <w:right w:val="nil"/>
        </w:tcBorders>
      </w:tcPr>
    </w:tblStylePr>
  </w:style>
  <w:style w:type="table" w:styleId="TableauListe3-Accentuation4">
    <w:name w:val="List Table 3 Accent 4"/>
    <w:basedOn w:val="TableauNormal"/>
    <w:uiPriority w:val="48"/>
    <w:rsid w:val="00D45B5A"/>
    <w:tblPr>
      <w:tblStyleRowBandSize w:val="1"/>
      <w:tblStyleColBandSize w:val="1"/>
      <w:tblBorders>
        <w:top w:val="single" w:sz="4" w:space="0" w:color="8064A2" w:themeColor="accent4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rPr>
        <w:b/>
        <w:bCs/>
      </w:rPr>
      <w:tblPr/>
      <w:tcPr>
        <w:tcBorders>
          <w:top w:val="double" w:sz="4" w:space="0" w:color="8064A2" w:themeColor="accent4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8064A2" w:themeColor="accent4"/>
          <w:right w:val="single" w:sz="4" w:space="0" w:color="8064A2" w:themeColor="accent4"/>
        </w:tcBorders>
      </w:tcPr>
    </w:tblStylePr>
    <w:tblStylePr w:type="band1Horz">
      <w:tblPr/>
      <w:tcPr>
        <w:tcBorders>
          <w:top w:val="single" w:sz="4" w:space="0" w:color="8064A2" w:themeColor="accent4"/>
          <w:bottom w:val="single" w:sz="4" w:space="0" w:color="8064A2" w:themeColor="accent4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8064A2" w:themeColor="accent4"/>
          <w:left w:val="nil"/>
        </w:tcBorders>
      </w:tcPr>
    </w:tblStylePr>
    <w:tblStylePr w:type="swCell">
      <w:tblPr/>
      <w:tcPr>
        <w:tcBorders>
          <w:top w:val="double" w:sz="4" w:space="0" w:color="8064A2" w:themeColor="accent4"/>
          <w:right w:val="nil"/>
        </w:tcBorders>
      </w:tcPr>
    </w:tblStylePr>
  </w:style>
  <w:style w:type="table" w:styleId="TableauListe3-Accentuation5">
    <w:name w:val="List Table 3 Accent 5"/>
    <w:basedOn w:val="TableauNormal"/>
    <w:uiPriority w:val="48"/>
    <w:rsid w:val="00D45B5A"/>
    <w:tblPr>
      <w:tblStyleRowBandSize w:val="1"/>
      <w:tblStyleColBandSize w:val="1"/>
      <w:tblBorders>
        <w:top w:val="single" w:sz="4" w:space="0" w:color="4BACC6" w:themeColor="accent5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rPr>
        <w:b/>
        <w:bCs/>
      </w:rPr>
      <w:tblPr/>
      <w:tcPr>
        <w:tcBorders>
          <w:top w:val="double" w:sz="4" w:space="0" w:color="4BACC6" w:themeColor="accent5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4BACC6" w:themeColor="accent5"/>
          <w:right w:val="single" w:sz="4" w:space="0" w:color="4BACC6" w:themeColor="accent5"/>
        </w:tcBorders>
      </w:tcPr>
    </w:tblStylePr>
    <w:tblStylePr w:type="band1Horz">
      <w:tblPr/>
      <w:tcPr>
        <w:tcBorders>
          <w:top w:val="single" w:sz="4" w:space="0" w:color="4BACC6" w:themeColor="accent5"/>
          <w:bottom w:val="single" w:sz="4" w:space="0" w:color="4BACC6" w:themeColor="accent5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4BACC6" w:themeColor="accent5"/>
          <w:left w:val="nil"/>
        </w:tcBorders>
      </w:tcPr>
    </w:tblStylePr>
    <w:tblStylePr w:type="swCell">
      <w:tblPr/>
      <w:tcPr>
        <w:tcBorders>
          <w:top w:val="double" w:sz="4" w:space="0" w:color="4BACC6" w:themeColor="accent5"/>
          <w:right w:val="nil"/>
        </w:tcBorders>
      </w:tcPr>
    </w:tblStylePr>
  </w:style>
  <w:style w:type="table" w:styleId="TableauListe3-Accentuation6">
    <w:name w:val="List Table 3 Accent 6"/>
    <w:basedOn w:val="TableauNormal"/>
    <w:uiPriority w:val="48"/>
    <w:rsid w:val="00D45B5A"/>
    <w:tblPr>
      <w:tblStyleRowBandSize w:val="1"/>
      <w:tblStyleColBandSize w:val="1"/>
      <w:tblBorders>
        <w:top w:val="single" w:sz="4" w:space="0" w:color="F79646" w:themeColor="accent6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rPr>
        <w:b/>
        <w:bCs/>
      </w:rPr>
      <w:tblPr/>
      <w:tcPr>
        <w:tcBorders>
          <w:top w:val="double" w:sz="4" w:space="0" w:color="F79646" w:themeColor="accent6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F79646" w:themeColor="accent6"/>
          <w:right w:val="single" w:sz="4" w:space="0" w:color="F79646" w:themeColor="accent6"/>
        </w:tcBorders>
      </w:tcPr>
    </w:tblStylePr>
    <w:tblStylePr w:type="band1Horz">
      <w:tblPr/>
      <w:tcPr>
        <w:tcBorders>
          <w:top w:val="single" w:sz="4" w:space="0" w:color="F79646" w:themeColor="accent6"/>
          <w:bottom w:val="single" w:sz="4" w:space="0" w:color="F79646" w:themeColor="accent6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F79646" w:themeColor="accent6"/>
          <w:left w:val="nil"/>
        </w:tcBorders>
      </w:tcPr>
    </w:tblStylePr>
    <w:tblStylePr w:type="swCell">
      <w:tblPr/>
      <w:tcPr>
        <w:tcBorders>
          <w:top w:val="double" w:sz="4" w:space="0" w:color="F79646" w:themeColor="accent6"/>
          <w:right w:val="nil"/>
        </w:tcBorders>
      </w:tcPr>
    </w:tblStylePr>
  </w:style>
  <w:style w:type="table" w:styleId="TableauListe40">
    <w:name w:val="List Table 4"/>
    <w:basedOn w:val="TableauNormal"/>
    <w:uiPriority w:val="49"/>
    <w:rsid w:val="00D45B5A"/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bleauListe4-Accentuation1">
    <w:name w:val="List Table 4 Accent 1"/>
    <w:basedOn w:val="TableauNormal"/>
    <w:uiPriority w:val="49"/>
    <w:rsid w:val="00D45B5A"/>
    <w:tblPr>
      <w:tblStyleRowBandSize w:val="1"/>
      <w:tblStyleColBandSize w:val="1"/>
      <w:tblBorders>
        <w:top w:val="single" w:sz="4" w:space="0" w:color="33FFEC" w:themeColor="accent1" w:themeTint="99"/>
        <w:left w:val="single" w:sz="4" w:space="0" w:color="33FFEC" w:themeColor="accent1" w:themeTint="99"/>
        <w:bottom w:val="single" w:sz="4" w:space="0" w:color="33FFEC" w:themeColor="accent1" w:themeTint="99"/>
        <w:right w:val="single" w:sz="4" w:space="0" w:color="33FFEC" w:themeColor="accent1" w:themeTint="99"/>
        <w:insideH w:val="single" w:sz="4" w:space="0" w:color="33FFEC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AA9B" w:themeColor="accent1"/>
          <w:left w:val="single" w:sz="4" w:space="0" w:color="00AA9B" w:themeColor="accent1"/>
          <w:bottom w:val="single" w:sz="4" w:space="0" w:color="00AA9B" w:themeColor="accent1"/>
          <w:right w:val="single" w:sz="4" w:space="0" w:color="00AA9B" w:themeColor="accent1"/>
          <w:insideH w:val="nil"/>
        </w:tcBorders>
        <w:shd w:val="clear" w:color="auto" w:fill="00AA9B" w:themeFill="accent1"/>
      </w:tcPr>
    </w:tblStylePr>
    <w:tblStylePr w:type="lastRow">
      <w:rPr>
        <w:b/>
        <w:bCs/>
      </w:rPr>
      <w:tblPr/>
      <w:tcPr>
        <w:tcBorders>
          <w:top w:val="double" w:sz="4" w:space="0" w:color="33FFEC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BFFF8" w:themeFill="accent1" w:themeFillTint="33"/>
      </w:tcPr>
    </w:tblStylePr>
    <w:tblStylePr w:type="band1Horz">
      <w:tblPr/>
      <w:tcPr>
        <w:shd w:val="clear" w:color="auto" w:fill="BBFFF8" w:themeFill="accent1" w:themeFillTint="33"/>
      </w:tcPr>
    </w:tblStylePr>
  </w:style>
  <w:style w:type="table" w:styleId="TableauListe4-Accentuation2">
    <w:name w:val="List Table 4 Accent 2"/>
    <w:basedOn w:val="TableauNormal"/>
    <w:uiPriority w:val="49"/>
    <w:rsid w:val="00D45B5A"/>
    <w:tblPr>
      <w:tblStyleRowBandSize w:val="1"/>
      <w:tblStyleColBandSize w:val="1"/>
      <w:tblBorders>
        <w:top w:val="single" w:sz="4" w:space="0" w:color="F58F8C" w:themeColor="accent2" w:themeTint="99"/>
        <w:left w:val="single" w:sz="4" w:space="0" w:color="F58F8C" w:themeColor="accent2" w:themeTint="99"/>
        <w:bottom w:val="single" w:sz="4" w:space="0" w:color="F58F8C" w:themeColor="accent2" w:themeTint="99"/>
        <w:right w:val="single" w:sz="4" w:space="0" w:color="F58F8C" w:themeColor="accent2" w:themeTint="99"/>
        <w:insideH w:val="single" w:sz="4" w:space="0" w:color="F58F8C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EF4641" w:themeColor="accent2"/>
          <w:left w:val="single" w:sz="4" w:space="0" w:color="EF4641" w:themeColor="accent2"/>
          <w:bottom w:val="single" w:sz="4" w:space="0" w:color="EF4641" w:themeColor="accent2"/>
          <w:right w:val="single" w:sz="4" w:space="0" w:color="EF4641" w:themeColor="accent2"/>
          <w:insideH w:val="nil"/>
        </w:tcBorders>
        <w:shd w:val="clear" w:color="auto" w:fill="EF4641" w:themeFill="accent2"/>
      </w:tcPr>
    </w:tblStylePr>
    <w:tblStylePr w:type="lastRow">
      <w:rPr>
        <w:b/>
        <w:bCs/>
      </w:rPr>
      <w:tblPr/>
      <w:tcPr>
        <w:tcBorders>
          <w:top w:val="double" w:sz="4" w:space="0" w:color="F58F8C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D9D8" w:themeFill="accent2" w:themeFillTint="33"/>
      </w:tcPr>
    </w:tblStylePr>
    <w:tblStylePr w:type="band1Horz">
      <w:tblPr/>
      <w:tcPr>
        <w:shd w:val="clear" w:color="auto" w:fill="FBD9D8" w:themeFill="accent2" w:themeFillTint="33"/>
      </w:tcPr>
    </w:tblStylePr>
  </w:style>
  <w:style w:type="table" w:styleId="TableauListe4-Accentuation3">
    <w:name w:val="List Table 4 Accent 3"/>
    <w:basedOn w:val="TableauNormal"/>
    <w:uiPriority w:val="49"/>
    <w:rsid w:val="00D45B5A"/>
    <w:tblPr>
      <w:tblStyleRowBandSize w:val="1"/>
      <w:tblStyleColBandSize w:val="1"/>
      <w:tblBorders>
        <w:top w:val="single" w:sz="4" w:space="0" w:color="12BEFF" w:themeColor="accent3" w:themeTint="99"/>
        <w:left w:val="single" w:sz="4" w:space="0" w:color="12BEFF" w:themeColor="accent3" w:themeTint="99"/>
        <w:bottom w:val="single" w:sz="4" w:space="0" w:color="12BEFF" w:themeColor="accent3" w:themeTint="99"/>
        <w:right w:val="single" w:sz="4" w:space="0" w:color="12BEFF" w:themeColor="accent3" w:themeTint="99"/>
        <w:insideH w:val="single" w:sz="4" w:space="0" w:color="12BEFF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5473" w:themeColor="accent3"/>
          <w:left w:val="single" w:sz="4" w:space="0" w:color="005473" w:themeColor="accent3"/>
          <w:bottom w:val="single" w:sz="4" w:space="0" w:color="005473" w:themeColor="accent3"/>
          <w:right w:val="single" w:sz="4" w:space="0" w:color="005473" w:themeColor="accent3"/>
          <w:insideH w:val="nil"/>
        </w:tcBorders>
        <w:shd w:val="clear" w:color="auto" w:fill="005473" w:themeFill="accent3"/>
      </w:tcPr>
    </w:tblStylePr>
    <w:tblStylePr w:type="lastRow">
      <w:rPr>
        <w:b/>
        <w:bCs/>
      </w:rPr>
      <w:tblPr/>
      <w:tcPr>
        <w:tcBorders>
          <w:top w:val="double" w:sz="4" w:space="0" w:color="12BEFF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0E9FF" w:themeFill="accent3" w:themeFillTint="33"/>
      </w:tcPr>
    </w:tblStylePr>
    <w:tblStylePr w:type="band1Horz">
      <w:tblPr/>
      <w:tcPr>
        <w:shd w:val="clear" w:color="auto" w:fill="B0E9FF" w:themeFill="accent3" w:themeFillTint="33"/>
      </w:tcPr>
    </w:tblStylePr>
  </w:style>
  <w:style w:type="table" w:styleId="TableauListe4-Accentuation4">
    <w:name w:val="List Table 4 Accent 4"/>
    <w:basedOn w:val="TableauNormal"/>
    <w:uiPriority w:val="49"/>
    <w:rsid w:val="00D45B5A"/>
    <w:tblPr>
      <w:tblStyleRowBandSize w:val="1"/>
      <w:tblStyleColBandSize w:val="1"/>
      <w:tblBorders>
        <w:top w:val="single" w:sz="4" w:space="0" w:color="B2A1C7" w:themeColor="accent4" w:themeTint="99"/>
        <w:left w:val="single" w:sz="4" w:space="0" w:color="B2A1C7" w:themeColor="accent4" w:themeTint="99"/>
        <w:bottom w:val="single" w:sz="4" w:space="0" w:color="B2A1C7" w:themeColor="accent4" w:themeTint="99"/>
        <w:right w:val="single" w:sz="4" w:space="0" w:color="B2A1C7" w:themeColor="accent4" w:themeTint="99"/>
        <w:insideH w:val="single" w:sz="4" w:space="0" w:color="B2A1C7" w:themeColor="accent4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8064A2" w:themeColor="accent4"/>
          <w:left w:val="single" w:sz="4" w:space="0" w:color="8064A2" w:themeColor="accent4"/>
          <w:bottom w:val="single" w:sz="4" w:space="0" w:color="8064A2" w:themeColor="accent4"/>
          <w:right w:val="single" w:sz="4" w:space="0" w:color="8064A2" w:themeColor="accent4"/>
          <w:insideH w:val="nil"/>
        </w:tcBorders>
        <w:shd w:val="clear" w:color="auto" w:fill="8064A2" w:themeFill="accent4"/>
      </w:tcPr>
    </w:tblStylePr>
    <w:tblStylePr w:type="lastRow">
      <w:rPr>
        <w:b/>
        <w:bCs/>
      </w:rPr>
      <w:tblPr/>
      <w:tcPr>
        <w:tcBorders>
          <w:top w:val="double" w:sz="4" w:space="0" w:color="B2A1C7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5DFEC" w:themeFill="accent4" w:themeFillTint="33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TableauListe4-Accentuation5">
    <w:name w:val="List Table 4 Accent 5"/>
    <w:basedOn w:val="TableauNormal"/>
    <w:uiPriority w:val="49"/>
    <w:rsid w:val="00D45B5A"/>
    <w:tblPr>
      <w:tblStyleRowBandSize w:val="1"/>
      <w:tblStyleColBandSize w:val="1"/>
      <w:tblBorders>
        <w:top w:val="single" w:sz="4" w:space="0" w:color="92CDDC" w:themeColor="accent5" w:themeTint="99"/>
        <w:left w:val="single" w:sz="4" w:space="0" w:color="92CDDC" w:themeColor="accent5" w:themeTint="99"/>
        <w:bottom w:val="single" w:sz="4" w:space="0" w:color="92CDDC" w:themeColor="accent5" w:themeTint="99"/>
        <w:right w:val="single" w:sz="4" w:space="0" w:color="92CDDC" w:themeColor="accent5" w:themeTint="99"/>
        <w:insideH w:val="single" w:sz="4" w:space="0" w:color="92CDDC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BACC6" w:themeColor="accent5"/>
          <w:left w:val="single" w:sz="4" w:space="0" w:color="4BACC6" w:themeColor="accent5"/>
          <w:bottom w:val="single" w:sz="4" w:space="0" w:color="4BACC6" w:themeColor="accent5"/>
          <w:right w:val="single" w:sz="4" w:space="0" w:color="4BACC6" w:themeColor="accent5"/>
          <w:insideH w:val="nil"/>
        </w:tcBorders>
        <w:shd w:val="clear" w:color="auto" w:fill="4BACC6" w:themeFill="accent5"/>
      </w:tcPr>
    </w:tblStylePr>
    <w:tblStylePr w:type="lastRow">
      <w:rPr>
        <w:b/>
        <w:bCs/>
      </w:rPr>
      <w:tblPr/>
      <w:tcPr>
        <w:tcBorders>
          <w:top w:val="double" w:sz="4" w:space="0" w:color="92CDDC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AEEF3" w:themeFill="accent5" w:themeFillTint="33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TableauListe4-Accentuation6">
    <w:name w:val="List Table 4 Accent 6"/>
    <w:basedOn w:val="TableauNormal"/>
    <w:uiPriority w:val="49"/>
    <w:rsid w:val="00D45B5A"/>
    <w:tblPr>
      <w:tblStyleRowBandSize w:val="1"/>
      <w:tblStyleColBandSize w:val="1"/>
      <w:tblBorders>
        <w:top w:val="single" w:sz="4" w:space="0" w:color="FABF8F" w:themeColor="accent6" w:themeTint="99"/>
        <w:left w:val="single" w:sz="4" w:space="0" w:color="FABF8F" w:themeColor="accent6" w:themeTint="99"/>
        <w:bottom w:val="single" w:sz="4" w:space="0" w:color="FABF8F" w:themeColor="accent6" w:themeTint="99"/>
        <w:right w:val="single" w:sz="4" w:space="0" w:color="FABF8F" w:themeColor="accent6" w:themeTint="99"/>
        <w:insideH w:val="single" w:sz="4" w:space="0" w:color="FABF8F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79646" w:themeColor="accent6"/>
          <w:left w:val="single" w:sz="4" w:space="0" w:color="F79646" w:themeColor="accent6"/>
          <w:bottom w:val="single" w:sz="4" w:space="0" w:color="F79646" w:themeColor="accent6"/>
          <w:right w:val="single" w:sz="4" w:space="0" w:color="F79646" w:themeColor="accent6"/>
          <w:insideH w:val="nil"/>
        </w:tcBorders>
        <w:shd w:val="clear" w:color="auto" w:fill="F79646" w:themeFill="accent6"/>
      </w:tcPr>
    </w:tblStylePr>
    <w:tblStylePr w:type="lastRow">
      <w:rPr>
        <w:b/>
        <w:bCs/>
      </w:rPr>
      <w:tblPr/>
      <w:tcPr>
        <w:tcBorders>
          <w:top w:val="double" w:sz="4" w:space="0" w:color="FABF8F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9D9" w:themeFill="accent6" w:themeFillTint="33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TableauListe5Fonc">
    <w:name w:val="List Table 5 Dark"/>
    <w:basedOn w:val="TableauNormal"/>
    <w:uiPriority w:val="50"/>
    <w:rsid w:val="00D45B5A"/>
    <w:rPr>
      <w:color w:val="FFFFFF" w:themeColor="background1"/>
    </w:rPr>
    <w:tblPr>
      <w:tblStyleRowBandSize w:val="1"/>
      <w:tblStyleColBandSize w:val="1"/>
      <w:tblBorders>
        <w:top w:val="single" w:sz="24" w:space="0" w:color="000000" w:themeColor="text1"/>
        <w:left w:val="single" w:sz="24" w:space="0" w:color="000000" w:themeColor="text1"/>
        <w:bottom w:val="single" w:sz="24" w:space="0" w:color="000000" w:themeColor="text1"/>
        <w:right w:val="single" w:sz="24" w:space="0" w:color="000000" w:themeColor="text1"/>
      </w:tblBorders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TableauListe5Fonc-Accentuation1">
    <w:name w:val="List Table 5 Dark Accent 1"/>
    <w:basedOn w:val="TableauNormal"/>
    <w:uiPriority w:val="50"/>
    <w:rsid w:val="00D45B5A"/>
    <w:rPr>
      <w:color w:val="FFFFFF" w:themeColor="background1"/>
    </w:rPr>
    <w:tblPr>
      <w:tblStyleRowBandSize w:val="1"/>
      <w:tblStyleColBandSize w:val="1"/>
      <w:tblBorders>
        <w:top w:val="single" w:sz="24" w:space="0" w:color="00AA9B" w:themeColor="accent1"/>
        <w:left w:val="single" w:sz="24" w:space="0" w:color="00AA9B" w:themeColor="accent1"/>
        <w:bottom w:val="single" w:sz="24" w:space="0" w:color="00AA9B" w:themeColor="accent1"/>
        <w:right w:val="single" w:sz="24" w:space="0" w:color="00AA9B" w:themeColor="accent1"/>
      </w:tblBorders>
    </w:tblPr>
    <w:tcPr>
      <w:shd w:val="clear" w:color="auto" w:fill="00AA9B" w:themeFill="accent1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TableauListe5Fonc-Accentuation2">
    <w:name w:val="List Table 5 Dark Accent 2"/>
    <w:basedOn w:val="TableauNormal"/>
    <w:uiPriority w:val="50"/>
    <w:rsid w:val="00D45B5A"/>
    <w:rPr>
      <w:color w:val="FFFFFF" w:themeColor="background1"/>
    </w:rPr>
    <w:tblPr>
      <w:tblStyleRowBandSize w:val="1"/>
      <w:tblStyleColBandSize w:val="1"/>
      <w:tblBorders>
        <w:top w:val="single" w:sz="24" w:space="0" w:color="EF4641" w:themeColor="accent2"/>
        <w:left w:val="single" w:sz="24" w:space="0" w:color="EF4641" w:themeColor="accent2"/>
        <w:bottom w:val="single" w:sz="24" w:space="0" w:color="EF4641" w:themeColor="accent2"/>
        <w:right w:val="single" w:sz="24" w:space="0" w:color="EF4641" w:themeColor="accent2"/>
      </w:tblBorders>
    </w:tblPr>
    <w:tcPr>
      <w:shd w:val="clear" w:color="auto" w:fill="EF4641" w:themeFill="accent2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TableauListe5Fonc-Accentuation3">
    <w:name w:val="List Table 5 Dark Accent 3"/>
    <w:basedOn w:val="TableauNormal"/>
    <w:uiPriority w:val="50"/>
    <w:rsid w:val="00D45B5A"/>
    <w:rPr>
      <w:color w:val="FFFFFF" w:themeColor="background1"/>
    </w:rPr>
    <w:tblPr>
      <w:tblStyleRowBandSize w:val="1"/>
      <w:tblStyleColBandSize w:val="1"/>
      <w:tblBorders>
        <w:top w:val="single" w:sz="24" w:space="0" w:color="005473" w:themeColor="accent3"/>
        <w:left w:val="single" w:sz="24" w:space="0" w:color="005473" w:themeColor="accent3"/>
        <w:bottom w:val="single" w:sz="24" w:space="0" w:color="005473" w:themeColor="accent3"/>
        <w:right w:val="single" w:sz="24" w:space="0" w:color="005473" w:themeColor="accent3"/>
      </w:tblBorders>
    </w:tblPr>
    <w:tcPr>
      <w:shd w:val="clear" w:color="auto" w:fill="005473" w:themeFill="accent3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TableauListe5Fonc-Accentuation4">
    <w:name w:val="List Table 5 Dark Accent 4"/>
    <w:basedOn w:val="TableauNormal"/>
    <w:uiPriority w:val="50"/>
    <w:rsid w:val="00D45B5A"/>
    <w:rPr>
      <w:color w:val="FFFFFF" w:themeColor="background1"/>
    </w:rPr>
    <w:tblPr>
      <w:tblStyleRowBandSize w:val="1"/>
      <w:tblStyleColBandSize w:val="1"/>
      <w:tblBorders>
        <w:top w:val="single" w:sz="24" w:space="0" w:color="8064A2" w:themeColor="accent4"/>
        <w:left w:val="single" w:sz="24" w:space="0" w:color="8064A2" w:themeColor="accent4"/>
        <w:bottom w:val="single" w:sz="24" w:space="0" w:color="8064A2" w:themeColor="accent4"/>
        <w:right w:val="single" w:sz="24" w:space="0" w:color="8064A2" w:themeColor="accent4"/>
      </w:tblBorders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TableauListe5Fonc-Accentuation5">
    <w:name w:val="List Table 5 Dark Accent 5"/>
    <w:basedOn w:val="TableauNormal"/>
    <w:uiPriority w:val="50"/>
    <w:rsid w:val="00D45B5A"/>
    <w:rPr>
      <w:color w:val="FFFFFF" w:themeColor="background1"/>
    </w:rPr>
    <w:tblPr>
      <w:tblStyleRowBandSize w:val="1"/>
      <w:tblStyleColBandSize w:val="1"/>
      <w:tblBorders>
        <w:top w:val="single" w:sz="24" w:space="0" w:color="4BACC6" w:themeColor="accent5"/>
        <w:left w:val="single" w:sz="24" w:space="0" w:color="4BACC6" w:themeColor="accent5"/>
        <w:bottom w:val="single" w:sz="24" w:space="0" w:color="4BACC6" w:themeColor="accent5"/>
        <w:right w:val="single" w:sz="24" w:space="0" w:color="4BACC6" w:themeColor="accent5"/>
      </w:tblBorders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TableauListe5Fonc-Accentuation6">
    <w:name w:val="List Table 5 Dark Accent 6"/>
    <w:basedOn w:val="TableauNormal"/>
    <w:uiPriority w:val="50"/>
    <w:rsid w:val="00D45B5A"/>
    <w:rPr>
      <w:color w:val="FFFFFF" w:themeColor="background1"/>
    </w:rPr>
    <w:tblPr>
      <w:tblStyleRowBandSize w:val="1"/>
      <w:tblStyleColBandSize w:val="1"/>
      <w:tblBorders>
        <w:top w:val="single" w:sz="24" w:space="0" w:color="F79646" w:themeColor="accent6"/>
        <w:left w:val="single" w:sz="24" w:space="0" w:color="F79646" w:themeColor="accent6"/>
        <w:bottom w:val="single" w:sz="24" w:space="0" w:color="F79646" w:themeColor="accent6"/>
        <w:right w:val="single" w:sz="24" w:space="0" w:color="F79646" w:themeColor="accent6"/>
      </w:tblBorders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TableauListe6Couleur">
    <w:name w:val="List Table 6 Colorful"/>
    <w:basedOn w:val="TableauNormal"/>
    <w:uiPriority w:val="51"/>
    <w:rsid w:val="00D45B5A"/>
    <w:rPr>
      <w:color w:val="000000" w:themeColor="text1"/>
    </w:rPr>
    <w:tblPr>
      <w:tblStyleRowBandSize w:val="1"/>
      <w:tblStyleColBandSize w:val="1"/>
      <w:tblBorders>
        <w:top w:val="single" w:sz="4" w:space="0" w:color="000000" w:themeColor="text1"/>
        <w:bottom w:val="single" w:sz="4" w:space="0" w:color="000000" w:themeColor="text1"/>
      </w:tblBorders>
    </w:tblPr>
    <w:tblStylePr w:type="firstRow">
      <w:rPr>
        <w:b/>
        <w:bCs/>
      </w:rPr>
      <w:tblPr/>
      <w:tcPr>
        <w:tcBorders>
          <w:bottom w:val="single" w:sz="4" w:space="0" w:color="000000" w:themeColor="text1"/>
        </w:tcBorders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bleauListe6Couleur-Accentuation1">
    <w:name w:val="List Table 6 Colorful Accent 1"/>
    <w:basedOn w:val="TableauNormal"/>
    <w:uiPriority w:val="51"/>
    <w:rsid w:val="00D45B5A"/>
    <w:rPr>
      <w:color w:val="007F73" w:themeColor="accent1" w:themeShade="BF"/>
    </w:rPr>
    <w:tblPr>
      <w:tblStyleRowBandSize w:val="1"/>
      <w:tblStyleColBandSize w:val="1"/>
      <w:tblBorders>
        <w:top w:val="single" w:sz="4" w:space="0" w:color="00AA9B" w:themeColor="accent1"/>
        <w:bottom w:val="single" w:sz="4" w:space="0" w:color="00AA9B" w:themeColor="accent1"/>
      </w:tblBorders>
    </w:tblPr>
    <w:tblStylePr w:type="firstRow">
      <w:rPr>
        <w:b/>
        <w:bCs/>
      </w:rPr>
      <w:tblPr/>
      <w:tcPr>
        <w:tcBorders>
          <w:bottom w:val="single" w:sz="4" w:space="0" w:color="00AA9B" w:themeColor="accent1"/>
        </w:tcBorders>
      </w:tcPr>
    </w:tblStylePr>
    <w:tblStylePr w:type="lastRow">
      <w:rPr>
        <w:b/>
        <w:bCs/>
      </w:rPr>
      <w:tblPr/>
      <w:tcPr>
        <w:tcBorders>
          <w:top w:val="double" w:sz="4" w:space="0" w:color="00AA9B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BFFF8" w:themeFill="accent1" w:themeFillTint="33"/>
      </w:tcPr>
    </w:tblStylePr>
    <w:tblStylePr w:type="band1Horz">
      <w:tblPr/>
      <w:tcPr>
        <w:shd w:val="clear" w:color="auto" w:fill="BBFFF8" w:themeFill="accent1" w:themeFillTint="33"/>
      </w:tcPr>
    </w:tblStylePr>
  </w:style>
  <w:style w:type="table" w:styleId="TableauListe6Couleur-Accentuation2">
    <w:name w:val="List Table 6 Colorful Accent 2"/>
    <w:basedOn w:val="TableauNormal"/>
    <w:uiPriority w:val="51"/>
    <w:rsid w:val="00D45B5A"/>
    <w:rPr>
      <w:color w:val="D11711" w:themeColor="accent2" w:themeShade="BF"/>
    </w:rPr>
    <w:tblPr>
      <w:tblStyleRowBandSize w:val="1"/>
      <w:tblStyleColBandSize w:val="1"/>
      <w:tblBorders>
        <w:top w:val="single" w:sz="4" w:space="0" w:color="EF4641" w:themeColor="accent2"/>
        <w:bottom w:val="single" w:sz="4" w:space="0" w:color="EF4641" w:themeColor="accent2"/>
      </w:tblBorders>
    </w:tblPr>
    <w:tblStylePr w:type="firstRow">
      <w:rPr>
        <w:b/>
        <w:bCs/>
      </w:rPr>
      <w:tblPr/>
      <w:tcPr>
        <w:tcBorders>
          <w:bottom w:val="single" w:sz="4" w:space="0" w:color="EF4641" w:themeColor="accent2"/>
        </w:tcBorders>
      </w:tcPr>
    </w:tblStylePr>
    <w:tblStylePr w:type="lastRow">
      <w:rPr>
        <w:b/>
        <w:bCs/>
      </w:rPr>
      <w:tblPr/>
      <w:tcPr>
        <w:tcBorders>
          <w:top w:val="double" w:sz="4" w:space="0" w:color="EF4641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D9D8" w:themeFill="accent2" w:themeFillTint="33"/>
      </w:tcPr>
    </w:tblStylePr>
    <w:tblStylePr w:type="band1Horz">
      <w:tblPr/>
      <w:tcPr>
        <w:shd w:val="clear" w:color="auto" w:fill="FBD9D8" w:themeFill="accent2" w:themeFillTint="33"/>
      </w:tcPr>
    </w:tblStylePr>
  </w:style>
  <w:style w:type="table" w:styleId="TableauListe6Couleur-Accentuation3">
    <w:name w:val="List Table 6 Colorful Accent 3"/>
    <w:basedOn w:val="TableauNormal"/>
    <w:uiPriority w:val="51"/>
    <w:rsid w:val="00D45B5A"/>
    <w:rPr>
      <w:color w:val="003E56" w:themeColor="accent3" w:themeShade="BF"/>
    </w:rPr>
    <w:tblPr>
      <w:tblStyleRowBandSize w:val="1"/>
      <w:tblStyleColBandSize w:val="1"/>
      <w:tblBorders>
        <w:top w:val="single" w:sz="4" w:space="0" w:color="005473" w:themeColor="accent3"/>
        <w:bottom w:val="single" w:sz="4" w:space="0" w:color="005473" w:themeColor="accent3"/>
      </w:tblBorders>
    </w:tblPr>
    <w:tblStylePr w:type="firstRow">
      <w:rPr>
        <w:b/>
        <w:bCs/>
      </w:rPr>
      <w:tblPr/>
      <w:tcPr>
        <w:tcBorders>
          <w:bottom w:val="single" w:sz="4" w:space="0" w:color="005473" w:themeColor="accent3"/>
        </w:tcBorders>
      </w:tcPr>
    </w:tblStylePr>
    <w:tblStylePr w:type="lastRow">
      <w:rPr>
        <w:b/>
        <w:bCs/>
      </w:rPr>
      <w:tblPr/>
      <w:tcPr>
        <w:tcBorders>
          <w:top w:val="double" w:sz="4" w:space="0" w:color="005473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0E9FF" w:themeFill="accent3" w:themeFillTint="33"/>
      </w:tcPr>
    </w:tblStylePr>
    <w:tblStylePr w:type="band1Horz">
      <w:tblPr/>
      <w:tcPr>
        <w:shd w:val="clear" w:color="auto" w:fill="B0E9FF" w:themeFill="accent3" w:themeFillTint="33"/>
      </w:tcPr>
    </w:tblStylePr>
  </w:style>
  <w:style w:type="table" w:styleId="TableauListe6Couleur-Accentuation4">
    <w:name w:val="List Table 6 Colorful Accent 4"/>
    <w:basedOn w:val="TableauNormal"/>
    <w:uiPriority w:val="51"/>
    <w:rsid w:val="00D45B5A"/>
    <w:rPr>
      <w:color w:val="5F497A" w:themeColor="accent4" w:themeShade="BF"/>
    </w:rPr>
    <w:tblPr>
      <w:tblStyleRowBandSize w:val="1"/>
      <w:tblStyleColBandSize w:val="1"/>
      <w:tblBorders>
        <w:top w:val="single" w:sz="4" w:space="0" w:color="8064A2" w:themeColor="accent4"/>
        <w:bottom w:val="single" w:sz="4" w:space="0" w:color="8064A2" w:themeColor="accent4"/>
      </w:tblBorders>
    </w:tblPr>
    <w:tblStylePr w:type="firstRow">
      <w:rPr>
        <w:b/>
        <w:bCs/>
      </w:rPr>
      <w:tblPr/>
      <w:tcPr>
        <w:tcBorders>
          <w:bottom w:val="single" w:sz="4" w:space="0" w:color="8064A2" w:themeColor="accent4"/>
        </w:tcBorders>
      </w:tcPr>
    </w:tblStylePr>
    <w:tblStylePr w:type="lastRow">
      <w:rPr>
        <w:b/>
        <w:bCs/>
      </w:rPr>
      <w:tblPr/>
      <w:tcPr>
        <w:tcBorders>
          <w:top w:val="double" w:sz="4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5DFEC" w:themeFill="accent4" w:themeFillTint="33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TableauListe6Couleur-Accentuation5">
    <w:name w:val="List Table 6 Colorful Accent 5"/>
    <w:basedOn w:val="TableauNormal"/>
    <w:uiPriority w:val="51"/>
    <w:rsid w:val="00D45B5A"/>
    <w:rPr>
      <w:color w:val="31849B" w:themeColor="accent5" w:themeShade="BF"/>
    </w:rPr>
    <w:tblPr>
      <w:tblStyleRowBandSize w:val="1"/>
      <w:tblStyleColBandSize w:val="1"/>
      <w:tblBorders>
        <w:top w:val="single" w:sz="4" w:space="0" w:color="4BACC6" w:themeColor="accent5"/>
        <w:bottom w:val="single" w:sz="4" w:space="0" w:color="4BACC6" w:themeColor="accent5"/>
      </w:tblBorders>
    </w:tblPr>
    <w:tblStylePr w:type="firstRow">
      <w:rPr>
        <w:b/>
        <w:bCs/>
      </w:rPr>
      <w:tblPr/>
      <w:tcPr>
        <w:tcBorders>
          <w:bottom w:val="single" w:sz="4" w:space="0" w:color="4BACC6" w:themeColor="accent5"/>
        </w:tcBorders>
      </w:tcPr>
    </w:tblStylePr>
    <w:tblStylePr w:type="lastRow">
      <w:rPr>
        <w:b/>
        <w:bCs/>
      </w:rPr>
      <w:tblPr/>
      <w:tcPr>
        <w:tcBorders>
          <w:top w:val="double" w:sz="4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AEEF3" w:themeFill="accent5" w:themeFillTint="33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TableauListe6Couleur-Accentuation6">
    <w:name w:val="List Table 6 Colorful Accent 6"/>
    <w:basedOn w:val="TableauNormal"/>
    <w:uiPriority w:val="51"/>
    <w:rsid w:val="00D45B5A"/>
    <w:rPr>
      <w:color w:val="E36C0A" w:themeColor="accent6" w:themeShade="BF"/>
    </w:rPr>
    <w:tblPr>
      <w:tblStyleRowBandSize w:val="1"/>
      <w:tblStyleColBandSize w:val="1"/>
      <w:tblBorders>
        <w:top w:val="single" w:sz="4" w:space="0" w:color="F79646" w:themeColor="accent6"/>
        <w:bottom w:val="single" w:sz="4" w:space="0" w:color="F79646" w:themeColor="accent6"/>
      </w:tblBorders>
    </w:tblPr>
    <w:tblStylePr w:type="firstRow">
      <w:rPr>
        <w:b/>
        <w:bCs/>
      </w:rPr>
      <w:tblPr/>
      <w:tcPr>
        <w:tcBorders>
          <w:bottom w:val="single" w:sz="4" w:space="0" w:color="F79646" w:themeColor="accent6"/>
        </w:tcBorders>
      </w:tcPr>
    </w:tblStylePr>
    <w:tblStylePr w:type="lastRow">
      <w:rPr>
        <w:b/>
        <w:bCs/>
      </w:rPr>
      <w:tblPr/>
      <w:tcPr>
        <w:tcBorders>
          <w:top w:val="double" w:sz="4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9D9" w:themeFill="accent6" w:themeFillTint="33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TableauListe7Couleur">
    <w:name w:val="List Table 7 Colorful"/>
    <w:basedOn w:val="TableauNormal"/>
    <w:uiPriority w:val="52"/>
    <w:rsid w:val="00D45B5A"/>
    <w:rPr>
      <w:color w:val="000000" w:themeColor="text1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000000" w:themeColor="tex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000000" w:themeColor="tex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000000" w:themeColor="tex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000000" w:themeColor="text1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leauListe7Couleur-Accentuation1">
    <w:name w:val="List Table 7 Colorful Accent 1"/>
    <w:basedOn w:val="TableauNormal"/>
    <w:uiPriority w:val="52"/>
    <w:rsid w:val="00D45B5A"/>
    <w:rPr>
      <w:color w:val="007F73" w:themeColor="accent1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00AA9B" w:themeColor="accen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00AA9B" w:themeColor="accen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00AA9B" w:themeColor="accen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00AA9B" w:themeColor="accent1"/>
        </w:tcBorders>
        <w:shd w:val="clear" w:color="auto" w:fill="FFFFFF" w:themeFill="background1"/>
      </w:tcPr>
    </w:tblStylePr>
    <w:tblStylePr w:type="band1Vert">
      <w:tblPr/>
      <w:tcPr>
        <w:shd w:val="clear" w:color="auto" w:fill="BBFFF8" w:themeFill="accent1" w:themeFillTint="33"/>
      </w:tcPr>
    </w:tblStylePr>
    <w:tblStylePr w:type="band1Horz">
      <w:tblPr/>
      <w:tcPr>
        <w:shd w:val="clear" w:color="auto" w:fill="BBFFF8" w:themeFill="accen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leauListe7Couleur-Accentuation2">
    <w:name w:val="List Table 7 Colorful Accent 2"/>
    <w:basedOn w:val="TableauNormal"/>
    <w:uiPriority w:val="52"/>
    <w:rsid w:val="00D45B5A"/>
    <w:rPr>
      <w:color w:val="D11711" w:themeColor="accent2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EF4641" w:themeColor="accent2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EF4641" w:themeColor="accent2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EF4641" w:themeColor="accent2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EF4641" w:themeColor="accent2"/>
        </w:tcBorders>
        <w:shd w:val="clear" w:color="auto" w:fill="FFFFFF" w:themeFill="background1"/>
      </w:tcPr>
    </w:tblStylePr>
    <w:tblStylePr w:type="band1Vert">
      <w:tblPr/>
      <w:tcPr>
        <w:shd w:val="clear" w:color="auto" w:fill="FBD9D8" w:themeFill="accent2" w:themeFillTint="33"/>
      </w:tcPr>
    </w:tblStylePr>
    <w:tblStylePr w:type="band1Horz">
      <w:tblPr/>
      <w:tcPr>
        <w:shd w:val="clear" w:color="auto" w:fill="FBD9D8" w:themeFill="accent2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leauListe7Couleur-Accentuation3">
    <w:name w:val="List Table 7 Colorful Accent 3"/>
    <w:basedOn w:val="TableauNormal"/>
    <w:uiPriority w:val="52"/>
    <w:rsid w:val="00D45B5A"/>
    <w:rPr>
      <w:color w:val="003E56" w:themeColor="accent3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005473" w:themeColor="accent3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005473" w:themeColor="accent3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005473" w:themeColor="accent3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005473" w:themeColor="accent3"/>
        </w:tcBorders>
        <w:shd w:val="clear" w:color="auto" w:fill="FFFFFF" w:themeFill="background1"/>
      </w:tcPr>
    </w:tblStylePr>
    <w:tblStylePr w:type="band1Vert">
      <w:tblPr/>
      <w:tcPr>
        <w:shd w:val="clear" w:color="auto" w:fill="B0E9FF" w:themeFill="accent3" w:themeFillTint="33"/>
      </w:tcPr>
    </w:tblStylePr>
    <w:tblStylePr w:type="band1Horz">
      <w:tblPr/>
      <w:tcPr>
        <w:shd w:val="clear" w:color="auto" w:fill="B0E9FF" w:themeFill="accent3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leauListe7Couleur-Accentuation4">
    <w:name w:val="List Table 7 Colorful Accent 4"/>
    <w:basedOn w:val="TableauNormal"/>
    <w:uiPriority w:val="52"/>
    <w:rsid w:val="00D45B5A"/>
    <w:rPr>
      <w:color w:val="5F497A" w:themeColor="accent4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8064A2" w:themeColor="accent4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8064A2" w:themeColor="accent4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8064A2" w:themeColor="accent4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8064A2" w:themeColor="accent4"/>
        </w:tcBorders>
        <w:shd w:val="clear" w:color="auto" w:fill="FFFFFF" w:themeFill="background1"/>
      </w:tcPr>
    </w:tblStylePr>
    <w:tblStylePr w:type="band1Vert">
      <w:tblPr/>
      <w:tcPr>
        <w:shd w:val="clear" w:color="auto" w:fill="E5DFEC" w:themeFill="accent4" w:themeFillTint="33"/>
      </w:tcPr>
    </w:tblStylePr>
    <w:tblStylePr w:type="band1Horz">
      <w:tblPr/>
      <w:tcPr>
        <w:shd w:val="clear" w:color="auto" w:fill="E5DFEC" w:themeFill="accent4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leauListe7Couleur-Accentuation5">
    <w:name w:val="List Table 7 Colorful Accent 5"/>
    <w:basedOn w:val="TableauNormal"/>
    <w:uiPriority w:val="52"/>
    <w:rsid w:val="00D45B5A"/>
    <w:rPr>
      <w:color w:val="31849B" w:themeColor="accent5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4BACC6" w:themeColor="accent5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4BACC6" w:themeColor="accent5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4BACC6" w:themeColor="accent5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4BACC6" w:themeColor="accent5"/>
        </w:tcBorders>
        <w:shd w:val="clear" w:color="auto" w:fill="FFFFFF" w:themeFill="background1"/>
      </w:tcPr>
    </w:tblStylePr>
    <w:tblStylePr w:type="band1Vert">
      <w:tblPr/>
      <w:tcPr>
        <w:shd w:val="clear" w:color="auto" w:fill="DAEEF3" w:themeFill="accent5" w:themeFillTint="33"/>
      </w:tcPr>
    </w:tblStylePr>
    <w:tblStylePr w:type="band1Horz">
      <w:tblPr/>
      <w:tcPr>
        <w:shd w:val="clear" w:color="auto" w:fill="DAEEF3" w:themeFill="accent5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leauListe7Couleur-Accentuation6">
    <w:name w:val="List Table 7 Colorful Accent 6"/>
    <w:basedOn w:val="TableauNormal"/>
    <w:uiPriority w:val="52"/>
    <w:rsid w:val="00D45B5A"/>
    <w:rPr>
      <w:color w:val="E36C0A" w:themeColor="accent6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F79646" w:themeColor="accent6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F79646" w:themeColor="accent6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F79646" w:themeColor="accent6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F79646" w:themeColor="accent6"/>
        </w:tcBorders>
        <w:shd w:val="clear" w:color="auto" w:fill="FFFFFF" w:themeFill="background1"/>
      </w:tcPr>
    </w:tblStylePr>
    <w:tblStylePr w:type="band1Vert">
      <w:tblPr/>
      <w:tcPr>
        <w:shd w:val="clear" w:color="auto" w:fill="FDE9D9" w:themeFill="accent6" w:themeFillTint="33"/>
      </w:tcPr>
    </w:tblStylePr>
    <w:tblStylePr w:type="band1Horz">
      <w:tblPr/>
      <w:tcPr>
        <w:shd w:val="clear" w:color="auto" w:fill="FDE9D9" w:themeFill="accent6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styleId="Signaturelectronique">
    <w:name w:val="E-mail Signature"/>
    <w:basedOn w:val="Normal"/>
    <w:link w:val="SignaturelectroniqueCar"/>
    <w:uiPriority w:val="99"/>
    <w:semiHidden/>
    <w:unhideWhenUsed/>
    <w:rsid w:val="00D45B5A"/>
  </w:style>
  <w:style w:type="character" w:customStyle="1" w:styleId="SignaturelectroniqueCar">
    <w:name w:val="Signature électronique Car"/>
    <w:basedOn w:val="Policepardfaut"/>
    <w:link w:val="Signaturelectronique"/>
    <w:uiPriority w:val="99"/>
    <w:semiHidden/>
    <w:rsid w:val="00D45B5A"/>
    <w:rPr>
      <w:rFonts w:ascii="Calibri" w:hAnsi="Calibri" w:cs="Calibri"/>
    </w:rPr>
  </w:style>
  <w:style w:type="paragraph" w:styleId="Salutations">
    <w:name w:val="Salutation"/>
    <w:basedOn w:val="Normal"/>
    <w:next w:val="Normal"/>
    <w:link w:val="SalutationsCar"/>
    <w:uiPriority w:val="99"/>
    <w:semiHidden/>
    <w:unhideWhenUsed/>
    <w:rsid w:val="00D45B5A"/>
  </w:style>
  <w:style w:type="character" w:customStyle="1" w:styleId="SalutationsCar">
    <w:name w:val="Salutations Car"/>
    <w:basedOn w:val="Policepardfaut"/>
    <w:link w:val="Salutations"/>
    <w:uiPriority w:val="99"/>
    <w:semiHidden/>
    <w:rsid w:val="00D45B5A"/>
    <w:rPr>
      <w:rFonts w:ascii="Calibri" w:hAnsi="Calibri" w:cs="Calibri"/>
    </w:rPr>
  </w:style>
  <w:style w:type="table" w:styleId="Colonnesdetableau1">
    <w:name w:val="Table Columns 1"/>
    <w:basedOn w:val="TableauNormal"/>
    <w:uiPriority w:val="99"/>
    <w:semiHidden/>
    <w:unhideWhenUsed/>
    <w:rsid w:val="00D45B5A"/>
    <w:rPr>
      <w:b/>
      <w:bCs/>
    </w:rPr>
    <w:tblPr>
      <w:tblStyleColBandSize w:val="1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b w:val="0"/>
        <w:bCs w:val="0"/>
      </w:rPr>
      <w:tblPr/>
      <w:tcPr>
        <w:tcBorders>
          <w:bottom w:val="doub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25" w:color="000000" w:fill="FFFFFF"/>
      </w:tcPr>
    </w:tblStylePr>
    <w:tblStylePr w:type="band2Vert">
      <w:rPr>
        <w:color w:val="auto"/>
      </w:rPr>
      <w:tblPr/>
      <w:tcPr>
        <w:shd w:val="pct25" w:color="FF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Colonnesdetableau2">
    <w:name w:val="Table Columns 2"/>
    <w:basedOn w:val="TableauNormal"/>
    <w:uiPriority w:val="99"/>
    <w:semiHidden/>
    <w:unhideWhenUsed/>
    <w:rsid w:val="00D45B5A"/>
    <w:rPr>
      <w:b/>
      <w:bCs/>
    </w:r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30" w:color="000000" w:fill="FFFFFF"/>
      </w:tcPr>
    </w:tblStylePr>
    <w:tblStylePr w:type="band2Vert">
      <w:rPr>
        <w:color w:val="auto"/>
      </w:rPr>
      <w:tblPr/>
      <w:tcPr>
        <w:shd w:val="pct25" w:color="00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Colonnesdetableau3">
    <w:name w:val="Table Columns 3"/>
    <w:basedOn w:val="TableauNormal"/>
    <w:uiPriority w:val="99"/>
    <w:semiHidden/>
    <w:unhideWhenUsed/>
    <w:rsid w:val="00D45B5A"/>
    <w:rPr>
      <w:b/>
      <w:bCs/>
    </w:rPr>
    <w:tblPr>
      <w:tblStyleColBandSize w:val="1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V w:val="single" w:sz="6" w:space="0" w:color="000080"/>
      </w:tblBorders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op w:val="single" w:sz="6" w:space="0" w:color="00008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Colonnesdetableau4">
    <w:name w:val="Table Columns 4"/>
    <w:basedOn w:val="TableauNormal"/>
    <w:uiPriority w:val="99"/>
    <w:semiHidden/>
    <w:unhideWhenUsed/>
    <w:rsid w:val="00D45B5A"/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50" w:color="00808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</w:style>
  <w:style w:type="table" w:styleId="Colonnesdetableau5">
    <w:name w:val="Table Columns 5"/>
    <w:basedOn w:val="TableauNormal"/>
    <w:uiPriority w:val="99"/>
    <w:semiHidden/>
    <w:unhideWhenUsed/>
    <w:rsid w:val="00D45B5A"/>
    <w:tblPr>
      <w:tblStyleColBandSize w:val="1"/>
      <w:tblBorders>
        <w:top w:val="single" w:sz="12" w:space="0" w:color="808080"/>
        <w:left w:val="single" w:sz="12" w:space="0" w:color="808080"/>
        <w:bottom w:val="single" w:sz="12" w:space="0" w:color="808080"/>
        <w:right w:val="single" w:sz="12" w:space="0" w:color="808080"/>
        <w:insideV w:val="single" w:sz="6" w:space="0" w:color="C0C0C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</w:tblStylePr>
  </w:style>
  <w:style w:type="paragraph" w:styleId="Signature">
    <w:name w:val="Signature"/>
    <w:basedOn w:val="Normal"/>
    <w:link w:val="SignatureCar"/>
    <w:uiPriority w:val="99"/>
    <w:semiHidden/>
    <w:unhideWhenUsed/>
    <w:rsid w:val="00D45B5A"/>
    <w:pPr>
      <w:ind w:left="4320"/>
    </w:pPr>
  </w:style>
  <w:style w:type="character" w:customStyle="1" w:styleId="SignatureCar">
    <w:name w:val="Signature Car"/>
    <w:basedOn w:val="Policepardfaut"/>
    <w:link w:val="Signature"/>
    <w:uiPriority w:val="99"/>
    <w:semiHidden/>
    <w:rsid w:val="00D45B5A"/>
    <w:rPr>
      <w:rFonts w:ascii="Calibri" w:hAnsi="Calibri" w:cs="Calibri"/>
    </w:rPr>
  </w:style>
  <w:style w:type="table" w:styleId="Tableausimple10">
    <w:name w:val="Table Simple 1"/>
    <w:basedOn w:val="TableauNormal"/>
    <w:uiPriority w:val="99"/>
    <w:semiHidden/>
    <w:unhideWhenUsed/>
    <w:rsid w:val="00D45B5A"/>
    <w:tblPr>
      <w:tblBorders>
        <w:top w:val="single" w:sz="12" w:space="0" w:color="008000"/>
        <w:bottom w:val="single" w:sz="12" w:space="0" w:color="008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styleId="Tableausimple20">
    <w:name w:val="Table Simple 2"/>
    <w:basedOn w:val="TableauNormal"/>
    <w:uiPriority w:val="99"/>
    <w:semiHidden/>
    <w:unhideWhenUsed/>
    <w:rsid w:val="00D45B5A"/>
    <w:tblPr/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lef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</w:rPr>
      <w:tblPr/>
      <w:tcPr>
        <w:tcBorders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op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Tableausimple30">
    <w:name w:val="Table Simple 3"/>
    <w:basedOn w:val="TableauNormal"/>
    <w:uiPriority w:val="99"/>
    <w:semiHidden/>
    <w:unhideWhenUsed/>
    <w:rsid w:val="00D45B5A"/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Tableauple1">
    <w:name w:val="Table Subtle 1"/>
    <w:basedOn w:val="TableauNormal"/>
    <w:uiPriority w:val="99"/>
    <w:semiHidden/>
    <w:unhideWhenUsed/>
    <w:rsid w:val="00D45B5A"/>
    <w:tblPr>
      <w:tblStyleRowBandSize w:val="1"/>
    </w:tblPr>
    <w:tblStylePr w:type="firstRow">
      <w:tblPr/>
      <w:tcPr>
        <w:tcBorders>
          <w:top w:val="single" w:sz="6" w:space="0" w:color="000000"/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pct25" w:color="800080" w:fill="FFFFFF"/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auple2">
    <w:name w:val="Table Subtle 2"/>
    <w:basedOn w:val="TableauNormal"/>
    <w:uiPriority w:val="99"/>
    <w:rsid w:val="00D45B5A"/>
    <w:tblPr>
      <w:tblBorders>
        <w:left w:val="single" w:sz="6" w:space="0" w:color="000000"/>
        <w:right w:val="single" w:sz="6" w:space="0" w:color="000000"/>
      </w:tblBorders>
    </w:tbl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  <w:shd w:val="pct25" w:color="008000" w:fill="FFFFFF"/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Index1">
    <w:name w:val="index 1"/>
    <w:basedOn w:val="Normal"/>
    <w:next w:val="Normal"/>
    <w:autoRedefine/>
    <w:uiPriority w:val="99"/>
    <w:semiHidden/>
    <w:unhideWhenUsed/>
    <w:rsid w:val="00D45B5A"/>
    <w:pPr>
      <w:ind w:left="220" w:hanging="220"/>
    </w:pPr>
  </w:style>
  <w:style w:type="paragraph" w:styleId="Index2">
    <w:name w:val="index 2"/>
    <w:basedOn w:val="Normal"/>
    <w:next w:val="Normal"/>
    <w:autoRedefine/>
    <w:uiPriority w:val="99"/>
    <w:semiHidden/>
    <w:unhideWhenUsed/>
    <w:rsid w:val="00D45B5A"/>
    <w:pPr>
      <w:ind w:left="440" w:hanging="220"/>
    </w:pPr>
  </w:style>
  <w:style w:type="paragraph" w:styleId="Index3">
    <w:name w:val="index 3"/>
    <w:basedOn w:val="Normal"/>
    <w:next w:val="Normal"/>
    <w:autoRedefine/>
    <w:uiPriority w:val="99"/>
    <w:semiHidden/>
    <w:unhideWhenUsed/>
    <w:rsid w:val="00D45B5A"/>
    <w:pPr>
      <w:ind w:left="660" w:hanging="220"/>
    </w:pPr>
  </w:style>
  <w:style w:type="paragraph" w:styleId="Index4">
    <w:name w:val="index 4"/>
    <w:basedOn w:val="Normal"/>
    <w:next w:val="Normal"/>
    <w:autoRedefine/>
    <w:uiPriority w:val="99"/>
    <w:semiHidden/>
    <w:unhideWhenUsed/>
    <w:rsid w:val="00D45B5A"/>
    <w:pPr>
      <w:ind w:left="880" w:hanging="220"/>
    </w:pPr>
  </w:style>
  <w:style w:type="paragraph" w:styleId="Index5">
    <w:name w:val="index 5"/>
    <w:basedOn w:val="Normal"/>
    <w:next w:val="Normal"/>
    <w:autoRedefine/>
    <w:uiPriority w:val="99"/>
    <w:semiHidden/>
    <w:unhideWhenUsed/>
    <w:rsid w:val="00D45B5A"/>
    <w:pPr>
      <w:ind w:left="1100" w:hanging="220"/>
    </w:pPr>
  </w:style>
  <w:style w:type="paragraph" w:styleId="Index6">
    <w:name w:val="index 6"/>
    <w:basedOn w:val="Normal"/>
    <w:next w:val="Normal"/>
    <w:autoRedefine/>
    <w:uiPriority w:val="99"/>
    <w:semiHidden/>
    <w:unhideWhenUsed/>
    <w:rsid w:val="00D45B5A"/>
    <w:pPr>
      <w:ind w:left="1320" w:hanging="220"/>
    </w:pPr>
  </w:style>
  <w:style w:type="paragraph" w:styleId="Index7">
    <w:name w:val="index 7"/>
    <w:basedOn w:val="Normal"/>
    <w:next w:val="Normal"/>
    <w:autoRedefine/>
    <w:uiPriority w:val="99"/>
    <w:semiHidden/>
    <w:unhideWhenUsed/>
    <w:rsid w:val="00D45B5A"/>
    <w:pPr>
      <w:ind w:left="1540" w:hanging="220"/>
    </w:pPr>
  </w:style>
  <w:style w:type="paragraph" w:styleId="Index8">
    <w:name w:val="index 8"/>
    <w:basedOn w:val="Normal"/>
    <w:next w:val="Normal"/>
    <w:autoRedefine/>
    <w:uiPriority w:val="99"/>
    <w:semiHidden/>
    <w:unhideWhenUsed/>
    <w:rsid w:val="00D45B5A"/>
    <w:pPr>
      <w:ind w:left="1760" w:hanging="220"/>
    </w:pPr>
  </w:style>
  <w:style w:type="paragraph" w:styleId="Index9">
    <w:name w:val="index 9"/>
    <w:basedOn w:val="Normal"/>
    <w:next w:val="Normal"/>
    <w:autoRedefine/>
    <w:uiPriority w:val="99"/>
    <w:semiHidden/>
    <w:unhideWhenUsed/>
    <w:rsid w:val="00D45B5A"/>
    <w:pPr>
      <w:ind w:left="1980" w:hanging="220"/>
    </w:pPr>
  </w:style>
  <w:style w:type="paragraph" w:styleId="Titreindex">
    <w:name w:val="index heading"/>
    <w:basedOn w:val="Normal"/>
    <w:next w:val="Index1"/>
    <w:uiPriority w:val="99"/>
    <w:semiHidden/>
    <w:unhideWhenUsed/>
    <w:rsid w:val="00D45B5A"/>
    <w:rPr>
      <w:rFonts w:ascii="Calibri Light" w:eastAsiaTheme="majorEastAsia" w:hAnsi="Calibri Light" w:cs="Calibri Light"/>
      <w:b/>
      <w:bCs/>
    </w:rPr>
  </w:style>
  <w:style w:type="paragraph" w:styleId="Formuledepolitesse">
    <w:name w:val="Closing"/>
    <w:basedOn w:val="Normal"/>
    <w:link w:val="FormuledepolitesseCar"/>
    <w:uiPriority w:val="99"/>
    <w:semiHidden/>
    <w:unhideWhenUsed/>
    <w:rsid w:val="00D45B5A"/>
    <w:pPr>
      <w:ind w:left="4320"/>
    </w:pPr>
  </w:style>
  <w:style w:type="character" w:customStyle="1" w:styleId="FormuledepolitesseCar">
    <w:name w:val="Formule de politesse Car"/>
    <w:basedOn w:val="Policepardfaut"/>
    <w:link w:val="Formuledepolitesse"/>
    <w:uiPriority w:val="99"/>
    <w:semiHidden/>
    <w:rsid w:val="00D45B5A"/>
    <w:rPr>
      <w:rFonts w:ascii="Calibri" w:hAnsi="Calibri" w:cs="Calibri"/>
    </w:rPr>
  </w:style>
  <w:style w:type="table" w:styleId="Grilledutableau">
    <w:name w:val="Table Grid"/>
    <w:basedOn w:val="TableauNormal"/>
    <w:uiPriority w:val="39"/>
    <w:rsid w:val="00D45B5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lledetableau1">
    <w:name w:val="Table Grid 1"/>
    <w:basedOn w:val="TableauNormal"/>
    <w:uiPriority w:val="99"/>
    <w:semiHidden/>
    <w:unhideWhenUsed/>
    <w:rsid w:val="00D45B5A"/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Grilledetableau2">
    <w:name w:val="Table Grid 2"/>
    <w:basedOn w:val="TableauNormal"/>
    <w:uiPriority w:val="99"/>
    <w:semiHidden/>
    <w:unhideWhenUsed/>
    <w:rsid w:val="00D45B5A"/>
    <w:tblPr>
      <w:tblBorders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Grilledetableau3">
    <w:name w:val="Table Grid 3"/>
    <w:basedOn w:val="TableauNormal"/>
    <w:uiPriority w:val="99"/>
    <w:semiHidden/>
    <w:unhideWhenUsed/>
    <w:rsid w:val="00D45B5A"/>
    <w:tblPr>
      <w:tblBorders>
        <w:top w:val="single" w:sz="6" w:space="0" w:color="000000"/>
        <w:left w:val="single" w:sz="12" w:space="0" w:color="000000"/>
        <w:bottom w:val="single" w:sz="6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Grilledetableau4">
    <w:name w:val="Table Grid 4"/>
    <w:basedOn w:val="TableauNormal"/>
    <w:uiPriority w:val="99"/>
    <w:semiHidden/>
    <w:unhideWhenUsed/>
    <w:rsid w:val="00D45B5A"/>
    <w:tblPr>
      <w:tblBorders>
        <w:left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olor w:val="auto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Grilledetableau5">
    <w:name w:val="Table Grid 5"/>
    <w:basedOn w:val="TableauNormal"/>
    <w:uiPriority w:val="99"/>
    <w:semiHidden/>
    <w:unhideWhenUsed/>
    <w:rsid w:val="00D45B5A"/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Grilledetableau6">
    <w:name w:val="Table Grid 6"/>
    <w:basedOn w:val="TableauNormal"/>
    <w:uiPriority w:val="99"/>
    <w:semiHidden/>
    <w:unhideWhenUsed/>
    <w:rsid w:val="00D45B5A"/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Grilledetableau7">
    <w:name w:val="Table Grid 7"/>
    <w:basedOn w:val="TableauNormal"/>
    <w:uiPriority w:val="99"/>
    <w:semiHidden/>
    <w:unhideWhenUsed/>
    <w:rsid w:val="00D45B5A"/>
    <w:rPr>
      <w:b/>
      <w:bCs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 w:val="0"/>
        <w:bCs w:val="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Grilledetableau8">
    <w:name w:val="Table Grid 8"/>
    <w:basedOn w:val="TableauNormal"/>
    <w:uiPriority w:val="99"/>
    <w:semiHidden/>
    <w:unhideWhenUsed/>
    <w:rsid w:val="00D45B5A"/>
    <w:tblPr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Grilledetableauclaire">
    <w:name w:val="Grid Table Light"/>
    <w:basedOn w:val="TableauNormal"/>
    <w:uiPriority w:val="40"/>
    <w:rsid w:val="00D45B5A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TableauGrille1Clair">
    <w:name w:val="Grid Table 1 Light"/>
    <w:basedOn w:val="TableauNormal"/>
    <w:uiPriority w:val="46"/>
    <w:rsid w:val="00D45B5A"/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leauGrille1Clair-Accentuation1">
    <w:name w:val="Grid Table 1 Light Accent 1"/>
    <w:basedOn w:val="TableauNormal"/>
    <w:uiPriority w:val="46"/>
    <w:rsid w:val="00D45B5A"/>
    <w:tblPr>
      <w:tblStyleRowBandSize w:val="1"/>
      <w:tblStyleColBandSize w:val="1"/>
      <w:tblBorders>
        <w:top w:val="single" w:sz="4" w:space="0" w:color="77FFF2" w:themeColor="accent1" w:themeTint="66"/>
        <w:left w:val="single" w:sz="4" w:space="0" w:color="77FFF2" w:themeColor="accent1" w:themeTint="66"/>
        <w:bottom w:val="single" w:sz="4" w:space="0" w:color="77FFF2" w:themeColor="accent1" w:themeTint="66"/>
        <w:right w:val="single" w:sz="4" w:space="0" w:color="77FFF2" w:themeColor="accent1" w:themeTint="66"/>
        <w:insideH w:val="single" w:sz="4" w:space="0" w:color="77FFF2" w:themeColor="accent1" w:themeTint="66"/>
        <w:insideV w:val="single" w:sz="4" w:space="0" w:color="77FFF2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33FFEC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33FFEC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leauGrille1Clair-Accentuation2">
    <w:name w:val="Grid Table 1 Light Accent 2"/>
    <w:basedOn w:val="TableauNormal"/>
    <w:uiPriority w:val="46"/>
    <w:rsid w:val="00D45B5A"/>
    <w:tblPr>
      <w:tblStyleRowBandSize w:val="1"/>
      <w:tblStyleColBandSize w:val="1"/>
      <w:tblBorders>
        <w:top w:val="single" w:sz="4" w:space="0" w:color="F8B4B2" w:themeColor="accent2" w:themeTint="66"/>
        <w:left w:val="single" w:sz="4" w:space="0" w:color="F8B4B2" w:themeColor="accent2" w:themeTint="66"/>
        <w:bottom w:val="single" w:sz="4" w:space="0" w:color="F8B4B2" w:themeColor="accent2" w:themeTint="66"/>
        <w:right w:val="single" w:sz="4" w:space="0" w:color="F8B4B2" w:themeColor="accent2" w:themeTint="66"/>
        <w:insideH w:val="single" w:sz="4" w:space="0" w:color="F8B4B2" w:themeColor="accent2" w:themeTint="66"/>
        <w:insideV w:val="single" w:sz="4" w:space="0" w:color="F8B4B2" w:themeColor="accent2" w:themeTint="66"/>
      </w:tblBorders>
    </w:tblPr>
    <w:tblStylePr w:type="firstRow">
      <w:rPr>
        <w:b/>
        <w:bCs/>
      </w:rPr>
      <w:tblPr/>
      <w:tcPr>
        <w:tcBorders>
          <w:bottom w:val="single" w:sz="12" w:space="0" w:color="F58F8C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58F8C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leauGrille1Clair-Accentuation3">
    <w:name w:val="Grid Table 1 Light Accent 3"/>
    <w:basedOn w:val="TableauNormal"/>
    <w:uiPriority w:val="46"/>
    <w:rsid w:val="00D45B5A"/>
    <w:tblPr>
      <w:tblStyleRowBandSize w:val="1"/>
      <w:tblStyleColBandSize w:val="1"/>
      <w:tblBorders>
        <w:top w:val="single" w:sz="4" w:space="0" w:color="61D4FF" w:themeColor="accent3" w:themeTint="66"/>
        <w:left w:val="single" w:sz="4" w:space="0" w:color="61D4FF" w:themeColor="accent3" w:themeTint="66"/>
        <w:bottom w:val="single" w:sz="4" w:space="0" w:color="61D4FF" w:themeColor="accent3" w:themeTint="66"/>
        <w:right w:val="single" w:sz="4" w:space="0" w:color="61D4FF" w:themeColor="accent3" w:themeTint="66"/>
        <w:insideH w:val="single" w:sz="4" w:space="0" w:color="61D4FF" w:themeColor="accent3" w:themeTint="66"/>
        <w:insideV w:val="single" w:sz="4" w:space="0" w:color="61D4FF" w:themeColor="accent3" w:themeTint="66"/>
      </w:tblBorders>
    </w:tblPr>
    <w:tblStylePr w:type="firstRow">
      <w:rPr>
        <w:b/>
        <w:bCs/>
      </w:rPr>
      <w:tblPr/>
      <w:tcPr>
        <w:tcBorders>
          <w:bottom w:val="single" w:sz="12" w:space="0" w:color="12BEFF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12BEFF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leauGrille1Clair-Accentuation4">
    <w:name w:val="Grid Table 1 Light Accent 4"/>
    <w:basedOn w:val="TableauNormal"/>
    <w:uiPriority w:val="46"/>
    <w:rsid w:val="00D45B5A"/>
    <w:tblPr>
      <w:tblStyleRowBandSize w:val="1"/>
      <w:tblStyleColBandSize w:val="1"/>
      <w:tblBorders>
        <w:top w:val="single" w:sz="4" w:space="0" w:color="CCC0D9" w:themeColor="accent4" w:themeTint="66"/>
        <w:left w:val="single" w:sz="4" w:space="0" w:color="CCC0D9" w:themeColor="accent4" w:themeTint="66"/>
        <w:bottom w:val="single" w:sz="4" w:space="0" w:color="CCC0D9" w:themeColor="accent4" w:themeTint="66"/>
        <w:right w:val="single" w:sz="4" w:space="0" w:color="CCC0D9" w:themeColor="accent4" w:themeTint="66"/>
        <w:insideH w:val="single" w:sz="4" w:space="0" w:color="CCC0D9" w:themeColor="accent4" w:themeTint="66"/>
        <w:insideV w:val="single" w:sz="4" w:space="0" w:color="CCC0D9" w:themeColor="accent4" w:themeTint="66"/>
      </w:tblBorders>
    </w:tblPr>
    <w:tblStylePr w:type="firstRow">
      <w:rPr>
        <w:b/>
        <w:bCs/>
      </w:rPr>
      <w:tblPr/>
      <w:tcPr>
        <w:tcBorders>
          <w:bottom w:val="single" w:sz="12" w:space="0" w:color="B2A1C7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B2A1C7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leauGrille1Clair-Accentuation5">
    <w:name w:val="Grid Table 1 Light Accent 5"/>
    <w:basedOn w:val="TableauNormal"/>
    <w:uiPriority w:val="46"/>
    <w:rsid w:val="00D45B5A"/>
    <w:tblPr>
      <w:tblStyleRowBandSize w:val="1"/>
      <w:tblStyleColBandSize w:val="1"/>
      <w:tblBorders>
        <w:top w:val="single" w:sz="4" w:space="0" w:color="B6DDE8" w:themeColor="accent5" w:themeTint="66"/>
        <w:left w:val="single" w:sz="4" w:space="0" w:color="B6DDE8" w:themeColor="accent5" w:themeTint="66"/>
        <w:bottom w:val="single" w:sz="4" w:space="0" w:color="B6DDE8" w:themeColor="accent5" w:themeTint="66"/>
        <w:right w:val="single" w:sz="4" w:space="0" w:color="B6DDE8" w:themeColor="accent5" w:themeTint="66"/>
        <w:insideH w:val="single" w:sz="4" w:space="0" w:color="B6DDE8" w:themeColor="accent5" w:themeTint="66"/>
        <w:insideV w:val="single" w:sz="4" w:space="0" w:color="B6DDE8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92CDDC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2CDDC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leauGrille1Clair-Accentuation6">
    <w:name w:val="Grid Table 1 Light Accent 6"/>
    <w:basedOn w:val="TableauNormal"/>
    <w:uiPriority w:val="46"/>
    <w:rsid w:val="00D45B5A"/>
    <w:tblPr>
      <w:tblStyleRowBandSize w:val="1"/>
      <w:tblStyleColBandSize w:val="1"/>
      <w:tblBorders>
        <w:top w:val="single" w:sz="4" w:space="0" w:color="FBD4B4" w:themeColor="accent6" w:themeTint="66"/>
        <w:left w:val="single" w:sz="4" w:space="0" w:color="FBD4B4" w:themeColor="accent6" w:themeTint="66"/>
        <w:bottom w:val="single" w:sz="4" w:space="0" w:color="FBD4B4" w:themeColor="accent6" w:themeTint="66"/>
        <w:right w:val="single" w:sz="4" w:space="0" w:color="FBD4B4" w:themeColor="accent6" w:themeTint="66"/>
        <w:insideH w:val="single" w:sz="4" w:space="0" w:color="FBD4B4" w:themeColor="accent6" w:themeTint="66"/>
        <w:insideV w:val="single" w:sz="4" w:space="0" w:color="FBD4B4" w:themeColor="accent6" w:themeTint="66"/>
      </w:tblBorders>
    </w:tblPr>
    <w:tblStylePr w:type="firstRow">
      <w:rPr>
        <w:b/>
        <w:bCs/>
      </w:rPr>
      <w:tblPr/>
      <w:tcPr>
        <w:tcBorders>
          <w:bottom w:val="single" w:sz="12" w:space="0" w:color="FABF8F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ABF8F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leauGrille2">
    <w:name w:val="Grid Table 2"/>
    <w:basedOn w:val="TableauNormal"/>
    <w:uiPriority w:val="47"/>
    <w:rsid w:val="00D45B5A"/>
    <w:tblPr>
      <w:tblStyleRowBandSize w:val="1"/>
      <w:tblStyleColBandSize w:val="1"/>
      <w:tblBorders>
        <w:top w:val="single" w:sz="2" w:space="0" w:color="666666" w:themeColor="text1" w:themeTint="99"/>
        <w:bottom w:val="single" w:sz="2" w:space="0" w:color="666666" w:themeColor="text1" w:themeTint="99"/>
        <w:insideH w:val="single" w:sz="2" w:space="0" w:color="666666" w:themeColor="text1" w:themeTint="99"/>
        <w:insideV w:val="single" w:sz="2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666666" w:themeColor="tex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bleauGrille2-Accentuation1">
    <w:name w:val="Grid Table 2 Accent 1"/>
    <w:basedOn w:val="TableauNormal"/>
    <w:uiPriority w:val="47"/>
    <w:rsid w:val="00D45B5A"/>
    <w:tblPr>
      <w:tblStyleRowBandSize w:val="1"/>
      <w:tblStyleColBandSize w:val="1"/>
      <w:tblBorders>
        <w:top w:val="single" w:sz="2" w:space="0" w:color="33FFEC" w:themeColor="accent1" w:themeTint="99"/>
        <w:bottom w:val="single" w:sz="2" w:space="0" w:color="33FFEC" w:themeColor="accent1" w:themeTint="99"/>
        <w:insideH w:val="single" w:sz="2" w:space="0" w:color="33FFEC" w:themeColor="accent1" w:themeTint="99"/>
        <w:insideV w:val="single" w:sz="2" w:space="0" w:color="33FFEC" w:themeColor="accen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33FFEC" w:themeColor="accen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33FFEC" w:themeColor="accen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BFFF8" w:themeFill="accent1" w:themeFillTint="33"/>
      </w:tcPr>
    </w:tblStylePr>
    <w:tblStylePr w:type="band1Horz">
      <w:tblPr/>
      <w:tcPr>
        <w:shd w:val="clear" w:color="auto" w:fill="BBFFF8" w:themeFill="accent1" w:themeFillTint="33"/>
      </w:tcPr>
    </w:tblStylePr>
  </w:style>
  <w:style w:type="table" w:styleId="TableauGrille2-Accentuation2">
    <w:name w:val="Grid Table 2 Accent 2"/>
    <w:basedOn w:val="TableauNormal"/>
    <w:uiPriority w:val="47"/>
    <w:rsid w:val="00D45B5A"/>
    <w:tblPr>
      <w:tblStyleRowBandSize w:val="1"/>
      <w:tblStyleColBandSize w:val="1"/>
      <w:tblBorders>
        <w:top w:val="single" w:sz="2" w:space="0" w:color="F58F8C" w:themeColor="accent2" w:themeTint="99"/>
        <w:bottom w:val="single" w:sz="2" w:space="0" w:color="F58F8C" w:themeColor="accent2" w:themeTint="99"/>
        <w:insideH w:val="single" w:sz="2" w:space="0" w:color="F58F8C" w:themeColor="accent2" w:themeTint="99"/>
        <w:insideV w:val="single" w:sz="2" w:space="0" w:color="F58F8C" w:themeColor="accent2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F58F8C" w:themeColor="accent2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F58F8C" w:themeColor="accent2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D9D8" w:themeFill="accent2" w:themeFillTint="33"/>
      </w:tcPr>
    </w:tblStylePr>
    <w:tblStylePr w:type="band1Horz">
      <w:tblPr/>
      <w:tcPr>
        <w:shd w:val="clear" w:color="auto" w:fill="FBD9D8" w:themeFill="accent2" w:themeFillTint="33"/>
      </w:tcPr>
    </w:tblStylePr>
  </w:style>
  <w:style w:type="table" w:styleId="TableauGrille2-Accentuation3">
    <w:name w:val="Grid Table 2 Accent 3"/>
    <w:basedOn w:val="TableauNormal"/>
    <w:uiPriority w:val="47"/>
    <w:rsid w:val="00D45B5A"/>
    <w:tblPr>
      <w:tblStyleRowBandSize w:val="1"/>
      <w:tblStyleColBandSize w:val="1"/>
      <w:tblBorders>
        <w:top w:val="single" w:sz="2" w:space="0" w:color="12BEFF" w:themeColor="accent3" w:themeTint="99"/>
        <w:bottom w:val="single" w:sz="2" w:space="0" w:color="12BEFF" w:themeColor="accent3" w:themeTint="99"/>
        <w:insideH w:val="single" w:sz="2" w:space="0" w:color="12BEFF" w:themeColor="accent3" w:themeTint="99"/>
        <w:insideV w:val="single" w:sz="2" w:space="0" w:color="12BEFF" w:themeColor="accent3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12BEFF" w:themeColor="accent3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12BEFF" w:themeColor="accent3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0E9FF" w:themeFill="accent3" w:themeFillTint="33"/>
      </w:tcPr>
    </w:tblStylePr>
    <w:tblStylePr w:type="band1Horz">
      <w:tblPr/>
      <w:tcPr>
        <w:shd w:val="clear" w:color="auto" w:fill="B0E9FF" w:themeFill="accent3" w:themeFillTint="33"/>
      </w:tcPr>
    </w:tblStylePr>
  </w:style>
  <w:style w:type="table" w:styleId="TableauGrille2-Accentuation4">
    <w:name w:val="Grid Table 2 Accent 4"/>
    <w:basedOn w:val="TableauNormal"/>
    <w:uiPriority w:val="47"/>
    <w:rsid w:val="00D45B5A"/>
    <w:tblPr>
      <w:tblStyleRowBandSize w:val="1"/>
      <w:tblStyleColBandSize w:val="1"/>
      <w:tblBorders>
        <w:top w:val="single" w:sz="2" w:space="0" w:color="B2A1C7" w:themeColor="accent4" w:themeTint="99"/>
        <w:bottom w:val="single" w:sz="2" w:space="0" w:color="B2A1C7" w:themeColor="accent4" w:themeTint="99"/>
        <w:insideH w:val="single" w:sz="2" w:space="0" w:color="B2A1C7" w:themeColor="accent4" w:themeTint="99"/>
        <w:insideV w:val="single" w:sz="2" w:space="0" w:color="B2A1C7" w:themeColor="accent4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B2A1C7" w:themeColor="accent4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B2A1C7" w:themeColor="accent4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5DFEC" w:themeFill="accent4" w:themeFillTint="33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TableauGrille2-Accentuation5">
    <w:name w:val="Grid Table 2 Accent 5"/>
    <w:basedOn w:val="TableauNormal"/>
    <w:uiPriority w:val="47"/>
    <w:rsid w:val="00D45B5A"/>
    <w:tblPr>
      <w:tblStyleRowBandSize w:val="1"/>
      <w:tblStyleColBandSize w:val="1"/>
      <w:tblBorders>
        <w:top w:val="single" w:sz="2" w:space="0" w:color="92CDDC" w:themeColor="accent5" w:themeTint="99"/>
        <w:bottom w:val="single" w:sz="2" w:space="0" w:color="92CDDC" w:themeColor="accent5" w:themeTint="99"/>
        <w:insideH w:val="single" w:sz="2" w:space="0" w:color="92CDDC" w:themeColor="accent5" w:themeTint="99"/>
        <w:insideV w:val="single" w:sz="2" w:space="0" w:color="92CDDC" w:themeColor="accent5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92CDDC" w:themeColor="accent5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92CDDC" w:themeColor="accent5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AEEF3" w:themeFill="accent5" w:themeFillTint="33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TableauGrille2-Accentuation6">
    <w:name w:val="Grid Table 2 Accent 6"/>
    <w:basedOn w:val="TableauNormal"/>
    <w:uiPriority w:val="47"/>
    <w:rsid w:val="00D45B5A"/>
    <w:tblPr>
      <w:tblStyleRowBandSize w:val="1"/>
      <w:tblStyleColBandSize w:val="1"/>
      <w:tblBorders>
        <w:top w:val="single" w:sz="2" w:space="0" w:color="FABF8F" w:themeColor="accent6" w:themeTint="99"/>
        <w:bottom w:val="single" w:sz="2" w:space="0" w:color="FABF8F" w:themeColor="accent6" w:themeTint="99"/>
        <w:insideH w:val="single" w:sz="2" w:space="0" w:color="FABF8F" w:themeColor="accent6" w:themeTint="99"/>
        <w:insideV w:val="single" w:sz="2" w:space="0" w:color="FABF8F" w:themeColor="accent6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FABF8F" w:themeColor="accent6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FABF8F" w:themeColor="accent6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9D9" w:themeFill="accent6" w:themeFillTint="33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TableauGrille3">
    <w:name w:val="Grid Table 3"/>
    <w:basedOn w:val="TableauNormal"/>
    <w:uiPriority w:val="48"/>
    <w:rsid w:val="00D45B5A"/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table" w:styleId="TableauGrille3-Accentuation1">
    <w:name w:val="Grid Table 3 Accent 1"/>
    <w:basedOn w:val="TableauNormal"/>
    <w:uiPriority w:val="48"/>
    <w:rsid w:val="00D45B5A"/>
    <w:tblPr>
      <w:tblStyleRowBandSize w:val="1"/>
      <w:tblStyleColBandSize w:val="1"/>
      <w:tblBorders>
        <w:top w:val="single" w:sz="4" w:space="0" w:color="33FFEC" w:themeColor="accent1" w:themeTint="99"/>
        <w:left w:val="single" w:sz="4" w:space="0" w:color="33FFEC" w:themeColor="accent1" w:themeTint="99"/>
        <w:bottom w:val="single" w:sz="4" w:space="0" w:color="33FFEC" w:themeColor="accent1" w:themeTint="99"/>
        <w:right w:val="single" w:sz="4" w:space="0" w:color="33FFEC" w:themeColor="accent1" w:themeTint="99"/>
        <w:insideH w:val="single" w:sz="4" w:space="0" w:color="33FFEC" w:themeColor="accent1" w:themeTint="99"/>
        <w:insideV w:val="single" w:sz="4" w:space="0" w:color="33FFEC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BBFFF8" w:themeFill="accent1" w:themeFillTint="33"/>
      </w:tcPr>
    </w:tblStylePr>
    <w:tblStylePr w:type="band1Horz">
      <w:tblPr/>
      <w:tcPr>
        <w:shd w:val="clear" w:color="auto" w:fill="BBFFF8" w:themeFill="accent1" w:themeFillTint="33"/>
      </w:tcPr>
    </w:tblStylePr>
    <w:tblStylePr w:type="neCell">
      <w:tblPr/>
      <w:tcPr>
        <w:tcBorders>
          <w:bottom w:val="single" w:sz="4" w:space="0" w:color="33FFEC" w:themeColor="accent1" w:themeTint="99"/>
        </w:tcBorders>
      </w:tcPr>
    </w:tblStylePr>
    <w:tblStylePr w:type="nwCell">
      <w:tblPr/>
      <w:tcPr>
        <w:tcBorders>
          <w:bottom w:val="single" w:sz="4" w:space="0" w:color="33FFEC" w:themeColor="accent1" w:themeTint="99"/>
        </w:tcBorders>
      </w:tcPr>
    </w:tblStylePr>
    <w:tblStylePr w:type="seCell">
      <w:tblPr/>
      <w:tcPr>
        <w:tcBorders>
          <w:top w:val="single" w:sz="4" w:space="0" w:color="33FFEC" w:themeColor="accent1" w:themeTint="99"/>
        </w:tcBorders>
      </w:tcPr>
    </w:tblStylePr>
    <w:tblStylePr w:type="swCell">
      <w:tblPr/>
      <w:tcPr>
        <w:tcBorders>
          <w:top w:val="single" w:sz="4" w:space="0" w:color="33FFEC" w:themeColor="accent1" w:themeTint="99"/>
        </w:tcBorders>
      </w:tcPr>
    </w:tblStylePr>
  </w:style>
  <w:style w:type="table" w:styleId="TableauGrille3-Accentuation2">
    <w:name w:val="Grid Table 3 Accent 2"/>
    <w:basedOn w:val="TableauNormal"/>
    <w:uiPriority w:val="48"/>
    <w:rsid w:val="00D45B5A"/>
    <w:tblPr>
      <w:tblStyleRowBandSize w:val="1"/>
      <w:tblStyleColBandSize w:val="1"/>
      <w:tblBorders>
        <w:top w:val="single" w:sz="4" w:space="0" w:color="F58F8C" w:themeColor="accent2" w:themeTint="99"/>
        <w:left w:val="single" w:sz="4" w:space="0" w:color="F58F8C" w:themeColor="accent2" w:themeTint="99"/>
        <w:bottom w:val="single" w:sz="4" w:space="0" w:color="F58F8C" w:themeColor="accent2" w:themeTint="99"/>
        <w:right w:val="single" w:sz="4" w:space="0" w:color="F58F8C" w:themeColor="accent2" w:themeTint="99"/>
        <w:insideH w:val="single" w:sz="4" w:space="0" w:color="F58F8C" w:themeColor="accent2" w:themeTint="99"/>
        <w:insideV w:val="single" w:sz="4" w:space="0" w:color="F58F8C" w:themeColor="accent2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BD9D8" w:themeFill="accent2" w:themeFillTint="33"/>
      </w:tcPr>
    </w:tblStylePr>
    <w:tblStylePr w:type="band1Horz">
      <w:tblPr/>
      <w:tcPr>
        <w:shd w:val="clear" w:color="auto" w:fill="FBD9D8" w:themeFill="accent2" w:themeFillTint="33"/>
      </w:tcPr>
    </w:tblStylePr>
    <w:tblStylePr w:type="neCell">
      <w:tblPr/>
      <w:tcPr>
        <w:tcBorders>
          <w:bottom w:val="single" w:sz="4" w:space="0" w:color="F58F8C" w:themeColor="accent2" w:themeTint="99"/>
        </w:tcBorders>
      </w:tcPr>
    </w:tblStylePr>
    <w:tblStylePr w:type="nwCell">
      <w:tblPr/>
      <w:tcPr>
        <w:tcBorders>
          <w:bottom w:val="single" w:sz="4" w:space="0" w:color="F58F8C" w:themeColor="accent2" w:themeTint="99"/>
        </w:tcBorders>
      </w:tcPr>
    </w:tblStylePr>
    <w:tblStylePr w:type="seCell">
      <w:tblPr/>
      <w:tcPr>
        <w:tcBorders>
          <w:top w:val="single" w:sz="4" w:space="0" w:color="F58F8C" w:themeColor="accent2" w:themeTint="99"/>
        </w:tcBorders>
      </w:tcPr>
    </w:tblStylePr>
    <w:tblStylePr w:type="swCell">
      <w:tblPr/>
      <w:tcPr>
        <w:tcBorders>
          <w:top w:val="single" w:sz="4" w:space="0" w:color="F58F8C" w:themeColor="accent2" w:themeTint="99"/>
        </w:tcBorders>
      </w:tcPr>
    </w:tblStylePr>
  </w:style>
  <w:style w:type="table" w:styleId="TableauGrille3-Accentuation3">
    <w:name w:val="Grid Table 3 Accent 3"/>
    <w:basedOn w:val="TableauNormal"/>
    <w:uiPriority w:val="48"/>
    <w:rsid w:val="00D45B5A"/>
    <w:tblPr>
      <w:tblStyleRowBandSize w:val="1"/>
      <w:tblStyleColBandSize w:val="1"/>
      <w:tblBorders>
        <w:top w:val="single" w:sz="4" w:space="0" w:color="12BEFF" w:themeColor="accent3" w:themeTint="99"/>
        <w:left w:val="single" w:sz="4" w:space="0" w:color="12BEFF" w:themeColor="accent3" w:themeTint="99"/>
        <w:bottom w:val="single" w:sz="4" w:space="0" w:color="12BEFF" w:themeColor="accent3" w:themeTint="99"/>
        <w:right w:val="single" w:sz="4" w:space="0" w:color="12BEFF" w:themeColor="accent3" w:themeTint="99"/>
        <w:insideH w:val="single" w:sz="4" w:space="0" w:color="12BEFF" w:themeColor="accent3" w:themeTint="99"/>
        <w:insideV w:val="single" w:sz="4" w:space="0" w:color="12BEFF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B0E9FF" w:themeFill="accent3" w:themeFillTint="33"/>
      </w:tcPr>
    </w:tblStylePr>
    <w:tblStylePr w:type="band1Horz">
      <w:tblPr/>
      <w:tcPr>
        <w:shd w:val="clear" w:color="auto" w:fill="B0E9FF" w:themeFill="accent3" w:themeFillTint="33"/>
      </w:tcPr>
    </w:tblStylePr>
    <w:tblStylePr w:type="neCell">
      <w:tblPr/>
      <w:tcPr>
        <w:tcBorders>
          <w:bottom w:val="single" w:sz="4" w:space="0" w:color="12BEFF" w:themeColor="accent3" w:themeTint="99"/>
        </w:tcBorders>
      </w:tcPr>
    </w:tblStylePr>
    <w:tblStylePr w:type="nwCell">
      <w:tblPr/>
      <w:tcPr>
        <w:tcBorders>
          <w:bottom w:val="single" w:sz="4" w:space="0" w:color="12BEFF" w:themeColor="accent3" w:themeTint="99"/>
        </w:tcBorders>
      </w:tcPr>
    </w:tblStylePr>
    <w:tblStylePr w:type="seCell">
      <w:tblPr/>
      <w:tcPr>
        <w:tcBorders>
          <w:top w:val="single" w:sz="4" w:space="0" w:color="12BEFF" w:themeColor="accent3" w:themeTint="99"/>
        </w:tcBorders>
      </w:tcPr>
    </w:tblStylePr>
    <w:tblStylePr w:type="swCell">
      <w:tblPr/>
      <w:tcPr>
        <w:tcBorders>
          <w:top w:val="single" w:sz="4" w:space="0" w:color="12BEFF" w:themeColor="accent3" w:themeTint="99"/>
        </w:tcBorders>
      </w:tcPr>
    </w:tblStylePr>
  </w:style>
  <w:style w:type="table" w:styleId="TableauGrille3-Accentuation4">
    <w:name w:val="Grid Table 3 Accent 4"/>
    <w:basedOn w:val="TableauNormal"/>
    <w:uiPriority w:val="48"/>
    <w:rsid w:val="00D45B5A"/>
    <w:tblPr>
      <w:tblStyleRowBandSize w:val="1"/>
      <w:tblStyleColBandSize w:val="1"/>
      <w:tblBorders>
        <w:top w:val="single" w:sz="4" w:space="0" w:color="B2A1C7" w:themeColor="accent4" w:themeTint="99"/>
        <w:left w:val="single" w:sz="4" w:space="0" w:color="B2A1C7" w:themeColor="accent4" w:themeTint="99"/>
        <w:bottom w:val="single" w:sz="4" w:space="0" w:color="B2A1C7" w:themeColor="accent4" w:themeTint="99"/>
        <w:right w:val="single" w:sz="4" w:space="0" w:color="B2A1C7" w:themeColor="accent4" w:themeTint="99"/>
        <w:insideH w:val="single" w:sz="4" w:space="0" w:color="B2A1C7" w:themeColor="accent4" w:themeTint="99"/>
        <w:insideV w:val="single" w:sz="4" w:space="0" w:color="B2A1C7" w:themeColor="accent4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5DFEC" w:themeFill="accent4" w:themeFillTint="33"/>
      </w:tcPr>
    </w:tblStylePr>
    <w:tblStylePr w:type="band1Horz">
      <w:tblPr/>
      <w:tcPr>
        <w:shd w:val="clear" w:color="auto" w:fill="E5DFEC" w:themeFill="accent4" w:themeFillTint="33"/>
      </w:tcPr>
    </w:tblStylePr>
    <w:tblStylePr w:type="neCell">
      <w:tblPr/>
      <w:tcPr>
        <w:tcBorders>
          <w:bottom w:val="single" w:sz="4" w:space="0" w:color="B2A1C7" w:themeColor="accent4" w:themeTint="99"/>
        </w:tcBorders>
      </w:tcPr>
    </w:tblStylePr>
    <w:tblStylePr w:type="nwCell">
      <w:tblPr/>
      <w:tcPr>
        <w:tcBorders>
          <w:bottom w:val="single" w:sz="4" w:space="0" w:color="B2A1C7" w:themeColor="accent4" w:themeTint="99"/>
        </w:tcBorders>
      </w:tcPr>
    </w:tblStylePr>
    <w:tblStylePr w:type="seCell">
      <w:tblPr/>
      <w:tcPr>
        <w:tcBorders>
          <w:top w:val="single" w:sz="4" w:space="0" w:color="B2A1C7" w:themeColor="accent4" w:themeTint="99"/>
        </w:tcBorders>
      </w:tcPr>
    </w:tblStylePr>
    <w:tblStylePr w:type="swCell">
      <w:tblPr/>
      <w:tcPr>
        <w:tcBorders>
          <w:top w:val="single" w:sz="4" w:space="0" w:color="B2A1C7" w:themeColor="accent4" w:themeTint="99"/>
        </w:tcBorders>
      </w:tcPr>
    </w:tblStylePr>
  </w:style>
  <w:style w:type="table" w:styleId="TableauGrille3-Accentuation5">
    <w:name w:val="Grid Table 3 Accent 5"/>
    <w:basedOn w:val="TableauNormal"/>
    <w:uiPriority w:val="48"/>
    <w:rsid w:val="00D45B5A"/>
    <w:tblPr>
      <w:tblStyleRowBandSize w:val="1"/>
      <w:tblStyleColBandSize w:val="1"/>
      <w:tblBorders>
        <w:top w:val="single" w:sz="4" w:space="0" w:color="92CDDC" w:themeColor="accent5" w:themeTint="99"/>
        <w:left w:val="single" w:sz="4" w:space="0" w:color="92CDDC" w:themeColor="accent5" w:themeTint="99"/>
        <w:bottom w:val="single" w:sz="4" w:space="0" w:color="92CDDC" w:themeColor="accent5" w:themeTint="99"/>
        <w:right w:val="single" w:sz="4" w:space="0" w:color="92CDDC" w:themeColor="accent5" w:themeTint="99"/>
        <w:insideH w:val="single" w:sz="4" w:space="0" w:color="92CDDC" w:themeColor="accent5" w:themeTint="99"/>
        <w:insideV w:val="single" w:sz="4" w:space="0" w:color="92CDDC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AEEF3" w:themeFill="accent5" w:themeFillTint="33"/>
      </w:tcPr>
    </w:tblStylePr>
    <w:tblStylePr w:type="band1Horz">
      <w:tblPr/>
      <w:tcPr>
        <w:shd w:val="clear" w:color="auto" w:fill="DAEEF3" w:themeFill="accent5" w:themeFillTint="33"/>
      </w:tcPr>
    </w:tblStylePr>
    <w:tblStylePr w:type="neCell">
      <w:tblPr/>
      <w:tcPr>
        <w:tcBorders>
          <w:bottom w:val="single" w:sz="4" w:space="0" w:color="92CDDC" w:themeColor="accent5" w:themeTint="99"/>
        </w:tcBorders>
      </w:tcPr>
    </w:tblStylePr>
    <w:tblStylePr w:type="nwCell">
      <w:tblPr/>
      <w:tcPr>
        <w:tcBorders>
          <w:bottom w:val="single" w:sz="4" w:space="0" w:color="92CDDC" w:themeColor="accent5" w:themeTint="99"/>
        </w:tcBorders>
      </w:tcPr>
    </w:tblStylePr>
    <w:tblStylePr w:type="seCell">
      <w:tblPr/>
      <w:tcPr>
        <w:tcBorders>
          <w:top w:val="single" w:sz="4" w:space="0" w:color="92CDDC" w:themeColor="accent5" w:themeTint="99"/>
        </w:tcBorders>
      </w:tcPr>
    </w:tblStylePr>
    <w:tblStylePr w:type="swCell">
      <w:tblPr/>
      <w:tcPr>
        <w:tcBorders>
          <w:top w:val="single" w:sz="4" w:space="0" w:color="92CDDC" w:themeColor="accent5" w:themeTint="99"/>
        </w:tcBorders>
      </w:tcPr>
    </w:tblStylePr>
  </w:style>
  <w:style w:type="table" w:styleId="TableauGrille3-Accentuation6">
    <w:name w:val="Grid Table 3 Accent 6"/>
    <w:basedOn w:val="TableauNormal"/>
    <w:uiPriority w:val="48"/>
    <w:rsid w:val="00D45B5A"/>
    <w:tblPr>
      <w:tblStyleRowBandSize w:val="1"/>
      <w:tblStyleColBandSize w:val="1"/>
      <w:tblBorders>
        <w:top w:val="single" w:sz="4" w:space="0" w:color="FABF8F" w:themeColor="accent6" w:themeTint="99"/>
        <w:left w:val="single" w:sz="4" w:space="0" w:color="FABF8F" w:themeColor="accent6" w:themeTint="99"/>
        <w:bottom w:val="single" w:sz="4" w:space="0" w:color="FABF8F" w:themeColor="accent6" w:themeTint="99"/>
        <w:right w:val="single" w:sz="4" w:space="0" w:color="FABF8F" w:themeColor="accent6" w:themeTint="99"/>
        <w:insideH w:val="single" w:sz="4" w:space="0" w:color="FABF8F" w:themeColor="accent6" w:themeTint="99"/>
        <w:insideV w:val="single" w:sz="4" w:space="0" w:color="FABF8F" w:themeColor="accent6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DE9D9" w:themeFill="accent6" w:themeFillTint="33"/>
      </w:tcPr>
    </w:tblStylePr>
    <w:tblStylePr w:type="band1Horz">
      <w:tblPr/>
      <w:tcPr>
        <w:shd w:val="clear" w:color="auto" w:fill="FDE9D9" w:themeFill="accent6" w:themeFillTint="33"/>
      </w:tcPr>
    </w:tblStylePr>
    <w:tblStylePr w:type="neCell">
      <w:tblPr/>
      <w:tcPr>
        <w:tcBorders>
          <w:bottom w:val="single" w:sz="4" w:space="0" w:color="FABF8F" w:themeColor="accent6" w:themeTint="99"/>
        </w:tcBorders>
      </w:tcPr>
    </w:tblStylePr>
    <w:tblStylePr w:type="nwCell">
      <w:tblPr/>
      <w:tcPr>
        <w:tcBorders>
          <w:bottom w:val="single" w:sz="4" w:space="0" w:color="FABF8F" w:themeColor="accent6" w:themeTint="99"/>
        </w:tcBorders>
      </w:tcPr>
    </w:tblStylePr>
    <w:tblStylePr w:type="seCell">
      <w:tblPr/>
      <w:tcPr>
        <w:tcBorders>
          <w:top w:val="single" w:sz="4" w:space="0" w:color="FABF8F" w:themeColor="accent6" w:themeTint="99"/>
        </w:tcBorders>
      </w:tcPr>
    </w:tblStylePr>
    <w:tblStylePr w:type="swCell">
      <w:tblPr/>
      <w:tcPr>
        <w:tcBorders>
          <w:top w:val="single" w:sz="4" w:space="0" w:color="FABF8F" w:themeColor="accent6" w:themeTint="99"/>
        </w:tcBorders>
      </w:tcPr>
    </w:tblStylePr>
  </w:style>
  <w:style w:type="table" w:styleId="TableauGrille4">
    <w:name w:val="Grid Table 4"/>
    <w:basedOn w:val="TableauNormal"/>
    <w:uiPriority w:val="49"/>
    <w:rsid w:val="00D45B5A"/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bleauGrille4-Accentuation1">
    <w:name w:val="Grid Table 4 Accent 1"/>
    <w:basedOn w:val="TableauNormal"/>
    <w:uiPriority w:val="49"/>
    <w:rsid w:val="00D45B5A"/>
    <w:tblPr>
      <w:tblStyleRowBandSize w:val="1"/>
      <w:tblStyleColBandSize w:val="1"/>
      <w:tblBorders>
        <w:top w:val="single" w:sz="4" w:space="0" w:color="33FFEC" w:themeColor="accent1" w:themeTint="99"/>
        <w:left w:val="single" w:sz="4" w:space="0" w:color="33FFEC" w:themeColor="accent1" w:themeTint="99"/>
        <w:bottom w:val="single" w:sz="4" w:space="0" w:color="33FFEC" w:themeColor="accent1" w:themeTint="99"/>
        <w:right w:val="single" w:sz="4" w:space="0" w:color="33FFEC" w:themeColor="accent1" w:themeTint="99"/>
        <w:insideH w:val="single" w:sz="4" w:space="0" w:color="33FFEC" w:themeColor="accent1" w:themeTint="99"/>
        <w:insideV w:val="single" w:sz="4" w:space="0" w:color="33FFEC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AA9B" w:themeColor="accent1"/>
          <w:left w:val="single" w:sz="4" w:space="0" w:color="00AA9B" w:themeColor="accent1"/>
          <w:bottom w:val="single" w:sz="4" w:space="0" w:color="00AA9B" w:themeColor="accent1"/>
          <w:right w:val="single" w:sz="4" w:space="0" w:color="00AA9B" w:themeColor="accent1"/>
          <w:insideH w:val="nil"/>
          <w:insideV w:val="nil"/>
        </w:tcBorders>
        <w:shd w:val="clear" w:color="auto" w:fill="00AA9B" w:themeFill="accent1"/>
      </w:tcPr>
    </w:tblStylePr>
    <w:tblStylePr w:type="lastRow">
      <w:rPr>
        <w:b/>
        <w:bCs/>
      </w:rPr>
      <w:tblPr/>
      <w:tcPr>
        <w:tcBorders>
          <w:top w:val="double" w:sz="4" w:space="0" w:color="00AA9B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BFFF8" w:themeFill="accent1" w:themeFillTint="33"/>
      </w:tcPr>
    </w:tblStylePr>
    <w:tblStylePr w:type="band1Horz">
      <w:tblPr/>
      <w:tcPr>
        <w:shd w:val="clear" w:color="auto" w:fill="BBFFF8" w:themeFill="accent1" w:themeFillTint="33"/>
      </w:tcPr>
    </w:tblStylePr>
  </w:style>
  <w:style w:type="table" w:styleId="TableauGrille4-Accentuation2">
    <w:name w:val="Grid Table 4 Accent 2"/>
    <w:basedOn w:val="TableauNormal"/>
    <w:uiPriority w:val="49"/>
    <w:rsid w:val="00D45B5A"/>
    <w:tblPr>
      <w:tblStyleRowBandSize w:val="1"/>
      <w:tblStyleColBandSize w:val="1"/>
      <w:tblBorders>
        <w:top w:val="single" w:sz="4" w:space="0" w:color="F58F8C" w:themeColor="accent2" w:themeTint="99"/>
        <w:left w:val="single" w:sz="4" w:space="0" w:color="F58F8C" w:themeColor="accent2" w:themeTint="99"/>
        <w:bottom w:val="single" w:sz="4" w:space="0" w:color="F58F8C" w:themeColor="accent2" w:themeTint="99"/>
        <w:right w:val="single" w:sz="4" w:space="0" w:color="F58F8C" w:themeColor="accent2" w:themeTint="99"/>
        <w:insideH w:val="single" w:sz="4" w:space="0" w:color="F58F8C" w:themeColor="accent2" w:themeTint="99"/>
        <w:insideV w:val="single" w:sz="4" w:space="0" w:color="F58F8C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EF4641" w:themeColor="accent2"/>
          <w:left w:val="single" w:sz="4" w:space="0" w:color="EF4641" w:themeColor="accent2"/>
          <w:bottom w:val="single" w:sz="4" w:space="0" w:color="EF4641" w:themeColor="accent2"/>
          <w:right w:val="single" w:sz="4" w:space="0" w:color="EF4641" w:themeColor="accent2"/>
          <w:insideH w:val="nil"/>
          <w:insideV w:val="nil"/>
        </w:tcBorders>
        <w:shd w:val="clear" w:color="auto" w:fill="EF4641" w:themeFill="accent2"/>
      </w:tcPr>
    </w:tblStylePr>
    <w:tblStylePr w:type="lastRow">
      <w:rPr>
        <w:b/>
        <w:bCs/>
      </w:rPr>
      <w:tblPr/>
      <w:tcPr>
        <w:tcBorders>
          <w:top w:val="double" w:sz="4" w:space="0" w:color="EF4641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D9D8" w:themeFill="accent2" w:themeFillTint="33"/>
      </w:tcPr>
    </w:tblStylePr>
    <w:tblStylePr w:type="band1Horz">
      <w:tblPr/>
      <w:tcPr>
        <w:shd w:val="clear" w:color="auto" w:fill="FBD9D8" w:themeFill="accent2" w:themeFillTint="33"/>
      </w:tcPr>
    </w:tblStylePr>
  </w:style>
  <w:style w:type="table" w:styleId="TableauGrille4-Accentuation3">
    <w:name w:val="Grid Table 4 Accent 3"/>
    <w:basedOn w:val="TableauNormal"/>
    <w:uiPriority w:val="49"/>
    <w:rsid w:val="00D45B5A"/>
    <w:tblPr>
      <w:tblStyleRowBandSize w:val="1"/>
      <w:tblStyleColBandSize w:val="1"/>
      <w:tblBorders>
        <w:top w:val="single" w:sz="4" w:space="0" w:color="12BEFF" w:themeColor="accent3" w:themeTint="99"/>
        <w:left w:val="single" w:sz="4" w:space="0" w:color="12BEFF" w:themeColor="accent3" w:themeTint="99"/>
        <w:bottom w:val="single" w:sz="4" w:space="0" w:color="12BEFF" w:themeColor="accent3" w:themeTint="99"/>
        <w:right w:val="single" w:sz="4" w:space="0" w:color="12BEFF" w:themeColor="accent3" w:themeTint="99"/>
        <w:insideH w:val="single" w:sz="4" w:space="0" w:color="12BEFF" w:themeColor="accent3" w:themeTint="99"/>
        <w:insideV w:val="single" w:sz="4" w:space="0" w:color="12BEFF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5473" w:themeColor="accent3"/>
          <w:left w:val="single" w:sz="4" w:space="0" w:color="005473" w:themeColor="accent3"/>
          <w:bottom w:val="single" w:sz="4" w:space="0" w:color="005473" w:themeColor="accent3"/>
          <w:right w:val="single" w:sz="4" w:space="0" w:color="005473" w:themeColor="accent3"/>
          <w:insideH w:val="nil"/>
          <w:insideV w:val="nil"/>
        </w:tcBorders>
        <w:shd w:val="clear" w:color="auto" w:fill="005473" w:themeFill="accent3"/>
      </w:tcPr>
    </w:tblStylePr>
    <w:tblStylePr w:type="lastRow">
      <w:rPr>
        <w:b/>
        <w:bCs/>
      </w:rPr>
      <w:tblPr/>
      <w:tcPr>
        <w:tcBorders>
          <w:top w:val="double" w:sz="4" w:space="0" w:color="005473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0E9FF" w:themeFill="accent3" w:themeFillTint="33"/>
      </w:tcPr>
    </w:tblStylePr>
    <w:tblStylePr w:type="band1Horz">
      <w:tblPr/>
      <w:tcPr>
        <w:shd w:val="clear" w:color="auto" w:fill="B0E9FF" w:themeFill="accent3" w:themeFillTint="33"/>
      </w:tcPr>
    </w:tblStylePr>
  </w:style>
  <w:style w:type="table" w:styleId="TableauGrille4-Accentuation4">
    <w:name w:val="Grid Table 4 Accent 4"/>
    <w:basedOn w:val="TableauNormal"/>
    <w:uiPriority w:val="49"/>
    <w:rsid w:val="00D45B5A"/>
    <w:tblPr>
      <w:tblStyleRowBandSize w:val="1"/>
      <w:tblStyleColBandSize w:val="1"/>
      <w:tblBorders>
        <w:top w:val="single" w:sz="4" w:space="0" w:color="B2A1C7" w:themeColor="accent4" w:themeTint="99"/>
        <w:left w:val="single" w:sz="4" w:space="0" w:color="B2A1C7" w:themeColor="accent4" w:themeTint="99"/>
        <w:bottom w:val="single" w:sz="4" w:space="0" w:color="B2A1C7" w:themeColor="accent4" w:themeTint="99"/>
        <w:right w:val="single" w:sz="4" w:space="0" w:color="B2A1C7" w:themeColor="accent4" w:themeTint="99"/>
        <w:insideH w:val="single" w:sz="4" w:space="0" w:color="B2A1C7" w:themeColor="accent4" w:themeTint="99"/>
        <w:insideV w:val="single" w:sz="4" w:space="0" w:color="B2A1C7" w:themeColor="accent4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8064A2" w:themeColor="accent4"/>
          <w:left w:val="single" w:sz="4" w:space="0" w:color="8064A2" w:themeColor="accent4"/>
          <w:bottom w:val="single" w:sz="4" w:space="0" w:color="8064A2" w:themeColor="accent4"/>
          <w:right w:val="single" w:sz="4" w:space="0" w:color="8064A2" w:themeColor="accent4"/>
          <w:insideH w:val="nil"/>
          <w:insideV w:val="nil"/>
        </w:tcBorders>
        <w:shd w:val="clear" w:color="auto" w:fill="8064A2" w:themeFill="accent4"/>
      </w:tcPr>
    </w:tblStylePr>
    <w:tblStylePr w:type="lastRow">
      <w:rPr>
        <w:b/>
        <w:bCs/>
      </w:rPr>
      <w:tblPr/>
      <w:tcPr>
        <w:tcBorders>
          <w:top w:val="double" w:sz="4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5DFEC" w:themeFill="accent4" w:themeFillTint="33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TableauGrille4-Accentuation5">
    <w:name w:val="Grid Table 4 Accent 5"/>
    <w:basedOn w:val="TableauNormal"/>
    <w:uiPriority w:val="49"/>
    <w:rsid w:val="00D45B5A"/>
    <w:tblPr>
      <w:tblStyleRowBandSize w:val="1"/>
      <w:tblStyleColBandSize w:val="1"/>
      <w:tblBorders>
        <w:top w:val="single" w:sz="4" w:space="0" w:color="92CDDC" w:themeColor="accent5" w:themeTint="99"/>
        <w:left w:val="single" w:sz="4" w:space="0" w:color="92CDDC" w:themeColor="accent5" w:themeTint="99"/>
        <w:bottom w:val="single" w:sz="4" w:space="0" w:color="92CDDC" w:themeColor="accent5" w:themeTint="99"/>
        <w:right w:val="single" w:sz="4" w:space="0" w:color="92CDDC" w:themeColor="accent5" w:themeTint="99"/>
        <w:insideH w:val="single" w:sz="4" w:space="0" w:color="92CDDC" w:themeColor="accent5" w:themeTint="99"/>
        <w:insideV w:val="single" w:sz="4" w:space="0" w:color="92CDDC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BACC6" w:themeColor="accent5"/>
          <w:left w:val="single" w:sz="4" w:space="0" w:color="4BACC6" w:themeColor="accent5"/>
          <w:bottom w:val="single" w:sz="4" w:space="0" w:color="4BACC6" w:themeColor="accent5"/>
          <w:right w:val="single" w:sz="4" w:space="0" w:color="4BACC6" w:themeColor="accent5"/>
          <w:insideH w:val="nil"/>
          <w:insideV w:val="nil"/>
        </w:tcBorders>
        <w:shd w:val="clear" w:color="auto" w:fill="4BACC6" w:themeFill="accent5"/>
      </w:tcPr>
    </w:tblStylePr>
    <w:tblStylePr w:type="lastRow">
      <w:rPr>
        <w:b/>
        <w:bCs/>
      </w:rPr>
      <w:tblPr/>
      <w:tcPr>
        <w:tcBorders>
          <w:top w:val="double" w:sz="4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AEEF3" w:themeFill="accent5" w:themeFillTint="33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TableauGrille4-Accentuation6">
    <w:name w:val="Grid Table 4 Accent 6"/>
    <w:basedOn w:val="TableauNormal"/>
    <w:uiPriority w:val="49"/>
    <w:rsid w:val="00D45B5A"/>
    <w:tblPr>
      <w:tblStyleRowBandSize w:val="1"/>
      <w:tblStyleColBandSize w:val="1"/>
      <w:tblBorders>
        <w:top w:val="single" w:sz="4" w:space="0" w:color="FABF8F" w:themeColor="accent6" w:themeTint="99"/>
        <w:left w:val="single" w:sz="4" w:space="0" w:color="FABF8F" w:themeColor="accent6" w:themeTint="99"/>
        <w:bottom w:val="single" w:sz="4" w:space="0" w:color="FABF8F" w:themeColor="accent6" w:themeTint="99"/>
        <w:right w:val="single" w:sz="4" w:space="0" w:color="FABF8F" w:themeColor="accent6" w:themeTint="99"/>
        <w:insideH w:val="single" w:sz="4" w:space="0" w:color="FABF8F" w:themeColor="accent6" w:themeTint="99"/>
        <w:insideV w:val="single" w:sz="4" w:space="0" w:color="FABF8F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79646" w:themeColor="accent6"/>
          <w:left w:val="single" w:sz="4" w:space="0" w:color="F79646" w:themeColor="accent6"/>
          <w:bottom w:val="single" w:sz="4" w:space="0" w:color="F79646" w:themeColor="accent6"/>
          <w:right w:val="single" w:sz="4" w:space="0" w:color="F79646" w:themeColor="accent6"/>
          <w:insideH w:val="nil"/>
          <w:insideV w:val="nil"/>
        </w:tcBorders>
        <w:shd w:val="clear" w:color="auto" w:fill="F79646" w:themeFill="accent6"/>
      </w:tcPr>
    </w:tblStylePr>
    <w:tblStylePr w:type="lastRow">
      <w:rPr>
        <w:b/>
        <w:bCs/>
      </w:rPr>
      <w:tblPr/>
      <w:tcPr>
        <w:tcBorders>
          <w:top w:val="double" w:sz="4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9D9" w:themeFill="accent6" w:themeFillTint="33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TableauGrille5Fonc">
    <w:name w:val="Grid Table 5 Dark"/>
    <w:basedOn w:val="TableauNormal"/>
    <w:uiPriority w:val="50"/>
    <w:rsid w:val="00D45B5A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999999" w:themeFill="text1" w:themeFillTint="66"/>
      </w:tcPr>
    </w:tblStylePr>
  </w:style>
  <w:style w:type="table" w:styleId="TableauGrille5Fonc-Accentuation1">
    <w:name w:val="Grid Table 5 Dark Accent 1"/>
    <w:basedOn w:val="TableauNormal"/>
    <w:uiPriority w:val="50"/>
    <w:rsid w:val="00D45B5A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BBFFF8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AA9B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AA9B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0AA9B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0AA9B" w:themeFill="accent1"/>
      </w:tcPr>
    </w:tblStylePr>
    <w:tblStylePr w:type="band1Vert">
      <w:tblPr/>
      <w:tcPr>
        <w:shd w:val="clear" w:color="auto" w:fill="77FFF2" w:themeFill="accent1" w:themeFillTint="66"/>
      </w:tcPr>
    </w:tblStylePr>
    <w:tblStylePr w:type="band1Horz">
      <w:tblPr/>
      <w:tcPr>
        <w:shd w:val="clear" w:color="auto" w:fill="77FFF2" w:themeFill="accent1" w:themeFillTint="66"/>
      </w:tcPr>
    </w:tblStylePr>
  </w:style>
  <w:style w:type="table" w:styleId="TableauGrille5Fonc-Accentuation2">
    <w:name w:val="Grid Table 5 Dark Accent 2"/>
    <w:basedOn w:val="TableauNormal"/>
    <w:uiPriority w:val="50"/>
    <w:rsid w:val="00D45B5A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BD9D8" w:themeFill="accent2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EF4641" w:themeFill="accent2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EF4641" w:themeFill="accent2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EF4641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EF4641" w:themeFill="accent2"/>
      </w:tcPr>
    </w:tblStylePr>
    <w:tblStylePr w:type="band1Vert">
      <w:tblPr/>
      <w:tcPr>
        <w:shd w:val="clear" w:color="auto" w:fill="F8B4B2" w:themeFill="accent2" w:themeFillTint="66"/>
      </w:tcPr>
    </w:tblStylePr>
    <w:tblStylePr w:type="band1Horz">
      <w:tblPr/>
      <w:tcPr>
        <w:shd w:val="clear" w:color="auto" w:fill="F8B4B2" w:themeFill="accent2" w:themeFillTint="66"/>
      </w:tcPr>
    </w:tblStylePr>
  </w:style>
  <w:style w:type="table" w:styleId="TableauGrille5Fonc-Accentuation3">
    <w:name w:val="Grid Table 5 Dark Accent 3"/>
    <w:basedOn w:val="TableauNormal"/>
    <w:uiPriority w:val="50"/>
    <w:rsid w:val="00D45B5A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B0E9FF" w:themeFill="accent3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5473" w:themeFill="accent3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5473" w:themeFill="accent3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05473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05473" w:themeFill="accent3"/>
      </w:tcPr>
    </w:tblStylePr>
    <w:tblStylePr w:type="band1Vert">
      <w:tblPr/>
      <w:tcPr>
        <w:shd w:val="clear" w:color="auto" w:fill="61D4FF" w:themeFill="accent3" w:themeFillTint="66"/>
      </w:tcPr>
    </w:tblStylePr>
    <w:tblStylePr w:type="band1Horz">
      <w:tblPr/>
      <w:tcPr>
        <w:shd w:val="clear" w:color="auto" w:fill="61D4FF" w:themeFill="accent3" w:themeFillTint="66"/>
      </w:tcPr>
    </w:tblStylePr>
  </w:style>
  <w:style w:type="table" w:styleId="TableauGrille5Fonc-Accentuation4">
    <w:name w:val="Grid Table 5 Dark Accent 4"/>
    <w:basedOn w:val="TableauNormal"/>
    <w:uiPriority w:val="50"/>
    <w:rsid w:val="00D45B5A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8064A2" w:themeFill="accent4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CCC0D9" w:themeFill="accent4" w:themeFillTint="66"/>
      </w:tcPr>
    </w:tblStylePr>
  </w:style>
  <w:style w:type="table" w:styleId="TableauGrille5Fonc-Accentuation5">
    <w:name w:val="Grid Table 5 Dark Accent 5"/>
    <w:basedOn w:val="TableauNormal"/>
    <w:uiPriority w:val="50"/>
    <w:rsid w:val="00D45B5A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BACC6" w:themeFill="accent5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B6DDE8" w:themeFill="accent5" w:themeFillTint="66"/>
      </w:tcPr>
    </w:tblStylePr>
  </w:style>
  <w:style w:type="table" w:styleId="TableauGrille5Fonc-Accentuation6">
    <w:name w:val="Grid Table 5 Dark Accent 6"/>
    <w:basedOn w:val="TableauNormal"/>
    <w:uiPriority w:val="50"/>
    <w:rsid w:val="00D45B5A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F79646" w:themeFill="accent6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D4B4" w:themeFill="accent6" w:themeFillTint="66"/>
      </w:tcPr>
    </w:tblStylePr>
  </w:style>
  <w:style w:type="table" w:styleId="TableauGrille6Couleur">
    <w:name w:val="Grid Table 6 Colorful"/>
    <w:basedOn w:val="TableauNormal"/>
    <w:uiPriority w:val="51"/>
    <w:rsid w:val="00D45B5A"/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bleauGrille6Couleur-Accentuation1">
    <w:name w:val="Grid Table 6 Colorful Accent 1"/>
    <w:basedOn w:val="TableauNormal"/>
    <w:uiPriority w:val="51"/>
    <w:rsid w:val="00D45B5A"/>
    <w:rPr>
      <w:color w:val="007F73" w:themeColor="accent1" w:themeShade="BF"/>
    </w:rPr>
    <w:tblPr>
      <w:tblStyleRowBandSize w:val="1"/>
      <w:tblStyleColBandSize w:val="1"/>
      <w:tblBorders>
        <w:top w:val="single" w:sz="4" w:space="0" w:color="33FFEC" w:themeColor="accent1" w:themeTint="99"/>
        <w:left w:val="single" w:sz="4" w:space="0" w:color="33FFEC" w:themeColor="accent1" w:themeTint="99"/>
        <w:bottom w:val="single" w:sz="4" w:space="0" w:color="33FFEC" w:themeColor="accent1" w:themeTint="99"/>
        <w:right w:val="single" w:sz="4" w:space="0" w:color="33FFEC" w:themeColor="accent1" w:themeTint="99"/>
        <w:insideH w:val="single" w:sz="4" w:space="0" w:color="33FFEC" w:themeColor="accent1" w:themeTint="99"/>
        <w:insideV w:val="single" w:sz="4" w:space="0" w:color="33FFEC" w:themeColor="accent1" w:themeTint="99"/>
      </w:tblBorders>
    </w:tblPr>
    <w:tblStylePr w:type="firstRow">
      <w:rPr>
        <w:b/>
        <w:bCs/>
      </w:rPr>
      <w:tblPr/>
      <w:tcPr>
        <w:tcBorders>
          <w:bottom w:val="single" w:sz="12" w:space="0" w:color="33FFEC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33FFEC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BFFF8" w:themeFill="accent1" w:themeFillTint="33"/>
      </w:tcPr>
    </w:tblStylePr>
    <w:tblStylePr w:type="band1Horz">
      <w:tblPr/>
      <w:tcPr>
        <w:shd w:val="clear" w:color="auto" w:fill="BBFFF8" w:themeFill="accent1" w:themeFillTint="33"/>
      </w:tcPr>
    </w:tblStylePr>
  </w:style>
  <w:style w:type="table" w:styleId="TableauGrille6Couleur-Accentuation2">
    <w:name w:val="Grid Table 6 Colorful Accent 2"/>
    <w:basedOn w:val="TableauNormal"/>
    <w:uiPriority w:val="51"/>
    <w:rsid w:val="00D45B5A"/>
    <w:rPr>
      <w:color w:val="D11711" w:themeColor="accent2" w:themeShade="BF"/>
    </w:rPr>
    <w:tblPr>
      <w:tblStyleRowBandSize w:val="1"/>
      <w:tblStyleColBandSize w:val="1"/>
      <w:tblBorders>
        <w:top w:val="single" w:sz="4" w:space="0" w:color="F58F8C" w:themeColor="accent2" w:themeTint="99"/>
        <w:left w:val="single" w:sz="4" w:space="0" w:color="F58F8C" w:themeColor="accent2" w:themeTint="99"/>
        <w:bottom w:val="single" w:sz="4" w:space="0" w:color="F58F8C" w:themeColor="accent2" w:themeTint="99"/>
        <w:right w:val="single" w:sz="4" w:space="0" w:color="F58F8C" w:themeColor="accent2" w:themeTint="99"/>
        <w:insideH w:val="single" w:sz="4" w:space="0" w:color="F58F8C" w:themeColor="accent2" w:themeTint="99"/>
        <w:insideV w:val="single" w:sz="4" w:space="0" w:color="F58F8C" w:themeColor="accent2" w:themeTint="99"/>
      </w:tblBorders>
    </w:tblPr>
    <w:tblStylePr w:type="firstRow">
      <w:rPr>
        <w:b/>
        <w:bCs/>
      </w:rPr>
      <w:tblPr/>
      <w:tcPr>
        <w:tcBorders>
          <w:bottom w:val="single" w:sz="12" w:space="0" w:color="F58F8C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F58F8C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D9D8" w:themeFill="accent2" w:themeFillTint="33"/>
      </w:tcPr>
    </w:tblStylePr>
    <w:tblStylePr w:type="band1Horz">
      <w:tblPr/>
      <w:tcPr>
        <w:shd w:val="clear" w:color="auto" w:fill="FBD9D8" w:themeFill="accent2" w:themeFillTint="33"/>
      </w:tcPr>
    </w:tblStylePr>
  </w:style>
  <w:style w:type="table" w:styleId="TableauGrille6Couleur-Accentuation3">
    <w:name w:val="Grid Table 6 Colorful Accent 3"/>
    <w:basedOn w:val="TableauNormal"/>
    <w:uiPriority w:val="51"/>
    <w:rsid w:val="00D45B5A"/>
    <w:rPr>
      <w:color w:val="003E56" w:themeColor="accent3" w:themeShade="BF"/>
    </w:rPr>
    <w:tblPr>
      <w:tblStyleRowBandSize w:val="1"/>
      <w:tblStyleColBandSize w:val="1"/>
      <w:tblBorders>
        <w:top w:val="single" w:sz="4" w:space="0" w:color="12BEFF" w:themeColor="accent3" w:themeTint="99"/>
        <w:left w:val="single" w:sz="4" w:space="0" w:color="12BEFF" w:themeColor="accent3" w:themeTint="99"/>
        <w:bottom w:val="single" w:sz="4" w:space="0" w:color="12BEFF" w:themeColor="accent3" w:themeTint="99"/>
        <w:right w:val="single" w:sz="4" w:space="0" w:color="12BEFF" w:themeColor="accent3" w:themeTint="99"/>
        <w:insideH w:val="single" w:sz="4" w:space="0" w:color="12BEFF" w:themeColor="accent3" w:themeTint="99"/>
        <w:insideV w:val="single" w:sz="4" w:space="0" w:color="12BEFF" w:themeColor="accent3" w:themeTint="99"/>
      </w:tblBorders>
    </w:tblPr>
    <w:tblStylePr w:type="firstRow">
      <w:rPr>
        <w:b/>
        <w:bCs/>
      </w:rPr>
      <w:tblPr/>
      <w:tcPr>
        <w:tcBorders>
          <w:bottom w:val="single" w:sz="12" w:space="0" w:color="12BEFF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12BEFF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0E9FF" w:themeFill="accent3" w:themeFillTint="33"/>
      </w:tcPr>
    </w:tblStylePr>
    <w:tblStylePr w:type="band1Horz">
      <w:tblPr/>
      <w:tcPr>
        <w:shd w:val="clear" w:color="auto" w:fill="B0E9FF" w:themeFill="accent3" w:themeFillTint="33"/>
      </w:tcPr>
    </w:tblStylePr>
  </w:style>
  <w:style w:type="table" w:styleId="TableauGrille6Couleur-Accentuation4">
    <w:name w:val="Grid Table 6 Colorful Accent 4"/>
    <w:basedOn w:val="TableauNormal"/>
    <w:uiPriority w:val="51"/>
    <w:rsid w:val="00D45B5A"/>
    <w:rPr>
      <w:color w:val="5F497A" w:themeColor="accent4" w:themeShade="BF"/>
    </w:rPr>
    <w:tblPr>
      <w:tblStyleRowBandSize w:val="1"/>
      <w:tblStyleColBandSize w:val="1"/>
      <w:tblBorders>
        <w:top w:val="single" w:sz="4" w:space="0" w:color="B2A1C7" w:themeColor="accent4" w:themeTint="99"/>
        <w:left w:val="single" w:sz="4" w:space="0" w:color="B2A1C7" w:themeColor="accent4" w:themeTint="99"/>
        <w:bottom w:val="single" w:sz="4" w:space="0" w:color="B2A1C7" w:themeColor="accent4" w:themeTint="99"/>
        <w:right w:val="single" w:sz="4" w:space="0" w:color="B2A1C7" w:themeColor="accent4" w:themeTint="99"/>
        <w:insideH w:val="single" w:sz="4" w:space="0" w:color="B2A1C7" w:themeColor="accent4" w:themeTint="99"/>
        <w:insideV w:val="single" w:sz="4" w:space="0" w:color="B2A1C7" w:themeColor="accent4" w:themeTint="99"/>
      </w:tblBorders>
    </w:tblPr>
    <w:tblStylePr w:type="firstRow">
      <w:rPr>
        <w:b/>
        <w:bCs/>
      </w:rPr>
      <w:tblPr/>
      <w:tcPr>
        <w:tcBorders>
          <w:bottom w:val="single" w:sz="12" w:space="0" w:color="B2A1C7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B2A1C7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5DFEC" w:themeFill="accent4" w:themeFillTint="33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TableauGrille6Couleur-Accentuation5">
    <w:name w:val="Grid Table 6 Colorful Accent 5"/>
    <w:basedOn w:val="TableauNormal"/>
    <w:uiPriority w:val="51"/>
    <w:rsid w:val="00D45B5A"/>
    <w:rPr>
      <w:color w:val="31849B" w:themeColor="accent5" w:themeShade="BF"/>
    </w:rPr>
    <w:tblPr>
      <w:tblStyleRowBandSize w:val="1"/>
      <w:tblStyleColBandSize w:val="1"/>
      <w:tblBorders>
        <w:top w:val="single" w:sz="4" w:space="0" w:color="92CDDC" w:themeColor="accent5" w:themeTint="99"/>
        <w:left w:val="single" w:sz="4" w:space="0" w:color="92CDDC" w:themeColor="accent5" w:themeTint="99"/>
        <w:bottom w:val="single" w:sz="4" w:space="0" w:color="92CDDC" w:themeColor="accent5" w:themeTint="99"/>
        <w:right w:val="single" w:sz="4" w:space="0" w:color="92CDDC" w:themeColor="accent5" w:themeTint="99"/>
        <w:insideH w:val="single" w:sz="4" w:space="0" w:color="92CDDC" w:themeColor="accent5" w:themeTint="99"/>
        <w:insideV w:val="single" w:sz="4" w:space="0" w:color="92CDDC" w:themeColor="accent5" w:themeTint="99"/>
      </w:tblBorders>
    </w:tblPr>
    <w:tblStylePr w:type="firstRow">
      <w:rPr>
        <w:b/>
        <w:bCs/>
      </w:rPr>
      <w:tblPr/>
      <w:tcPr>
        <w:tcBorders>
          <w:bottom w:val="single" w:sz="12" w:space="0" w:color="92CDDC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92CDDC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AEEF3" w:themeFill="accent5" w:themeFillTint="33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TableauGrille6Couleur-Accentuation6">
    <w:name w:val="Grid Table 6 Colorful Accent 6"/>
    <w:basedOn w:val="TableauNormal"/>
    <w:uiPriority w:val="51"/>
    <w:rsid w:val="00D45B5A"/>
    <w:rPr>
      <w:color w:val="E36C0A" w:themeColor="accent6" w:themeShade="BF"/>
    </w:rPr>
    <w:tblPr>
      <w:tblStyleRowBandSize w:val="1"/>
      <w:tblStyleColBandSize w:val="1"/>
      <w:tblBorders>
        <w:top w:val="single" w:sz="4" w:space="0" w:color="FABF8F" w:themeColor="accent6" w:themeTint="99"/>
        <w:left w:val="single" w:sz="4" w:space="0" w:color="FABF8F" w:themeColor="accent6" w:themeTint="99"/>
        <w:bottom w:val="single" w:sz="4" w:space="0" w:color="FABF8F" w:themeColor="accent6" w:themeTint="99"/>
        <w:right w:val="single" w:sz="4" w:space="0" w:color="FABF8F" w:themeColor="accent6" w:themeTint="99"/>
        <w:insideH w:val="single" w:sz="4" w:space="0" w:color="FABF8F" w:themeColor="accent6" w:themeTint="99"/>
        <w:insideV w:val="single" w:sz="4" w:space="0" w:color="FABF8F" w:themeColor="accent6" w:themeTint="99"/>
      </w:tblBorders>
    </w:tblPr>
    <w:tblStylePr w:type="firstRow">
      <w:rPr>
        <w:b/>
        <w:bCs/>
      </w:rPr>
      <w:tblPr/>
      <w:tcPr>
        <w:tcBorders>
          <w:bottom w:val="single" w:sz="12" w:space="0" w:color="FABF8F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FABF8F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9D9" w:themeFill="accent6" w:themeFillTint="33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TableauGrille7Couleur">
    <w:name w:val="Grid Table 7 Colorful"/>
    <w:basedOn w:val="TableauNormal"/>
    <w:uiPriority w:val="52"/>
    <w:rsid w:val="00D45B5A"/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table" w:styleId="TableauGrille7Couleur-Accentuation1">
    <w:name w:val="Grid Table 7 Colorful Accent 1"/>
    <w:basedOn w:val="TableauNormal"/>
    <w:uiPriority w:val="52"/>
    <w:rsid w:val="00D45B5A"/>
    <w:rPr>
      <w:color w:val="007F73" w:themeColor="accent1" w:themeShade="BF"/>
    </w:rPr>
    <w:tblPr>
      <w:tblStyleRowBandSize w:val="1"/>
      <w:tblStyleColBandSize w:val="1"/>
      <w:tblBorders>
        <w:top w:val="single" w:sz="4" w:space="0" w:color="33FFEC" w:themeColor="accent1" w:themeTint="99"/>
        <w:left w:val="single" w:sz="4" w:space="0" w:color="33FFEC" w:themeColor="accent1" w:themeTint="99"/>
        <w:bottom w:val="single" w:sz="4" w:space="0" w:color="33FFEC" w:themeColor="accent1" w:themeTint="99"/>
        <w:right w:val="single" w:sz="4" w:space="0" w:color="33FFEC" w:themeColor="accent1" w:themeTint="99"/>
        <w:insideH w:val="single" w:sz="4" w:space="0" w:color="33FFEC" w:themeColor="accent1" w:themeTint="99"/>
        <w:insideV w:val="single" w:sz="4" w:space="0" w:color="33FFEC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BBFFF8" w:themeFill="accent1" w:themeFillTint="33"/>
      </w:tcPr>
    </w:tblStylePr>
    <w:tblStylePr w:type="band1Horz">
      <w:tblPr/>
      <w:tcPr>
        <w:shd w:val="clear" w:color="auto" w:fill="BBFFF8" w:themeFill="accent1" w:themeFillTint="33"/>
      </w:tcPr>
    </w:tblStylePr>
    <w:tblStylePr w:type="neCell">
      <w:tblPr/>
      <w:tcPr>
        <w:tcBorders>
          <w:bottom w:val="single" w:sz="4" w:space="0" w:color="33FFEC" w:themeColor="accent1" w:themeTint="99"/>
        </w:tcBorders>
      </w:tcPr>
    </w:tblStylePr>
    <w:tblStylePr w:type="nwCell">
      <w:tblPr/>
      <w:tcPr>
        <w:tcBorders>
          <w:bottom w:val="single" w:sz="4" w:space="0" w:color="33FFEC" w:themeColor="accent1" w:themeTint="99"/>
        </w:tcBorders>
      </w:tcPr>
    </w:tblStylePr>
    <w:tblStylePr w:type="seCell">
      <w:tblPr/>
      <w:tcPr>
        <w:tcBorders>
          <w:top w:val="single" w:sz="4" w:space="0" w:color="33FFEC" w:themeColor="accent1" w:themeTint="99"/>
        </w:tcBorders>
      </w:tcPr>
    </w:tblStylePr>
    <w:tblStylePr w:type="swCell">
      <w:tblPr/>
      <w:tcPr>
        <w:tcBorders>
          <w:top w:val="single" w:sz="4" w:space="0" w:color="33FFEC" w:themeColor="accent1" w:themeTint="99"/>
        </w:tcBorders>
      </w:tcPr>
    </w:tblStylePr>
  </w:style>
  <w:style w:type="table" w:styleId="TableauGrille7Couleur-Accentuation2">
    <w:name w:val="Grid Table 7 Colorful Accent 2"/>
    <w:basedOn w:val="TableauNormal"/>
    <w:uiPriority w:val="52"/>
    <w:rsid w:val="00D45B5A"/>
    <w:rPr>
      <w:color w:val="D11711" w:themeColor="accent2" w:themeShade="BF"/>
    </w:rPr>
    <w:tblPr>
      <w:tblStyleRowBandSize w:val="1"/>
      <w:tblStyleColBandSize w:val="1"/>
      <w:tblBorders>
        <w:top w:val="single" w:sz="4" w:space="0" w:color="F58F8C" w:themeColor="accent2" w:themeTint="99"/>
        <w:left w:val="single" w:sz="4" w:space="0" w:color="F58F8C" w:themeColor="accent2" w:themeTint="99"/>
        <w:bottom w:val="single" w:sz="4" w:space="0" w:color="F58F8C" w:themeColor="accent2" w:themeTint="99"/>
        <w:right w:val="single" w:sz="4" w:space="0" w:color="F58F8C" w:themeColor="accent2" w:themeTint="99"/>
        <w:insideH w:val="single" w:sz="4" w:space="0" w:color="F58F8C" w:themeColor="accent2" w:themeTint="99"/>
        <w:insideV w:val="single" w:sz="4" w:space="0" w:color="F58F8C" w:themeColor="accent2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BD9D8" w:themeFill="accent2" w:themeFillTint="33"/>
      </w:tcPr>
    </w:tblStylePr>
    <w:tblStylePr w:type="band1Horz">
      <w:tblPr/>
      <w:tcPr>
        <w:shd w:val="clear" w:color="auto" w:fill="FBD9D8" w:themeFill="accent2" w:themeFillTint="33"/>
      </w:tcPr>
    </w:tblStylePr>
    <w:tblStylePr w:type="neCell">
      <w:tblPr/>
      <w:tcPr>
        <w:tcBorders>
          <w:bottom w:val="single" w:sz="4" w:space="0" w:color="F58F8C" w:themeColor="accent2" w:themeTint="99"/>
        </w:tcBorders>
      </w:tcPr>
    </w:tblStylePr>
    <w:tblStylePr w:type="nwCell">
      <w:tblPr/>
      <w:tcPr>
        <w:tcBorders>
          <w:bottom w:val="single" w:sz="4" w:space="0" w:color="F58F8C" w:themeColor="accent2" w:themeTint="99"/>
        </w:tcBorders>
      </w:tcPr>
    </w:tblStylePr>
    <w:tblStylePr w:type="seCell">
      <w:tblPr/>
      <w:tcPr>
        <w:tcBorders>
          <w:top w:val="single" w:sz="4" w:space="0" w:color="F58F8C" w:themeColor="accent2" w:themeTint="99"/>
        </w:tcBorders>
      </w:tcPr>
    </w:tblStylePr>
    <w:tblStylePr w:type="swCell">
      <w:tblPr/>
      <w:tcPr>
        <w:tcBorders>
          <w:top w:val="single" w:sz="4" w:space="0" w:color="F58F8C" w:themeColor="accent2" w:themeTint="99"/>
        </w:tcBorders>
      </w:tcPr>
    </w:tblStylePr>
  </w:style>
  <w:style w:type="table" w:styleId="TableauGrille7Couleur-Accentuation3">
    <w:name w:val="Grid Table 7 Colorful Accent 3"/>
    <w:basedOn w:val="TableauNormal"/>
    <w:uiPriority w:val="52"/>
    <w:rsid w:val="00D45B5A"/>
    <w:rPr>
      <w:color w:val="003E56" w:themeColor="accent3" w:themeShade="BF"/>
    </w:rPr>
    <w:tblPr>
      <w:tblStyleRowBandSize w:val="1"/>
      <w:tblStyleColBandSize w:val="1"/>
      <w:tblBorders>
        <w:top w:val="single" w:sz="4" w:space="0" w:color="12BEFF" w:themeColor="accent3" w:themeTint="99"/>
        <w:left w:val="single" w:sz="4" w:space="0" w:color="12BEFF" w:themeColor="accent3" w:themeTint="99"/>
        <w:bottom w:val="single" w:sz="4" w:space="0" w:color="12BEFF" w:themeColor="accent3" w:themeTint="99"/>
        <w:right w:val="single" w:sz="4" w:space="0" w:color="12BEFF" w:themeColor="accent3" w:themeTint="99"/>
        <w:insideH w:val="single" w:sz="4" w:space="0" w:color="12BEFF" w:themeColor="accent3" w:themeTint="99"/>
        <w:insideV w:val="single" w:sz="4" w:space="0" w:color="12BEFF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B0E9FF" w:themeFill="accent3" w:themeFillTint="33"/>
      </w:tcPr>
    </w:tblStylePr>
    <w:tblStylePr w:type="band1Horz">
      <w:tblPr/>
      <w:tcPr>
        <w:shd w:val="clear" w:color="auto" w:fill="B0E9FF" w:themeFill="accent3" w:themeFillTint="33"/>
      </w:tcPr>
    </w:tblStylePr>
    <w:tblStylePr w:type="neCell">
      <w:tblPr/>
      <w:tcPr>
        <w:tcBorders>
          <w:bottom w:val="single" w:sz="4" w:space="0" w:color="12BEFF" w:themeColor="accent3" w:themeTint="99"/>
        </w:tcBorders>
      </w:tcPr>
    </w:tblStylePr>
    <w:tblStylePr w:type="nwCell">
      <w:tblPr/>
      <w:tcPr>
        <w:tcBorders>
          <w:bottom w:val="single" w:sz="4" w:space="0" w:color="12BEFF" w:themeColor="accent3" w:themeTint="99"/>
        </w:tcBorders>
      </w:tcPr>
    </w:tblStylePr>
    <w:tblStylePr w:type="seCell">
      <w:tblPr/>
      <w:tcPr>
        <w:tcBorders>
          <w:top w:val="single" w:sz="4" w:space="0" w:color="12BEFF" w:themeColor="accent3" w:themeTint="99"/>
        </w:tcBorders>
      </w:tcPr>
    </w:tblStylePr>
    <w:tblStylePr w:type="swCell">
      <w:tblPr/>
      <w:tcPr>
        <w:tcBorders>
          <w:top w:val="single" w:sz="4" w:space="0" w:color="12BEFF" w:themeColor="accent3" w:themeTint="99"/>
        </w:tcBorders>
      </w:tcPr>
    </w:tblStylePr>
  </w:style>
  <w:style w:type="table" w:styleId="TableauGrille7Couleur-Accentuation4">
    <w:name w:val="Grid Table 7 Colorful Accent 4"/>
    <w:basedOn w:val="TableauNormal"/>
    <w:uiPriority w:val="52"/>
    <w:rsid w:val="00D45B5A"/>
    <w:rPr>
      <w:color w:val="5F497A" w:themeColor="accent4" w:themeShade="BF"/>
    </w:rPr>
    <w:tblPr>
      <w:tblStyleRowBandSize w:val="1"/>
      <w:tblStyleColBandSize w:val="1"/>
      <w:tblBorders>
        <w:top w:val="single" w:sz="4" w:space="0" w:color="B2A1C7" w:themeColor="accent4" w:themeTint="99"/>
        <w:left w:val="single" w:sz="4" w:space="0" w:color="B2A1C7" w:themeColor="accent4" w:themeTint="99"/>
        <w:bottom w:val="single" w:sz="4" w:space="0" w:color="B2A1C7" w:themeColor="accent4" w:themeTint="99"/>
        <w:right w:val="single" w:sz="4" w:space="0" w:color="B2A1C7" w:themeColor="accent4" w:themeTint="99"/>
        <w:insideH w:val="single" w:sz="4" w:space="0" w:color="B2A1C7" w:themeColor="accent4" w:themeTint="99"/>
        <w:insideV w:val="single" w:sz="4" w:space="0" w:color="B2A1C7" w:themeColor="accent4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5DFEC" w:themeFill="accent4" w:themeFillTint="33"/>
      </w:tcPr>
    </w:tblStylePr>
    <w:tblStylePr w:type="band1Horz">
      <w:tblPr/>
      <w:tcPr>
        <w:shd w:val="clear" w:color="auto" w:fill="E5DFEC" w:themeFill="accent4" w:themeFillTint="33"/>
      </w:tcPr>
    </w:tblStylePr>
    <w:tblStylePr w:type="neCell">
      <w:tblPr/>
      <w:tcPr>
        <w:tcBorders>
          <w:bottom w:val="single" w:sz="4" w:space="0" w:color="B2A1C7" w:themeColor="accent4" w:themeTint="99"/>
        </w:tcBorders>
      </w:tcPr>
    </w:tblStylePr>
    <w:tblStylePr w:type="nwCell">
      <w:tblPr/>
      <w:tcPr>
        <w:tcBorders>
          <w:bottom w:val="single" w:sz="4" w:space="0" w:color="B2A1C7" w:themeColor="accent4" w:themeTint="99"/>
        </w:tcBorders>
      </w:tcPr>
    </w:tblStylePr>
    <w:tblStylePr w:type="seCell">
      <w:tblPr/>
      <w:tcPr>
        <w:tcBorders>
          <w:top w:val="single" w:sz="4" w:space="0" w:color="B2A1C7" w:themeColor="accent4" w:themeTint="99"/>
        </w:tcBorders>
      </w:tcPr>
    </w:tblStylePr>
    <w:tblStylePr w:type="swCell">
      <w:tblPr/>
      <w:tcPr>
        <w:tcBorders>
          <w:top w:val="single" w:sz="4" w:space="0" w:color="B2A1C7" w:themeColor="accent4" w:themeTint="99"/>
        </w:tcBorders>
      </w:tcPr>
    </w:tblStylePr>
  </w:style>
  <w:style w:type="table" w:styleId="TableauGrille7Couleur-Accentuation5">
    <w:name w:val="Grid Table 7 Colorful Accent 5"/>
    <w:basedOn w:val="TableauNormal"/>
    <w:uiPriority w:val="52"/>
    <w:rsid w:val="00D45B5A"/>
    <w:rPr>
      <w:color w:val="31849B" w:themeColor="accent5" w:themeShade="BF"/>
    </w:rPr>
    <w:tblPr>
      <w:tblStyleRowBandSize w:val="1"/>
      <w:tblStyleColBandSize w:val="1"/>
      <w:tblBorders>
        <w:top w:val="single" w:sz="4" w:space="0" w:color="92CDDC" w:themeColor="accent5" w:themeTint="99"/>
        <w:left w:val="single" w:sz="4" w:space="0" w:color="92CDDC" w:themeColor="accent5" w:themeTint="99"/>
        <w:bottom w:val="single" w:sz="4" w:space="0" w:color="92CDDC" w:themeColor="accent5" w:themeTint="99"/>
        <w:right w:val="single" w:sz="4" w:space="0" w:color="92CDDC" w:themeColor="accent5" w:themeTint="99"/>
        <w:insideH w:val="single" w:sz="4" w:space="0" w:color="92CDDC" w:themeColor="accent5" w:themeTint="99"/>
        <w:insideV w:val="single" w:sz="4" w:space="0" w:color="92CDDC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AEEF3" w:themeFill="accent5" w:themeFillTint="33"/>
      </w:tcPr>
    </w:tblStylePr>
    <w:tblStylePr w:type="band1Horz">
      <w:tblPr/>
      <w:tcPr>
        <w:shd w:val="clear" w:color="auto" w:fill="DAEEF3" w:themeFill="accent5" w:themeFillTint="33"/>
      </w:tcPr>
    </w:tblStylePr>
    <w:tblStylePr w:type="neCell">
      <w:tblPr/>
      <w:tcPr>
        <w:tcBorders>
          <w:bottom w:val="single" w:sz="4" w:space="0" w:color="92CDDC" w:themeColor="accent5" w:themeTint="99"/>
        </w:tcBorders>
      </w:tcPr>
    </w:tblStylePr>
    <w:tblStylePr w:type="nwCell">
      <w:tblPr/>
      <w:tcPr>
        <w:tcBorders>
          <w:bottom w:val="single" w:sz="4" w:space="0" w:color="92CDDC" w:themeColor="accent5" w:themeTint="99"/>
        </w:tcBorders>
      </w:tcPr>
    </w:tblStylePr>
    <w:tblStylePr w:type="seCell">
      <w:tblPr/>
      <w:tcPr>
        <w:tcBorders>
          <w:top w:val="single" w:sz="4" w:space="0" w:color="92CDDC" w:themeColor="accent5" w:themeTint="99"/>
        </w:tcBorders>
      </w:tcPr>
    </w:tblStylePr>
    <w:tblStylePr w:type="swCell">
      <w:tblPr/>
      <w:tcPr>
        <w:tcBorders>
          <w:top w:val="single" w:sz="4" w:space="0" w:color="92CDDC" w:themeColor="accent5" w:themeTint="99"/>
        </w:tcBorders>
      </w:tcPr>
    </w:tblStylePr>
  </w:style>
  <w:style w:type="table" w:styleId="TableauGrille7Couleur-Accentuation6">
    <w:name w:val="Grid Table 7 Colorful Accent 6"/>
    <w:basedOn w:val="TableauNormal"/>
    <w:uiPriority w:val="52"/>
    <w:rsid w:val="00D45B5A"/>
    <w:rPr>
      <w:color w:val="E36C0A" w:themeColor="accent6" w:themeShade="BF"/>
    </w:rPr>
    <w:tblPr>
      <w:tblStyleRowBandSize w:val="1"/>
      <w:tblStyleColBandSize w:val="1"/>
      <w:tblBorders>
        <w:top w:val="single" w:sz="4" w:space="0" w:color="FABF8F" w:themeColor="accent6" w:themeTint="99"/>
        <w:left w:val="single" w:sz="4" w:space="0" w:color="FABF8F" w:themeColor="accent6" w:themeTint="99"/>
        <w:bottom w:val="single" w:sz="4" w:space="0" w:color="FABF8F" w:themeColor="accent6" w:themeTint="99"/>
        <w:right w:val="single" w:sz="4" w:space="0" w:color="FABF8F" w:themeColor="accent6" w:themeTint="99"/>
        <w:insideH w:val="single" w:sz="4" w:space="0" w:color="FABF8F" w:themeColor="accent6" w:themeTint="99"/>
        <w:insideV w:val="single" w:sz="4" w:space="0" w:color="FABF8F" w:themeColor="accent6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DE9D9" w:themeFill="accent6" w:themeFillTint="33"/>
      </w:tcPr>
    </w:tblStylePr>
    <w:tblStylePr w:type="band1Horz">
      <w:tblPr/>
      <w:tcPr>
        <w:shd w:val="clear" w:color="auto" w:fill="FDE9D9" w:themeFill="accent6" w:themeFillTint="33"/>
      </w:tcPr>
    </w:tblStylePr>
    <w:tblStylePr w:type="neCell">
      <w:tblPr/>
      <w:tcPr>
        <w:tcBorders>
          <w:bottom w:val="single" w:sz="4" w:space="0" w:color="FABF8F" w:themeColor="accent6" w:themeTint="99"/>
        </w:tcBorders>
      </w:tcPr>
    </w:tblStylePr>
    <w:tblStylePr w:type="nwCell">
      <w:tblPr/>
      <w:tcPr>
        <w:tcBorders>
          <w:bottom w:val="single" w:sz="4" w:space="0" w:color="FABF8F" w:themeColor="accent6" w:themeTint="99"/>
        </w:tcBorders>
      </w:tcPr>
    </w:tblStylePr>
    <w:tblStylePr w:type="seCell">
      <w:tblPr/>
      <w:tcPr>
        <w:tcBorders>
          <w:top w:val="single" w:sz="4" w:space="0" w:color="FABF8F" w:themeColor="accent6" w:themeTint="99"/>
        </w:tcBorders>
      </w:tcPr>
    </w:tblStylePr>
    <w:tblStylePr w:type="swCell">
      <w:tblPr/>
      <w:tcPr>
        <w:tcBorders>
          <w:top w:val="single" w:sz="4" w:space="0" w:color="FABF8F" w:themeColor="accent6" w:themeTint="99"/>
        </w:tcBorders>
      </w:tcPr>
    </w:tblStylePr>
  </w:style>
  <w:style w:type="table" w:styleId="Tableauweb1">
    <w:name w:val="Table Web 1"/>
    <w:basedOn w:val="TableauNormal"/>
    <w:uiPriority w:val="99"/>
    <w:semiHidden/>
    <w:unhideWhenUsed/>
    <w:rsid w:val="00D45B5A"/>
    <w:tblPr>
      <w:tblCellSpacing w:w="20" w:type="dxa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auweb2">
    <w:name w:val="Table Web 2"/>
    <w:basedOn w:val="TableauNormal"/>
    <w:uiPriority w:val="99"/>
    <w:semiHidden/>
    <w:unhideWhenUsed/>
    <w:rsid w:val="00D45B5A"/>
    <w:tblPr>
      <w:tblCellSpacing w:w="20" w:type="dxa"/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auweb3">
    <w:name w:val="Table Web 3"/>
    <w:basedOn w:val="TableauNormal"/>
    <w:uiPriority w:val="99"/>
    <w:rsid w:val="00D45B5A"/>
    <w:tblPr>
      <w:tblCellSpacing w:w="20" w:type="dxa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character" w:styleId="Appelnotedebasdep">
    <w:name w:val="footnote reference"/>
    <w:basedOn w:val="Policepardfaut"/>
    <w:uiPriority w:val="99"/>
    <w:semiHidden/>
    <w:unhideWhenUsed/>
    <w:rsid w:val="00D45B5A"/>
    <w:rPr>
      <w:rFonts w:ascii="Calibri" w:hAnsi="Calibri" w:cs="Calibri"/>
      <w:vertAlign w:val="superscript"/>
    </w:rPr>
  </w:style>
  <w:style w:type="character" w:styleId="Numrodeligne">
    <w:name w:val="line number"/>
    <w:basedOn w:val="Policepardfaut"/>
    <w:uiPriority w:val="99"/>
    <w:semiHidden/>
    <w:unhideWhenUsed/>
    <w:rsid w:val="00D45B5A"/>
    <w:rPr>
      <w:rFonts w:ascii="Calibri" w:hAnsi="Calibri" w:cs="Calibri"/>
    </w:rPr>
  </w:style>
  <w:style w:type="table" w:styleId="Effetsdetableau3D1">
    <w:name w:val="Table 3D effects 1"/>
    <w:basedOn w:val="TableauNormal"/>
    <w:uiPriority w:val="99"/>
    <w:semiHidden/>
    <w:unhideWhenUsed/>
    <w:rsid w:val="00D45B5A"/>
    <w:tblPr/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neCell">
      <w:tblPr/>
      <w:tcPr>
        <w:tcBorders>
          <w:left w:val="none" w:sz="0" w:space="0" w:color="auto"/>
          <w:bottom w:val="none" w:sz="0" w:space="0" w:color="auto"/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bottom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  <w:tblStylePr w:type="seCell">
      <w:tblPr/>
      <w:tcPr>
        <w:tcBorders>
          <w:top w:val="none" w:sz="0" w:space="0" w:color="auto"/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op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Effetsdetableau3D2">
    <w:name w:val="Table 3D effects 2"/>
    <w:basedOn w:val="TableauNormal"/>
    <w:uiPriority w:val="99"/>
    <w:semiHidden/>
    <w:unhideWhenUsed/>
    <w:rsid w:val="00D45B5A"/>
    <w:tblPr>
      <w:tblStyleRowBandSize w:val="1"/>
    </w:tblPr>
    <w:tcPr>
      <w:shd w:val="solid" w:color="C0C0C0" w:fill="FFFFFF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Effetsdetableau3D3">
    <w:name w:val="Table 3D effects 3"/>
    <w:basedOn w:val="TableauNormal"/>
    <w:uiPriority w:val="99"/>
    <w:semiHidden/>
    <w:unhideWhenUsed/>
    <w:rsid w:val="00D45B5A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hmedutableau">
    <w:name w:val="Table Theme"/>
    <w:basedOn w:val="TableauNormal"/>
    <w:uiPriority w:val="99"/>
    <w:semiHidden/>
    <w:unhideWhenUsed/>
    <w:rsid w:val="00D45B5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Numrodepage">
    <w:name w:val="page number"/>
    <w:basedOn w:val="Policepardfaut"/>
    <w:uiPriority w:val="99"/>
    <w:semiHidden/>
    <w:unhideWhenUsed/>
    <w:rsid w:val="00D45B5A"/>
    <w:rPr>
      <w:rFonts w:ascii="Calibri" w:hAnsi="Calibri" w:cs="Calibri"/>
    </w:rPr>
  </w:style>
  <w:style w:type="paragraph" w:customStyle="1" w:styleId="Listlevel1">
    <w:name w:val="List level 1"/>
    <w:basedOn w:val="Normal"/>
    <w:qFormat/>
    <w:rsid w:val="000F695C"/>
    <w:pPr>
      <w:numPr>
        <w:numId w:val="14"/>
      </w:numPr>
      <w:spacing w:after="120"/>
      <w:ind w:left="227" w:hanging="227"/>
    </w:pPr>
  </w:style>
  <w:style w:type="paragraph" w:customStyle="1" w:styleId="Listlevel2">
    <w:name w:val="List level 2"/>
    <w:basedOn w:val="Listlevel1"/>
    <w:qFormat/>
    <w:rsid w:val="000F695C"/>
    <w:pPr>
      <w:ind w:left="454"/>
    </w:pPr>
    <w:rPr>
      <w:color w:val="00AA9B" w:themeColor="accent1"/>
    </w:rPr>
  </w:style>
  <w:style w:type="paragraph" w:customStyle="1" w:styleId="Listlevel3">
    <w:name w:val="List level 3"/>
    <w:basedOn w:val="Listlevel1"/>
    <w:qFormat/>
    <w:rsid w:val="009325DA"/>
    <w:pPr>
      <w:ind w:left="681"/>
    </w:pPr>
    <w:rPr>
      <w:sz w:val="14"/>
    </w:rPr>
  </w:style>
  <w:style w:type="paragraph" w:customStyle="1" w:styleId="Listlevel4">
    <w:name w:val="List level 4"/>
    <w:basedOn w:val="Listlevel3"/>
    <w:qFormat/>
    <w:rsid w:val="009325DA"/>
    <w:pPr>
      <w:ind w:left="907"/>
    </w:pPr>
    <w:rPr>
      <w:color w:val="00AA9B" w:themeColor="accent1"/>
    </w:rPr>
  </w:style>
  <w:style w:type="paragraph" w:customStyle="1" w:styleId="Normaltextbold">
    <w:name w:val="Normal text bold"/>
    <w:basedOn w:val="Normal"/>
    <w:qFormat/>
    <w:rsid w:val="004D67C9"/>
    <w:rPr>
      <w:b/>
      <w:color w:val="EF4641" w:themeColor="accent2"/>
    </w:rPr>
  </w:style>
  <w:style w:type="paragraph" w:customStyle="1" w:styleId="Paragraphtitle">
    <w:name w:val="Paragraph title"/>
    <w:basedOn w:val="Normal"/>
    <w:qFormat/>
    <w:rsid w:val="00293D76"/>
    <w:pPr>
      <w:spacing w:before="300"/>
    </w:pPr>
    <w:rPr>
      <w:b/>
      <w:sz w:val="24"/>
    </w:rPr>
  </w:style>
  <w:style w:type="paragraph" w:customStyle="1" w:styleId="Texttablewhitebold">
    <w:name w:val="Text table white bold"/>
    <w:basedOn w:val="Normal"/>
    <w:qFormat/>
    <w:rsid w:val="00493B6C"/>
    <w:pPr>
      <w:spacing w:after="0"/>
    </w:pPr>
    <w:rPr>
      <w:b/>
      <w:color w:val="FFFFFF" w:themeColor="background1"/>
      <w:sz w:val="30"/>
      <w:lang w:val="en-US"/>
    </w:rPr>
  </w:style>
  <w:style w:type="paragraph" w:customStyle="1" w:styleId="Texttable">
    <w:name w:val="Text table"/>
    <w:basedOn w:val="Normal"/>
    <w:qFormat/>
    <w:rsid w:val="00A937F9"/>
    <w:pPr>
      <w:spacing w:after="0"/>
    </w:pPr>
    <w:rPr>
      <w:lang w:val="en-US"/>
    </w:rPr>
  </w:style>
  <w:style w:type="paragraph" w:customStyle="1" w:styleId="Texttablewithlist">
    <w:name w:val="Text table with list"/>
    <w:basedOn w:val="Texttable"/>
    <w:qFormat/>
    <w:rsid w:val="00A937F9"/>
    <w:pPr>
      <w:numPr>
        <w:numId w:val="16"/>
      </w:numPr>
    </w:pPr>
  </w:style>
  <w:style w:type="paragraph" w:styleId="En-tte">
    <w:name w:val="header"/>
    <w:basedOn w:val="Normal"/>
    <w:link w:val="En-tteCar"/>
    <w:uiPriority w:val="99"/>
    <w:unhideWhenUsed/>
    <w:rsid w:val="00CA343D"/>
    <w:pPr>
      <w:tabs>
        <w:tab w:val="center" w:pos="4536"/>
        <w:tab w:val="right" w:pos="9072"/>
      </w:tabs>
      <w:spacing w:after="0"/>
    </w:pPr>
  </w:style>
  <w:style w:type="character" w:customStyle="1" w:styleId="En-tteCar">
    <w:name w:val="En-tête Car"/>
    <w:basedOn w:val="Policepardfaut"/>
    <w:link w:val="En-tte"/>
    <w:uiPriority w:val="99"/>
    <w:rsid w:val="00CA343D"/>
    <w:rPr>
      <w:rFonts w:cs="Calibri"/>
      <w:color w:val="222C4A" w:themeColor="text2"/>
      <w:sz w:val="18"/>
    </w:rPr>
  </w:style>
  <w:style w:type="character" w:styleId="Mentionnonrsolue">
    <w:name w:val="Unresolved Mention"/>
    <w:basedOn w:val="Policepardfaut"/>
    <w:uiPriority w:val="99"/>
    <w:semiHidden/>
    <w:unhideWhenUsed/>
    <w:rsid w:val="002648D9"/>
    <w:rPr>
      <w:color w:val="605E5C"/>
      <w:shd w:val="clear" w:color="auto" w:fill="E1DFDD"/>
    </w:rPr>
  </w:style>
  <w:style w:type="character" w:styleId="lev">
    <w:name w:val="Strong"/>
    <w:basedOn w:val="Policepardfaut"/>
    <w:uiPriority w:val="22"/>
    <w:qFormat/>
    <w:rsid w:val="007346DD"/>
    <w:rPr>
      <w:b/>
      <w:bCs/>
    </w:rPr>
  </w:style>
  <w:style w:type="character" w:styleId="Accentuation">
    <w:name w:val="Emphasis"/>
    <w:basedOn w:val="Policepardfaut"/>
    <w:uiPriority w:val="20"/>
    <w:qFormat/>
    <w:rsid w:val="00607F7E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09361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816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7975361">
          <w:marLeft w:val="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79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00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27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9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7709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9338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7253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8134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7603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500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070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177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3663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2481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159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825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0812416">
          <w:marLeft w:val="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874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13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77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71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9553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060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7257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png"/><Relationship Id="rId18" Type="http://schemas.openxmlformats.org/officeDocument/2006/relationships/fontTable" Target="fontTable.xml"/><Relationship Id="rId3" Type="http://schemas.openxmlformats.org/officeDocument/2006/relationships/customXml" Target="../customXml/item3.xml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footer" Target="footer2.xml"/><Relationship Id="rId2" Type="http://schemas.openxmlformats.org/officeDocument/2006/relationships/customXml" Target="../customXml/item2.xml"/><Relationship Id="rId16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5" Type="http://schemas.openxmlformats.org/officeDocument/2006/relationships/numbering" Target="numbering.xml"/><Relationship Id="rId15" Type="http://schemas.openxmlformats.org/officeDocument/2006/relationships/footer" Target="footer1.xml"/><Relationship Id="rId10" Type="http://schemas.openxmlformats.org/officeDocument/2006/relationships/endnotes" Target="endnotes.xml"/><Relationship Id="rId19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header" Target="head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Jason\AppData\Local\Microsoft\Office\16.0\DTS\fr-FR%7b549C78B9-8D96-4060-98E8-3F00B52041D9%7d\%7b26C36D84-4D65-432E-8B4E-088067CEBB20%7dtf02786999_win32.dotx" TargetMode="External"/></Relationships>
</file>

<file path=word/theme/theme1.xml><?xml version="1.0" encoding="utf-8"?>
<a:theme xmlns:a="http://schemas.openxmlformats.org/drawingml/2006/main" name="Office Theme">
  <a:themeElements>
    <a:clrScheme name="INETUM">
      <a:dk1>
        <a:sysClr val="windowText" lastClr="000000"/>
      </a:dk1>
      <a:lt1>
        <a:sysClr val="window" lastClr="FFFFFF"/>
      </a:lt1>
      <a:dk2>
        <a:srgbClr val="222C4A"/>
      </a:dk2>
      <a:lt2>
        <a:srgbClr val="EDEDED"/>
      </a:lt2>
      <a:accent1>
        <a:srgbClr val="00AA9B"/>
      </a:accent1>
      <a:accent2>
        <a:srgbClr val="EF4641"/>
      </a:accent2>
      <a:accent3>
        <a:srgbClr val="005473"/>
      </a:accent3>
      <a:accent4>
        <a:srgbClr val="8064A2"/>
      </a:accent4>
      <a:accent5>
        <a:srgbClr val="4BACC6"/>
      </a:accent5>
      <a:accent6>
        <a:srgbClr val="F79646"/>
      </a:accent6>
      <a:hlink>
        <a:srgbClr val="EF4641"/>
      </a:hlink>
      <a:folHlink>
        <a:srgbClr val="EF4641"/>
      </a:folHlink>
    </a:clrScheme>
    <a:fontScheme name="Verdana">
      <a:majorFont>
        <a:latin typeface="Verdana"/>
        <a:ea typeface=""/>
        <a:cs typeface=""/>
      </a:majorFont>
      <a:minorFont>
        <a:latin typeface="Verdana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p15144fad3be442bbc7e2b0f26e59a5e xmlns="7182cb77-b31f-4111-831b-cda4b6a47247">
      <Terms xmlns="http://schemas.microsoft.com/office/infopath/2007/PartnerControls"/>
    </p15144fad3be442bbc7e2b0f26e59a5e>
    <TaxCatchAll xmlns="d65a72c7-7e11-44a4-8e3c-315ae3158d34"/>
    <VosOutils xmlns="ebc35acc-9dc8-4c00-9c3c-14ac5e4abd61">Web Brand Center</VosOutils>
    <Présentations_x0020_standards xmlns="ebc35acc-9dc8-4c00-9c3c-14ac5e4abd61">Modèle Excel, Powerpoint, Word</Présentations_x0020_standards>
    <Affiches xmlns="ebc35acc-9dc8-4c00-9c3c-14ac5e4abd61">Modèles Word - Unités certifiées ISO 9001</Affiches>
  </documentManagement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D750F704148EE047A722409C53FDC4A2" ma:contentTypeVersion="14" ma:contentTypeDescription="Crée un document." ma:contentTypeScope="" ma:versionID="f9a7ec49f0e31688b2965b9974403cc7">
  <xsd:schema xmlns:xsd="http://www.w3.org/2001/XMLSchema" xmlns:xs="http://www.w3.org/2001/XMLSchema" xmlns:p="http://schemas.microsoft.com/office/2006/metadata/properties" xmlns:ns2="d65a72c7-7e11-44a4-8e3c-315ae3158d34" xmlns:ns3="7182cb77-b31f-4111-831b-cda4b6a47247" xmlns:ns4="ebc35acc-9dc8-4c00-9c3c-14ac5e4abd61" xmlns:ns5="b2bbfd32-0178-4a01-9cde-0fcf75e00801" targetNamespace="http://schemas.microsoft.com/office/2006/metadata/properties" ma:root="true" ma:fieldsID="3167c6d3215f7808c6eade2f708a1472" ns2:_="" ns3:_="" ns4:_="" ns5:_="">
    <xsd:import namespace="d65a72c7-7e11-44a4-8e3c-315ae3158d34"/>
    <xsd:import namespace="7182cb77-b31f-4111-831b-cda4b6a47247"/>
    <xsd:import namespace="ebc35acc-9dc8-4c00-9c3c-14ac5e4abd61"/>
    <xsd:import namespace="b2bbfd32-0178-4a01-9cde-0fcf75e00801"/>
    <xsd:element name="properties">
      <xsd:complexType>
        <xsd:sequence>
          <xsd:element name="documentManagement">
            <xsd:complexType>
              <xsd:all>
                <xsd:element ref="ns2:TaxCatchAll" minOccurs="0"/>
                <xsd:element ref="ns2:TaxCatchAllLabel" minOccurs="0"/>
                <xsd:element ref="ns3:p15144fad3be442bbc7e2b0f26e59a5e" minOccurs="0"/>
                <xsd:element ref="ns4:VosOutils" minOccurs="0"/>
                <xsd:element ref="ns4:Présentations_x0020_standards" minOccurs="0"/>
                <xsd:element ref="ns4:Affiches" minOccurs="0"/>
                <xsd:element ref="ns3:SharedWithUsers" minOccurs="0"/>
                <xsd:element ref="ns3:SharedWithDetails" minOccurs="0"/>
                <xsd:element ref="ns3:LastSharedByUser" minOccurs="0"/>
                <xsd:element ref="ns3:LastSharedByTime" minOccurs="0"/>
                <xsd:element ref="ns5:MediaServiceMetadata" minOccurs="0"/>
                <xsd:element ref="ns5:MediaServiceFast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d65a72c7-7e11-44a4-8e3c-315ae3158d34" elementFormDefault="qualified">
    <xsd:import namespace="http://schemas.microsoft.com/office/2006/documentManagement/types"/>
    <xsd:import namespace="http://schemas.microsoft.com/office/infopath/2007/PartnerControls"/>
    <xsd:element name="TaxCatchAll" ma:index="8" nillable="true" ma:displayName="Taxonomy Catch All Column" ma:hidden="true" ma:list="{6325be42-2b87-43b4-8243-2da46f83bed7}" ma:internalName="TaxCatchAll" ma:showField="CatchAllData" ma:web="7182cb77-b31f-4111-831b-cda4b6a47247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TaxCatchAllLabel" ma:index="9" nillable="true" ma:displayName="Taxonomy Catch All Column1" ma:hidden="true" ma:list="{6325be42-2b87-43b4-8243-2da46f83bed7}" ma:internalName="TaxCatchAllLabel" ma:readOnly="true" ma:showField="CatchAllDataLabel" ma:web="7182cb77-b31f-4111-831b-cda4b6a47247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82cb77-b31f-4111-831b-cda4b6a47247" elementFormDefault="qualified">
    <xsd:import namespace="http://schemas.microsoft.com/office/2006/documentManagement/types"/>
    <xsd:import namespace="http://schemas.microsoft.com/office/infopath/2007/PartnerControls"/>
    <xsd:element name="p15144fad3be442bbc7e2b0f26e59a5e" ma:index="10" nillable="true" ma:taxonomy="true" ma:internalName="p15144fad3be442bbc7e2b0f26e59a5e" ma:taxonomyFieldName="GFI_x0020_Keywords" ma:displayName="GFI Keywords" ma:default="" ma:fieldId="{915144fa-d3be-442b-bc7e-2b0f26e59a5e}" ma:taxonomyMulti="true" ma:sspId="dece1a9e-e829-42a2-80ca-4303f8678dea" ma:termSetId="a8000c20-c285-43d8-830e-9b1ec595d691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SharedWithUsers" ma:index="15" nillable="true" ma:displayName="Partagé avec" ma:description="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6" nillable="true" ma:displayName="Partagé avec détails" ma:description="" ma:internalName="SharedWithDetails" ma:readOnly="true">
      <xsd:simpleType>
        <xsd:restriction base="dms:Note">
          <xsd:maxLength value="255"/>
        </xsd:restriction>
      </xsd:simpleType>
    </xsd:element>
    <xsd:element name="LastSharedByUser" ma:index="17" nillable="true" ma:displayName="Dernier partage par heure par utilisateur" ma:description="" ma:internalName="LastSharedByUser" ma:readOnly="true">
      <xsd:simpleType>
        <xsd:restriction base="dms:Note">
          <xsd:maxLength value="255"/>
        </xsd:restriction>
      </xsd:simpleType>
    </xsd:element>
    <xsd:element name="LastSharedByTime" ma:index="18" nillable="true" ma:displayName="Dernier partage par heure" ma:description="" ma:internalName="LastSharedByTime" ma:readOnly="true">
      <xsd:simpleType>
        <xsd:restriction base="dms:DateTim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bc35acc-9dc8-4c00-9c3c-14ac5e4abd61" elementFormDefault="qualified">
    <xsd:import namespace="http://schemas.microsoft.com/office/2006/documentManagement/types"/>
    <xsd:import namespace="http://schemas.microsoft.com/office/infopath/2007/PartnerControls"/>
    <xsd:element name="VosOutils" ma:index="12" nillable="true" ma:displayName="VosOutils" ma:format="Dropdown" ma:internalName="VosOutils">
      <xsd:simpleType>
        <xsd:restriction base="dms:Choice">
          <xsd:enumeration value="Chiffres Clés"/>
          <xsd:enumeration value="Documents juridiques"/>
          <xsd:enumeration value="Nos offres"/>
          <xsd:enumeration value="Présentations standards"/>
          <xsd:enumeration value="Références"/>
          <xsd:enumeration value="Web Brand Center"/>
          <xsd:enumeration value="_Old"/>
        </xsd:restriction>
      </xsd:simpleType>
    </xsd:element>
    <xsd:element name="Présentations_x0020_standards" ma:index="13" nillable="true" ma:displayName="TypeVosOutils" ma:format="Dropdown" ma:internalName="Pr_x00e9_sentations_x0020_standards">
      <xsd:simpleType>
        <xsd:restriction base="dms:Choice">
          <xsd:enumeration value="Présentations"/>
          <xsd:enumeration value="Carte d'identité"/>
          <xsd:enumeration value="Affiches"/>
          <xsd:enumeration value="Bureau électronique"/>
          <xsd:enumeration value="Calendrier"/>
          <xsd:enumeration value="Carte de visite"/>
          <xsd:enumeration value="Kit commercial"/>
          <xsd:enumeration value="Logos"/>
          <xsd:enumeration value="Messagerie"/>
          <xsd:enumeration value="Modèle Excel, Powerpoint, Word"/>
          <xsd:enumeration value="Mon avis"/>
          <xsd:enumeration value="Papier en-tête"/>
          <xsd:enumeration value="Passeport"/>
          <xsd:enumeration value="Process presse"/>
          <xsd:enumeration value="Videos"/>
          <xsd:enumeration value="Fiches"/>
          <xsd:enumeration value="Livres blancs"/>
          <xsd:enumeration value="Référentiel Présentations Clés"/>
          <xsd:enumeration value="Secteurs"/>
          <xsd:enumeration value="Business Lines"/>
          <xsd:enumeration value="Autres présentations"/>
          <xsd:enumeration value="Win"/>
          <xsd:enumeration value="_old"/>
        </xsd:restriction>
      </xsd:simpleType>
    </xsd:element>
    <xsd:element name="Affiches" ma:index="14" nillable="true" ma:displayName="SousTypesVosOutils" ma:default="Autres" ma:format="Dropdown" ma:internalName="Affiches">
      <xsd:simpleType>
        <xsd:restriction base="dms:Choice">
          <xsd:enumeration value="Affiches Corporate"/>
          <xsd:enumeration value="Affiches Métiers"/>
          <xsd:enumeration value="Affiches Secteurs"/>
          <xsd:enumeration value="Bureau électronique"/>
          <xsd:enumeration value="Calendrier"/>
          <xsd:enumeration value="Carte de visite"/>
          <xsd:enumeration value="Groupe"/>
          <xsd:enumeration value="Kit commercial"/>
          <xsd:enumeration value="Logos Insertion dans documents"/>
          <xsd:enumeration value="Logos Small"/>
          <xsd:enumeration value="Logos Medium"/>
          <xsd:enumeration value="Logos Large"/>
          <xsd:enumeration value="Logos avec fond transparent"/>
          <xsd:enumeration value="Logos Autres"/>
          <xsd:enumeration value="Modèle de signature de mail"/>
          <xsd:enumeration value="Modèle Excel"/>
          <xsd:enumeration value="Modèle Powerpoint"/>
          <xsd:enumeration value="Modèles Word - Unités NON certifiées ISO 9001"/>
          <xsd:enumeration value="Modèles Word - Unités certifiées ISO 9001"/>
          <xsd:enumeration value="Modèle Word - CV"/>
          <xsd:enumeration value="Papier en-tête Entité"/>
          <xsd:enumeration value="Passeport Logotype"/>
          <xsd:enumeration value="Process presse"/>
          <xsd:enumeration value="Videos"/>
          <xsd:enumeration value="Autres"/>
          <xsd:enumeration value="Référentiels Présentations Clés"/>
          <xsd:enumeration value="Countries"/>
          <xsd:enumeration value="Regions"/>
          <xsd:enumeration value="General"/>
          <xsd:enumeration value="Présentations Marketing"/>
          <xsd:enumeration value="Corporate Brand Guidelines"/>
          <xsd:enumeration value="_Old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b2bbfd32-0178-4a01-9cde-0fcf75e00801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9" nillable="true" ma:displayName="MediaServiceMetadata" ma:description="" ma:hidden="true" ma:internalName="MediaServiceMetadata" ma:readOnly="true">
      <xsd:simpleType>
        <xsd:restriction base="dms:Note"/>
      </xsd:simpleType>
    </xsd:element>
    <xsd:element name="MediaServiceFastMetadata" ma:index="20" nillable="true" ma:displayName="MediaServiceFastMetadata" ma:description="" ma:hidden="true" ma:internalName="MediaServiceFastMetadata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ype de contenu"/>
        <xsd:element ref="dc:title" minOccurs="0" maxOccurs="1" ma:index="4" ma:displayName="Titr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FBDB1CC-CEFB-4E46-8174-1F0AA0D30B24}">
  <ds:schemaRefs>
    <ds:schemaRef ds:uri="http://schemas.microsoft.com/office/2006/metadata/properties"/>
    <ds:schemaRef ds:uri="http://schemas.microsoft.com/office/infopath/2007/PartnerControls"/>
    <ds:schemaRef ds:uri="7182cb77-b31f-4111-831b-cda4b6a47247"/>
    <ds:schemaRef ds:uri="d65a72c7-7e11-44a4-8e3c-315ae3158d34"/>
    <ds:schemaRef ds:uri="ebc35acc-9dc8-4c00-9c3c-14ac5e4abd61"/>
  </ds:schemaRefs>
</ds:datastoreItem>
</file>

<file path=customXml/itemProps2.xml><?xml version="1.0" encoding="utf-8"?>
<ds:datastoreItem xmlns:ds="http://schemas.openxmlformats.org/officeDocument/2006/customXml" ds:itemID="{95030565-0335-4E14-943D-059A5B348D27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d65a72c7-7e11-44a4-8e3c-315ae3158d34"/>
    <ds:schemaRef ds:uri="7182cb77-b31f-4111-831b-cda4b6a47247"/>
    <ds:schemaRef ds:uri="ebc35acc-9dc8-4c00-9c3c-14ac5e4abd61"/>
    <ds:schemaRef ds:uri="b2bbfd32-0178-4a01-9cde-0fcf75e0080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20F6FEF0-911A-4ADC-87D2-E4A14EF7CD72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F0C8218C-EBD5-4A46-8629-ED3B696EA83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{26C36D84-4D65-432E-8B4E-088067CEBB20}tf02786999_win32</Template>
  <TotalTime>0</TotalTime>
  <Pages>8</Pages>
  <Words>672</Words>
  <Characters>3701</Characters>
  <Application>Microsoft Office Word</Application>
  <DocSecurity>0</DocSecurity>
  <Lines>30</Lines>
  <Paragraphs>8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>INETUM_WORD_Template world.docx</vt:lpstr>
    </vt:vector>
  </TitlesOfParts>
  <Company/>
  <LinksUpToDate>false</LinksUpToDate>
  <CharactersWithSpaces>4365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INETUM_WORD_Template world.docx</dc:title>
  <dc:subject/>
  <dc:creator/>
  <cp:keywords/>
  <dc:description/>
  <cp:lastModifiedBy/>
  <cp:revision>1</cp:revision>
  <dcterms:created xsi:type="dcterms:W3CDTF">2020-12-01T09:34:00Z</dcterms:created>
  <dcterms:modified xsi:type="dcterms:W3CDTF">2021-09-27T11:24:00Z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0x010100D750F704148EE047A722409C53FDC4A2</vt:lpwstr>
  </property>
  <property fmtid="{D5CDD505-2E9C-101B-9397-08002B2CF9AE}" pid="3" name="GFI Keywords">
    <vt:lpwstr/>
  </property>
</Properties>
</file>