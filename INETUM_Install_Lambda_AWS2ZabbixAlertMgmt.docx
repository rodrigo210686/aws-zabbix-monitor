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AB1D3" w14:textId="35F5AA89" w:rsidR="00686A4A" w:rsidRPr="00F27094" w:rsidRDefault="00D8137C" w:rsidP="00D8137C">
      <w:pPr>
        <w:spacing w:after="0"/>
      </w:pPr>
      <w:r w:rsidRPr="00F27094">
        <w:rPr>
          <w:noProof/>
          <w:lang w:eastAsia="fr-FR"/>
        </w:rPr>
        <mc:AlternateContent>
          <mc:Choice Requires="wpg">
            <w:drawing>
              <wp:inline distT="0" distB="0" distL="0" distR="0" wp14:anchorId="2C9C12D3" wp14:editId="7ACDAC89">
                <wp:extent cx="2854660" cy="676660"/>
                <wp:effectExtent l="0" t="0" r="3175" b="9525"/>
                <wp:docPr id="36" name="Graphiqu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4660" cy="676660"/>
                          <a:chOff x="0" y="0"/>
                          <a:chExt cx="1824935" cy="432728"/>
                        </a:xfrm>
                      </wpg:grpSpPr>
                      <wps:wsp>
                        <wps:cNvPr id="37" name="Forme libre : forme 37"/>
                        <wps:cNvSpPr/>
                        <wps:spPr>
                          <a:xfrm>
                            <a:off x="285267" y="341289"/>
                            <a:ext cx="1254402" cy="91439"/>
                          </a:xfrm>
                          <a:custGeom>
                            <a:avLst/>
                            <a:gdLst>
                              <a:gd name="connsiteX0" fmla="*/ 70834 w 1254402"/>
                              <a:gd name="connsiteY0" fmla="*/ 31553 h 91439"/>
                              <a:gd name="connsiteX1" fmla="*/ 47652 w 1254402"/>
                              <a:gd name="connsiteY1" fmla="*/ 53447 h 91439"/>
                              <a:gd name="connsiteX2" fmla="*/ 15455 w 1254402"/>
                              <a:gd name="connsiteY2" fmla="*/ 53447 h 91439"/>
                              <a:gd name="connsiteX3" fmla="*/ 15455 w 1254402"/>
                              <a:gd name="connsiteY3" fmla="*/ 69546 h 91439"/>
                              <a:gd name="connsiteX4" fmla="*/ 0 w 1254402"/>
                              <a:gd name="connsiteY4" fmla="*/ 69546 h 91439"/>
                              <a:gd name="connsiteX5" fmla="*/ 0 w 1254402"/>
                              <a:gd name="connsiteY5" fmla="*/ 9015 h 91439"/>
                              <a:gd name="connsiteX6" fmla="*/ 47652 w 1254402"/>
                              <a:gd name="connsiteY6" fmla="*/ 9015 h 91439"/>
                              <a:gd name="connsiteX7" fmla="*/ 70834 w 1254402"/>
                              <a:gd name="connsiteY7" fmla="*/ 31553 h 91439"/>
                              <a:gd name="connsiteX8" fmla="*/ 55379 w 1254402"/>
                              <a:gd name="connsiteY8" fmla="*/ 31553 h 91439"/>
                              <a:gd name="connsiteX9" fmla="*/ 43788 w 1254402"/>
                              <a:gd name="connsiteY9" fmla="*/ 22538 h 91439"/>
                              <a:gd name="connsiteX10" fmla="*/ 16099 w 1254402"/>
                              <a:gd name="connsiteY10" fmla="*/ 22538 h 91439"/>
                              <a:gd name="connsiteX11" fmla="*/ 16099 w 1254402"/>
                              <a:gd name="connsiteY11" fmla="*/ 40568 h 91439"/>
                              <a:gd name="connsiteX12" fmla="*/ 43144 w 1254402"/>
                              <a:gd name="connsiteY12" fmla="*/ 40568 h 91439"/>
                              <a:gd name="connsiteX13" fmla="*/ 55379 w 1254402"/>
                              <a:gd name="connsiteY13" fmla="*/ 31553 h 91439"/>
                              <a:gd name="connsiteX14" fmla="*/ 79849 w 1254402"/>
                              <a:gd name="connsiteY14" fmla="*/ 44432 h 91439"/>
                              <a:gd name="connsiteX15" fmla="*/ 115266 w 1254402"/>
                              <a:gd name="connsiteY15" fmla="*/ 18030 h 91439"/>
                              <a:gd name="connsiteX16" fmla="*/ 150683 w 1254402"/>
                              <a:gd name="connsiteY16" fmla="*/ 44432 h 91439"/>
                              <a:gd name="connsiteX17" fmla="*/ 115266 w 1254402"/>
                              <a:gd name="connsiteY17" fmla="*/ 70834 h 91439"/>
                              <a:gd name="connsiteX18" fmla="*/ 79849 w 1254402"/>
                              <a:gd name="connsiteY18" fmla="*/ 44432 h 91439"/>
                              <a:gd name="connsiteX19" fmla="*/ 135228 w 1254402"/>
                              <a:gd name="connsiteY19" fmla="*/ 44432 h 91439"/>
                              <a:gd name="connsiteX20" fmla="*/ 114622 w 1254402"/>
                              <a:gd name="connsiteY20" fmla="*/ 30265 h 91439"/>
                              <a:gd name="connsiteX21" fmla="*/ 94016 w 1254402"/>
                              <a:gd name="connsiteY21" fmla="*/ 44432 h 91439"/>
                              <a:gd name="connsiteX22" fmla="*/ 114622 w 1254402"/>
                              <a:gd name="connsiteY22" fmla="*/ 58599 h 91439"/>
                              <a:gd name="connsiteX23" fmla="*/ 135228 w 1254402"/>
                              <a:gd name="connsiteY23" fmla="*/ 44432 h 91439"/>
                              <a:gd name="connsiteX24" fmla="*/ 173221 w 1254402"/>
                              <a:gd name="connsiteY24" fmla="*/ 52159 h 91439"/>
                              <a:gd name="connsiteX25" fmla="*/ 195115 w 1254402"/>
                              <a:gd name="connsiteY25" fmla="*/ 59887 h 91439"/>
                              <a:gd name="connsiteX26" fmla="*/ 213789 w 1254402"/>
                              <a:gd name="connsiteY26" fmla="*/ 54735 h 91439"/>
                              <a:gd name="connsiteX27" fmla="*/ 193827 w 1254402"/>
                              <a:gd name="connsiteY27" fmla="*/ 49584 h 91439"/>
                              <a:gd name="connsiteX28" fmla="*/ 160342 w 1254402"/>
                              <a:gd name="connsiteY28" fmla="*/ 34129 h 91439"/>
                              <a:gd name="connsiteX29" fmla="*/ 193827 w 1254402"/>
                              <a:gd name="connsiteY29" fmla="*/ 18674 h 91439"/>
                              <a:gd name="connsiteX30" fmla="*/ 226668 w 1254402"/>
                              <a:gd name="connsiteY30" fmla="*/ 35417 h 91439"/>
                              <a:gd name="connsiteX31" fmla="*/ 211857 w 1254402"/>
                              <a:gd name="connsiteY31" fmla="*/ 35417 h 91439"/>
                              <a:gd name="connsiteX32" fmla="*/ 192539 w 1254402"/>
                              <a:gd name="connsiteY32" fmla="*/ 30265 h 91439"/>
                              <a:gd name="connsiteX33" fmla="*/ 174509 w 1254402"/>
                              <a:gd name="connsiteY33" fmla="*/ 34129 h 91439"/>
                              <a:gd name="connsiteX34" fmla="*/ 194471 w 1254402"/>
                              <a:gd name="connsiteY34" fmla="*/ 39281 h 91439"/>
                              <a:gd name="connsiteX35" fmla="*/ 227956 w 1254402"/>
                              <a:gd name="connsiteY35" fmla="*/ 54735 h 91439"/>
                              <a:gd name="connsiteX36" fmla="*/ 195759 w 1254402"/>
                              <a:gd name="connsiteY36" fmla="*/ 71478 h 91439"/>
                              <a:gd name="connsiteX37" fmla="*/ 158410 w 1254402"/>
                              <a:gd name="connsiteY37" fmla="*/ 52803 h 91439"/>
                              <a:gd name="connsiteX38" fmla="*/ 173221 w 1254402"/>
                              <a:gd name="connsiteY38" fmla="*/ 52803 h 91439"/>
                              <a:gd name="connsiteX39" fmla="*/ 254358 w 1254402"/>
                              <a:gd name="connsiteY39" fmla="*/ 644 h 91439"/>
                              <a:gd name="connsiteX40" fmla="*/ 254358 w 1254402"/>
                              <a:gd name="connsiteY40" fmla="*/ 13523 h 91439"/>
                              <a:gd name="connsiteX41" fmla="*/ 239547 w 1254402"/>
                              <a:gd name="connsiteY41" fmla="*/ 13523 h 91439"/>
                              <a:gd name="connsiteX42" fmla="*/ 239547 w 1254402"/>
                              <a:gd name="connsiteY42" fmla="*/ 644 h 91439"/>
                              <a:gd name="connsiteX43" fmla="*/ 254358 w 1254402"/>
                              <a:gd name="connsiteY43" fmla="*/ 644 h 91439"/>
                              <a:gd name="connsiteX44" fmla="*/ 254358 w 1254402"/>
                              <a:gd name="connsiteY44" fmla="*/ 19318 h 91439"/>
                              <a:gd name="connsiteX45" fmla="*/ 254358 w 1254402"/>
                              <a:gd name="connsiteY45" fmla="*/ 70190 h 91439"/>
                              <a:gd name="connsiteX46" fmla="*/ 239547 w 1254402"/>
                              <a:gd name="connsiteY46" fmla="*/ 70190 h 91439"/>
                              <a:gd name="connsiteX47" fmla="*/ 239547 w 1254402"/>
                              <a:gd name="connsiteY47" fmla="*/ 19318 h 91439"/>
                              <a:gd name="connsiteX48" fmla="*/ 254358 w 1254402"/>
                              <a:gd name="connsiteY48" fmla="*/ 19318 h 91439"/>
                              <a:gd name="connsiteX49" fmla="*/ 292994 w 1254402"/>
                              <a:gd name="connsiteY49" fmla="*/ 31553 h 91439"/>
                              <a:gd name="connsiteX50" fmla="*/ 292994 w 1254402"/>
                              <a:gd name="connsiteY50" fmla="*/ 46364 h 91439"/>
                              <a:gd name="connsiteX51" fmla="*/ 303941 w 1254402"/>
                              <a:gd name="connsiteY51" fmla="*/ 58599 h 91439"/>
                              <a:gd name="connsiteX52" fmla="*/ 316820 w 1254402"/>
                              <a:gd name="connsiteY52" fmla="*/ 57955 h 91439"/>
                              <a:gd name="connsiteX53" fmla="*/ 316820 w 1254402"/>
                              <a:gd name="connsiteY53" fmla="*/ 69546 h 91439"/>
                              <a:gd name="connsiteX54" fmla="*/ 299434 w 1254402"/>
                              <a:gd name="connsiteY54" fmla="*/ 70834 h 91439"/>
                              <a:gd name="connsiteX55" fmla="*/ 278184 w 1254402"/>
                              <a:gd name="connsiteY55" fmla="*/ 54735 h 91439"/>
                              <a:gd name="connsiteX56" fmla="*/ 278184 w 1254402"/>
                              <a:gd name="connsiteY56" fmla="*/ 31553 h 91439"/>
                              <a:gd name="connsiteX57" fmla="*/ 264661 w 1254402"/>
                              <a:gd name="connsiteY57" fmla="*/ 31553 h 91439"/>
                              <a:gd name="connsiteX58" fmla="*/ 264661 w 1254402"/>
                              <a:gd name="connsiteY58" fmla="*/ 19318 h 91439"/>
                              <a:gd name="connsiteX59" fmla="*/ 278184 w 1254402"/>
                              <a:gd name="connsiteY59" fmla="*/ 19318 h 91439"/>
                              <a:gd name="connsiteX60" fmla="*/ 278184 w 1254402"/>
                              <a:gd name="connsiteY60" fmla="*/ 9015 h 91439"/>
                              <a:gd name="connsiteX61" fmla="*/ 292994 w 1254402"/>
                              <a:gd name="connsiteY61" fmla="*/ 4508 h 91439"/>
                              <a:gd name="connsiteX62" fmla="*/ 292994 w 1254402"/>
                              <a:gd name="connsiteY62" fmla="*/ 19318 h 91439"/>
                              <a:gd name="connsiteX63" fmla="*/ 316820 w 1254402"/>
                              <a:gd name="connsiteY63" fmla="*/ 19318 h 91439"/>
                              <a:gd name="connsiteX64" fmla="*/ 316820 w 1254402"/>
                              <a:gd name="connsiteY64" fmla="*/ 31553 h 91439"/>
                              <a:gd name="connsiteX65" fmla="*/ 292994 w 1254402"/>
                              <a:gd name="connsiteY65" fmla="*/ 31553 h 91439"/>
                              <a:gd name="connsiteX66" fmla="*/ 342578 w 1254402"/>
                              <a:gd name="connsiteY66" fmla="*/ 644 h 91439"/>
                              <a:gd name="connsiteX67" fmla="*/ 342578 w 1254402"/>
                              <a:gd name="connsiteY67" fmla="*/ 13523 h 91439"/>
                              <a:gd name="connsiteX68" fmla="*/ 327767 w 1254402"/>
                              <a:gd name="connsiteY68" fmla="*/ 13523 h 91439"/>
                              <a:gd name="connsiteX69" fmla="*/ 327767 w 1254402"/>
                              <a:gd name="connsiteY69" fmla="*/ 644 h 91439"/>
                              <a:gd name="connsiteX70" fmla="*/ 342578 w 1254402"/>
                              <a:gd name="connsiteY70" fmla="*/ 644 h 91439"/>
                              <a:gd name="connsiteX71" fmla="*/ 342578 w 1254402"/>
                              <a:gd name="connsiteY71" fmla="*/ 19318 h 91439"/>
                              <a:gd name="connsiteX72" fmla="*/ 342578 w 1254402"/>
                              <a:gd name="connsiteY72" fmla="*/ 70190 h 91439"/>
                              <a:gd name="connsiteX73" fmla="*/ 327767 w 1254402"/>
                              <a:gd name="connsiteY73" fmla="*/ 70190 h 91439"/>
                              <a:gd name="connsiteX74" fmla="*/ 327767 w 1254402"/>
                              <a:gd name="connsiteY74" fmla="*/ 19318 h 91439"/>
                              <a:gd name="connsiteX75" fmla="*/ 342578 w 1254402"/>
                              <a:gd name="connsiteY75" fmla="*/ 19318 h 91439"/>
                              <a:gd name="connsiteX76" fmla="*/ 424359 w 1254402"/>
                              <a:gd name="connsiteY76" fmla="*/ 19318 h 91439"/>
                              <a:gd name="connsiteX77" fmla="*/ 398601 w 1254402"/>
                              <a:gd name="connsiteY77" fmla="*/ 70190 h 91439"/>
                              <a:gd name="connsiteX78" fmla="*/ 377995 w 1254402"/>
                              <a:gd name="connsiteY78" fmla="*/ 70190 h 91439"/>
                              <a:gd name="connsiteX79" fmla="*/ 352237 w 1254402"/>
                              <a:gd name="connsiteY79" fmla="*/ 19318 h 91439"/>
                              <a:gd name="connsiteX80" fmla="*/ 368336 w 1254402"/>
                              <a:gd name="connsiteY80" fmla="*/ 19318 h 91439"/>
                              <a:gd name="connsiteX81" fmla="*/ 388298 w 1254402"/>
                              <a:gd name="connsiteY81" fmla="*/ 59887 h 91439"/>
                              <a:gd name="connsiteX82" fmla="*/ 408260 w 1254402"/>
                              <a:gd name="connsiteY82" fmla="*/ 19318 h 91439"/>
                              <a:gd name="connsiteX83" fmla="*/ 424359 w 1254402"/>
                              <a:gd name="connsiteY83" fmla="*/ 19318 h 91439"/>
                              <a:gd name="connsiteX84" fmla="*/ 481670 w 1254402"/>
                              <a:gd name="connsiteY84" fmla="*/ 51515 h 91439"/>
                              <a:gd name="connsiteX85" fmla="*/ 496481 w 1254402"/>
                              <a:gd name="connsiteY85" fmla="*/ 51515 h 91439"/>
                              <a:gd name="connsiteX86" fmla="*/ 461708 w 1254402"/>
                              <a:gd name="connsiteY86" fmla="*/ 70834 h 91439"/>
                              <a:gd name="connsiteX87" fmla="*/ 427579 w 1254402"/>
                              <a:gd name="connsiteY87" fmla="*/ 44432 h 91439"/>
                              <a:gd name="connsiteX88" fmla="*/ 462995 w 1254402"/>
                              <a:gd name="connsiteY88" fmla="*/ 18030 h 91439"/>
                              <a:gd name="connsiteX89" fmla="*/ 497768 w 1254402"/>
                              <a:gd name="connsiteY89" fmla="*/ 47652 h 91439"/>
                              <a:gd name="connsiteX90" fmla="*/ 442389 w 1254402"/>
                              <a:gd name="connsiteY90" fmla="*/ 47652 h 91439"/>
                              <a:gd name="connsiteX91" fmla="*/ 461708 w 1254402"/>
                              <a:gd name="connsiteY91" fmla="*/ 58599 h 91439"/>
                              <a:gd name="connsiteX92" fmla="*/ 481670 w 1254402"/>
                              <a:gd name="connsiteY92" fmla="*/ 51515 h 91439"/>
                              <a:gd name="connsiteX93" fmla="*/ 442389 w 1254402"/>
                              <a:gd name="connsiteY93" fmla="*/ 38637 h 91439"/>
                              <a:gd name="connsiteX94" fmla="*/ 481026 w 1254402"/>
                              <a:gd name="connsiteY94" fmla="*/ 38637 h 91439"/>
                              <a:gd name="connsiteX95" fmla="*/ 461708 w 1254402"/>
                              <a:gd name="connsiteY95" fmla="*/ 29621 h 91439"/>
                              <a:gd name="connsiteX96" fmla="*/ 442389 w 1254402"/>
                              <a:gd name="connsiteY96" fmla="*/ 38637 h 91439"/>
                              <a:gd name="connsiteX97" fmla="*/ 622694 w 1254402"/>
                              <a:gd name="connsiteY97" fmla="*/ 644 h 91439"/>
                              <a:gd name="connsiteX98" fmla="*/ 622694 w 1254402"/>
                              <a:gd name="connsiteY98" fmla="*/ 69546 h 91439"/>
                              <a:gd name="connsiteX99" fmla="*/ 607883 w 1254402"/>
                              <a:gd name="connsiteY99" fmla="*/ 69546 h 91439"/>
                              <a:gd name="connsiteX100" fmla="*/ 607883 w 1254402"/>
                              <a:gd name="connsiteY100" fmla="*/ 61819 h 91439"/>
                              <a:gd name="connsiteX101" fmla="*/ 582769 w 1254402"/>
                              <a:gd name="connsiteY101" fmla="*/ 70834 h 91439"/>
                              <a:gd name="connsiteX102" fmla="*/ 552504 w 1254402"/>
                              <a:gd name="connsiteY102" fmla="*/ 44432 h 91439"/>
                              <a:gd name="connsiteX103" fmla="*/ 582769 w 1254402"/>
                              <a:gd name="connsiteY103" fmla="*/ 18030 h 91439"/>
                              <a:gd name="connsiteX104" fmla="*/ 607883 w 1254402"/>
                              <a:gd name="connsiteY104" fmla="*/ 27046 h 91439"/>
                              <a:gd name="connsiteX105" fmla="*/ 607883 w 1254402"/>
                              <a:gd name="connsiteY105" fmla="*/ 644 h 91439"/>
                              <a:gd name="connsiteX106" fmla="*/ 622694 w 1254402"/>
                              <a:gd name="connsiteY106" fmla="*/ 644 h 91439"/>
                              <a:gd name="connsiteX107" fmla="*/ 607883 w 1254402"/>
                              <a:gd name="connsiteY107" fmla="*/ 44432 h 91439"/>
                              <a:gd name="connsiteX108" fmla="*/ 587277 w 1254402"/>
                              <a:gd name="connsiteY108" fmla="*/ 30265 h 91439"/>
                              <a:gd name="connsiteX109" fmla="*/ 566670 w 1254402"/>
                              <a:gd name="connsiteY109" fmla="*/ 44432 h 91439"/>
                              <a:gd name="connsiteX110" fmla="*/ 587277 w 1254402"/>
                              <a:gd name="connsiteY110" fmla="*/ 58599 h 91439"/>
                              <a:gd name="connsiteX111" fmla="*/ 607883 w 1254402"/>
                              <a:gd name="connsiteY111" fmla="*/ 44432 h 91439"/>
                              <a:gd name="connsiteX112" fmla="*/ 649739 w 1254402"/>
                              <a:gd name="connsiteY112" fmla="*/ 644 h 91439"/>
                              <a:gd name="connsiteX113" fmla="*/ 649739 w 1254402"/>
                              <a:gd name="connsiteY113" fmla="*/ 13523 h 91439"/>
                              <a:gd name="connsiteX114" fmla="*/ 634928 w 1254402"/>
                              <a:gd name="connsiteY114" fmla="*/ 13523 h 91439"/>
                              <a:gd name="connsiteX115" fmla="*/ 634928 w 1254402"/>
                              <a:gd name="connsiteY115" fmla="*/ 644 h 91439"/>
                              <a:gd name="connsiteX116" fmla="*/ 649739 w 1254402"/>
                              <a:gd name="connsiteY116" fmla="*/ 644 h 91439"/>
                              <a:gd name="connsiteX117" fmla="*/ 649739 w 1254402"/>
                              <a:gd name="connsiteY117" fmla="*/ 19318 h 91439"/>
                              <a:gd name="connsiteX118" fmla="*/ 649739 w 1254402"/>
                              <a:gd name="connsiteY118" fmla="*/ 70190 h 91439"/>
                              <a:gd name="connsiteX119" fmla="*/ 634928 w 1254402"/>
                              <a:gd name="connsiteY119" fmla="*/ 70190 h 91439"/>
                              <a:gd name="connsiteX120" fmla="*/ 634928 w 1254402"/>
                              <a:gd name="connsiteY120" fmla="*/ 19318 h 91439"/>
                              <a:gd name="connsiteX121" fmla="*/ 649739 w 1254402"/>
                              <a:gd name="connsiteY121" fmla="*/ 19318 h 91439"/>
                              <a:gd name="connsiteX122" fmla="*/ 730876 w 1254402"/>
                              <a:gd name="connsiteY122" fmla="*/ 19318 h 91439"/>
                              <a:gd name="connsiteX123" fmla="*/ 730876 w 1254402"/>
                              <a:gd name="connsiteY123" fmla="*/ 61819 h 91439"/>
                              <a:gd name="connsiteX124" fmla="*/ 698035 w 1254402"/>
                              <a:gd name="connsiteY124" fmla="*/ 91440 h 91439"/>
                              <a:gd name="connsiteX125" fmla="*/ 666482 w 1254402"/>
                              <a:gd name="connsiteY125" fmla="*/ 87576 h 91439"/>
                              <a:gd name="connsiteX126" fmla="*/ 666482 w 1254402"/>
                              <a:gd name="connsiteY126" fmla="*/ 75985 h 91439"/>
                              <a:gd name="connsiteX127" fmla="*/ 694815 w 1254402"/>
                              <a:gd name="connsiteY127" fmla="*/ 79849 h 91439"/>
                              <a:gd name="connsiteX128" fmla="*/ 716065 w 1254402"/>
                              <a:gd name="connsiteY128" fmla="*/ 61175 h 91439"/>
                              <a:gd name="connsiteX129" fmla="*/ 690308 w 1254402"/>
                              <a:gd name="connsiteY129" fmla="*/ 70190 h 91439"/>
                              <a:gd name="connsiteX130" fmla="*/ 660686 w 1254402"/>
                              <a:gd name="connsiteY130" fmla="*/ 44432 h 91439"/>
                              <a:gd name="connsiteX131" fmla="*/ 690308 w 1254402"/>
                              <a:gd name="connsiteY131" fmla="*/ 18674 h 91439"/>
                              <a:gd name="connsiteX132" fmla="*/ 716065 w 1254402"/>
                              <a:gd name="connsiteY132" fmla="*/ 27690 h 91439"/>
                              <a:gd name="connsiteX133" fmla="*/ 716065 w 1254402"/>
                              <a:gd name="connsiteY133" fmla="*/ 19318 h 91439"/>
                              <a:gd name="connsiteX134" fmla="*/ 730876 w 1254402"/>
                              <a:gd name="connsiteY134" fmla="*/ 19318 h 91439"/>
                              <a:gd name="connsiteX135" fmla="*/ 715421 w 1254402"/>
                              <a:gd name="connsiteY135" fmla="*/ 43788 h 91439"/>
                              <a:gd name="connsiteX136" fmla="*/ 694815 w 1254402"/>
                              <a:gd name="connsiteY136" fmla="*/ 30909 h 91439"/>
                              <a:gd name="connsiteX137" fmla="*/ 674209 w 1254402"/>
                              <a:gd name="connsiteY137" fmla="*/ 43788 h 91439"/>
                              <a:gd name="connsiteX138" fmla="*/ 694815 w 1254402"/>
                              <a:gd name="connsiteY138" fmla="*/ 56667 h 91439"/>
                              <a:gd name="connsiteX139" fmla="*/ 715421 w 1254402"/>
                              <a:gd name="connsiteY139" fmla="*/ 43788 h 91439"/>
                              <a:gd name="connsiteX140" fmla="*/ 757278 w 1254402"/>
                              <a:gd name="connsiteY140" fmla="*/ 644 h 91439"/>
                              <a:gd name="connsiteX141" fmla="*/ 757278 w 1254402"/>
                              <a:gd name="connsiteY141" fmla="*/ 13523 h 91439"/>
                              <a:gd name="connsiteX142" fmla="*/ 742467 w 1254402"/>
                              <a:gd name="connsiteY142" fmla="*/ 13523 h 91439"/>
                              <a:gd name="connsiteX143" fmla="*/ 742467 w 1254402"/>
                              <a:gd name="connsiteY143" fmla="*/ 644 h 91439"/>
                              <a:gd name="connsiteX144" fmla="*/ 757278 w 1254402"/>
                              <a:gd name="connsiteY144" fmla="*/ 644 h 91439"/>
                              <a:gd name="connsiteX145" fmla="*/ 757278 w 1254402"/>
                              <a:gd name="connsiteY145" fmla="*/ 19318 h 91439"/>
                              <a:gd name="connsiteX146" fmla="*/ 757278 w 1254402"/>
                              <a:gd name="connsiteY146" fmla="*/ 70190 h 91439"/>
                              <a:gd name="connsiteX147" fmla="*/ 742467 w 1254402"/>
                              <a:gd name="connsiteY147" fmla="*/ 70190 h 91439"/>
                              <a:gd name="connsiteX148" fmla="*/ 742467 w 1254402"/>
                              <a:gd name="connsiteY148" fmla="*/ 19318 h 91439"/>
                              <a:gd name="connsiteX149" fmla="*/ 757278 w 1254402"/>
                              <a:gd name="connsiteY149" fmla="*/ 19318 h 91439"/>
                              <a:gd name="connsiteX150" fmla="*/ 795914 w 1254402"/>
                              <a:gd name="connsiteY150" fmla="*/ 31553 h 91439"/>
                              <a:gd name="connsiteX151" fmla="*/ 795914 w 1254402"/>
                              <a:gd name="connsiteY151" fmla="*/ 46364 h 91439"/>
                              <a:gd name="connsiteX152" fmla="*/ 806861 w 1254402"/>
                              <a:gd name="connsiteY152" fmla="*/ 58599 h 91439"/>
                              <a:gd name="connsiteX153" fmla="*/ 819740 w 1254402"/>
                              <a:gd name="connsiteY153" fmla="*/ 57955 h 91439"/>
                              <a:gd name="connsiteX154" fmla="*/ 819740 w 1254402"/>
                              <a:gd name="connsiteY154" fmla="*/ 69546 h 91439"/>
                              <a:gd name="connsiteX155" fmla="*/ 802354 w 1254402"/>
                              <a:gd name="connsiteY155" fmla="*/ 70834 h 91439"/>
                              <a:gd name="connsiteX156" fmla="*/ 781104 w 1254402"/>
                              <a:gd name="connsiteY156" fmla="*/ 54735 h 91439"/>
                              <a:gd name="connsiteX157" fmla="*/ 781104 w 1254402"/>
                              <a:gd name="connsiteY157" fmla="*/ 31553 h 91439"/>
                              <a:gd name="connsiteX158" fmla="*/ 767581 w 1254402"/>
                              <a:gd name="connsiteY158" fmla="*/ 31553 h 91439"/>
                              <a:gd name="connsiteX159" fmla="*/ 767581 w 1254402"/>
                              <a:gd name="connsiteY159" fmla="*/ 19318 h 91439"/>
                              <a:gd name="connsiteX160" fmla="*/ 781104 w 1254402"/>
                              <a:gd name="connsiteY160" fmla="*/ 19318 h 91439"/>
                              <a:gd name="connsiteX161" fmla="*/ 781104 w 1254402"/>
                              <a:gd name="connsiteY161" fmla="*/ 9015 h 91439"/>
                              <a:gd name="connsiteX162" fmla="*/ 795914 w 1254402"/>
                              <a:gd name="connsiteY162" fmla="*/ 4508 h 91439"/>
                              <a:gd name="connsiteX163" fmla="*/ 795914 w 1254402"/>
                              <a:gd name="connsiteY163" fmla="*/ 19318 h 91439"/>
                              <a:gd name="connsiteX164" fmla="*/ 819740 w 1254402"/>
                              <a:gd name="connsiteY164" fmla="*/ 19318 h 91439"/>
                              <a:gd name="connsiteX165" fmla="*/ 819740 w 1254402"/>
                              <a:gd name="connsiteY165" fmla="*/ 31553 h 91439"/>
                              <a:gd name="connsiteX166" fmla="*/ 795914 w 1254402"/>
                              <a:gd name="connsiteY166" fmla="*/ 31553 h 91439"/>
                              <a:gd name="connsiteX167" fmla="*/ 898301 w 1254402"/>
                              <a:gd name="connsiteY167" fmla="*/ 44432 h 91439"/>
                              <a:gd name="connsiteX168" fmla="*/ 898301 w 1254402"/>
                              <a:gd name="connsiteY168" fmla="*/ 70190 h 91439"/>
                              <a:gd name="connsiteX169" fmla="*/ 883491 w 1254402"/>
                              <a:gd name="connsiteY169" fmla="*/ 70190 h 91439"/>
                              <a:gd name="connsiteX170" fmla="*/ 883491 w 1254402"/>
                              <a:gd name="connsiteY170" fmla="*/ 63750 h 91439"/>
                              <a:gd name="connsiteX171" fmla="*/ 852581 w 1254402"/>
                              <a:gd name="connsiteY171" fmla="*/ 70834 h 91439"/>
                              <a:gd name="connsiteX172" fmla="*/ 829400 w 1254402"/>
                              <a:gd name="connsiteY172" fmla="*/ 54735 h 91439"/>
                              <a:gd name="connsiteX173" fmla="*/ 860309 w 1254402"/>
                              <a:gd name="connsiteY173" fmla="*/ 37349 h 91439"/>
                              <a:gd name="connsiteX174" fmla="*/ 883491 w 1254402"/>
                              <a:gd name="connsiteY174" fmla="*/ 41212 h 91439"/>
                              <a:gd name="connsiteX175" fmla="*/ 864172 w 1254402"/>
                              <a:gd name="connsiteY175" fmla="*/ 30909 h 91439"/>
                              <a:gd name="connsiteX176" fmla="*/ 839059 w 1254402"/>
                              <a:gd name="connsiteY176" fmla="*/ 34773 h 91439"/>
                              <a:gd name="connsiteX177" fmla="*/ 833907 w 1254402"/>
                              <a:gd name="connsiteY177" fmla="*/ 23826 h 91439"/>
                              <a:gd name="connsiteX178" fmla="*/ 864816 w 1254402"/>
                              <a:gd name="connsiteY178" fmla="*/ 18674 h 91439"/>
                              <a:gd name="connsiteX179" fmla="*/ 898301 w 1254402"/>
                              <a:gd name="connsiteY179" fmla="*/ 44432 h 91439"/>
                              <a:gd name="connsiteX180" fmla="*/ 883491 w 1254402"/>
                              <a:gd name="connsiteY180" fmla="*/ 50228 h 91439"/>
                              <a:gd name="connsiteX181" fmla="*/ 862241 w 1254402"/>
                              <a:gd name="connsiteY181" fmla="*/ 47008 h 91439"/>
                              <a:gd name="connsiteX182" fmla="*/ 844854 w 1254402"/>
                              <a:gd name="connsiteY182" fmla="*/ 54091 h 91439"/>
                              <a:gd name="connsiteX183" fmla="*/ 857733 w 1254402"/>
                              <a:gd name="connsiteY183" fmla="*/ 59887 h 91439"/>
                              <a:gd name="connsiteX184" fmla="*/ 884135 w 1254402"/>
                              <a:gd name="connsiteY184" fmla="*/ 54091 h 91439"/>
                              <a:gd name="connsiteX185" fmla="*/ 884135 w 1254402"/>
                              <a:gd name="connsiteY185" fmla="*/ 50228 h 91439"/>
                              <a:gd name="connsiteX186" fmla="*/ 925347 w 1254402"/>
                              <a:gd name="connsiteY186" fmla="*/ 644 h 91439"/>
                              <a:gd name="connsiteX187" fmla="*/ 925347 w 1254402"/>
                              <a:gd name="connsiteY187" fmla="*/ 69546 h 91439"/>
                              <a:gd name="connsiteX188" fmla="*/ 910536 w 1254402"/>
                              <a:gd name="connsiteY188" fmla="*/ 69546 h 91439"/>
                              <a:gd name="connsiteX189" fmla="*/ 910536 w 1254402"/>
                              <a:gd name="connsiteY189" fmla="*/ 644 h 91439"/>
                              <a:gd name="connsiteX190" fmla="*/ 925347 w 1254402"/>
                              <a:gd name="connsiteY190" fmla="*/ 644 h 91439"/>
                              <a:gd name="connsiteX191" fmla="*/ 1009704 w 1254402"/>
                              <a:gd name="connsiteY191" fmla="*/ 19318 h 91439"/>
                              <a:gd name="connsiteX192" fmla="*/ 1030954 w 1254402"/>
                              <a:gd name="connsiteY192" fmla="*/ 19318 h 91439"/>
                              <a:gd name="connsiteX193" fmla="*/ 1030954 w 1254402"/>
                              <a:gd name="connsiteY193" fmla="*/ 31553 h 91439"/>
                              <a:gd name="connsiteX194" fmla="*/ 1009704 w 1254402"/>
                              <a:gd name="connsiteY194" fmla="*/ 31553 h 91439"/>
                              <a:gd name="connsiteX195" fmla="*/ 1009704 w 1254402"/>
                              <a:gd name="connsiteY195" fmla="*/ 70190 h 91439"/>
                              <a:gd name="connsiteX196" fmla="*/ 994893 w 1254402"/>
                              <a:gd name="connsiteY196" fmla="*/ 70190 h 91439"/>
                              <a:gd name="connsiteX197" fmla="*/ 994893 w 1254402"/>
                              <a:gd name="connsiteY197" fmla="*/ 31553 h 91439"/>
                              <a:gd name="connsiteX198" fmla="*/ 981370 w 1254402"/>
                              <a:gd name="connsiteY198" fmla="*/ 31553 h 91439"/>
                              <a:gd name="connsiteX199" fmla="*/ 981370 w 1254402"/>
                              <a:gd name="connsiteY199" fmla="*/ 19318 h 91439"/>
                              <a:gd name="connsiteX200" fmla="*/ 994893 w 1254402"/>
                              <a:gd name="connsiteY200" fmla="*/ 19318 h 91439"/>
                              <a:gd name="connsiteX201" fmla="*/ 994893 w 1254402"/>
                              <a:gd name="connsiteY201" fmla="*/ 15455 h 91439"/>
                              <a:gd name="connsiteX202" fmla="*/ 1016143 w 1254402"/>
                              <a:gd name="connsiteY202" fmla="*/ 0 h 91439"/>
                              <a:gd name="connsiteX203" fmla="*/ 1031598 w 1254402"/>
                              <a:gd name="connsiteY203" fmla="*/ 644 h 91439"/>
                              <a:gd name="connsiteX204" fmla="*/ 1031598 w 1254402"/>
                              <a:gd name="connsiteY204" fmla="*/ 10947 h 91439"/>
                              <a:gd name="connsiteX205" fmla="*/ 1021295 w 1254402"/>
                              <a:gd name="connsiteY205" fmla="*/ 10303 h 91439"/>
                              <a:gd name="connsiteX206" fmla="*/ 1009704 w 1254402"/>
                              <a:gd name="connsiteY206" fmla="*/ 19318 h 91439"/>
                              <a:gd name="connsiteX207" fmla="*/ 1056712 w 1254402"/>
                              <a:gd name="connsiteY207" fmla="*/ 644 h 91439"/>
                              <a:gd name="connsiteX208" fmla="*/ 1056712 w 1254402"/>
                              <a:gd name="connsiteY208" fmla="*/ 69546 h 91439"/>
                              <a:gd name="connsiteX209" fmla="*/ 1041901 w 1254402"/>
                              <a:gd name="connsiteY209" fmla="*/ 69546 h 91439"/>
                              <a:gd name="connsiteX210" fmla="*/ 1041901 w 1254402"/>
                              <a:gd name="connsiteY210" fmla="*/ 644 h 91439"/>
                              <a:gd name="connsiteX211" fmla="*/ 1056712 w 1254402"/>
                              <a:gd name="connsiteY211" fmla="*/ 644 h 91439"/>
                              <a:gd name="connsiteX212" fmla="*/ 1067659 w 1254402"/>
                              <a:gd name="connsiteY212" fmla="*/ 44432 h 91439"/>
                              <a:gd name="connsiteX213" fmla="*/ 1103076 w 1254402"/>
                              <a:gd name="connsiteY213" fmla="*/ 18030 h 91439"/>
                              <a:gd name="connsiteX214" fmla="*/ 1138493 w 1254402"/>
                              <a:gd name="connsiteY214" fmla="*/ 44432 h 91439"/>
                              <a:gd name="connsiteX215" fmla="*/ 1103076 w 1254402"/>
                              <a:gd name="connsiteY215" fmla="*/ 70834 h 91439"/>
                              <a:gd name="connsiteX216" fmla="*/ 1067659 w 1254402"/>
                              <a:gd name="connsiteY216" fmla="*/ 44432 h 91439"/>
                              <a:gd name="connsiteX217" fmla="*/ 1123038 w 1254402"/>
                              <a:gd name="connsiteY217" fmla="*/ 44432 h 91439"/>
                              <a:gd name="connsiteX218" fmla="*/ 1102432 w 1254402"/>
                              <a:gd name="connsiteY218" fmla="*/ 30265 h 91439"/>
                              <a:gd name="connsiteX219" fmla="*/ 1081825 w 1254402"/>
                              <a:gd name="connsiteY219" fmla="*/ 44432 h 91439"/>
                              <a:gd name="connsiteX220" fmla="*/ 1102432 w 1254402"/>
                              <a:gd name="connsiteY220" fmla="*/ 58599 h 91439"/>
                              <a:gd name="connsiteX221" fmla="*/ 1123038 w 1254402"/>
                              <a:gd name="connsiteY221" fmla="*/ 44432 h 91439"/>
                              <a:gd name="connsiteX222" fmla="*/ 1254402 w 1254402"/>
                              <a:gd name="connsiteY222" fmla="*/ 19318 h 91439"/>
                              <a:gd name="connsiteX223" fmla="*/ 1231864 w 1254402"/>
                              <a:gd name="connsiteY223" fmla="*/ 70190 h 91439"/>
                              <a:gd name="connsiteX224" fmla="*/ 1211902 w 1254402"/>
                              <a:gd name="connsiteY224" fmla="*/ 70190 h 91439"/>
                              <a:gd name="connsiteX225" fmla="*/ 1197091 w 1254402"/>
                              <a:gd name="connsiteY225" fmla="*/ 34773 h 91439"/>
                              <a:gd name="connsiteX226" fmla="*/ 1182281 w 1254402"/>
                              <a:gd name="connsiteY226" fmla="*/ 70190 h 91439"/>
                              <a:gd name="connsiteX227" fmla="*/ 1162318 w 1254402"/>
                              <a:gd name="connsiteY227" fmla="*/ 70190 h 91439"/>
                              <a:gd name="connsiteX228" fmla="*/ 1139780 w 1254402"/>
                              <a:gd name="connsiteY228" fmla="*/ 19318 h 91439"/>
                              <a:gd name="connsiteX229" fmla="*/ 1156523 w 1254402"/>
                              <a:gd name="connsiteY229" fmla="*/ 19318 h 91439"/>
                              <a:gd name="connsiteX230" fmla="*/ 1173265 w 1254402"/>
                              <a:gd name="connsiteY230" fmla="*/ 58599 h 91439"/>
                              <a:gd name="connsiteX231" fmla="*/ 1188720 w 1254402"/>
                              <a:gd name="connsiteY231" fmla="*/ 19318 h 91439"/>
                              <a:gd name="connsiteX232" fmla="*/ 1206107 w 1254402"/>
                              <a:gd name="connsiteY232" fmla="*/ 19318 h 91439"/>
                              <a:gd name="connsiteX233" fmla="*/ 1221561 w 1254402"/>
                              <a:gd name="connsiteY233" fmla="*/ 57955 h 91439"/>
                              <a:gd name="connsiteX234" fmla="*/ 1238304 w 1254402"/>
                              <a:gd name="connsiteY234" fmla="*/ 18674 h 91439"/>
                              <a:gd name="connsiteX235" fmla="*/ 1254402 w 1254402"/>
                              <a:gd name="connsiteY235" fmla="*/ 18674 h 9143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</a:cxnLst>
                            <a:rect l="l" t="t" r="r" b="b"/>
                            <a:pathLst>
                              <a:path w="1254402" h="91439">
                                <a:moveTo>
                                  <a:pt x="70834" y="31553"/>
                                </a:moveTo>
                                <a:cubicBezTo>
                                  <a:pt x="70834" y="45076"/>
                                  <a:pt x="61175" y="53447"/>
                                  <a:pt x="47652" y="53447"/>
                                </a:cubicBezTo>
                                <a:lnTo>
                                  <a:pt x="15455" y="53447"/>
                                </a:lnTo>
                                <a:lnTo>
                                  <a:pt x="15455" y="69546"/>
                                </a:lnTo>
                                <a:lnTo>
                                  <a:pt x="0" y="69546"/>
                                </a:lnTo>
                                <a:lnTo>
                                  <a:pt x="0" y="9015"/>
                                </a:lnTo>
                                <a:lnTo>
                                  <a:pt x="47652" y="9015"/>
                                </a:lnTo>
                                <a:cubicBezTo>
                                  <a:pt x="61175" y="9659"/>
                                  <a:pt x="70834" y="18030"/>
                                  <a:pt x="70834" y="31553"/>
                                </a:cubicBezTo>
                                <a:close/>
                                <a:moveTo>
                                  <a:pt x="55379" y="31553"/>
                                </a:moveTo>
                                <a:cubicBezTo>
                                  <a:pt x="55379" y="22538"/>
                                  <a:pt x="48296" y="22538"/>
                                  <a:pt x="43788" y="22538"/>
                                </a:cubicBezTo>
                                <a:lnTo>
                                  <a:pt x="16099" y="22538"/>
                                </a:lnTo>
                                <a:lnTo>
                                  <a:pt x="16099" y="40568"/>
                                </a:lnTo>
                                <a:lnTo>
                                  <a:pt x="43144" y="40568"/>
                                </a:lnTo>
                                <a:cubicBezTo>
                                  <a:pt x="48296" y="40568"/>
                                  <a:pt x="55379" y="40568"/>
                                  <a:pt x="55379" y="31553"/>
                                </a:cubicBezTo>
                                <a:close/>
                                <a:moveTo>
                                  <a:pt x="79849" y="44432"/>
                                </a:moveTo>
                                <a:cubicBezTo>
                                  <a:pt x="79849" y="25758"/>
                                  <a:pt x="94016" y="18030"/>
                                  <a:pt x="115266" y="18030"/>
                                </a:cubicBezTo>
                                <a:cubicBezTo>
                                  <a:pt x="136516" y="18030"/>
                                  <a:pt x="150683" y="25758"/>
                                  <a:pt x="150683" y="44432"/>
                                </a:cubicBezTo>
                                <a:cubicBezTo>
                                  <a:pt x="150683" y="63106"/>
                                  <a:pt x="136516" y="70834"/>
                                  <a:pt x="115266" y="70834"/>
                                </a:cubicBezTo>
                                <a:cubicBezTo>
                                  <a:pt x="94016" y="70834"/>
                                  <a:pt x="79849" y="63106"/>
                                  <a:pt x="79849" y="44432"/>
                                </a:cubicBezTo>
                                <a:close/>
                                <a:moveTo>
                                  <a:pt x="135228" y="44432"/>
                                </a:moveTo>
                                <a:cubicBezTo>
                                  <a:pt x="135228" y="34129"/>
                                  <a:pt x="128789" y="30265"/>
                                  <a:pt x="114622" y="30265"/>
                                </a:cubicBezTo>
                                <a:cubicBezTo>
                                  <a:pt x="101099" y="30265"/>
                                  <a:pt x="94016" y="33485"/>
                                  <a:pt x="94016" y="44432"/>
                                </a:cubicBezTo>
                                <a:cubicBezTo>
                                  <a:pt x="94016" y="54735"/>
                                  <a:pt x="100455" y="58599"/>
                                  <a:pt x="114622" y="58599"/>
                                </a:cubicBezTo>
                                <a:cubicBezTo>
                                  <a:pt x="128789" y="58599"/>
                                  <a:pt x="135228" y="54735"/>
                                  <a:pt x="135228" y="44432"/>
                                </a:cubicBezTo>
                                <a:close/>
                                <a:moveTo>
                                  <a:pt x="173221" y="52159"/>
                                </a:moveTo>
                                <a:cubicBezTo>
                                  <a:pt x="173221" y="57311"/>
                                  <a:pt x="179016" y="59887"/>
                                  <a:pt x="195115" y="59887"/>
                                </a:cubicBezTo>
                                <a:cubicBezTo>
                                  <a:pt x="211214" y="59887"/>
                                  <a:pt x="213789" y="58599"/>
                                  <a:pt x="213789" y="54735"/>
                                </a:cubicBezTo>
                                <a:cubicBezTo>
                                  <a:pt x="213789" y="50872"/>
                                  <a:pt x="211214" y="50872"/>
                                  <a:pt x="193827" y="49584"/>
                                </a:cubicBezTo>
                                <a:cubicBezTo>
                                  <a:pt x="171289" y="48296"/>
                                  <a:pt x="160342" y="46364"/>
                                  <a:pt x="160342" y="34129"/>
                                </a:cubicBezTo>
                                <a:cubicBezTo>
                                  <a:pt x="160342" y="20606"/>
                                  <a:pt x="175797" y="18674"/>
                                  <a:pt x="193827" y="18674"/>
                                </a:cubicBezTo>
                                <a:cubicBezTo>
                                  <a:pt x="213145" y="18674"/>
                                  <a:pt x="226668" y="21250"/>
                                  <a:pt x="226668" y="35417"/>
                                </a:cubicBezTo>
                                <a:lnTo>
                                  <a:pt x="211857" y="35417"/>
                                </a:lnTo>
                                <a:cubicBezTo>
                                  <a:pt x="211857" y="30909"/>
                                  <a:pt x="206706" y="30265"/>
                                  <a:pt x="192539" y="30265"/>
                                </a:cubicBezTo>
                                <a:cubicBezTo>
                                  <a:pt x="178372" y="30265"/>
                                  <a:pt x="174509" y="31553"/>
                                  <a:pt x="174509" y="34129"/>
                                </a:cubicBezTo>
                                <a:cubicBezTo>
                                  <a:pt x="174509" y="37349"/>
                                  <a:pt x="177085" y="37993"/>
                                  <a:pt x="194471" y="39281"/>
                                </a:cubicBezTo>
                                <a:cubicBezTo>
                                  <a:pt x="214433" y="40568"/>
                                  <a:pt x="227956" y="41212"/>
                                  <a:pt x="227956" y="54735"/>
                                </a:cubicBezTo>
                                <a:cubicBezTo>
                                  <a:pt x="227956" y="68902"/>
                                  <a:pt x="215077" y="71478"/>
                                  <a:pt x="195759" y="71478"/>
                                </a:cubicBezTo>
                                <a:cubicBezTo>
                                  <a:pt x="176441" y="71478"/>
                                  <a:pt x="158410" y="68902"/>
                                  <a:pt x="158410" y="52803"/>
                                </a:cubicBezTo>
                                <a:lnTo>
                                  <a:pt x="173221" y="52803"/>
                                </a:lnTo>
                                <a:close/>
                                <a:moveTo>
                                  <a:pt x="254358" y="644"/>
                                </a:moveTo>
                                <a:lnTo>
                                  <a:pt x="254358" y="13523"/>
                                </a:lnTo>
                                <a:lnTo>
                                  <a:pt x="239547" y="13523"/>
                                </a:lnTo>
                                <a:lnTo>
                                  <a:pt x="239547" y="644"/>
                                </a:lnTo>
                                <a:lnTo>
                                  <a:pt x="254358" y="644"/>
                                </a:lnTo>
                                <a:close/>
                                <a:moveTo>
                                  <a:pt x="254358" y="19318"/>
                                </a:moveTo>
                                <a:lnTo>
                                  <a:pt x="254358" y="70190"/>
                                </a:lnTo>
                                <a:lnTo>
                                  <a:pt x="239547" y="70190"/>
                                </a:lnTo>
                                <a:lnTo>
                                  <a:pt x="239547" y="19318"/>
                                </a:lnTo>
                                <a:lnTo>
                                  <a:pt x="254358" y="19318"/>
                                </a:lnTo>
                                <a:close/>
                                <a:moveTo>
                                  <a:pt x="292994" y="31553"/>
                                </a:moveTo>
                                <a:lnTo>
                                  <a:pt x="292994" y="46364"/>
                                </a:lnTo>
                                <a:cubicBezTo>
                                  <a:pt x="292994" y="56023"/>
                                  <a:pt x="294926" y="58599"/>
                                  <a:pt x="303941" y="58599"/>
                                </a:cubicBezTo>
                                <a:cubicBezTo>
                                  <a:pt x="308449" y="58599"/>
                                  <a:pt x="311025" y="58599"/>
                                  <a:pt x="316820" y="57955"/>
                                </a:cubicBezTo>
                                <a:lnTo>
                                  <a:pt x="316820" y="69546"/>
                                </a:lnTo>
                                <a:cubicBezTo>
                                  <a:pt x="311669" y="70190"/>
                                  <a:pt x="306517" y="70834"/>
                                  <a:pt x="299434" y="70834"/>
                                </a:cubicBezTo>
                                <a:cubicBezTo>
                                  <a:pt x="286555" y="70834"/>
                                  <a:pt x="278184" y="65682"/>
                                  <a:pt x="278184" y="54735"/>
                                </a:cubicBezTo>
                                <a:lnTo>
                                  <a:pt x="278184" y="31553"/>
                                </a:lnTo>
                                <a:lnTo>
                                  <a:pt x="264661" y="31553"/>
                                </a:lnTo>
                                <a:lnTo>
                                  <a:pt x="264661" y="19318"/>
                                </a:lnTo>
                                <a:lnTo>
                                  <a:pt x="278184" y="19318"/>
                                </a:lnTo>
                                <a:lnTo>
                                  <a:pt x="278184" y="9015"/>
                                </a:lnTo>
                                <a:lnTo>
                                  <a:pt x="292994" y="4508"/>
                                </a:lnTo>
                                <a:lnTo>
                                  <a:pt x="292994" y="19318"/>
                                </a:lnTo>
                                <a:lnTo>
                                  <a:pt x="316820" y="19318"/>
                                </a:lnTo>
                                <a:lnTo>
                                  <a:pt x="316820" y="31553"/>
                                </a:lnTo>
                                <a:lnTo>
                                  <a:pt x="292994" y="31553"/>
                                </a:lnTo>
                                <a:close/>
                                <a:moveTo>
                                  <a:pt x="342578" y="644"/>
                                </a:moveTo>
                                <a:lnTo>
                                  <a:pt x="342578" y="13523"/>
                                </a:lnTo>
                                <a:lnTo>
                                  <a:pt x="327767" y="13523"/>
                                </a:lnTo>
                                <a:lnTo>
                                  <a:pt x="327767" y="644"/>
                                </a:lnTo>
                                <a:lnTo>
                                  <a:pt x="342578" y="644"/>
                                </a:lnTo>
                                <a:close/>
                                <a:moveTo>
                                  <a:pt x="342578" y="19318"/>
                                </a:moveTo>
                                <a:lnTo>
                                  <a:pt x="342578" y="70190"/>
                                </a:lnTo>
                                <a:lnTo>
                                  <a:pt x="327767" y="70190"/>
                                </a:lnTo>
                                <a:lnTo>
                                  <a:pt x="327767" y="19318"/>
                                </a:lnTo>
                                <a:lnTo>
                                  <a:pt x="342578" y="19318"/>
                                </a:lnTo>
                                <a:close/>
                                <a:moveTo>
                                  <a:pt x="424359" y="19318"/>
                                </a:moveTo>
                                <a:lnTo>
                                  <a:pt x="398601" y="70190"/>
                                </a:lnTo>
                                <a:lnTo>
                                  <a:pt x="377995" y="70190"/>
                                </a:lnTo>
                                <a:lnTo>
                                  <a:pt x="352237" y="19318"/>
                                </a:lnTo>
                                <a:lnTo>
                                  <a:pt x="368336" y="19318"/>
                                </a:lnTo>
                                <a:lnTo>
                                  <a:pt x="388298" y="59887"/>
                                </a:lnTo>
                                <a:lnTo>
                                  <a:pt x="408260" y="19318"/>
                                </a:lnTo>
                                <a:lnTo>
                                  <a:pt x="424359" y="19318"/>
                                </a:lnTo>
                                <a:close/>
                                <a:moveTo>
                                  <a:pt x="481670" y="51515"/>
                                </a:moveTo>
                                <a:lnTo>
                                  <a:pt x="496481" y="51515"/>
                                </a:lnTo>
                                <a:cubicBezTo>
                                  <a:pt x="493261" y="64394"/>
                                  <a:pt x="480382" y="70834"/>
                                  <a:pt x="461708" y="70834"/>
                                </a:cubicBezTo>
                                <a:cubicBezTo>
                                  <a:pt x="442389" y="70834"/>
                                  <a:pt x="427579" y="63106"/>
                                  <a:pt x="427579" y="44432"/>
                                </a:cubicBezTo>
                                <a:cubicBezTo>
                                  <a:pt x="427579" y="25758"/>
                                  <a:pt x="442389" y="18030"/>
                                  <a:pt x="462995" y="18030"/>
                                </a:cubicBezTo>
                                <a:cubicBezTo>
                                  <a:pt x="482314" y="18030"/>
                                  <a:pt x="497768" y="24470"/>
                                  <a:pt x="497768" y="47652"/>
                                </a:cubicBezTo>
                                <a:lnTo>
                                  <a:pt x="442389" y="47652"/>
                                </a:lnTo>
                                <a:cubicBezTo>
                                  <a:pt x="444321" y="56023"/>
                                  <a:pt x="452048" y="58599"/>
                                  <a:pt x="461708" y="58599"/>
                                </a:cubicBezTo>
                                <a:cubicBezTo>
                                  <a:pt x="471367" y="58599"/>
                                  <a:pt x="477806" y="56667"/>
                                  <a:pt x="481670" y="51515"/>
                                </a:cubicBezTo>
                                <a:close/>
                                <a:moveTo>
                                  <a:pt x="442389" y="38637"/>
                                </a:moveTo>
                                <a:lnTo>
                                  <a:pt x="481026" y="38637"/>
                                </a:lnTo>
                                <a:cubicBezTo>
                                  <a:pt x="478450" y="31553"/>
                                  <a:pt x="471367" y="29621"/>
                                  <a:pt x="461708" y="29621"/>
                                </a:cubicBezTo>
                                <a:cubicBezTo>
                                  <a:pt x="452048" y="29621"/>
                                  <a:pt x="444965" y="31553"/>
                                  <a:pt x="442389" y="38637"/>
                                </a:cubicBezTo>
                                <a:close/>
                                <a:moveTo>
                                  <a:pt x="622694" y="644"/>
                                </a:moveTo>
                                <a:lnTo>
                                  <a:pt x="622694" y="69546"/>
                                </a:lnTo>
                                <a:lnTo>
                                  <a:pt x="607883" y="69546"/>
                                </a:lnTo>
                                <a:lnTo>
                                  <a:pt x="607883" y="61819"/>
                                </a:lnTo>
                                <a:cubicBezTo>
                                  <a:pt x="602087" y="67614"/>
                                  <a:pt x="593716" y="70834"/>
                                  <a:pt x="582769" y="70834"/>
                                </a:cubicBezTo>
                                <a:cubicBezTo>
                                  <a:pt x="566670" y="70834"/>
                                  <a:pt x="552504" y="63750"/>
                                  <a:pt x="552504" y="44432"/>
                                </a:cubicBezTo>
                                <a:cubicBezTo>
                                  <a:pt x="552504" y="25114"/>
                                  <a:pt x="566670" y="18030"/>
                                  <a:pt x="582769" y="18030"/>
                                </a:cubicBezTo>
                                <a:cubicBezTo>
                                  <a:pt x="593716" y="18030"/>
                                  <a:pt x="602731" y="21250"/>
                                  <a:pt x="607883" y="27046"/>
                                </a:cubicBezTo>
                                <a:lnTo>
                                  <a:pt x="607883" y="644"/>
                                </a:lnTo>
                                <a:lnTo>
                                  <a:pt x="622694" y="644"/>
                                </a:lnTo>
                                <a:close/>
                                <a:moveTo>
                                  <a:pt x="607883" y="44432"/>
                                </a:moveTo>
                                <a:cubicBezTo>
                                  <a:pt x="607883" y="34129"/>
                                  <a:pt x="600800" y="30265"/>
                                  <a:pt x="587277" y="30265"/>
                                </a:cubicBezTo>
                                <a:cubicBezTo>
                                  <a:pt x="574398" y="30265"/>
                                  <a:pt x="566670" y="34129"/>
                                  <a:pt x="566670" y="44432"/>
                                </a:cubicBezTo>
                                <a:cubicBezTo>
                                  <a:pt x="566670" y="54735"/>
                                  <a:pt x="573754" y="58599"/>
                                  <a:pt x="587277" y="58599"/>
                                </a:cubicBezTo>
                                <a:cubicBezTo>
                                  <a:pt x="600800" y="58599"/>
                                  <a:pt x="607883" y="54735"/>
                                  <a:pt x="607883" y="44432"/>
                                </a:cubicBezTo>
                                <a:close/>
                                <a:moveTo>
                                  <a:pt x="649739" y="644"/>
                                </a:moveTo>
                                <a:lnTo>
                                  <a:pt x="649739" y="13523"/>
                                </a:lnTo>
                                <a:lnTo>
                                  <a:pt x="634928" y="13523"/>
                                </a:lnTo>
                                <a:lnTo>
                                  <a:pt x="634928" y="644"/>
                                </a:lnTo>
                                <a:lnTo>
                                  <a:pt x="649739" y="644"/>
                                </a:lnTo>
                                <a:close/>
                                <a:moveTo>
                                  <a:pt x="649739" y="19318"/>
                                </a:moveTo>
                                <a:lnTo>
                                  <a:pt x="649739" y="70190"/>
                                </a:lnTo>
                                <a:lnTo>
                                  <a:pt x="634928" y="70190"/>
                                </a:lnTo>
                                <a:lnTo>
                                  <a:pt x="634928" y="19318"/>
                                </a:lnTo>
                                <a:lnTo>
                                  <a:pt x="649739" y="19318"/>
                                </a:lnTo>
                                <a:close/>
                                <a:moveTo>
                                  <a:pt x="730876" y="19318"/>
                                </a:moveTo>
                                <a:lnTo>
                                  <a:pt x="730876" y="61819"/>
                                </a:lnTo>
                                <a:cubicBezTo>
                                  <a:pt x="730876" y="82425"/>
                                  <a:pt x="716709" y="91440"/>
                                  <a:pt x="698035" y="91440"/>
                                </a:cubicBezTo>
                                <a:cubicBezTo>
                                  <a:pt x="683224" y="91440"/>
                                  <a:pt x="670989" y="88864"/>
                                  <a:pt x="666482" y="87576"/>
                                </a:cubicBezTo>
                                <a:lnTo>
                                  <a:pt x="666482" y="75985"/>
                                </a:lnTo>
                                <a:cubicBezTo>
                                  <a:pt x="672277" y="77273"/>
                                  <a:pt x="683868" y="79849"/>
                                  <a:pt x="694815" y="79849"/>
                                </a:cubicBezTo>
                                <a:cubicBezTo>
                                  <a:pt x="710270" y="79849"/>
                                  <a:pt x="716065" y="74053"/>
                                  <a:pt x="716065" y="61175"/>
                                </a:cubicBezTo>
                                <a:cubicBezTo>
                                  <a:pt x="710914" y="66970"/>
                                  <a:pt x="702543" y="70190"/>
                                  <a:pt x="690308" y="70190"/>
                                </a:cubicBezTo>
                                <a:cubicBezTo>
                                  <a:pt x="672921" y="70190"/>
                                  <a:pt x="660686" y="62463"/>
                                  <a:pt x="660686" y="44432"/>
                                </a:cubicBezTo>
                                <a:cubicBezTo>
                                  <a:pt x="660686" y="26402"/>
                                  <a:pt x="672921" y="18674"/>
                                  <a:pt x="690308" y="18674"/>
                                </a:cubicBezTo>
                                <a:cubicBezTo>
                                  <a:pt x="702543" y="18674"/>
                                  <a:pt x="710914" y="21894"/>
                                  <a:pt x="716065" y="27690"/>
                                </a:cubicBezTo>
                                <a:lnTo>
                                  <a:pt x="716065" y="19318"/>
                                </a:lnTo>
                                <a:lnTo>
                                  <a:pt x="730876" y="19318"/>
                                </a:lnTo>
                                <a:close/>
                                <a:moveTo>
                                  <a:pt x="715421" y="43788"/>
                                </a:moveTo>
                                <a:cubicBezTo>
                                  <a:pt x="715421" y="34773"/>
                                  <a:pt x="708982" y="30909"/>
                                  <a:pt x="694815" y="30909"/>
                                </a:cubicBezTo>
                                <a:cubicBezTo>
                                  <a:pt x="680648" y="30909"/>
                                  <a:pt x="674209" y="34773"/>
                                  <a:pt x="674209" y="43788"/>
                                </a:cubicBezTo>
                                <a:cubicBezTo>
                                  <a:pt x="674209" y="52803"/>
                                  <a:pt x="680648" y="56667"/>
                                  <a:pt x="694815" y="56667"/>
                                </a:cubicBezTo>
                                <a:cubicBezTo>
                                  <a:pt x="708982" y="56667"/>
                                  <a:pt x="715421" y="52803"/>
                                  <a:pt x="715421" y="43788"/>
                                </a:cubicBezTo>
                                <a:close/>
                                <a:moveTo>
                                  <a:pt x="757278" y="644"/>
                                </a:moveTo>
                                <a:lnTo>
                                  <a:pt x="757278" y="13523"/>
                                </a:lnTo>
                                <a:lnTo>
                                  <a:pt x="742467" y="13523"/>
                                </a:lnTo>
                                <a:lnTo>
                                  <a:pt x="742467" y="644"/>
                                </a:lnTo>
                                <a:lnTo>
                                  <a:pt x="757278" y="644"/>
                                </a:lnTo>
                                <a:close/>
                                <a:moveTo>
                                  <a:pt x="757278" y="19318"/>
                                </a:moveTo>
                                <a:lnTo>
                                  <a:pt x="757278" y="70190"/>
                                </a:lnTo>
                                <a:lnTo>
                                  <a:pt x="742467" y="70190"/>
                                </a:lnTo>
                                <a:lnTo>
                                  <a:pt x="742467" y="19318"/>
                                </a:lnTo>
                                <a:lnTo>
                                  <a:pt x="757278" y="19318"/>
                                </a:lnTo>
                                <a:close/>
                                <a:moveTo>
                                  <a:pt x="795914" y="31553"/>
                                </a:moveTo>
                                <a:lnTo>
                                  <a:pt x="795914" y="46364"/>
                                </a:lnTo>
                                <a:cubicBezTo>
                                  <a:pt x="795914" y="56023"/>
                                  <a:pt x="797846" y="58599"/>
                                  <a:pt x="806861" y="58599"/>
                                </a:cubicBezTo>
                                <a:cubicBezTo>
                                  <a:pt x="811369" y="58599"/>
                                  <a:pt x="813945" y="58599"/>
                                  <a:pt x="819740" y="57955"/>
                                </a:cubicBezTo>
                                <a:lnTo>
                                  <a:pt x="819740" y="69546"/>
                                </a:lnTo>
                                <a:cubicBezTo>
                                  <a:pt x="814589" y="70190"/>
                                  <a:pt x="809437" y="70834"/>
                                  <a:pt x="802354" y="70834"/>
                                </a:cubicBezTo>
                                <a:cubicBezTo>
                                  <a:pt x="789475" y="70834"/>
                                  <a:pt x="781104" y="65682"/>
                                  <a:pt x="781104" y="54735"/>
                                </a:cubicBezTo>
                                <a:lnTo>
                                  <a:pt x="781104" y="31553"/>
                                </a:lnTo>
                                <a:lnTo>
                                  <a:pt x="767581" y="31553"/>
                                </a:lnTo>
                                <a:lnTo>
                                  <a:pt x="767581" y="19318"/>
                                </a:lnTo>
                                <a:lnTo>
                                  <a:pt x="781104" y="19318"/>
                                </a:lnTo>
                                <a:lnTo>
                                  <a:pt x="781104" y="9015"/>
                                </a:lnTo>
                                <a:lnTo>
                                  <a:pt x="795914" y="4508"/>
                                </a:lnTo>
                                <a:lnTo>
                                  <a:pt x="795914" y="19318"/>
                                </a:lnTo>
                                <a:lnTo>
                                  <a:pt x="819740" y="19318"/>
                                </a:lnTo>
                                <a:lnTo>
                                  <a:pt x="819740" y="31553"/>
                                </a:lnTo>
                                <a:lnTo>
                                  <a:pt x="795914" y="31553"/>
                                </a:lnTo>
                                <a:close/>
                                <a:moveTo>
                                  <a:pt x="898301" y="44432"/>
                                </a:moveTo>
                                <a:lnTo>
                                  <a:pt x="898301" y="70190"/>
                                </a:lnTo>
                                <a:lnTo>
                                  <a:pt x="883491" y="70190"/>
                                </a:lnTo>
                                <a:lnTo>
                                  <a:pt x="883491" y="63750"/>
                                </a:lnTo>
                                <a:cubicBezTo>
                                  <a:pt x="874476" y="68258"/>
                                  <a:pt x="864816" y="70834"/>
                                  <a:pt x="852581" y="70834"/>
                                </a:cubicBezTo>
                                <a:cubicBezTo>
                                  <a:pt x="838415" y="70834"/>
                                  <a:pt x="829400" y="66326"/>
                                  <a:pt x="829400" y="54735"/>
                                </a:cubicBezTo>
                                <a:cubicBezTo>
                                  <a:pt x="829400" y="41856"/>
                                  <a:pt x="843566" y="37349"/>
                                  <a:pt x="860309" y="37349"/>
                                </a:cubicBezTo>
                                <a:cubicBezTo>
                                  <a:pt x="869324" y="37349"/>
                                  <a:pt x="877051" y="38637"/>
                                  <a:pt x="883491" y="41212"/>
                                </a:cubicBezTo>
                                <a:cubicBezTo>
                                  <a:pt x="883491" y="31553"/>
                                  <a:pt x="871256" y="30909"/>
                                  <a:pt x="864172" y="30909"/>
                                </a:cubicBezTo>
                                <a:cubicBezTo>
                                  <a:pt x="857733" y="30909"/>
                                  <a:pt x="849362" y="31553"/>
                                  <a:pt x="839059" y="34773"/>
                                </a:cubicBezTo>
                                <a:lnTo>
                                  <a:pt x="833907" y="23826"/>
                                </a:lnTo>
                                <a:cubicBezTo>
                                  <a:pt x="844210" y="20606"/>
                                  <a:pt x="854513" y="18674"/>
                                  <a:pt x="864816" y="18674"/>
                                </a:cubicBezTo>
                                <a:cubicBezTo>
                                  <a:pt x="886066" y="18030"/>
                                  <a:pt x="898301" y="25114"/>
                                  <a:pt x="898301" y="44432"/>
                                </a:cubicBezTo>
                                <a:close/>
                                <a:moveTo>
                                  <a:pt x="883491" y="50228"/>
                                </a:moveTo>
                                <a:cubicBezTo>
                                  <a:pt x="878339" y="48296"/>
                                  <a:pt x="871256" y="47008"/>
                                  <a:pt x="862241" y="47008"/>
                                </a:cubicBezTo>
                                <a:cubicBezTo>
                                  <a:pt x="851294" y="47008"/>
                                  <a:pt x="844854" y="48940"/>
                                  <a:pt x="844854" y="54091"/>
                                </a:cubicBezTo>
                                <a:cubicBezTo>
                                  <a:pt x="844854" y="59243"/>
                                  <a:pt x="850006" y="59887"/>
                                  <a:pt x="857733" y="59887"/>
                                </a:cubicBezTo>
                                <a:cubicBezTo>
                                  <a:pt x="865460" y="59887"/>
                                  <a:pt x="877051" y="57311"/>
                                  <a:pt x="884135" y="54091"/>
                                </a:cubicBezTo>
                                <a:lnTo>
                                  <a:pt x="884135" y="50228"/>
                                </a:lnTo>
                                <a:close/>
                                <a:moveTo>
                                  <a:pt x="925347" y="644"/>
                                </a:moveTo>
                                <a:lnTo>
                                  <a:pt x="925347" y="69546"/>
                                </a:lnTo>
                                <a:lnTo>
                                  <a:pt x="910536" y="69546"/>
                                </a:lnTo>
                                <a:lnTo>
                                  <a:pt x="910536" y="644"/>
                                </a:lnTo>
                                <a:lnTo>
                                  <a:pt x="925347" y="644"/>
                                </a:lnTo>
                                <a:close/>
                                <a:moveTo>
                                  <a:pt x="1009704" y="19318"/>
                                </a:moveTo>
                                <a:lnTo>
                                  <a:pt x="1030954" y="19318"/>
                                </a:lnTo>
                                <a:lnTo>
                                  <a:pt x="1030954" y="31553"/>
                                </a:lnTo>
                                <a:lnTo>
                                  <a:pt x="1009704" y="31553"/>
                                </a:lnTo>
                                <a:lnTo>
                                  <a:pt x="1009704" y="70190"/>
                                </a:lnTo>
                                <a:lnTo>
                                  <a:pt x="994893" y="70190"/>
                                </a:lnTo>
                                <a:lnTo>
                                  <a:pt x="994893" y="31553"/>
                                </a:lnTo>
                                <a:lnTo>
                                  <a:pt x="981370" y="31553"/>
                                </a:lnTo>
                                <a:lnTo>
                                  <a:pt x="981370" y="19318"/>
                                </a:lnTo>
                                <a:lnTo>
                                  <a:pt x="994893" y="19318"/>
                                </a:lnTo>
                                <a:lnTo>
                                  <a:pt x="994893" y="15455"/>
                                </a:lnTo>
                                <a:cubicBezTo>
                                  <a:pt x="994893" y="5152"/>
                                  <a:pt x="1001332" y="0"/>
                                  <a:pt x="1016143" y="0"/>
                                </a:cubicBezTo>
                                <a:cubicBezTo>
                                  <a:pt x="1021295" y="0"/>
                                  <a:pt x="1023870" y="0"/>
                                  <a:pt x="1031598" y="644"/>
                                </a:cubicBezTo>
                                <a:lnTo>
                                  <a:pt x="1031598" y="10947"/>
                                </a:lnTo>
                                <a:cubicBezTo>
                                  <a:pt x="1028378" y="10947"/>
                                  <a:pt x="1024514" y="10303"/>
                                  <a:pt x="1021295" y="10303"/>
                                </a:cubicBezTo>
                                <a:cubicBezTo>
                                  <a:pt x="1012279" y="10947"/>
                                  <a:pt x="1009704" y="12879"/>
                                  <a:pt x="1009704" y="19318"/>
                                </a:cubicBezTo>
                                <a:close/>
                                <a:moveTo>
                                  <a:pt x="1056712" y="644"/>
                                </a:moveTo>
                                <a:lnTo>
                                  <a:pt x="1056712" y="69546"/>
                                </a:lnTo>
                                <a:lnTo>
                                  <a:pt x="1041901" y="69546"/>
                                </a:lnTo>
                                <a:lnTo>
                                  <a:pt x="1041901" y="644"/>
                                </a:lnTo>
                                <a:lnTo>
                                  <a:pt x="1056712" y="644"/>
                                </a:lnTo>
                                <a:close/>
                                <a:moveTo>
                                  <a:pt x="1067659" y="44432"/>
                                </a:moveTo>
                                <a:cubicBezTo>
                                  <a:pt x="1067659" y="25758"/>
                                  <a:pt x="1081825" y="18030"/>
                                  <a:pt x="1103076" y="18030"/>
                                </a:cubicBezTo>
                                <a:cubicBezTo>
                                  <a:pt x="1124326" y="18030"/>
                                  <a:pt x="1138493" y="25758"/>
                                  <a:pt x="1138493" y="44432"/>
                                </a:cubicBezTo>
                                <a:cubicBezTo>
                                  <a:pt x="1138493" y="63106"/>
                                  <a:pt x="1124326" y="70834"/>
                                  <a:pt x="1103076" y="70834"/>
                                </a:cubicBezTo>
                                <a:cubicBezTo>
                                  <a:pt x="1081825" y="70834"/>
                                  <a:pt x="1067659" y="63106"/>
                                  <a:pt x="1067659" y="44432"/>
                                </a:cubicBezTo>
                                <a:close/>
                                <a:moveTo>
                                  <a:pt x="1123038" y="44432"/>
                                </a:moveTo>
                                <a:cubicBezTo>
                                  <a:pt x="1123038" y="34129"/>
                                  <a:pt x="1116598" y="30265"/>
                                  <a:pt x="1102432" y="30265"/>
                                </a:cubicBezTo>
                                <a:cubicBezTo>
                                  <a:pt x="1088909" y="30265"/>
                                  <a:pt x="1081825" y="33485"/>
                                  <a:pt x="1081825" y="44432"/>
                                </a:cubicBezTo>
                                <a:cubicBezTo>
                                  <a:pt x="1081825" y="54735"/>
                                  <a:pt x="1088265" y="58599"/>
                                  <a:pt x="1102432" y="58599"/>
                                </a:cubicBezTo>
                                <a:cubicBezTo>
                                  <a:pt x="1115954" y="58599"/>
                                  <a:pt x="1123038" y="54735"/>
                                  <a:pt x="1123038" y="44432"/>
                                </a:cubicBezTo>
                                <a:close/>
                                <a:moveTo>
                                  <a:pt x="1254402" y="19318"/>
                                </a:moveTo>
                                <a:lnTo>
                                  <a:pt x="1231864" y="70190"/>
                                </a:lnTo>
                                <a:lnTo>
                                  <a:pt x="1211902" y="70190"/>
                                </a:lnTo>
                                <a:lnTo>
                                  <a:pt x="1197091" y="34773"/>
                                </a:lnTo>
                                <a:lnTo>
                                  <a:pt x="1182281" y="70190"/>
                                </a:lnTo>
                                <a:lnTo>
                                  <a:pt x="1162318" y="70190"/>
                                </a:lnTo>
                                <a:lnTo>
                                  <a:pt x="1139780" y="19318"/>
                                </a:lnTo>
                                <a:lnTo>
                                  <a:pt x="1156523" y="19318"/>
                                </a:lnTo>
                                <a:lnTo>
                                  <a:pt x="1173265" y="58599"/>
                                </a:lnTo>
                                <a:lnTo>
                                  <a:pt x="1188720" y="19318"/>
                                </a:lnTo>
                                <a:lnTo>
                                  <a:pt x="1206107" y="19318"/>
                                </a:lnTo>
                                <a:lnTo>
                                  <a:pt x="1221561" y="57955"/>
                                </a:lnTo>
                                <a:lnTo>
                                  <a:pt x="1238304" y="18674"/>
                                </a:lnTo>
                                <a:lnTo>
                                  <a:pt x="1254402" y="186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9B"/>
                          </a:solidFill>
                          <a:ln w="6439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g:grpSp>
                        <wpg:cNvPr id="38" name="Graphique 9"/>
                        <wpg:cNvGrpSpPr/>
                        <wpg:grpSpPr>
                          <a:xfrm>
                            <a:off x="0" y="0"/>
                            <a:ext cx="1824935" cy="273031"/>
                            <a:chOff x="0" y="0"/>
                            <a:chExt cx="1824935" cy="273031"/>
                          </a:xfrm>
                        </wpg:grpSpPr>
                        <wps:wsp>
                          <wps:cNvPr id="39" name="Forme libre : forme 39"/>
                          <wps:cNvSpPr/>
                          <wps:spPr>
                            <a:xfrm>
                              <a:off x="0" y="0"/>
                              <a:ext cx="1533229" cy="273031"/>
                            </a:xfrm>
                            <a:custGeom>
                              <a:avLst/>
                              <a:gdLst>
                                <a:gd name="connsiteX0" fmla="*/ 358677 w 1533229"/>
                                <a:gd name="connsiteY0" fmla="*/ 169357 h 273031"/>
                                <a:gd name="connsiteX1" fmla="*/ 358677 w 1533229"/>
                                <a:gd name="connsiteY1" fmla="*/ 269168 h 273031"/>
                                <a:gd name="connsiteX2" fmla="*/ 285267 w 1533229"/>
                                <a:gd name="connsiteY2" fmla="*/ 269168 h 273031"/>
                                <a:gd name="connsiteX3" fmla="*/ 285267 w 1533229"/>
                                <a:gd name="connsiteY3" fmla="*/ 198978 h 273031"/>
                                <a:gd name="connsiteX4" fmla="*/ 242123 w 1533229"/>
                                <a:gd name="connsiteY4" fmla="*/ 154546 h 273031"/>
                                <a:gd name="connsiteX5" fmla="*/ 183524 w 1533229"/>
                                <a:gd name="connsiteY5" fmla="*/ 177728 h 273031"/>
                                <a:gd name="connsiteX6" fmla="*/ 183524 w 1533229"/>
                                <a:gd name="connsiteY6" fmla="*/ 269812 h 273031"/>
                                <a:gd name="connsiteX7" fmla="*/ 110758 w 1533229"/>
                                <a:gd name="connsiteY7" fmla="*/ 269812 h 273031"/>
                                <a:gd name="connsiteX8" fmla="*/ 110758 w 1533229"/>
                                <a:gd name="connsiteY8" fmla="*/ 92084 h 273031"/>
                                <a:gd name="connsiteX9" fmla="*/ 183524 w 1533229"/>
                                <a:gd name="connsiteY9" fmla="*/ 92084 h 273031"/>
                                <a:gd name="connsiteX10" fmla="*/ 183524 w 1533229"/>
                                <a:gd name="connsiteY10" fmla="*/ 117842 h 273031"/>
                                <a:gd name="connsiteX11" fmla="*/ 271744 w 1533229"/>
                                <a:gd name="connsiteY11" fmla="*/ 90152 h 273031"/>
                                <a:gd name="connsiteX12" fmla="*/ 358677 w 1533229"/>
                                <a:gd name="connsiteY12" fmla="*/ 169357 h 273031"/>
                                <a:gd name="connsiteX13" fmla="*/ 765005 w 1533229"/>
                                <a:gd name="connsiteY13" fmla="*/ 36705 h 273031"/>
                                <a:gd name="connsiteX14" fmla="*/ 692239 w 1533229"/>
                                <a:gd name="connsiteY14" fmla="*/ 36705 h 273031"/>
                                <a:gd name="connsiteX15" fmla="*/ 692239 w 1533229"/>
                                <a:gd name="connsiteY15" fmla="*/ 92084 h 273031"/>
                                <a:gd name="connsiteX16" fmla="*/ 652959 w 1533229"/>
                                <a:gd name="connsiteY16" fmla="*/ 92084 h 273031"/>
                                <a:gd name="connsiteX17" fmla="*/ 652959 w 1533229"/>
                                <a:gd name="connsiteY17" fmla="*/ 151327 h 273031"/>
                                <a:gd name="connsiteX18" fmla="*/ 692239 w 1533229"/>
                                <a:gd name="connsiteY18" fmla="*/ 151327 h 273031"/>
                                <a:gd name="connsiteX19" fmla="*/ 692239 w 1533229"/>
                                <a:gd name="connsiteY19" fmla="*/ 269168 h 273031"/>
                                <a:gd name="connsiteX20" fmla="*/ 838415 w 1533229"/>
                                <a:gd name="connsiteY20" fmla="*/ 269168 h 273031"/>
                                <a:gd name="connsiteX21" fmla="*/ 838415 w 1533229"/>
                                <a:gd name="connsiteY21" fmla="*/ 209926 h 273031"/>
                                <a:gd name="connsiteX22" fmla="*/ 765649 w 1533229"/>
                                <a:gd name="connsiteY22" fmla="*/ 209926 h 273031"/>
                                <a:gd name="connsiteX23" fmla="*/ 765649 w 1533229"/>
                                <a:gd name="connsiteY23" fmla="*/ 151327 h 273031"/>
                                <a:gd name="connsiteX24" fmla="*/ 838415 w 1533229"/>
                                <a:gd name="connsiteY24" fmla="*/ 151327 h 273031"/>
                                <a:gd name="connsiteX25" fmla="*/ 838415 w 1533229"/>
                                <a:gd name="connsiteY25" fmla="*/ 92084 h 273031"/>
                                <a:gd name="connsiteX26" fmla="*/ 765649 w 1533229"/>
                                <a:gd name="connsiteY26" fmla="*/ 92084 h 273031"/>
                                <a:gd name="connsiteX27" fmla="*/ 765649 w 1533229"/>
                                <a:gd name="connsiteY27" fmla="*/ 36705 h 273031"/>
                                <a:gd name="connsiteX28" fmla="*/ 632997 w 1533229"/>
                                <a:gd name="connsiteY28" fmla="*/ 192539 h 273031"/>
                                <a:gd name="connsiteX29" fmla="*/ 462352 w 1533229"/>
                                <a:gd name="connsiteY29" fmla="*/ 192539 h 273031"/>
                                <a:gd name="connsiteX30" fmla="*/ 508072 w 1533229"/>
                                <a:gd name="connsiteY30" fmla="*/ 216365 h 273031"/>
                                <a:gd name="connsiteX31" fmla="*/ 548640 w 1533229"/>
                                <a:gd name="connsiteY31" fmla="*/ 209926 h 273031"/>
                                <a:gd name="connsiteX32" fmla="*/ 627845 w 1533229"/>
                                <a:gd name="connsiteY32" fmla="*/ 209926 h 273031"/>
                                <a:gd name="connsiteX33" fmla="*/ 508072 w 1533229"/>
                                <a:gd name="connsiteY33" fmla="*/ 273032 h 273031"/>
                                <a:gd name="connsiteX34" fmla="*/ 388942 w 1533229"/>
                                <a:gd name="connsiteY34" fmla="*/ 180304 h 273031"/>
                                <a:gd name="connsiteX35" fmla="*/ 511291 w 1533229"/>
                                <a:gd name="connsiteY35" fmla="*/ 87576 h 273031"/>
                                <a:gd name="connsiteX36" fmla="*/ 632997 w 1533229"/>
                                <a:gd name="connsiteY36" fmla="*/ 192539 h 273031"/>
                                <a:gd name="connsiteX37" fmla="*/ 556367 w 1533229"/>
                                <a:gd name="connsiteY37" fmla="*/ 152615 h 273031"/>
                                <a:gd name="connsiteX38" fmla="*/ 510647 w 1533229"/>
                                <a:gd name="connsiteY38" fmla="*/ 135228 h 273031"/>
                                <a:gd name="connsiteX39" fmla="*/ 465571 w 1533229"/>
                                <a:gd name="connsiteY39" fmla="*/ 152615 h 273031"/>
                                <a:gd name="connsiteX40" fmla="*/ 556367 w 1533229"/>
                                <a:gd name="connsiteY40" fmla="*/ 152615 h 273031"/>
                                <a:gd name="connsiteX41" fmla="*/ 1041901 w 1533229"/>
                                <a:gd name="connsiteY41" fmla="*/ 186744 h 273031"/>
                                <a:gd name="connsiteX42" fmla="*/ 985878 w 1533229"/>
                                <a:gd name="connsiteY42" fmla="*/ 208638 h 273031"/>
                                <a:gd name="connsiteX43" fmla="*/ 943377 w 1533229"/>
                                <a:gd name="connsiteY43" fmla="*/ 165493 h 273031"/>
                                <a:gd name="connsiteX44" fmla="*/ 943377 w 1533229"/>
                                <a:gd name="connsiteY44" fmla="*/ 92084 h 273031"/>
                                <a:gd name="connsiteX45" fmla="*/ 870612 w 1533229"/>
                                <a:gd name="connsiteY45" fmla="*/ 92084 h 273031"/>
                                <a:gd name="connsiteX46" fmla="*/ 870612 w 1533229"/>
                                <a:gd name="connsiteY46" fmla="*/ 194471 h 273031"/>
                                <a:gd name="connsiteX47" fmla="*/ 957544 w 1533229"/>
                                <a:gd name="connsiteY47" fmla="*/ 269812 h 273031"/>
                                <a:gd name="connsiteX48" fmla="*/ 1041901 w 1533229"/>
                                <a:gd name="connsiteY48" fmla="*/ 243411 h 273031"/>
                                <a:gd name="connsiteX49" fmla="*/ 1041901 w 1533229"/>
                                <a:gd name="connsiteY49" fmla="*/ 268524 h 273031"/>
                                <a:gd name="connsiteX50" fmla="*/ 1114667 w 1533229"/>
                                <a:gd name="connsiteY50" fmla="*/ 268524 h 273031"/>
                                <a:gd name="connsiteX51" fmla="*/ 1114667 w 1533229"/>
                                <a:gd name="connsiteY51" fmla="*/ 91440 h 273031"/>
                                <a:gd name="connsiteX52" fmla="*/ 1041901 w 1533229"/>
                                <a:gd name="connsiteY52" fmla="*/ 91440 h 273031"/>
                                <a:gd name="connsiteX53" fmla="*/ 1041901 w 1533229"/>
                                <a:gd name="connsiteY53" fmla="*/ 186744 h 273031"/>
                                <a:gd name="connsiteX54" fmla="*/ 1457888 w 1533229"/>
                                <a:gd name="connsiteY54" fmla="*/ 89508 h 273031"/>
                                <a:gd name="connsiteX55" fmla="*/ 1371600 w 1533229"/>
                                <a:gd name="connsiteY55" fmla="*/ 123637 h 273031"/>
                                <a:gd name="connsiteX56" fmla="*/ 1305274 w 1533229"/>
                                <a:gd name="connsiteY56" fmla="*/ 89508 h 273031"/>
                                <a:gd name="connsiteX57" fmla="*/ 1225425 w 1533229"/>
                                <a:gd name="connsiteY57" fmla="*/ 121705 h 273031"/>
                                <a:gd name="connsiteX58" fmla="*/ 1225425 w 1533229"/>
                                <a:gd name="connsiteY58" fmla="*/ 92084 h 273031"/>
                                <a:gd name="connsiteX59" fmla="*/ 1152659 w 1533229"/>
                                <a:gd name="connsiteY59" fmla="*/ 92084 h 273031"/>
                                <a:gd name="connsiteX60" fmla="*/ 1152659 w 1533229"/>
                                <a:gd name="connsiteY60" fmla="*/ 269168 h 273031"/>
                                <a:gd name="connsiteX61" fmla="*/ 1225425 w 1533229"/>
                                <a:gd name="connsiteY61" fmla="*/ 269168 h 273031"/>
                                <a:gd name="connsiteX62" fmla="*/ 1225425 w 1533229"/>
                                <a:gd name="connsiteY62" fmla="*/ 173865 h 273031"/>
                                <a:gd name="connsiteX63" fmla="*/ 1273721 w 1533229"/>
                                <a:gd name="connsiteY63" fmla="*/ 151327 h 273031"/>
                                <a:gd name="connsiteX64" fmla="*/ 1307850 w 1533229"/>
                                <a:gd name="connsiteY64" fmla="*/ 194471 h 273031"/>
                                <a:gd name="connsiteX65" fmla="*/ 1307850 w 1533229"/>
                                <a:gd name="connsiteY65" fmla="*/ 269168 h 273031"/>
                                <a:gd name="connsiteX66" fmla="*/ 1380615 w 1533229"/>
                                <a:gd name="connsiteY66" fmla="*/ 269168 h 273031"/>
                                <a:gd name="connsiteX67" fmla="*/ 1380615 w 1533229"/>
                                <a:gd name="connsiteY67" fmla="*/ 171933 h 273031"/>
                                <a:gd name="connsiteX68" fmla="*/ 1426335 w 1533229"/>
                                <a:gd name="connsiteY68" fmla="*/ 151327 h 273031"/>
                                <a:gd name="connsiteX69" fmla="*/ 1460464 w 1533229"/>
                                <a:gd name="connsiteY69" fmla="*/ 194471 h 273031"/>
                                <a:gd name="connsiteX70" fmla="*/ 1460464 w 1533229"/>
                                <a:gd name="connsiteY70" fmla="*/ 269168 h 273031"/>
                                <a:gd name="connsiteX71" fmla="*/ 1533230 w 1533229"/>
                                <a:gd name="connsiteY71" fmla="*/ 269168 h 273031"/>
                                <a:gd name="connsiteX72" fmla="*/ 1533230 w 1533229"/>
                                <a:gd name="connsiteY72" fmla="*/ 162918 h 273031"/>
                                <a:gd name="connsiteX73" fmla="*/ 1457888 w 1533229"/>
                                <a:gd name="connsiteY73" fmla="*/ 89508 h 273031"/>
                                <a:gd name="connsiteX74" fmla="*/ 0 w 1533229"/>
                                <a:gd name="connsiteY74" fmla="*/ 92084 h 273031"/>
                                <a:gd name="connsiteX75" fmla="*/ 0 w 1533229"/>
                                <a:gd name="connsiteY75" fmla="*/ 269168 h 273031"/>
                                <a:gd name="connsiteX76" fmla="*/ 72766 w 1533229"/>
                                <a:gd name="connsiteY76" fmla="*/ 269168 h 273031"/>
                                <a:gd name="connsiteX77" fmla="*/ 72766 w 1533229"/>
                                <a:gd name="connsiteY77" fmla="*/ 92084 h 273031"/>
                                <a:gd name="connsiteX78" fmla="*/ 0 w 1533229"/>
                                <a:gd name="connsiteY78" fmla="*/ 92084 h 273031"/>
                                <a:gd name="connsiteX79" fmla="*/ 72766 w 1533229"/>
                                <a:gd name="connsiteY79" fmla="*/ 0 h 273031"/>
                                <a:gd name="connsiteX80" fmla="*/ 0 w 1533229"/>
                                <a:gd name="connsiteY80" fmla="*/ 0 h 273031"/>
                                <a:gd name="connsiteX81" fmla="*/ 0 w 1533229"/>
                                <a:gd name="connsiteY81" fmla="*/ 72766 h 273031"/>
                                <a:gd name="connsiteX82" fmla="*/ 72766 w 1533229"/>
                                <a:gd name="connsiteY82" fmla="*/ 72766 h 273031"/>
                                <a:gd name="connsiteX83" fmla="*/ 72766 w 1533229"/>
                                <a:gd name="connsiteY83" fmla="*/ 0 h 27303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  <a:cxn ang="0">
                                  <a:pos x="connsiteX42" y="connsiteY42"/>
                                </a:cxn>
                                <a:cxn ang="0">
                                  <a:pos x="connsiteX43" y="connsiteY43"/>
                                </a:cxn>
                                <a:cxn ang="0">
                                  <a:pos x="connsiteX44" y="connsiteY44"/>
                                </a:cxn>
                                <a:cxn ang="0">
                                  <a:pos x="connsiteX45" y="connsiteY45"/>
                                </a:cxn>
                                <a:cxn ang="0">
                                  <a:pos x="connsiteX46" y="connsiteY46"/>
                                </a:cxn>
                                <a:cxn ang="0">
                                  <a:pos x="connsiteX47" y="connsiteY47"/>
                                </a:cxn>
                                <a:cxn ang="0">
                                  <a:pos x="connsiteX48" y="connsiteY48"/>
                                </a:cxn>
                                <a:cxn ang="0">
                                  <a:pos x="connsiteX49" y="connsiteY49"/>
                                </a:cxn>
                                <a:cxn ang="0">
                                  <a:pos x="connsiteX50" y="connsiteY50"/>
                                </a:cxn>
                                <a:cxn ang="0">
                                  <a:pos x="connsiteX51" y="connsiteY51"/>
                                </a:cxn>
                                <a:cxn ang="0">
                                  <a:pos x="connsiteX52" y="connsiteY52"/>
                                </a:cxn>
                                <a:cxn ang="0">
                                  <a:pos x="connsiteX53" y="connsiteY53"/>
                                </a:cxn>
                                <a:cxn ang="0">
                                  <a:pos x="connsiteX54" y="connsiteY54"/>
                                </a:cxn>
                                <a:cxn ang="0">
                                  <a:pos x="connsiteX55" y="connsiteY55"/>
                                </a:cxn>
                                <a:cxn ang="0">
                                  <a:pos x="connsiteX56" y="connsiteY56"/>
                                </a:cxn>
                                <a:cxn ang="0">
                                  <a:pos x="connsiteX57" y="connsiteY57"/>
                                </a:cxn>
                                <a:cxn ang="0">
                                  <a:pos x="connsiteX58" y="connsiteY58"/>
                                </a:cxn>
                                <a:cxn ang="0">
                                  <a:pos x="connsiteX59" y="connsiteY59"/>
                                </a:cxn>
                                <a:cxn ang="0">
                                  <a:pos x="connsiteX60" y="connsiteY60"/>
                                </a:cxn>
                                <a:cxn ang="0">
                                  <a:pos x="connsiteX61" y="connsiteY61"/>
                                </a:cxn>
                                <a:cxn ang="0">
                                  <a:pos x="connsiteX62" y="connsiteY62"/>
                                </a:cxn>
                                <a:cxn ang="0">
                                  <a:pos x="connsiteX63" y="connsiteY63"/>
                                </a:cxn>
                                <a:cxn ang="0">
                                  <a:pos x="connsiteX64" y="connsiteY64"/>
                                </a:cxn>
                                <a:cxn ang="0">
                                  <a:pos x="connsiteX65" y="connsiteY65"/>
                                </a:cxn>
                                <a:cxn ang="0">
                                  <a:pos x="connsiteX66" y="connsiteY66"/>
                                </a:cxn>
                                <a:cxn ang="0">
                                  <a:pos x="connsiteX67" y="connsiteY67"/>
                                </a:cxn>
                                <a:cxn ang="0">
                                  <a:pos x="connsiteX68" y="connsiteY68"/>
                                </a:cxn>
                                <a:cxn ang="0">
                                  <a:pos x="connsiteX69" y="connsiteY69"/>
                                </a:cxn>
                                <a:cxn ang="0">
                                  <a:pos x="connsiteX70" y="connsiteY70"/>
                                </a:cxn>
                                <a:cxn ang="0">
                                  <a:pos x="connsiteX71" y="connsiteY71"/>
                                </a:cxn>
                                <a:cxn ang="0">
                                  <a:pos x="connsiteX72" y="connsiteY72"/>
                                </a:cxn>
                                <a:cxn ang="0">
                                  <a:pos x="connsiteX73" y="connsiteY73"/>
                                </a:cxn>
                                <a:cxn ang="0">
                                  <a:pos x="connsiteX74" y="connsiteY74"/>
                                </a:cxn>
                                <a:cxn ang="0">
                                  <a:pos x="connsiteX75" y="connsiteY75"/>
                                </a:cxn>
                                <a:cxn ang="0">
                                  <a:pos x="connsiteX76" y="connsiteY76"/>
                                </a:cxn>
                                <a:cxn ang="0">
                                  <a:pos x="connsiteX77" y="connsiteY77"/>
                                </a:cxn>
                                <a:cxn ang="0">
                                  <a:pos x="connsiteX78" y="connsiteY78"/>
                                </a:cxn>
                                <a:cxn ang="0">
                                  <a:pos x="connsiteX79" y="connsiteY79"/>
                                </a:cxn>
                                <a:cxn ang="0">
                                  <a:pos x="connsiteX80" y="connsiteY80"/>
                                </a:cxn>
                                <a:cxn ang="0">
                                  <a:pos x="connsiteX81" y="connsiteY81"/>
                                </a:cxn>
                                <a:cxn ang="0">
                                  <a:pos x="connsiteX82" y="connsiteY82"/>
                                </a:cxn>
                                <a:cxn ang="0">
                                  <a:pos x="connsiteX83" y="connsiteY83"/>
                                </a:cxn>
                              </a:cxnLst>
                              <a:rect l="l" t="t" r="r" b="b"/>
                              <a:pathLst>
                                <a:path w="1533229" h="273031">
                                  <a:moveTo>
                                    <a:pt x="358677" y="169357"/>
                                  </a:moveTo>
                                  <a:lnTo>
                                    <a:pt x="358677" y="269168"/>
                                  </a:lnTo>
                                  <a:lnTo>
                                    <a:pt x="285267" y="269168"/>
                                  </a:lnTo>
                                  <a:lnTo>
                                    <a:pt x="285267" y="198978"/>
                                  </a:lnTo>
                                  <a:cubicBezTo>
                                    <a:pt x="285267" y="167425"/>
                                    <a:pt x="274964" y="154546"/>
                                    <a:pt x="242123" y="154546"/>
                                  </a:cubicBezTo>
                                  <a:cubicBezTo>
                                    <a:pt x="220229" y="154546"/>
                                    <a:pt x="197691" y="164206"/>
                                    <a:pt x="183524" y="177728"/>
                                  </a:cubicBezTo>
                                  <a:lnTo>
                                    <a:pt x="183524" y="269812"/>
                                  </a:lnTo>
                                  <a:lnTo>
                                    <a:pt x="110758" y="269812"/>
                                  </a:lnTo>
                                  <a:lnTo>
                                    <a:pt x="110758" y="92084"/>
                                  </a:lnTo>
                                  <a:lnTo>
                                    <a:pt x="183524" y="92084"/>
                                  </a:lnTo>
                                  <a:lnTo>
                                    <a:pt x="183524" y="117842"/>
                                  </a:lnTo>
                                  <a:cubicBezTo>
                                    <a:pt x="205418" y="102387"/>
                                    <a:pt x="233108" y="90152"/>
                                    <a:pt x="271744" y="90152"/>
                                  </a:cubicBezTo>
                                  <a:cubicBezTo>
                                    <a:pt x="312957" y="90152"/>
                                    <a:pt x="358677" y="103675"/>
                                    <a:pt x="358677" y="169357"/>
                                  </a:cubicBezTo>
                                  <a:close/>
                                  <a:moveTo>
                                    <a:pt x="765005" y="36705"/>
                                  </a:moveTo>
                                  <a:lnTo>
                                    <a:pt x="692239" y="36705"/>
                                  </a:lnTo>
                                  <a:lnTo>
                                    <a:pt x="692239" y="92084"/>
                                  </a:lnTo>
                                  <a:lnTo>
                                    <a:pt x="652959" y="92084"/>
                                  </a:lnTo>
                                  <a:lnTo>
                                    <a:pt x="652959" y="151327"/>
                                  </a:lnTo>
                                  <a:lnTo>
                                    <a:pt x="692239" y="151327"/>
                                  </a:lnTo>
                                  <a:lnTo>
                                    <a:pt x="692239" y="269168"/>
                                  </a:lnTo>
                                  <a:lnTo>
                                    <a:pt x="838415" y="269168"/>
                                  </a:lnTo>
                                  <a:lnTo>
                                    <a:pt x="838415" y="209926"/>
                                  </a:lnTo>
                                  <a:lnTo>
                                    <a:pt x="765649" y="209926"/>
                                  </a:lnTo>
                                  <a:lnTo>
                                    <a:pt x="765649" y="151327"/>
                                  </a:lnTo>
                                  <a:lnTo>
                                    <a:pt x="838415" y="151327"/>
                                  </a:lnTo>
                                  <a:lnTo>
                                    <a:pt x="838415" y="92084"/>
                                  </a:lnTo>
                                  <a:lnTo>
                                    <a:pt x="765649" y="92084"/>
                                  </a:lnTo>
                                  <a:lnTo>
                                    <a:pt x="765649" y="36705"/>
                                  </a:lnTo>
                                  <a:close/>
                                  <a:moveTo>
                                    <a:pt x="632997" y="192539"/>
                                  </a:moveTo>
                                  <a:lnTo>
                                    <a:pt x="462352" y="192539"/>
                                  </a:lnTo>
                                  <a:cubicBezTo>
                                    <a:pt x="468147" y="211857"/>
                                    <a:pt x="488109" y="216365"/>
                                    <a:pt x="508072" y="216365"/>
                                  </a:cubicBezTo>
                                  <a:cubicBezTo>
                                    <a:pt x="527390" y="216365"/>
                                    <a:pt x="538337" y="215077"/>
                                    <a:pt x="548640" y="209926"/>
                                  </a:cubicBezTo>
                                  <a:lnTo>
                                    <a:pt x="627845" y="209926"/>
                                  </a:lnTo>
                                  <a:cubicBezTo>
                                    <a:pt x="616254" y="252426"/>
                                    <a:pt x="577617" y="273032"/>
                                    <a:pt x="508072" y="273032"/>
                                  </a:cubicBezTo>
                                  <a:cubicBezTo>
                                    <a:pt x="437882" y="273032"/>
                                    <a:pt x="388942" y="246630"/>
                                    <a:pt x="388942" y="180304"/>
                                  </a:cubicBezTo>
                                  <a:cubicBezTo>
                                    <a:pt x="388942" y="113978"/>
                                    <a:pt x="437882" y="87576"/>
                                    <a:pt x="511291" y="87576"/>
                                  </a:cubicBezTo>
                                  <a:cubicBezTo>
                                    <a:pt x="585345" y="87576"/>
                                    <a:pt x="632997" y="113978"/>
                                    <a:pt x="632997" y="192539"/>
                                  </a:cubicBezTo>
                                  <a:close/>
                                  <a:moveTo>
                                    <a:pt x="556367" y="152615"/>
                                  </a:moveTo>
                                  <a:cubicBezTo>
                                    <a:pt x="547996" y="140380"/>
                                    <a:pt x="529966" y="135228"/>
                                    <a:pt x="510647" y="135228"/>
                                  </a:cubicBezTo>
                                  <a:cubicBezTo>
                                    <a:pt x="491329" y="135228"/>
                                    <a:pt x="473299" y="141024"/>
                                    <a:pt x="465571" y="152615"/>
                                  </a:cubicBezTo>
                                  <a:lnTo>
                                    <a:pt x="556367" y="152615"/>
                                  </a:lnTo>
                                  <a:close/>
                                  <a:moveTo>
                                    <a:pt x="1041901" y="186744"/>
                                  </a:moveTo>
                                  <a:cubicBezTo>
                                    <a:pt x="1028378" y="199622"/>
                                    <a:pt x="1006484" y="208638"/>
                                    <a:pt x="985878" y="208638"/>
                                  </a:cubicBezTo>
                                  <a:cubicBezTo>
                                    <a:pt x="954325" y="208638"/>
                                    <a:pt x="943377" y="195759"/>
                                    <a:pt x="943377" y="165493"/>
                                  </a:cubicBezTo>
                                  <a:lnTo>
                                    <a:pt x="943377" y="92084"/>
                                  </a:lnTo>
                                  <a:lnTo>
                                    <a:pt x="870612" y="92084"/>
                                  </a:lnTo>
                                  <a:lnTo>
                                    <a:pt x="870612" y="194471"/>
                                  </a:lnTo>
                                  <a:cubicBezTo>
                                    <a:pt x="870612" y="257577"/>
                                    <a:pt x="918264" y="269812"/>
                                    <a:pt x="957544" y="269812"/>
                                  </a:cubicBezTo>
                                  <a:cubicBezTo>
                                    <a:pt x="994249" y="269812"/>
                                    <a:pt x="1021295" y="258221"/>
                                    <a:pt x="1041901" y="243411"/>
                                  </a:cubicBezTo>
                                  <a:lnTo>
                                    <a:pt x="1041901" y="268524"/>
                                  </a:lnTo>
                                  <a:lnTo>
                                    <a:pt x="1114667" y="268524"/>
                                  </a:lnTo>
                                  <a:lnTo>
                                    <a:pt x="1114667" y="91440"/>
                                  </a:lnTo>
                                  <a:lnTo>
                                    <a:pt x="1041901" y="91440"/>
                                  </a:lnTo>
                                  <a:lnTo>
                                    <a:pt x="1041901" y="186744"/>
                                  </a:lnTo>
                                  <a:close/>
                                  <a:moveTo>
                                    <a:pt x="1457888" y="89508"/>
                                  </a:moveTo>
                                  <a:cubicBezTo>
                                    <a:pt x="1414744" y="89508"/>
                                    <a:pt x="1388987" y="103031"/>
                                    <a:pt x="1371600" y="123637"/>
                                  </a:cubicBezTo>
                                  <a:cubicBezTo>
                                    <a:pt x="1357433" y="97879"/>
                                    <a:pt x="1327168" y="89508"/>
                                    <a:pt x="1305274" y="89508"/>
                                  </a:cubicBezTo>
                                  <a:cubicBezTo>
                                    <a:pt x="1262130" y="89508"/>
                                    <a:pt x="1241523" y="106895"/>
                                    <a:pt x="1225425" y="121705"/>
                                  </a:cubicBezTo>
                                  <a:lnTo>
                                    <a:pt x="1225425" y="92084"/>
                                  </a:lnTo>
                                  <a:lnTo>
                                    <a:pt x="1152659" y="92084"/>
                                  </a:lnTo>
                                  <a:lnTo>
                                    <a:pt x="1152659" y="269168"/>
                                  </a:lnTo>
                                  <a:lnTo>
                                    <a:pt x="1225425" y="269168"/>
                                  </a:lnTo>
                                  <a:lnTo>
                                    <a:pt x="1225425" y="173865"/>
                                  </a:lnTo>
                                  <a:cubicBezTo>
                                    <a:pt x="1240236" y="159054"/>
                                    <a:pt x="1255690" y="151327"/>
                                    <a:pt x="1273721" y="151327"/>
                                  </a:cubicBezTo>
                                  <a:cubicBezTo>
                                    <a:pt x="1299478" y="151327"/>
                                    <a:pt x="1307850" y="164206"/>
                                    <a:pt x="1307850" y="194471"/>
                                  </a:cubicBezTo>
                                  <a:lnTo>
                                    <a:pt x="1307850" y="269168"/>
                                  </a:lnTo>
                                  <a:lnTo>
                                    <a:pt x="1380615" y="269168"/>
                                  </a:lnTo>
                                  <a:lnTo>
                                    <a:pt x="1380615" y="171933"/>
                                  </a:lnTo>
                                  <a:cubicBezTo>
                                    <a:pt x="1395426" y="157122"/>
                                    <a:pt x="1408305" y="151327"/>
                                    <a:pt x="1426335" y="151327"/>
                                  </a:cubicBezTo>
                                  <a:cubicBezTo>
                                    <a:pt x="1452093" y="151327"/>
                                    <a:pt x="1460464" y="164206"/>
                                    <a:pt x="1460464" y="194471"/>
                                  </a:cubicBezTo>
                                  <a:lnTo>
                                    <a:pt x="1460464" y="269168"/>
                                  </a:lnTo>
                                  <a:lnTo>
                                    <a:pt x="1533230" y="269168"/>
                                  </a:lnTo>
                                  <a:lnTo>
                                    <a:pt x="1533230" y="162918"/>
                                  </a:lnTo>
                                  <a:cubicBezTo>
                                    <a:pt x="1533230" y="101743"/>
                                    <a:pt x="1488798" y="89508"/>
                                    <a:pt x="1457888" y="89508"/>
                                  </a:cubicBezTo>
                                  <a:close/>
                                  <a:moveTo>
                                    <a:pt x="0" y="92084"/>
                                  </a:moveTo>
                                  <a:lnTo>
                                    <a:pt x="0" y="269168"/>
                                  </a:lnTo>
                                  <a:lnTo>
                                    <a:pt x="72766" y="269168"/>
                                  </a:lnTo>
                                  <a:lnTo>
                                    <a:pt x="72766" y="92084"/>
                                  </a:lnTo>
                                  <a:lnTo>
                                    <a:pt x="0" y="92084"/>
                                  </a:lnTo>
                                  <a:close/>
                                  <a:moveTo>
                                    <a:pt x="7276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72766"/>
                                  </a:lnTo>
                                  <a:lnTo>
                                    <a:pt x="72766" y="72766"/>
                                  </a:lnTo>
                                  <a:lnTo>
                                    <a:pt x="727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22C4A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  <wps:wsp>
                          <wps:cNvPr id="40" name="Forme libre : forme 40"/>
                          <wps:cNvSpPr/>
                          <wps:spPr>
                            <a:xfrm>
                              <a:off x="1606639" y="50227"/>
                              <a:ext cx="218296" cy="218940"/>
                            </a:xfrm>
                            <a:custGeom>
                              <a:avLst/>
                              <a:gdLst>
                                <a:gd name="connsiteX0" fmla="*/ 72766 w 218296"/>
                                <a:gd name="connsiteY0" fmla="*/ 0 h 218940"/>
                                <a:gd name="connsiteX1" fmla="*/ 72766 w 218296"/>
                                <a:gd name="connsiteY1" fmla="*/ 72766 h 218940"/>
                                <a:gd name="connsiteX2" fmla="*/ 145531 w 218296"/>
                                <a:gd name="connsiteY2" fmla="*/ 72766 h 218940"/>
                                <a:gd name="connsiteX3" fmla="*/ 145531 w 218296"/>
                                <a:gd name="connsiteY3" fmla="*/ 145531 h 218940"/>
                                <a:gd name="connsiteX4" fmla="*/ 218297 w 218296"/>
                                <a:gd name="connsiteY4" fmla="*/ 145531 h 218940"/>
                                <a:gd name="connsiteX5" fmla="*/ 218297 w 218296"/>
                                <a:gd name="connsiteY5" fmla="*/ 0 h 218940"/>
                                <a:gd name="connsiteX6" fmla="*/ 72766 w 218296"/>
                                <a:gd name="connsiteY6" fmla="*/ 0 h 218940"/>
                                <a:gd name="connsiteX7" fmla="*/ 72766 w 218296"/>
                                <a:gd name="connsiteY7" fmla="*/ 146175 h 218940"/>
                                <a:gd name="connsiteX8" fmla="*/ 0 w 218296"/>
                                <a:gd name="connsiteY8" fmla="*/ 146175 h 218940"/>
                                <a:gd name="connsiteX9" fmla="*/ 0 w 218296"/>
                                <a:gd name="connsiteY9" fmla="*/ 218941 h 218940"/>
                                <a:gd name="connsiteX10" fmla="*/ 72766 w 218296"/>
                                <a:gd name="connsiteY10" fmla="*/ 218941 h 218940"/>
                                <a:gd name="connsiteX11" fmla="*/ 72766 w 218296"/>
                                <a:gd name="connsiteY11" fmla="*/ 146175 h 218940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</a:cxnLst>
                              <a:rect l="l" t="t" r="r" b="b"/>
                              <a:pathLst>
                                <a:path w="218296" h="218940">
                                  <a:moveTo>
                                    <a:pt x="72766" y="0"/>
                                  </a:moveTo>
                                  <a:lnTo>
                                    <a:pt x="72766" y="72766"/>
                                  </a:lnTo>
                                  <a:lnTo>
                                    <a:pt x="145531" y="72766"/>
                                  </a:lnTo>
                                  <a:lnTo>
                                    <a:pt x="145531" y="145531"/>
                                  </a:lnTo>
                                  <a:lnTo>
                                    <a:pt x="218297" y="145531"/>
                                  </a:lnTo>
                                  <a:lnTo>
                                    <a:pt x="218297" y="0"/>
                                  </a:lnTo>
                                  <a:lnTo>
                                    <a:pt x="72766" y="0"/>
                                  </a:lnTo>
                                  <a:close/>
                                  <a:moveTo>
                                    <a:pt x="72766" y="146175"/>
                                  </a:moveTo>
                                  <a:lnTo>
                                    <a:pt x="0" y="146175"/>
                                  </a:lnTo>
                                  <a:lnTo>
                                    <a:pt x="0" y="218941"/>
                                  </a:lnTo>
                                  <a:lnTo>
                                    <a:pt x="72766" y="218941"/>
                                  </a:lnTo>
                                  <a:lnTo>
                                    <a:pt x="72766" y="146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A9B"/>
                            </a:solidFill>
                            <a:ln w="6439" cap="flat">
                              <a:noFill/>
                              <a:prstDash val="solid"/>
                              <a:miter/>
                            </a:ln>
                          </wps:spPr>
                          <wps:bodyPr rtlCol="0" anchor="ctr"/>
                        </wps:wsp>
                      </wpg:grpSp>
                    </wpg:wgp>
                  </a:graphicData>
                </a:graphic>
              </wp:inline>
            </w:drawing>
          </mc:Choice>
          <mc:Fallback xmlns:w16cex="http://schemas.microsoft.com/office/word/2018/wordml/cex" xmlns:w16="http://schemas.microsoft.com/office/word/2018/wordml" xmlns:a="http://schemas.openxmlformats.org/drawingml/2006/main" xmlns:pic="http://schemas.openxmlformats.org/drawingml/2006/picture" xmlns:a14="http://schemas.microsoft.com/office/drawing/2010/main" xmlns:c="http://schemas.openxmlformats.org/drawingml/2006/chart">
            <w:pict>
              <v:group id="Graphique 9" style="width:224.8pt;height:53.3pt;mso-position-horizontal-relative:char;mso-position-vertical-relative:line" coordsize="18249,4327" o:spid="_x0000_s1026" w14:anchorId="7B9591A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">
                <v:shape id="Forme libre : forme 37" style="position:absolute;left:2852;top:3412;width:12544;height:915;visibility:visible;mso-wrap-style:square;v-text-anchor:middle" coordsize="1254402,91439" o:spid="_x0000_s1027" fillcolor="#00aa9b" stroked="f" strokeweight=".17886mm" path="m70834,31553v,13523,-9659,21894,-23182,21894l15455,53447r,16099l,69546,,9015r47652,c61175,9659,70834,18030,70834,31553xm55379,31553v,-9015,-7083,-9015,-11591,-9015l16099,22538r,18030l43144,40568v5152,,12235,,12235,-9015xm79849,44432v,-18674,14167,-26402,35417,-26402c136516,18030,150683,25758,150683,44432v,18674,-14167,26402,-35417,26402c94016,70834,79849,63106,79849,44432xm135228,44432v,-10303,-6439,-14167,-20606,-14167c101099,30265,94016,33485,94016,44432v,10303,6439,14167,20606,14167c128789,58599,135228,54735,135228,44432xm173221,52159v,5152,5795,7728,21894,7728c211214,59887,213789,58599,213789,54735v,-3863,-2575,-3863,-19962,-5151c171289,48296,160342,46364,160342,34129v,-13523,15455,-15455,33485,-15455c213145,18674,226668,21250,226668,35417r-14811,c211857,30909,206706,30265,192539,30265v-14167,,-18030,1288,-18030,3864c174509,37349,177085,37993,194471,39281v19962,1287,33485,1931,33485,15454c227956,68902,215077,71478,195759,71478v-19318,,-37349,-2576,-37349,-18675l173221,52803r,-644xm254358,644r,12879l239547,13523r,-12879l254358,644xm254358,19318r,50872l239547,70190r,-50872l254358,19318xm292994,31553r,14811c292994,56023,294926,58599,303941,58599v4508,,7084,,12879,-644l316820,69546v-5151,644,-10303,1288,-17386,1288c286555,70834,278184,65682,278184,54735r,-23182l264661,31553r,-12235l278184,19318r,-10303l292994,4508r,14810l316820,19318r,12235l292994,31553xm342578,644r,12879l327767,13523r,-12879l342578,644xm342578,19318r,50872l327767,70190r,-50872l342578,19318xm424359,19318l398601,70190r-20606,l352237,19318r16099,l388298,59887,408260,19318r16099,xm481670,51515r14811,c493261,64394,480382,70834,461708,70834v-19319,,-34129,-7728,-34129,-26402c427579,25758,442389,18030,462995,18030v19319,,34773,6440,34773,29622l442389,47652v1932,8371,9659,10947,19319,10947c471367,58599,477806,56667,481670,51515xm442389,38637r38637,c478450,31553,471367,29621,461708,29621v-9660,,-16743,1932,-19319,9016xm622694,644r,68902l607883,69546r,-7727c602087,67614,593716,70834,582769,70834v-16099,,-30265,-7084,-30265,-26402c552504,25114,566670,18030,582769,18030v10947,,19962,3220,25114,9016l607883,644r14811,xm607883,44432v,-10303,-7083,-14167,-20606,-14167c574398,30265,566670,34129,566670,44432v,10303,7084,14167,20607,14167c600800,58599,607883,54735,607883,44432xm649739,644r,12879l634928,13523r,-12879l649739,644xm649739,19318r,50872l634928,70190r,-50872l649739,19318xm730876,19318r,42501c730876,82425,716709,91440,698035,91440v-14811,,-27046,-2576,-31553,-3864l666482,75985v5795,1288,17386,3864,28333,3864c710270,79849,716065,74053,716065,61175v-5151,5795,-13522,9015,-25757,9015c672921,70190,660686,62463,660686,44432v,-18030,12235,-25758,29622,-25758c702543,18674,710914,21894,716065,27690r,-8372l730876,19318xm715421,43788v,-9015,-6439,-12879,-20606,-12879c680648,30909,674209,34773,674209,43788v,9015,6439,12879,20606,12879c708982,56667,715421,52803,715421,43788xm757278,644r,12879l742467,13523r,-12879l757278,644xm757278,19318r,50872l742467,70190r,-50872l757278,19318xm795914,31553r,14811c795914,56023,797846,58599,806861,58599v4508,,7084,,12879,-644l819740,69546v-5151,644,-10303,1288,-17386,1288c789475,70834,781104,65682,781104,54735r,-23182l767581,31553r,-12235l781104,19318r,-10303l795914,4508r,14810l819740,19318r,12235l795914,31553xm898301,44432r,25758l883491,70190r,-6440c874476,68258,864816,70834,852581,70834v-14166,,-23181,-4508,-23181,-16099c829400,41856,843566,37349,860309,37349v9015,,16742,1288,23182,3863c883491,31553,871256,30909,864172,30909v-6439,,-14810,644,-25113,3864l833907,23826v10303,-3220,20606,-5152,30909,-5152c886066,18030,898301,25114,898301,44432xm883491,50228v-5152,-1932,-12235,-3220,-21250,-3220c851294,47008,844854,48940,844854,54091v,5152,5152,5796,12879,5796c865460,59887,877051,57311,884135,54091r,-3863l883491,50228xm925347,644r,68902l910536,69546r,-68902l925347,644xm1009704,19318r21250,l1030954,31553r-21250,l1009704,70190r-14811,l994893,31553r-13523,l981370,19318r13523,l994893,15455c994893,5152,1001332,,1016143,v5152,,7727,,15455,644l1031598,10947v-3220,,-7084,-644,-10303,-644c1012279,10947,1009704,12879,1009704,19318xm1056712,644r,68902l1041901,69546r,-68902l1056712,644xm1067659,44432v,-18674,14166,-26402,35417,-26402c1124326,18030,1138493,25758,1138493,44432v,18674,-14167,26402,-35417,26402c1081825,70834,1067659,63106,1067659,44432xm1123038,44432v,-10303,-6440,-14167,-20606,-14167c1088909,30265,1081825,33485,1081825,44432v,10303,6440,14167,20607,14167c1115954,58599,1123038,54735,1123038,44432xm1254402,19318r-22538,50872l1211902,70190,1197091,34773r-14810,35417l1162318,70190,1139780,19318r16743,l1173265,58599r15455,-39281l1206107,19318r15454,38637l1238304,18674r16098,l1254402,193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">
                  <v:stroke joinstyle="miter"/>
                  <v:path arrowok="t" o:connecttype="custom" o:connectlocs="70834,31553;47652,53447;15455,53447;15455,69546;0,69546;0,9015;47652,9015;70834,31553;55379,31553;43788,22538;16099,22538;16099,40568;43144,40568;55379,31553;79849,44432;115266,18030;150683,44432;115266,70834;79849,44432;135228,44432;114622,30265;94016,44432;114622,58599;135228,44432;173221,52159;195115,59887;213789,54735;193827,49584;160342,34129;193827,18674;226668,35417;211857,35417;192539,30265;174509,34129;194471,39281;227956,54735;195759,71478;158410,52803;173221,52803;254358,644;254358,13523;239547,13523;239547,644;254358,644;254358,19318;254358,70190;239547,70190;239547,19318;254358,19318;292994,31553;292994,46364;303941,58599;316820,57955;316820,69546;299434,70834;278184,54735;278184,31553;264661,31553;264661,19318;278184,19318;278184,9015;292994,4508;292994,19318;316820,19318;316820,31553;292994,31553;342578,644;342578,13523;327767,13523;327767,644;342578,644;342578,19318;342578,70190;327767,70190;327767,19318;342578,19318;424359,19318;398601,70190;377995,70190;352237,19318;368336,19318;388298,59887;408260,19318;424359,19318;481670,51515;496481,51515;461708,70834;427579,44432;462995,18030;497768,47652;442389,47652;461708,58599;481670,51515;442389,38637;481026,38637;461708,29621;442389,38637;622694,644;622694,69546;607883,69546;607883,61819;582769,70834;552504,44432;582769,18030;607883,27046;607883,644;622694,644;607883,44432;587277,30265;566670,44432;587277,58599;607883,44432;649739,644;649739,13523;634928,13523;634928,644;649739,644;649739,19318;649739,70190;634928,70190;634928,19318;649739,19318;730876,19318;730876,61819;698035,91440;666482,87576;666482,75985;694815,79849;716065,61175;690308,70190;660686,44432;690308,18674;716065,27690;716065,19318;730876,19318;715421,43788;694815,30909;674209,43788;694815,56667;715421,43788;757278,644;757278,13523;742467,13523;742467,644;757278,644;757278,19318;757278,70190;742467,70190;742467,19318;757278,19318;795914,31553;795914,46364;806861,58599;819740,57955;819740,69546;802354,70834;781104,54735;781104,31553;767581,31553;767581,19318;781104,19318;781104,9015;795914,4508;795914,19318;819740,19318;819740,31553;795914,31553;898301,44432;898301,70190;883491,70190;883491,63750;852581,70834;829400,54735;860309,37349;883491,41212;864172,30909;839059,34773;833907,23826;864816,18674;898301,44432;883491,50228;862241,47008;844854,54091;857733,59887;884135,54091;884135,50228;925347,644;925347,69546;910536,69546;910536,644;925347,644;1009704,19318;1030954,19318;1030954,31553;1009704,31553;1009704,70190;994893,70190;994893,31553;981370,31553;981370,19318;994893,19318;994893,15455;1016143,0;1031598,644;1031598,10947;1021295,10303;1009704,19318;1056712,644;1056712,69546;1041901,69546;1041901,644;1056712,644;1067659,44432;1103076,18030;1138493,44432;1103076,70834;1067659,44432;1123038,44432;1102432,30265;1081825,44432;1102432,58599;1123038,44432;1254402,19318;1231864,70190;1211902,70190;1197091,34773;1182281,70190;1162318,70190;1139780,19318;1156523,19318;1173265,58599;1188720,19318;1206107,19318;1221561,57955;1238304,18674;1254402,18674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group id="_x0000_s1028" style="position:absolute;width:18249;height:2730" coordsize="18249,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shape id="Forme libre : forme 39" style="position:absolute;width:15332;height:2730;visibility:visible;mso-wrap-style:square;v-text-anchor:middle" coordsize="1533229,273031" o:spid="_x0000_s1029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">
                    <v:stroke joinstyle="miter"/>
                    <v:path arrowok="t" o:connecttype="custom" o:connectlocs="358677,169357;358677,269168;285267,269168;285267,198978;242123,154546;183524,177728;183524,269812;110758,269812;110758,92084;183524,92084;183524,117842;271744,90152;358677,169357;765005,36705;692239,36705;692239,92084;652959,92084;652959,151327;692239,151327;692239,269168;838415,269168;838415,209926;765649,209926;765649,151327;838415,151327;838415,92084;765649,92084;765649,36705;632997,192539;462352,192539;508072,216365;548640,209926;627845,209926;508072,273032;388942,180304;511291,87576;632997,192539;556367,152615;510647,135228;465571,152615;556367,152615;1041901,186744;985878,208638;943377,165493;943377,92084;870612,92084;870612,194471;957544,269812;1041901,243411;1041901,268524;1114667,268524;1114667,91440;1041901,91440;1041901,186744;1457888,89508;1371600,123637;1305274,89508;1225425,121705;1225425,92084;1152659,92084;1152659,269168;1225425,269168;1225425,173865;1273721,151327;1307850,194471;1307850,269168;1380615,269168;1380615,171933;1426335,151327;1460464,194471;1460464,269168;1533230,269168;1533230,162918;1457888,89508;0,92084;0,269168;72766,269168;72766,92084;0,92084;72766,0;0,0;0,72766;72766,72766;72766,0" o:connectangles="0,0,0,0,0,0,0,0,0,0,0,0,0,0,0,0,0,0,0,0,0,0,0,0,0,0,0,0,0,0,0,0,0,0,0,0,0,0,0,0,0,0,0,0,0,0,0,0,0,0,0,0,0,0,0,0,0,0,0,0,0,0,0,0,0,0,0,0,0,0,0,0,0,0,0,0,0,0,0,0,0,0,0,0"/>
                  </v:shape>
                  <v:shape id="Forme libre : forme 40" style="position:absolute;left:16066;top:502;width:2183;height:2189;visibility:visible;mso-wrap-style:square;v-text-anchor:middle" coordsize="218296,218940" o:spid="_x0000_s1030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">
                    <v:stroke joinstyle="miter"/>
                    <v:path arrowok="t" o:connecttype="custom" o:connectlocs="72766,0;72766,72766;145531,72766;145531,145531;218297,145531;218297,0;72766,0;72766,146175;0,146175;0,218941;72766,218941;72766,146175" o:connectangles="0,0,0,0,0,0,0,0,0,0,0,0"/>
                  </v:shape>
                </v:group>
                <w10:anchorlock/>
              </v:group>
            </w:pict>
          </mc:Fallback>
        </mc:AlternateContent>
      </w:r>
    </w:p>
    <w:p w14:paraId="33C7CBFF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2ED1EC9B" w14:textId="77777777" w:rsidR="00686A4A" w:rsidRPr="00F27094" w:rsidRDefault="00686A4A" w:rsidP="00686A4A">
      <w:pPr>
        <w:pStyle w:val="Cover-Subtitle-Documenttitle"/>
        <w:rPr>
          <w:lang w:val="fr-FR"/>
        </w:rPr>
      </w:pPr>
    </w:p>
    <w:p w14:paraId="7A3B38CF" w14:textId="02FFFE0A" w:rsidR="004E3A41" w:rsidRPr="009974B1" w:rsidRDefault="00C35239" w:rsidP="00686A4A">
      <w:pPr>
        <w:pStyle w:val="Cover-Subtitle-Documenttitle"/>
      </w:pPr>
      <w:r>
        <w:t xml:space="preserve">Lambda function </w:t>
      </w:r>
      <w:r w:rsidR="00707B99" w:rsidRPr="00707B99">
        <w:t>AWS2ZabbixAlertMgmt</w:t>
      </w:r>
      <w:r>
        <w:t xml:space="preserve"> </w:t>
      </w:r>
      <w:r w:rsidR="009974B1">
        <w:t>Installation Guide</w:t>
      </w:r>
    </w:p>
    <w:p w14:paraId="78C3ABC9" w14:textId="33ACBD10" w:rsidR="004E3A41" w:rsidRPr="009974B1" w:rsidRDefault="004E3A41" w:rsidP="004E3A41">
      <w:pPr>
        <w:rPr>
          <w:lang w:val="en-US"/>
        </w:rPr>
      </w:pPr>
    </w:p>
    <w:p w14:paraId="04DDDA6B" w14:textId="073A6F97" w:rsidR="004E3A41" w:rsidRPr="009974B1" w:rsidRDefault="00A17FAD" w:rsidP="004E3A41">
      <w:pPr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3A273E" wp14:editId="648B06B0">
                <wp:simplePos x="0" y="0"/>
                <wp:positionH relativeFrom="margin">
                  <wp:align>left</wp:align>
                </wp:positionH>
                <wp:positionV relativeFrom="paragraph">
                  <wp:posOffset>210712</wp:posOffset>
                </wp:positionV>
                <wp:extent cx="2018581" cy="750013"/>
                <wp:effectExtent l="0" t="0" r="127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581" cy="75001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26B018" w14:textId="4644DD24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Client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A273E" id="Rectangle 11" o:spid="_x0000_s1026" style="position:absolute;margin-left:0;margin-top:16.6pt;width:158.95pt;height:59.0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" fillcolor="#d8d8d8 [2732]" stroked="f" strokeweight="1pt">
                <v:textbox>
                  <w:txbxContent>
                    <w:p w14:paraId="4626B018" w14:textId="4644DD24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Client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C29EBC4" w14:textId="34FD924D" w:rsidR="004E3A41" w:rsidRPr="009974B1" w:rsidRDefault="004E3A41" w:rsidP="004E3A41">
      <w:pPr>
        <w:rPr>
          <w:lang w:val="en-US"/>
        </w:rPr>
      </w:pPr>
    </w:p>
    <w:p w14:paraId="529296EA" w14:textId="541B2912" w:rsidR="00B925B3" w:rsidRPr="009974B1" w:rsidRDefault="00B925B3" w:rsidP="004E3A41">
      <w:pPr>
        <w:rPr>
          <w:lang w:val="en-US"/>
        </w:rPr>
      </w:pPr>
    </w:p>
    <w:p w14:paraId="12718420" w14:textId="725CA934" w:rsidR="00B925B3" w:rsidRPr="009974B1" w:rsidRDefault="00B925B3" w:rsidP="004E3A41">
      <w:pPr>
        <w:rPr>
          <w:lang w:val="en-US"/>
        </w:rPr>
      </w:pPr>
    </w:p>
    <w:p w14:paraId="4F47B934" w14:textId="1BFE23C5" w:rsidR="00B925B3" w:rsidRPr="009974B1" w:rsidRDefault="00B925B3" w:rsidP="004E3A41">
      <w:pPr>
        <w:rPr>
          <w:lang w:val="en-US"/>
        </w:rPr>
      </w:pPr>
    </w:p>
    <w:p w14:paraId="3B5BB2D0" w14:textId="77B3D3AD" w:rsidR="00B925B3" w:rsidRPr="009974B1" w:rsidRDefault="00B925B3" w:rsidP="004E3A41">
      <w:pPr>
        <w:rPr>
          <w:lang w:val="en-US"/>
        </w:rPr>
      </w:pPr>
    </w:p>
    <w:p w14:paraId="1672A06F" w14:textId="113C1596" w:rsidR="004E3A41" w:rsidRPr="009974B1" w:rsidRDefault="00634AC8" w:rsidP="004E3A41">
      <w:pPr>
        <w:pStyle w:val="Cover-Subtitle"/>
      </w:pPr>
      <w:r w:rsidRPr="009974B1">
        <w:t>Tooling &amp; Automation</w:t>
      </w:r>
    </w:p>
    <w:p w14:paraId="6E125235" w14:textId="67D7956C" w:rsidR="00A91683" w:rsidRPr="009974B1" w:rsidRDefault="00A17FAD" w:rsidP="004E3A41">
      <w:pPr>
        <w:pStyle w:val="Pieddepage"/>
        <w:rPr>
          <w:lang w:val="en-US"/>
        </w:rPr>
      </w:pPr>
      <w:r w:rsidRPr="00F270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940158" wp14:editId="649AB9CF">
                <wp:simplePos x="0" y="0"/>
                <wp:positionH relativeFrom="margin">
                  <wp:align>right</wp:align>
                </wp:positionH>
                <wp:positionV relativeFrom="paragraph">
                  <wp:posOffset>1242695</wp:posOffset>
                </wp:positionV>
                <wp:extent cx="1569456" cy="792935"/>
                <wp:effectExtent l="0" t="0" r="0" b="762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456" cy="79293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73A43F" w14:textId="6E4D8A70" w:rsidR="008338D3" w:rsidRPr="00577274" w:rsidRDefault="008338D3" w:rsidP="00A17FAD">
                            <w:pPr>
                              <w:pStyle w:val="Cover-Subtitle2"/>
                              <w:spacing w:after="0"/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r w:rsidRPr="00577274">
                              <w:rPr>
                                <w:sz w:val="20"/>
                                <w:szCs w:val="14"/>
                              </w:rPr>
                              <w:t>Partner 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40158" id="Rectangle 12" o:spid="_x0000_s1027" style="position:absolute;margin-left:72.4pt;margin-top:97.85pt;width:123.6pt;height:62.45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" fillcolor="#d8d8d8 [2732]" stroked="f" strokeweight="1pt">
                <v:textbox>
                  <w:txbxContent>
                    <w:p w14:paraId="3373A43F" w14:textId="6E4D8A70" w:rsidR="008338D3" w:rsidRPr="00577274" w:rsidRDefault="008338D3" w:rsidP="00A17FAD">
                      <w:pPr>
                        <w:pStyle w:val="Cover-Subtitle2"/>
                        <w:spacing w:after="0"/>
                        <w:jc w:val="center"/>
                        <w:rPr>
                          <w:sz w:val="20"/>
                          <w:szCs w:val="14"/>
                        </w:rPr>
                      </w:pPr>
                      <w:r w:rsidRPr="00577274">
                        <w:rPr>
                          <w:sz w:val="20"/>
                          <w:szCs w:val="14"/>
                        </w:rPr>
                        <w:t>Partner logo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1683" w:rsidRPr="009974B1">
        <w:rPr>
          <w:lang w:val="en-US"/>
        </w:rPr>
        <w:br w:type="page"/>
      </w:r>
    </w:p>
    <w:p w14:paraId="7351750D" w14:textId="7840A778" w:rsidR="00293D76" w:rsidRPr="009974B1" w:rsidRDefault="00293D76" w:rsidP="00293D76">
      <w:pPr>
        <w:pStyle w:val="Titre"/>
        <w:rPr>
          <w:lang w:val="en-US"/>
        </w:rPr>
      </w:pPr>
      <w:r w:rsidRPr="009974B1">
        <w:rPr>
          <w:lang w:val="en-US"/>
        </w:rPr>
        <w:lastRenderedPageBreak/>
        <w:t>Contents</w:t>
      </w:r>
    </w:p>
    <w:p w14:paraId="63659D81" w14:textId="4C5841E4" w:rsidR="001F5923" w:rsidRPr="009974B1" w:rsidRDefault="001F5923" w:rsidP="001F5923">
      <w:pPr>
        <w:rPr>
          <w:lang w:val="en-US"/>
        </w:rPr>
      </w:pPr>
    </w:p>
    <w:p w14:paraId="70E4B479" w14:textId="77777777" w:rsidR="001F5923" w:rsidRPr="009974B1" w:rsidRDefault="001F5923" w:rsidP="001F5923">
      <w:pPr>
        <w:rPr>
          <w:lang w:val="en-US"/>
        </w:rPr>
      </w:pPr>
    </w:p>
    <w:p w14:paraId="3CA2B5FA" w14:textId="0789C841" w:rsidR="00F846A8" w:rsidRDefault="006D366E">
      <w:pPr>
        <w:pStyle w:val="TM1"/>
        <w:rPr>
          <w:b w:val="0"/>
          <w:color w:val="auto"/>
          <w:sz w:val="22"/>
        </w:rPr>
      </w:pPr>
      <w:r w:rsidRPr="00F27094">
        <w:rPr>
          <w:b w:val="0"/>
        </w:rPr>
        <w:fldChar w:fldCharType="begin"/>
      </w:r>
      <w:r w:rsidRPr="00F27094">
        <w:rPr>
          <w:b w:val="0"/>
        </w:rPr>
        <w:instrText xml:space="preserve"> TOC \o "1-3" \h \z \u </w:instrText>
      </w:r>
      <w:r w:rsidRPr="00F27094">
        <w:rPr>
          <w:b w:val="0"/>
        </w:rPr>
        <w:fldChar w:fldCharType="separate"/>
      </w:r>
      <w:hyperlink w:anchor="_Toc83641431" w:history="1">
        <w:r w:rsidR="00F846A8" w:rsidRPr="00CC64FD">
          <w:rPr>
            <w:rStyle w:val="Lienhypertexte"/>
            <w:bCs/>
          </w:rPr>
          <w:t>1.</w:t>
        </w:r>
        <w:r w:rsidR="00F846A8">
          <w:rPr>
            <w:b w:val="0"/>
            <w:color w:val="auto"/>
            <w:sz w:val="22"/>
          </w:rPr>
          <w:tab/>
        </w:r>
        <w:r w:rsidR="00F846A8" w:rsidRPr="00CC64FD">
          <w:rPr>
            <w:rStyle w:val="Lienhypertexte"/>
          </w:rPr>
          <w:t>Introduction</w:t>
        </w:r>
        <w:r w:rsidR="00F846A8">
          <w:rPr>
            <w:webHidden/>
          </w:rPr>
          <w:tab/>
        </w:r>
        <w:r w:rsidR="00F846A8">
          <w:rPr>
            <w:webHidden/>
          </w:rPr>
          <w:fldChar w:fldCharType="begin"/>
        </w:r>
        <w:r w:rsidR="00F846A8">
          <w:rPr>
            <w:webHidden/>
          </w:rPr>
          <w:instrText xml:space="preserve"> PAGEREF _Toc83641431 \h </w:instrText>
        </w:r>
        <w:r w:rsidR="00F846A8">
          <w:rPr>
            <w:webHidden/>
          </w:rPr>
        </w:r>
        <w:r w:rsidR="00F846A8">
          <w:rPr>
            <w:webHidden/>
          </w:rPr>
          <w:fldChar w:fldCharType="separate"/>
        </w:r>
        <w:r w:rsidR="00F846A8">
          <w:rPr>
            <w:webHidden/>
          </w:rPr>
          <w:t>3</w:t>
        </w:r>
        <w:r w:rsidR="00F846A8">
          <w:rPr>
            <w:webHidden/>
          </w:rPr>
          <w:fldChar w:fldCharType="end"/>
        </w:r>
      </w:hyperlink>
    </w:p>
    <w:p w14:paraId="492C0ED0" w14:textId="545612B6" w:rsidR="00F846A8" w:rsidRDefault="00F846A8">
      <w:pPr>
        <w:pStyle w:val="TM1"/>
        <w:rPr>
          <w:b w:val="0"/>
          <w:color w:val="auto"/>
          <w:sz w:val="22"/>
        </w:rPr>
      </w:pPr>
      <w:hyperlink w:anchor="_Toc83641432" w:history="1">
        <w:r w:rsidRPr="00CC64FD">
          <w:rPr>
            <w:rStyle w:val="Lienhypertexte"/>
            <w:bCs/>
          </w:rPr>
          <w:t>2.</w:t>
        </w:r>
        <w:r>
          <w:rPr>
            <w:b w:val="0"/>
            <w:color w:val="auto"/>
            <w:sz w:val="22"/>
          </w:rPr>
          <w:tab/>
        </w:r>
        <w:r w:rsidRPr="00CC64FD">
          <w:rPr>
            <w:rStyle w:val="Lienhypertexte"/>
          </w:rPr>
          <w:t>Solution description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3A4116FB" w14:textId="5BEAECFD" w:rsidR="00F846A8" w:rsidRDefault="00F846A8">
      <w:pPr>
        <w:pStyle w:val="TM1"/>
        <w:rPr>
          <w:b w:val="0"/>
          <w:color w:val="auto"/>
          <w:sz w:val="22"/>
        </w:rPr>
      </w:pPr>
      <w:hyperlink w:anchor="_Toc83641433" w:history="1">
        <w:r w:rsidRPr="00CC64FD">
          <w:rPr>
            <w:rStyle w:val="Lienhypertexte"/>
            <w:rFonts w:eastAsiaTheme="minorHAnsi"/>
            <w:bCs/>
          </w:rPr>
          <w:t>3.</w:t>
        </w:r>
        <w:r>
          <w:rPr>
            <w:b w:val="0"/>
            <w:color w:val="auto"/>
            <w:sz w:val="22"/>
          </w:rPr>
          <w:tab/>
        </w:r>
        <w:r w:rsidRPr="00CC64FD">
          <w:rPr>
            <w:rStyle w:val="Lienhypertexte"/>
          </w:rPr>
          <w:t>General information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E1B77B8" w14:textId="0040A999" w:rsidR="00F846A8" w:rsidRDefault="00F846A8">
      <w:pPr>
        <w:pStyle w:val="TM1"/>
        <w:rPr>
          <w:b w:val="0"/>
          <w:color w:val="auto"/>
          <w:sz w:val="22"/>
        </w:rPr>
      </w:pPr>
      <w:hyperlink w:anchor="_Toc83641434" w:history="1">
        <w:r w:rsidRPr="00CC64FD">
          <w:rPr>
            <w:rStyle w:val="Lienhypertexte"/>
            <w:bCs/>
          </w:rPr>
          <w:t>4.</w:t>
        </w:r>
        <w:r>
          <w:rPr>
            <w:b w:val="0"/>
            <w:color w:val="auto"/>
            <w:sz w:val="22"/>
          </w:rPr>
          <w:tab/>
        </w:r>
        <w:r w:rsidRPr="00CC64FD">
          <w:rPr>
            <w:rStyle w:val="Lienhypertexte"/>
          </w:rPr>
          <w:t>Used services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2ECCB432" w14:textId="3CF4F506" w:rsidR="00F846A8" w:rsidRDefault="00F846A8">
      <w:pPr>
        <w:pStyle w:val="TM1"/>
        <w:rPr>
          <w:b w:val="0"/>
          <w:color w:val="auto"/>
          <w:sz w:val="22"/>
        </w:rPr>
      </w:pPr>
      <w:hyperlink w:anchor="_Toc83641435" w:history="1">
        <w:r w:rsidRPr="00CC64FD">
          <w:rPr>
            <w:rStyle w:val="Lienhypertexte"/>
            <w:bCs/>
          </w:rPr>
          <w:t>5.</w:t>
        </w:r>
        <w:r>
          <w:rPr>
            <w:b w:val="0"/>
            <w:color w:val="auto"/>
            <w:sz w:val="22"/>
          </w:rPr>
          <w:tab/>
        </w:r>
        <w:r w:rsidRPr="00CC64FD">
          <w:rPr>
            <w:rStyle w:val="Lienhypertexte"/>
          </w:rPr>
          <w:t>Ouput data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E29C0CC" w14:textId="00D34489" w:rsidR="00F846A8" w:rsidRDefault="00F846A8">
      <w:pPr>
        <w:pStyle w:val="TM1"/>
        <w:rPr>
          <w:b w:val="0"/>
          <w:color w:val="auto"/>
          <w:sz w:val="22"/>
        </w:rPr>
      </w:pPr>
      <w:hyperlink w:anchor="_Toc83641436" w:history="1">
        <w:r w:rsidRPr="00CC64FD">
          <w:rPr>
            <w:rStyle w:val="Lienhypertexte"/>
            <w:bCs/>
          </w:rPr>
          <w:t>6.</w:t>
        </w:r>
        <w:r>
          <w:rPr>
            <w:b w:val="0"/>
            <w:color w:val="auto"/>
            <w:sz w:val="22"/>
          </w:rPr>
          <w:tab/>
        </w:r>
        <w:r w:rsidRPr="00CC64FD">
          <w:rPr>
            <w:rStyle w:val="Lienhypertexte"/>
          </w:rPr>
          <w:t>Deploy process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22D63BC3" w14:textId="3A1D0316" w:rsidR="00F846A8" w:rsidRDefault="00F846A8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37" w:history="1">
        <w:r w:rsidRPr="00CC64FD">
          <w:rPr>
            <w:rStyle w:val="Lienhypertexte"/>
          </w:rPr>
          <w:t>6.1.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CC64FD">
          <w:rPr>
            <w:rStyle w:val="Lienhypertexte"/>
          </w:rPr>
          <w:t>Setup communication to AWS account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FBF5FD1" w14:textId="35E01472" w:rsidR="00F846A8" w:rsidRDefault="00F846A8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38" w:history="1">
        <w:r w:rsidRPr="00CC64FD">
          <w:rPr>
            <w:rStyle w:val="Lienhypertexte"/>
          </w:rPr>
          <w:t>6.2.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CC64FD">
          <w:rPr>
            <w:rStyle w:val="Lienhypertexte"/>
          </w:rPr>
          <w:t>Adjusts Terraform variables values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BCB7C57" w14:textId="29692556" w:rsidR="00F846A8" w:rsidRDefault="00F846A8">
      <w:pPr>
        <w:pStyle w:val="TM2"/>
        <w:rPr>
          <w:rFonts w:eastAsiaTheme="minorEastAsia" w:cstheme="minorBidi"/>
          <w:color w:val="auto"/>
          <w:sz w:val="22"/>
          <w:lang w:eastAsia="fr-FR"/>
        </w:rPr>
      </w:pPr>
      <w:hyperlink w:anchor="_Toc83641439" w:history="1">
        <w:r w:rsidRPr="00CC64FD">
          <w:rPr>
            <w:rStyle w:val="Lienhypertexte"/>
          </w:rPr>
          <w:t>6.3.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CC64FD">
          <w:rPr>
            <w:rStyle w:val="Lienhypertexte"/>
          </w:rPr>
          <w:t>Apply the configuration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298A975" w14:textId="763F7559" w:rsidR="00F846A8" w:rsidRDefault="00F846A8" w:rsidP="00F846A8">
      <w:pPr>
        <w:pStyle w:val="TM2"/>
        <w:rPr>
          <w:color w:val="auto"/>
          <w:sz w:val="22"/>
        </w:rPr>
      </w:pPr>
      <w:hyperlink w:anchor="_Toc83641440" w:history="1">
        <w:r w:rsidRPr="00CC64FD">
          <w:rPr>
            <w:rStyle w:val="Lienhypertexte"/>
          </w:rPr>
          <w:t>6.4.</w:t>
        </w:r>
        <w:r>
          <w:rPr>
            <w:rFonts w:eastAsiaTheme="minorEastAsia" w:cstheme="minorBidi"/>
            <w:color w:val="auto"/>
            <w:sz w:val="22"/>
            <w:lang w:eastAsia="fr-FR"/>
          </w:rPr>
          <w:tab/>
        </w:r>
        <w:r w:rsidRPr="00CC64FD">
          <w:rPr>
            <w:rStyle w:val="Lienhypertexte"/>
          </w:rPr>
          <w:t>Validate the communication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_Toc83641440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  <w:bookmarkStart w:id="0" w:name="_GoBack"/>
      <w:bookmarkEnd w:id="0"/>
    </w:p>
    <w:p w14:paraId="066FF6E0" w14:textId="05A9AC4C" w:rsidR="006174E7" w:rsidRPr="00F27094" w:rsidRDefault="006D366E" w:rsidP="006174E7">
      <w:pPr>
        <w:rPr>
          <w:b/>
          <w:sz w:val="30"/>
        </w:rPr>
      </w:pPr>
      <w:r w:rsidRPr="00F27094">
        <w:rPr>
          <w:rFonts w:eastAsiaTheme="minorEastAsia" w:cstheme="minorBidi"/>
          <w:b/>
          <w:noProof/>
          <w:sz w:val="30"/>
          <w:lang w:eastAsia="fr-FR"/>
        </w:rPr>
        <w:fldChar w:fldCharType="end"/>
      </w:r>
    </w:p>
    <w:p w14:paraId="36561528" w14:textId="1F767720" w:rsidR="00293D76" w:rsidRPr="00F27094" w:rsidRDefault="00293D76" w:rsidP="006174E7">
      <w:pPr>
        <w:rPr>
          <w:b/>
          <w:sz w:val="30"/>
        </w:rPr>
      </w:pPr>
    </w:p>
    <w:p w14:paraId="1EC4C711" w14:textId="77777777" w:rsidR="00293D76" w:rsidRPr="00F27094" w:rsidRDefault="00293D76" w:rsidP="006174E7"/>
    <w:p w14:paraId="18ABC19B" w14:textId="77777777" w:rsidR="006174E7" w:rsidRPr="00F27094" w:rsidRDefault="006174E7">
      <w:pPr>
        <w:spacing w:after="0"/>
        <w:rPr>
          <w:rFonts w:asciiTheme="majorHAnsi" w:eastAsiaTheme="majorEastAsia" w:hAnsiTheme="majorHAnsi" w:cs="Calibri Light"/>
          <w:b/>
          <w:sz w:val="45"/>
          <w:szCs w:val="32"/>
        </w:rPr>
      </w:pPr>
      <w:r w:rsidRPr="00F27094">
        <w:br w:type="page"/>
      </w:r>
    </w:p>
    <w:p w14:paraId="78596CAA" w14:textId="77777777" w:rsidR="00634AC8" w:rsidRDefault="00634AC8" w:rsidP="00634AC8">
      <w:pPr>
        <w:pStyle w:val="Titre1"/>
        <w:rPr>
          <w:lang w:val="fr-FR"/>
        </w:rPr>
      </w:pPr>
      <w:bookmarkStart w:id="1" w:name="_Toc83641431"/>
      <w:r>
        <w:rPr>
          <w:lang w:val="fr-FR"/>
        </w:rPr>
        <w:lastRenderedPageBreak/>
        <w:t>Introduction</w:t>
      </w:r>
      <w:bookmarkEnd w:id="1"/>
    </w:p>
    <w:p w14:paraId="43644383" w14:textId="77777777" w:rsidR="00634AC8" w:rsidRDefault="00634AC8" w:rsidP="00634AC8"/>
    <w:p w14:paraId="5C1A6D7C" w14:textId="03411AE3" w:rsidR="00E63D1F" w:rsidRPr="009974B1" w:rsidRDefault="009974B1" w:rsidP="00634AC8">
      <w:pPr>
        <w:rPr>
          <w:lang w:val="en-US"/>
        </w:rPr>
      </w:pPr>
      <w:r w:rsidRPr="009974B1">
        <w:rPr>
          <w:lang w:val="en-US"/>
        </w:rPr>
        <w:t xml:space="preserve">This document </w:t>
      </w:r>
      <w:r w:rsidR="00E63D1F" w:rsidRPr="009974B1">
        <w:rPr>
          <w:lang w:val="en-US"/>
        </w:rPr>
        <w:t>explains</w:t>
      </w:r>
      <w:r w:rsidRPr="009974B1">
        <w:rPr>
          <w:lang w:val="en-US"/>
        </w:rPr>
        <w:t xml:space="preserve"> </w:t>
      </w:r>
      <w:r>
        <w:rPr>
          <w:lang w:val="en-US"/>
        </w:rPr>
        <w:t xml:space="preserve">how to install </w:t>
      </w:r>
      <w:r w:rsidR="003D0879">
        <w:rPr>
          <w:lang w:val="en-US"/>
        </w:rPr>
        <w:t xml:space="preserve">lambda function </w:t>
      </w:r>
      <w:r w:rsidR="003D0879" w:rsidRPr="003D0879">
        <w:rPr>
          <w:lang w:val="en-US"/>
        </w:rPr>
        <w:t>AWS2ZabbixAlertMgmt</w:t>
      </w:r>
      <w:r w:rsidR="00F91B96">
        <w:rPr>
          <w:lang w:val="en-US"/>
        </w:rPr>
        <w:t>.</w:t>
      </w:r>
    </w:p>
    <w:p w14:paraId="292102FD" w14:textId="77777777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  <w:r w:rsidRPr="0069095C">
        <w:rPr>
          <w:lang w:val="en-US"/>
        </w:rPr>
        <w:br w:type="page"/>
      </w:r>
    </w:p>
    <w:p w14:paraId="1FB53DF7" w14:textId="25437D0C" w:rsidR="00941FAF" w:rsidRDefault="00F91B96" w:rsidP="00941FAF">
      <w:pPr>
        <w:pStyle w:val="Titre1"/>
      </w:pPr>
      <w:bookmarkStart w:id="2" w:name="_Toc83641432"/>
      <w:r>
        <w:lastRenderedPageBreak/>
        <w:t>Solution description</w:t>
      </w:r>
      <w:bookmarkEnd w:id="2"/>
    </w:p>
    <w:p w14:paraId="075FF120" w14:textId="77777777" w:rsidR="003E76EB" w:rsidRPr="003E76EB" w:rsidRDefault="003E76EB" w:rsidP="003E76EB">
      <w:pPr>
        <w:rPr>
          <w:lang w:val="en-US"/>
        </w:rPr>
      </w:pPr>
    </w:p>
    <w:p w14:paraId="0E902A7E" w14:textId="7E41F114" w:rsidR="009C29AF" w:rsidRDefault="009C29AF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9C29A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Deploy all components to send CloudWatch </w:t>
      </w:r>
      <w:proofErr w:type="spellStart"/>
      <w:r w:rsidRPr="009C29A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alams</w:t>
      </w:r>
      <w:proofErr w:type="spellEnd"/>
      <w:r w:rsidRPr="009C29A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to Zabbix.</w:t>
      </w:r>
    </w:p>
    <w:p w14:paraId="59187D94" w14:textId="77777777" w:rsidR="00455159" w:rsidRDefault="00455159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3849D4CC" w14:textId="77777777" w:rsidR="0009791C" w:rsidRDefault="0009791C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2809163" w14:textId="77777777" w:rsidR="00455159" w:rsidRDefault="0009791C" w:rsidP="00A67E7D">
      <w:pPr>
        <w:spacing w:after="0"/>
        <w:rPr>
          <w:lang w:val="en-US"/>
        </w:rPr>
      </w:pPr>
      <w:r w:rsidRPr="0009791C">
        <w:rPr>
          <w:noProof/>
          <w:lang w:val="en-US"/>
        </w:rPr>
        <w:drawing>
          <wp:inline distT="0" distB="0" distL="0" distR="0" wp14:anchorId="1858CA6B" wp14:editId="2FB3B354">
            <wp:extent cx="6520527" cy="315277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2226" cy="315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672B" w14:textId="77777777" w:rsidR="00455159" w:rsidRDefault="00455159" w:rsidP="00A67E7D">
      <w:pPr>
        <w:spacing w:after="0"/>
        <w:rPr>
          <w:lang w:val="en-US"/>
        </w:rPr>
      </w:pPr>
    </w:p>
    <w:p w14:paraId="1E3B5C62" w14:textId="0D76F50D" w:rsidR="003C08E6" w:rsidRDefault="00455159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45515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 terraform code is a</w:t>
      </w: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vailable </w:t>
      </w:r>
      <w:r w:rsidR="004B1FA0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in </w:t>
      </w:r>
      <w:r w:rsidR="00FC27F4" w:rsidRPr="00FC27F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aws2zabbixalertmgmt</w:t>
      </w:r>
      <w:r w:rsidR="00FC27F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.zip ar</w:t>
      </w:r>
      <w:r w:rsidR="001426B8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chive</w:t>
      </w:r>
      <w:r w:rsidR="003C08E6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.</w:t>
      </w:r>
    </w:p>
    <w:p w14:paraId="3A7AEA13" w14:textId="77777777" w:rsidR="003C08E6" w:rsidRDefault="003C08E6" w:rsidP="00A67E7D">
      <w:pPr>
        <w:spacing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1520E7F4" w14:textId="77777777" w:rsidR="00556D08" w:rsidRPr="00556D08" w:rsidRDefault="003C08E6" w:rsidP="00556D08">
      <w:pPr>
        <w:pStyle w:val="Titre1"/>
        <w:rPr>
          <w:rFonts w:eastAsiaTheme="minorHAnsi" w:cs="Calibri"/>
          <w:b w:val="0"/>
          <w:sz w:val="18"/>
          <w:szCs w:val="22"/>
        </w:rPr>
      </w:pPr>
      <w:bookmarkStart w:id="3" w:name="_Toc83641433"/>
      <w:r w:rsidRPr="00556D08">
        <w:t>General information</w:t>
      </w:r>
      <w:bookmarkEnd w:id="3"/>
    </w:p>
    <w:p w14:paraId="10D71C9B" w14:textId="77777777" w:rsidR="00E71AB9" w:rsidRDefault="00E71AB9" w:rsidP="00F32F4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571520F" w14:textId="77777777" w:rsidR="00E71AB9" w:rsidRDefault="00E71AB9" w:rsidP="00F32F4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E71AB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solution will only send the Alarm, that means, the alarms must exist on CloudWatch.</w:t>
      </w:r>
    </w:p>
    <w:p w14:paraId="2793CFA4" w14:textId="77777777" w:rsidR="00304E85" w:rsidRDefault="00E71AB9" w:rsidP="00F32F4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E71AB9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How all communication must be done safely, the Lambda function is deployed in some VPC to be able to communicate through a VPN, VPN peering or other safe way.</w:t>
      </w:r>
    </w:p>
    <w:p w14:paraId="2839B6BE" w14:textId="233809F4" w:rsidR="001F48D5" w:rsidRDefault="0069095C" w:rsidP="0069095C">
      <w:pPr>
        <w:pStyle w:val="Titre1"/>
      </w:pPr>
      <w:bookmarkStart w:id="4" w:name="_Toc83641434"/>
      <w:r>
        <w:t>Used services</w:t>
      </w:r>
      <w:bookmarkEnd w:id="4"/>
    </w:p>
    <w:p w14:paraId="37E2AB22" w14:textId="77777777" w:rsidR="0069095C" w:rsidRPr="0069095C" w:rsidRDefault="0069095C" w:rsidP="0069095C">
      <w:pPr>
        <w:rPr>
          <w:lang w:val="en-US"/>
        </w:rPr>
      </w:pPr>
    </w:p>
    <w:p w14:paraId="1AA8F36B" w14:textId="06710C2A" w:rsidR="0069095C" w:rsidRDefault="0069095C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Lambda function</w:t>
      </w:r>
    </w:p>
    <w:p w14:paraId="39EC62AD" w14:textId="666290BC" w:rsidR="0069095C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IAM Role and Policy</w:t>
      </w:r>
    </w:p>
    <w:p w14:paraId="6E576AAA" w14:textId="3A5E6472" w:rsidR="003650A1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Simple Storage Service (S3)</w:t>
      </w:r>
    </w:p>
    <w:p w14:paraId="524042F4" w14:textId="2D4EEF34" w:rsidR="003650A1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CloudWatch Alarm</w:t>
      </w:r>
    </w:p>
    <w:p w14:paraId="483B629A" w14:textId="10BDF8D7" w:rsidR="003650A1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CloudWatch Event</w:t>
      </w:r>
    </w:p>
    <w:p w14:paraId="62FFF797" w14:textId="56EAE798" w:rsidR="003650A1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  <w:r>
        <w:rPr>
          <w:lang w:val="en-US"/>
        </w:rPr>
        <w:t>Custom security groups</w:t>
      </w:r>
    </w:p>
    <w:p w14:paraId="0CC39534" w14:textId="77777777" w:rsidR="003650A1" w:rsidRPr="0069095C" w:rsidRDefault="003650A1" w:rsidP="0069095C">
      <w:pPr>
        <w:pStyle w:val="Paragraphedeliste"/>
        <w:numPr>
          <w:ilvl w:val="0"/>
          <w:numId w:val="44"/>
        </w:numPr>
        <w:rPr>
          <w:lang w:val="en-US"/>
        </w:rPr>
      </w:pPr>
    </w:p>
    <w:p w14:paraId="3A83B3D8" w14:textId="727C5E47" w:rsidR="00E71AB9" w:rsidRDefault="00304E85" w:rsidP="00304E85">
      <w:pPr>
        <w:pStyle w:val="Titre1"/>
      </w:pPr>
      <w:bookmarkStart w:id="5" w:name="_Toc83641435"/>
      <w:proofErr w:type="spellStart"/>
      <w:r w:rsidRPr="00304E85">
        <w:lastRenderedPageBreak/>
        <w:t>Ouput</w:t>
      </w:r>
      <w:proofErr w:type="spellEnd"/>
      <w:r w:rsidRPr="00304E85">
        <w:t xml:space="preserve"> data</w:t>
      </w:r>
      <w:bookmarkEnd w:id="5"/>
    </w:p>
    <w:p w14:paraId="1875261F" w14:textId="61442FCD" w:rsidR="003E76EB" w:rsidRDefault="003E76EB" w:rsidP="003E76EB">
      <w:pPr>
        <w:rPr>
          <w:lang w:val="en-US"/>
        </w:rPr>
      </w:pPr>
    </w:p>
    <w:p w14:paraId="1A3B438F" w14:textId="3B776AF6" w:rsidR="003E76EB" w:rsidRDefault="003E76EB" w:rsidP="003E76E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3E76EB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function will send the data to Zabbix with the structure below</w:t>
      </w:r>
      <w:r w:rsidR="00D759D5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</w:t>
      </w:r>
      <w:r w:rsidRPr="003E76EB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:</w:t>
      </w:r>
      <w:r w:rsidR="00D759D5" w:rsidRPr="00D759D5">
        <w:rPr>
          <w:noProof/>
          <w:lang w:val="en-US"/>
        </w:rPr>
        <w:drawing>
          <wp:inline distT="0" distB="0" distL="0" distR="0" wp14:anchorId="7A98E44F" wp14:editId="2117BD8E">
            <wp:extent cx="6419850" cy="279065"/>
            <wp:effectExtent l="0" t="0" r="0" b="698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3737" cy="28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262C" w14:textId="6963761B" w:rsidR="00D759D5" w:rsidRDefault="00D759D5" w:rsidP="003E76EB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Where :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  <w:gridCol w:w="3118"/>
        <w:gridCol w:w="3707"/>
      </w:tblGrid>
      <w:tr w:rsidR="00D54A27" w:rsidRPr="00F27094" w14:paraId="77C6B2F2" w14:textId="77777777" w:rsidTr="00FE21D9">
        <w:trPr>
          <w:trHeight w:val="737"/>
        </w:trPr>
        <w:tc>
          <w:tcPr>
            <w:tcW w:w="2689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056668D8" w14:textId="2D45101E" w:rsidR="00D54A27" w:rsidRPr="00F27094" w:rsidRDefault="00D54A27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Field</w:t>
            </w:r>
          </w:p>
        </w:tc>
        <w:tc>
          <w:tcPr>
            <w:tcW w:w="3118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4D0E170" w14:textId="4FE00201" w:rsidR="00D54A27" w:rsidRPr="00F27094" w:rsidRDefault="00D54A27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Description</w:t>
            </w:r>
          </w:p>
        </w:tc>
        <w:tc>
          <w:tcPr>
            <w:tcW w:w="370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1C655DA8" w14:textId="15ABF9A8" w:rsidR="00D54A27" w:rsidRPr="00F27094" w:rsidRDefault="00D54A27" w:rsidP="00E039B2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Example</w:t>
            </w:r>
          </w:p>
        </w:tc>
      </w:tr>
      <w:tr w:rsidR="00D54A27" w:rsidRPr="0069095C" w14:paraId="3C220053" w14:textId="77777777" w:rsidTr="00FE21D9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CCBE19B" w14:textId="47272509" w:rsidR="00D54A27" w:rsidRPr="00F27094" w:rsidRDefault="004F727C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lang w:val="fr-FR"/>
              </w:rPr>
              <w:t>ElementID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49ABC2B" w14:textId="16E5AC0A" w:rsidR="00D54A27" w:rsidRPr="00F27094" w:rsidRDefault="004F727C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 xml:space="preserve">AWS </w:t>
            </w:r>
            <w:proofErr w:type="spellStart"/>
            <w:r>
              <w:rPr>
                <w:lang w:val="fr-FR"/>
              </w:rPr>
              <w:t>element</w:t>
            </w:r>
            <w:proofErr w:type="spellEnd"/>
            <w:r>
              <w:rPr>
                <w:lang w:val="fr-FR"/>
              </w:rPr>
              <w:t xml:space="preserve"> ID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C5EEAA" w14:textId="77777777" w:rsidR="00E039B2" w:rsidRPr="00E039B2" w:rsidRDefault="00E039B2" w:rsidP="00E039B2">
            <w:pPr>
              <w:pStyle w:val="Texttable"/>
            </w:pPr>
            <w:r w:rsidRPr="00E039B2">
              <w:t>NLB: app/</w:t>
            </w:r>
            <w:proofErr w:type="spellStart"/>
            <w:r w:rsidRPr="00E039B2">
              <w:t>webnlb</w:t>
            </w:r>
            <w:proofErr w:type="spellEnd"/>
            <w:r w:rsidRPr="00E039B2">
              <w:t>/2ac70ee809beef39</w:t>
            </w:r>
          </w:p>
          <w:p w14:paraId="4F3194B0" w14:textId="6561B4FD" w:rsidR="00D54A27" w:rsidRPr="00E039B2" w:rsidRDefault="00E039B2" w:rsidP="00E039B2">
            <w:pPr>
              <w:pStyle w:val="Texttable"/>
            </w:pPr>
            <w:r w:rsidRPr="00E039B2">
              <w:t>EC2 Instance: i-0be4f944b1cb43788</w:t>
            </w:r>
          </w:p>
        </w:tc>
      </w:tr>
      <w:tr w:rsidR="00D54A27" w:rsidRPr="004F727C" w14:paraId="0AEF0995" w14:textId="77777777" w:rsidTr="00FE21D9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7F734890" w14:textId="44DF132F" w:rsidR="00D54A27" w:rsidRPr="004F727C" w:rsidRDefault="00E039B2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>
              <w:t>MetricName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4B3C968" w14:textId="70E17E0D" w:rsidR="00D54A27" w:rsidRPr="004F727C" w:rsidRDefault="00E039B2" w:rsidP="008338D3">
            <w:pPr>
              <w:pStyle w:val="Texttable"/>
            </w:pPr>
            <w:r>
              <w:t>Metric Name on CloudWatch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0424F76" w14:textId="2D4C9150" w:rsidR="00D54A27" w:rsidRPr="004F727C" w:rsidRDefault="00FE21D9" w:rsidP="00E039B2">
            <w:pPr>
              <w:pStyle w:val="Texttable"/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RequestCount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CPUUtilization</w:t>
            </w:r>
            <w:proofErr w:type="spellEnd"/>
          </w:p>
        </w:tc>
      </w:tr>
      <w:tr w:rsidR="00D54A27" w:rsidRPr="0069095C" w14:paraId="6C7E0866" w14:textId="77777777" w:rsidTr="00B14DD3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F4F56F3" w14:textId="5CF0B602" w:rsidR="00D54A27" w:rsidRPr="004F727C" w:rsidRDefault="00FE21D9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 w:rsidRPr="00FE21D9">
              <w:t>AlertMessage</w:t>
            </w:r>
            <w:proofErr w:type="spellEnd"/>
            <w:r w:rsidRPr="00FE21D9">
              <w:t xml:space="preserve"> + threshold</w:t>
            </w:r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1C76482" w14:textId="636085A0" w:rsidR="00D54A27" w:rsidRPr="004F727C" w:rsidRDefault="00B14DD3" w:rsidP="008338D3">
            <w:pPr>
              <w:pStyle w:val="Texttable"/>
            </w:pPr>
            <w:r w:rsidRPr="00B14DD3">
              <w:t>Message that generated the alert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967C1AF" w14:textId="14D1D681" w:rsidR="00D54A27" w:rsidRPr="004F727C" w:rsidRDefault="00B14DD3" w:rsidP="00E039B2">
            <w:pPr>
              <w:pStyle w:val="Texttable"/>
            </w:pPr>
            <w:r w:rsidRPr="00B14DD3">
              <w:t>was not greater than or equal to the threshold (Threshold Value)</w:t>
            </w:r>
          </w:p>
        </w:tc>
      </w:tr>
      <w:tr w:rsidR="00B14DD3" w:rsidRPr="004F727C" w14:paraId="50F27BDD" w14:textId="77777777" w:rsidTr="00E2272D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7492BA31" w14:textId="08F1B255" w:rsidR="00B14DD3" w:rsidRPr="00FE21D9" w:rsidRDefault="00B14DD3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 w:rsidRPr="00B14DD3">
              <w:t>AlertValue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BFDD746" w14:textId="26818E39" w:rsidR="00B14DD3" w:rsidRPr="00B14DD3" w:rsidRDefault="00E2272D" w:rsidP="00B14DD3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Alert value rounded to 2 decimal places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14385A72" w14:textId="28004285" w:rsidR="00B14DD3" w:rsidRPr="00B14DD3" w:rsidRDefault="00E2272D" w:rsidP="00B14DD3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10 or 10.2</w:t>
            </w:r>
          </w:p>
        </w:tc>
      </w:tr>
      <w:tr w:rsidR="00E2272D" w:rsidRPr="0069095C" w14:paraId="2E08F4FA" w14:textId="77777777" w:rsidTr="00141615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6A8B2870" w14:textId="617900EE" w:rsidR="00E2272D" w:rsidRPr="00B14DD3" w:rsidRDefault="00141615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 w:rsidRPr="00141615">
              <w:t>AlertStatus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79B3BD5" w14:textId="5584054C" w:rsidR="00E2272D" w:rsidRPr="00DA3132" w:rsidRDefault="00141615" w:rsidP="00DA3132">
            <w:pPr>
              <w:pStyle w:val="Texttable"/>
            </w:pPr>
            <w:r w:rsidRPr="00DA3132">
              <w:t>Status from CloudWatch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9535C4F" w14:textId="40BC90D6" w:rsidR="00E2272D" w:rsidRPr="00DA3132" w:rsidRDefault="00141615" w:rsidP="00DA3132">
            <w:pPr>
              <w:pStyle w:val="Texttable"/>
            </w:pPr>
            <w:r w:rsidRPr="00DA3132">
              <w:t>OK, ALARM or INSUFFICIENT_DATA</w:t>
            </w:r>
          </w:p>
        </w:tc>
      </w:tr>
      <w:tr w:rsidR="00141615" w:rsidRPr="0069095C" w14:paraId="7326FD4A" w14:textId="77777777" w:rsidTr="00DA3132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14B180F" w14:textId="069FD9FD" w:rsidR="00141615" w:rsidRPr="00141615" w:rsidRDefault="00DA3132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 w:rsidRPr="00DA3132">
              <w:t>AlertOldStatus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8E6A588" w14:textId="3AB9FCF2" w:rsidR="00141615" w:rsidRPr="00141615" w:rsidRDefault="00DA3132" w:rsidP="00B14DD3">
            <w:pPr>
              <w:pStyle w:val="Texttablewithlist"/>
              <w:numPr>
                <w:ilvl w:val="0"/>
                <w:numId w:val="0"/>
              </w:num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 w:rsidRPr="00DA3132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Previous Status from CloudWatch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3692116" w14:textId="1546AC13" w:rsidR="00141615" w:rsidRPr="00141615" w:rsidRDefault="00DA3132" w:rsidP="00B14DD3">
            <w:pPr>
              <w:pStyle w:val="Texttablewithlist"/>
              <w:numPr>
                <w:ilvl w:val="0"/>
                <w:numId w:val="0"/>
              </w:num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 w:rsidRPr="00141615"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OK, ALARM or INSUFFICIENT_DATA</w:t>
            </w:r>
          </w:p>
        </w:tc>
      </w:tr>
      <w:tr w:rsidR="00DA3132" w:rsidRPr="0069095C" w14:paraId="7D092F67" w14:textId="77777777" w:rsidTr="007346DD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055FEF6" w14:textId="485B982D" w:rsidR="00DA3132" w:rsidRPr="00DA3132" w:rsidRDefault="007346DD" w:rsidP="008338D3">
            <w:pPr>
              <w:pStyle w:val="Texttablewithlist"/>
              <w:numPr>
                <w:ilvl w:val="0"/>
                <w:numId w:val="0"/>
              </w:numPr>
            </w:pPr>
            <w:proofErr w:type="spellStart"/>
            <w:r w:rsidRPr="007346DD">
              <w:t>ResourceType</w:t>
            </w:r>
            <w:proofErr w:type="spellEnd"/>
          </w:p>
        </w:tc>
        <w:tc>
          <w:tcPr>
            <w:tcW w:w="3118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E2304A0" w14:textId="0895A80B" w:rsidR="00DA3132" w:rsidRPr="007346DD" w:rsidRDefault="007346DD" w:rsidP="007346DD">
            <w:pPr>
              <w:pStyle w:val="Texttable"/>
            </w:pPr>
            <w:r w:rsidRPr="007346DD">
              <w:t>Kind of AWS Resource</w:t>
            </w:r>
          </w:p>
        </w:tc>
        <w:tc>
          <w:tcPr>
            <w:tcW w:w="370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0753F47" w14:textId="2774DD6B" w:rsidR="00DA3132" w:rsidRPr="007346DD" w:rsidRDefault="007346DD" w:rsidP="007346DD">
            <w:pPr>
              <w:pStyle w:val="Texttable"/>
            </w:pPr>
            <w:r w:rsidRPr="007346DD">
              <w:rPr>
                <w:b/>
                <w:bCs/>
              </w:rPr>
              <w:t>NLB:</w:t>
            </w:r>
            <w:r w:rsidRPr="007346DD">
              <w:t> AWS/</w:t>
            </w:r>
            <w:proofErr w:type="spellStart"/>
            <w:r w:rsidRPr="007346DD">
              <w:t>ApplicationELB</w:t>
            </w:r>
            <w:proofErr w:type="spellEnd"/>
            <w:r w:rsidRPr="007346DD">
              <w:br/>
            </w:r>
            <w:r w:rsidRPr="007346DD">
              <w:rPr>
                <w:b/>
                <w:bCs/>
              </w:rPr>
              <w:t>EC2 Instance:</w:t>
            </w:r>
            <w:r w:rsidRPr="007346DD">
              <w:t> AWS/EC2</w:t>
            </w:r>
          </w:p>
        </w:tc>
      </w:tr>
      <w:tr w:rsidR="007346DD" w:rsidRPr="007346DD" w14:paraId="3A45D651" w14:textId="77777777" w:rsidTr="00B14DD3">
        <w:trPr>
          <w:trHeight w:val="567"/>
        </w:trPr>
        <w:tc>
          <w:tcPr>
            <w:tcW w:w="2689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495F3859" w14:textId="3ECE71E7" w:rsidR="007346DD" w:rsidRPr="007346DD" w:rsidRDefault="00F50054" w:rsidP="008338D3">
            <w:pPr>
              <w:pStyle w:val="Texttablewithlist"/>
              <w:numPr>
                <w:ilvl w:val="0"/>
                <w:numId w:val="0"/>
              </w:num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AWS Region</w:t>
            </w:r>
          </w:p>
        </w:tc>
        <w:tc>
          <w:tcPr>
            <w:tcW w:w="3118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65018D0A" w14:textId="0EC28E93" w:rsidR="007346DD" w:rsidRPr="007346DD" w:rsidRDefault="00F50054" w:rsidP="00B14DD3">
            <w:pPr>
              <w:pStyle w:val="Texttablewithlist"/>
              <w:numPr>
                <w:ilvl w:val="0"/>
                <w:numId w:val="0"/>
              </w:numP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Resource Region</w:t>
            </w:r>
          </w:p>
        </w:tc>
        <w:tc>
          <w:tcPr>
            <w:tcW w:w="370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78CA941" w14:textId="15349360" w:rsidR="007346DD" w:rsidRDefault="00F50054" w:rsidP="00B14DD3">
            <w:pPr>
              <w:pStyle w:val="Texttablewithlist"/>
              <w:numPr>
                <w:ilvl w:val="0"/>
                <w:numId w:val="0"/>
              </w:numPr>
              <w:rPr>
                <w:rStyle w:val="lev"/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eu-west-3</w:t>
            </w:r>
          </w:p>
        </w:tc>
      </w:tr>
    </w:tbl>
    <w:p w14:paraId="27B6DACD" w14:textId="77777777" w:rsidR="00D759D5" w:rsidRPr="003E76EB" w:rsidRDefault="00D759D5" w:rsidP="003E76EB">
      <w:pPr>
        <w:rPr>
          <w:lang w:val="en-US"/>
        </w:rPr>
      </w:pPr>
    </w:p>
    <w:p w14:paraId="5739E19D" w14:textId="7E619A1E" w:rsidR="00304E85" w:rsidRDefault="00F50054" w:rsidP="00304E85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F50054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Example for a Load Balancer alarm:</w:t>
      </w:r>
    </w:p>
    <w:p w14:paraId="01625BAD" w14:textId="4C772EC4" w:rsidR="00F50054" w:rsidRDefault="00AA28CC" w:rsidP="00304E85">
      <w:pPr>
        <w:rPr>
          <w:lang w:val="en-US"/>
        </w:rPr>
      </w:pPr>
      <w:r w:rsidRPr="00AA28CC">
        <w:rPr>
          <w:noProof/>
          <w:lang w:val="en-US"/>
        </w:rPr>
        <w:drawing>
          <wp:inline distT="0" distB="0" distL="0" distR="0" wp14:anchorId="521175E1" wp14:editId="56426706">
            <wp:extent cx="6047740" cy="2762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EA06" w14:textId="2677813B" w:rsidR="00AA28CC" w:rsidRDefault="00AA28CC" w:rsidP="00304E85">
      <w:pPr>
        <w:rPr>
          <w:lang w:val="en-US"/>
        </w:rPr>
      </w:pPr>
    </w:p>
    <w:p w14:paraId="26EB2051" w14:textId="77777777" w:rsidR="001F48D5" w:rsidRDefault="001F48D5">
      <w:pPr>
        <w:spacing w:after="0"/>
        <w:rPr>
          <w:rFonts w:asciiTheme="majorHAnsi" w:eastAsiaTheme="majorEastAsia" w:hAnsiTheme="majorHAnsi" w:cs="Calibri Light"/>
          <w:b/>
          <w:sz w:val="45"/>
          <w:szCs w:val="32"/>
          <w:lang w:val="en-US"/>
        </w:rPr>
      </w:pPr>
      <w:r>
        <w:br w:type="page"/>
      </w:r>
    </w:p>
    <w:p w14:paraId="51A585F4" w14:textId="7AE7BA83" w:rsidR="00AA28CC" w:rsidRDefault="00AA28CC" w:rsidP="00482CA3">
      <w:pPr>
        <w:pStyle w:val="Titre1"/>
      </w:pPr>
      <w:bookmarkStart w:id="6" w:name="_Toc83641436"/>
      <w:r>
        <w:lastRenderedPageBreak/>
        <w:t>Deploy process</w:t>
      </w:r>
      <w:bookmarkEnd w:id="6"/>
    </w:p>
    <w:p w14:paraId="7EDF5AC9" w14:textId="59AABF50" w:rsidR="00482CA3" w:rsidRDefault="00482CA3" w:rsidP="00482CA3">
      <w:pPr>
        <w:rPr>
          <w:lang w:val="en-US"/>
        </w:rPr>
      </w:pPr>
    </w:p>
    <w:p w14:paraId="067A484B" w14:textId="6DA93CCB" w:rsidR="00482CA3" w:rsidRDefault="005C1BCE" w:rsidP="00482CA3">
      <w:pPr>
        <w:rPr>
          <w:lang w:val="en-US"/>
        </w:rPr>
      </w:pPr>
      <w:r w:rsidRPr="005C1BCE">
        <w:rPr>
          <w:noProof/>
          <w:lang w:val="en-US"/>
        </w:rPr>
        <w:drawing>
          <wp:inline distT="0" distB="0" distL="0" distR="0" wp14:anchorId="7C740836" wp14:editId="0A6C0930">
            <wp:extent cx="5487166" cy="4887007"/>
            <wp:effectExtent l="0" t="0" r="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2718" w14:textId="3C6D8181" w:rsidR="005C1BCE" w:rsidRDefault="005C1BCE" w:rsidP="00482CA3">
      <w:pPr>
        <w:rPr>
          <w:lang w:val="en-US"/>
        </w:rPr>
      </w:pPr>
    </w:p>
    <w:p w14:paraId="500E1777" w14:textId="2842F304" w:rsidR="005C1BCE" w:rsidRDefault="00636F21" w:rsidP="00636F21">
      <w:pPr>
        <w:pStyle w:val="Titre2"/>
      </w:pPr>
      <w:bookmarkStart w:id="7" w:name="_Toc83641437"/>
      <w:r>
        <w:t>Setup communication to AWS account</w:t>
      </w:r>
      <w:bookmarkEnd w:id="7"/>
    </w:p>
    <w:p w14:paraId="473F80BA" w14:textId="77777777" w:rsidR="00607F7E" w:rsidRPr="00607F7E" w:rsidRDefault="00607F7E" w:rsidP="00607F7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Configure the credentials to communicate to AWS.</w:t>
      </w:r>
    </w:p>
    <w:p w14:paraId="6A3A4027" w14:textId="4C8994E6" w:rsidR="00607F7E" w:rsidRDefault="00607F7E" w:rsidP="00607F7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607F7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This step depending of the customer CI/CD solution, on Azure DevOps this step can be done adding a Service Connection in the project.</w:t>
      </w:r>
    </w:p>
    <w:p w14:paraId="1EA65C84" w14:textId="77777777" w:rsid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p w14:paraId="500F8B46" w14:textId="30A40025" w:rsidR="001209AE" w:rsidRPr="001209AE" w:rsidRDefault="001209AE" w:rsidP="001209AE">
      <w:pPr>
        <w:pStyle w:val="Titre2"/>
      </w:pPr>
      <w:bookmarkStart w:id="8" w:name="_Toc83641438"/>
      <w:r w:rsidRPr="001209AE">
        <w:t>Adjusts Terraform variables values</w:t>
      </w:r>
      <w:bookmarkEnd w:id="8"/>
    </w:p>
    <w:p w14:paraId="7F5EDD75" w14:textId="77777777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All variables must be changed on Terraform variable file (</w:t>
      </w:r>
      <w:proofErr w:type="spellStart"/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terraform.tfvars</w:t>
      </w:r>
      <w:proofErr w:type="spellEnd"/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).</w:t>
      </w:r>
    </w:p>
    <w:p w14:paraId="6C5E6FB3" w14:textId="77777777" w:rsidR="001209AE" w:rsidRPr="001209A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They were divided into groups:</w:t>
      </w:r>
    </w:p>
    <w:p w14:paraId="7582ABD6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7CE4BA89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22ED9BA8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18702E3D" w14:textId="77777777" w:rsidR="003E0C58" w:rsidRDefault="003E0C58" w:rsidP="001209AE">
      <w:pPr>
        <w:spacing w:before="150" w:after="0"/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</w:pPr>
    </w:p>
    <w:p w14:paraId="552223A1" w14:textId="5EAEF634" w:rsidR="00607F7E" w:rsidRDefault="001209AE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r w:rsidRPr="003E0C58">
        <w:rPr>
          <w:rFonts w:ascii="Segoe UI" w:hAnsi="Segoe UI" w:cs="Segoe UI"/>
          <w:b/>
          <w:bCs/>
          <w:color w:val="172B4D"/>
          <w:sz w:val="21"/>
          <w:szCs w:val="21"/>
          <w:shd w:val="clear" w:color="auto" w:fill="FFFFFF"/>
          <w:lang w:val="en-US"/>
        </w:rPr>
        <w:t>General</w:t>
      </w:r>
      <w:r w:rsidRPr="001209AE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 xml:space="preserve"> (General data that may be used for others scripts)</w:t>
      </w:r>
    </w:p>
    <w:p w14:paraId="792800B4" w14:textId="77777777" w:rsidR="00295941" w:rsidRPr="00607F7E" w:rsidRDefault="00295941" w:rsidP="001209AE">
      <w:pPr>
        <w:spacing w:before="150" w:after="0"/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134"/>
        <w:gridCol w:w="3260"/>
        <w:gridCol w:w="3565"/>
      </w:tblGrid>
      <w:tr w:rsidR="001654BA" w:rsidRPr="00F27094" w14:paraId="6A8A0FC0" w14:textId="739907D2" w:rsidTr="00C04415">
        <w:trPr>
          <w:trHeight w:val="737"/>
        </w:trPr>
        <w:tc>
          <w:tcPr>
            <w:tcW w:w="155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0ECE948" w14:textId="58C203A2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1134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5BBE56EE" w14:textId="63DBE544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Type</w:t>
            </w:r>
          </w:p>
        </w:tc>
        <w:tc>
          <w:tcPr>
            <w:tcW w:w="326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019D841" w14:textId="50AD29DD" w:rsidR="001654BA" w:rsidRPr="00F27094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Description</w:t>
            </w:r>
          </w:p>
        </w:tc>
        <w:tc>
          <w:tcPr>
            <w:tcW w:w="3565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0CE0B22" w14:textId="5BA52186" w:rsidR="001654BA" w:rsidRDefault="001654BA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Default</w:t>
            </w:r>
          </w:p>
        </w:tc>
      </w:tr>
      <w:tr w:rsidR="001654BA" w:rsidRPr="004F727C" w14:paraId="78F67F05" w14:textId="64761BA2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D8B264B" w14:textId="4A96D6AB" w:rsidR="001654BA" w:rsidRPr="00F27094" w:rsidRDefault="00710BC5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>
              <w:rPr>
                <w:lang w:val="fr-FR"/>
              </w:rPr>
              <w:t>region</w:t>
            </w:r>
            <w:proofErr w:type="spellEnd"/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6E48FA83" w14:textId="60FAAAF6" w:rsidR="001654BA" w:rsidRPr="00F27094" w:rsidRDefault="00710BC5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A45F5E0" w14:textId="04E85ABC" w:rsidR="001654BA" w:rsidRPr="00E039B2" w:rsidRDefault="00302AC7" w:rsidP="008338D3">
            <w:pPr>
              <w:pStyle w:val="Texttable"/>
            </w:pPr>
            <w:r>
              <w:t>AWS region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20EFA68" w14:textId="7D6014F2" w:rsidR="001654BA" w:rsidRPr="00E039B2" w:rsidRDefault="00302AC7" w:rsidP="008338D3">
            <w:pPr>
              <w:pStyle w:val="Texttable"/>
            </w:pPr>
            <w:r>
              <w:t>eu-west-3</w:t>
            </w:r>
          </w:p>
        </w:tc>
      </w:tr>
      <w:tr w:rsidR="001654BA" w:rsidRPr="004F727C" w14:paraId="2648B506" w14:textId="5E3DFF0D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373D6A8" w14:textId="2E5E643D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env</w:t>
            </w:r>
          </w:p>
        </w:tc>
        <w:tc>
          <w:tcPr>
            <w:tcW w:w="113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2DFEBDFA" w14:textId="72DF5EBD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20CAFC95" w14:textId="573A88E6" w:rsidR="001654BA" w:rsidRPr="004F727C" w:rsidRDefault="003C14CB" w:rsidP="008338D3">
            <w:pPr>
              <w:pStyle w:val="Texttable"/>
            </w:pPr>
            <w:r>
              <w:t>Environment of the solution</w:t>
            </w:r>
          </w:p>
        </w:tc>
        <w:tc>
          <w:tcPr>
            <w:tcW w:w="356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B6E830C" w14:textId="2129777F" w:rsidR="001654BA" w:rsidRDefault="003C14CB" w:rsidP="008338D3">
            <w:pPr>
              <w:pStyle w:val="Texttable"/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FFFFF"/>
              </w:rPr>
              <w:t>prd</w:t>
            </w:r>
            <w:proofErr w:type="spellEnd"/>
          </w:p>
        </w:tc>
      </w:tr>
      <w:tr w:rsidR="001654BA" w:rsidRPr="004F727C" w14:paraId="6A0F63D0" w14:textId="63AF5E21" w:rsidTr="00C04415">
        <w:trPr>
          <w:trHeight w:val="567"/>
        </w:trPr>
        <w:tc>
          <w:tcPr>
            <w:tcW w:w="155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E55794D" w14:textId="01A91658" w:rsidR="001654BA" w:rsidRPr="004F727C" w:rsidRDefault="00710BC5" w:rsidP="008338D3">
            <w:pPr>
              <w:pStyle w:val="Texttablewithlist"/>
              <w:numPr>
                <w:ilvl w:val="0"/>
                <w:numId w:val="0"/>
              </w:numPr>
            </w:pPr>
            <w:r>
              <w:t>app</w:t>
            </w:r>
          </w:p>
        </w:tc>
        <w:tc>
          <w:tcPr>
            <w:tcW w:w="1134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01B5BCF" w14:textId="45720A8F" w:rsidR="001654BA" w:rsidRPr="004F727C" w:rsidRDefault="00710BC5" w:rsidP="008338D3">
            <w:pPr>
              <w:pStyle w:val="Texttable"/>
            </w:pPr>
            <w:r>
              <w:t>string</w:t>
            </w:r>
          </w:p>
        </w:tc>
        <w:tc>
          <w:tcPr>
            <w:tcW w:w="3260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49DF00F" w14:textId="1E02ED51" w:rsidR="001654BA" w:rsidRPr="004F727C" w:rsidRDefault="003C14CB" w:rsidP="008338D3">
            <w:pPr>
              <w:pStyle w:val="Texttable"/>
            </w:pPr>
            <w:r>
              <w:t>Application name</w:t>
            </w:r>
          </w:p>
        </w:tc>
        <w:tc>
          <w:tcPr>
            <w:tcW w:w="3565" w:type="dxa"/>
            <w:tcBorders>
              <w:left w:val="single" w:sz="4" w:space="0" w:color="222C4A" w:themeColor="text2"/>
              <w:bottom w:val="single" w:sz="4" w:space="0" w:color="auto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9BB0F33" w14:textId="6F6D2E5F" w:rsidR="001654BA" w:rsidRPr="00B14DD3" w:rsidRDefault="003C14CB" w:rsidP="008338D3">
            <w:pPr>
              <w:pStyle w:val="Texttable"/>
            </w:pPr>
            <w:proofErr w:type="spellStart"/>
            <w:r>
              <w:t>Inetum</w:t>
            </w:r>
            <w:proofErr w:type="spellEnd"/>
            <w:r>
              <w:t xml:space="preserve"> Monitoring</w:t>
            </w:r>
          </w:p>
        </w:tc>
      </w:tr>
    </w:tbl>
    <w:p w14:paraId="2B719FB2" w14:textId="6AE611DF" w:rsidR="00636F21" w:rsidRDefault="00636F21" w:rsidP="00636F21">
      <w:pPr>
        <w:rPr>
          <w:lang w:val="en-US"/>
        </w:rPr>
      </w:pPr>
    </w:p>
    <w:p w14:paraId="1748827D" w14:textId="7470174A" w:rsidR="00273FDF" w:rsidRDefault="00273FDF" w:rsidP="00636F21">
      <w:pPr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</w:pPr>
      <w:proofErr w:type="spellStart"/>
      <w:r w:rsidRPr="00273FDF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lambdaAlerts</w:t>
      </w:r>
      <w:proofErr w:type="spellEnd"/>
      <w:r w:rsidRPr="00273FDF">
        <w:rPr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 (These variables are specific for AWS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50"/>
        <w:gridCol w:w="1076"/>
        <w:gridCol w:w="3223"/>
        <w:gridCol w:w="3565"/>
      </w:tblGrid>
      <w:tr w:rsidR="008338D3" w:rsidRPr="008338D3" w14:paraId="515E2C7B" w14:textId="77777777" w:rsidTr="00C04415">
        <w:trPr>
          <w:tblHeader/>
        </w:trPr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3E1E0A8" w14:textId="77777777" w:rsidR="008338D3" w:rsidRPr="008338D3" w:rsidRDefault="008338D3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8338D3">
              <w:rPr>
                <w:sz w:val="26"/>
                <w:szCs w:val="26"/>
                <w:lang w:val="fr-FR"/>
              </w:rPr>
              <w:t>Variable</w:t>
            </w:r>
          </w:p>
        </w:tc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B745D80" w14:textId="63A9567D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T</w:t>
            </w:r>
            <w:r w:rsidR="008338D3" w:rsidRPr="008338D3">
              <w:rPr>
                <w:sz w:val="26"/>
                <w:szCs w:val="26"/>
                <w:lang w:val="fr-FR"/>
              </w:rPr>
              <w:t>ype</w:t>
            </w:r>
          </w:p>
        </w:tc>
        <w:tc>
          <w:tcPr>
            <w:tcW w:w="3223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3A33FADA" w14:textId="1619F92A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escription</w:t>
            </w:r>
          </w:p>
        </w:tc>
        <w:tc>
          <w:tcPr>
            <w:tcW w:w="3565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772B40B4" w14:textId="117B3F48" w:rsidR="008338D3" w:rsidRPr="008338D3" w:rsidRDefault="00C04415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>
              <w:rPr>
                <w:sz w:val="26"/>
                <w:szCs w:val="26"/>
                <w:lang w:val="fr-FR"/>
              </w:rPr>
              <w:t>D</w:t>
            </w:r>
            <w:r w:rsidR="008338D3" w:rsidRPr="008338D3">
              <w:rPr>
                <w:sz w:val="26"/>
                <w:szCs w:val="26"/>
                <w:lang w:val="fr-FR"/>
              </w:rPr>
              <w:t>efault</w:t>
            </w:r>
          </w:p>
        </w:tc>
      </w:tr>
      <w:tr w:rsidR="008338D3" w:rsidRPr="008338D3" w14:paraId="234B2A19" w14:textId="77777777" w:rsidTr="00C04415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DD4486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name</w:t>
            </w:r>
            <w:proofErr w:type="spellEnd"/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9A9A5A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string</w:t>
            </w:r>
          </w:p>
        </w:tc>
        <w:tc>
          <w:tcPr>
            <w:tcW w:w="3223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204815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 xml:space="preserve">Name of Lambda </w:t>
            </w:r>
            <w:proofErr w:type="spellStart"/>
            <w:r w:rsidRPr="00791ABF">
              <w:rPr>
                <w:lang w:val="fr-FR"/>
              </w:rPr>
              <w:t>function</w:t>
            </w:r>
            <w:proofErr w:type="spellEnd"/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E7A4238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Inetum_SendCloudWatchToZabbix</w:t>
            </w:r>
            <w:proofErr w:type="spellEnd"/>
          </w:p>
        </w:tc>
      </w:tr>
      <w:tr w:rsidR="008338D3" w:rsidRPr="0069095C" w14:paraId="3B1A5A1B" w14:textId="77777777" w:rsidTr="00C04415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59ACD10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description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EB99954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string</w:t>
            </w:r>
          </w:p>
        </w:tc>
        <w:tc>
          <w:tcPr>
            <w:tcW w:w="3223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13C2665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 xml:space="preserve">Description of Lambda </w:t>
            </w:r>
            <w:proofErr w:type="spellStart"/>
            <w:r w:rsidRPr="00791ABF">
              <w:rPr>
                <w:lang w:val="fr-FR"/>
              </w:rPr>
              <w:t>function</w:t>
            </w:r>
            <w:proofErr w:type="spellEnd"/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B99ECB2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Function to send alerts from CloudWatch to Zabbix</w:t>
            </w:r>
          </w:p>
        </w:tc>
      </w:tr>
      <w:tr w:rsidR="008338D3" w:rsidRPr="008338D3" w14:paraId="680775E7" w14:textId="77777777" w:rsidTr="00C04415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CFF97CB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s3BucketName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6F4CB7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string</w:t>
            </w:r>
          </w:p>
        </w:tc>
        <w:tc>
          <w:tcPr>
            <w:tcW w:w="3223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DEFFFD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S3 bucket name to save the error logs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20F8253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inetum</w:t>
            </w:r>
            <w:proofErr w:type="spellEnd"/>
          </w:p>
        </w:tc>
      </w:tr>
      <w:tr w:rsidR="008338D3" w:rsidRPr="008338D3" w14:paraId="3C839AE6" w14:textId="77777777" w:rsidTr="00C04415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1431143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s3FilePath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4F9F1DD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string</w:t>
            </w:r>
          </w:p>
        </w:tc>
        <w:tc>
          <w:tcPr>
            <w:tcW w:w="3223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3C05972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Path to save the error log files in S3 bucket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342532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AlarmsNotSent</w:t>
            </w:r>
            <w:proofErr w:type="spellEnd"/>
          </w:p>
        </w:tc>
      </w:tr>
      <w:tr w:rsidR="008338D3" w:rsidRPr="008338D3" w14:paraId="3DBEC786" w14:textId="77777777" w:rsidTr="00C04415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FDA469D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vpcId</w:t>
            </w:r>
            <w:proofErr w:type="spellEnd"/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3D3B7CD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string</w:t>
            </w:r>
          </w:p>
        </w:tc>
        <w:tc>
          <w:tcPr>
            <w:tcW w:w="3223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C3EE0E1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VPC ID to deploy the Lambda function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345F46C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NULL</w:t>
            </w:r>
          </w:p>
        </w:tc>
      </w:tr>
      <w:tr w:rsidR="008338D3" w:rsidRPr="008338D3" w14:paraId="58E86591" w14:textId="77777777" w:rsidTr="00C04415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AF935EC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subnetIds</w:t>
            </w:r>
            <w:proofErr w:type="spellEnd"/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5967B33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array</w:t>
            </w:r>
            <w:proofErr w:type="spellEnd"/>
          </w:p>
        </w:tc>
        <w:tc>
          <w:tcPr>
            <w:tcW w:w="3223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010C8D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Subnets ID to deploy the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4B3977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NULL</w:t>
            </w:r>
          </w:p>
        </w:tc>
      </w:tr>
      <w:tr w:rsidR="008338D3" w:rsidRPr="008338D3" w14:paraId="14370BCD" w14:textId="77777777" w:rsidTr="00C04415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68D559F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logRetention</w:t>
            </w:r>
            <w:proofErr w:type="spellEnd"/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71AAED2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number</w:t>
            </w:r>
            <w:proofErr w:type="spellEnd"/>
          </w:p>
        </w:tc>
        <w:tc>
          <w:tcPr>
            <w:tcW w:w="3223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5B18402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Retention of CloudWatch Lambda execution (days)</w:t>
            </w:r>
          </w:p>
        </w:tc>
        <w:tc>
          <w:tcPr>
            <w:tcW w:w="3565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2212C5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30</w:t>
            </w:r>
          </w:p>
        </w:tc>
      </w:tr>
      <w:tr w:rsidR="008338D3" w:rsidRPr="008338D3" w14:paraId="50E60F14" w14:textId="77777777" w:rsidTr="00C04415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ECC713F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timeout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4213316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791ABF">
              <w:rPr>
                <w:lang w:val="fr-FR"/>
              </w:rPr>
              <w:t>number</w:t>
            </w:r>
            <w:proofErr w:type="spellEnd"/>
          </w:p>
        </w:tc>
        <w:tc>
          <w:tcPr>
            <w:tcW w:w="3223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8B1AB7C" w14:textId="77777777" w:rsidR="008338D3" w:rsidRPr="0069095C" w:rsidRDefault="008338D3" w:rsidP="00791ABF">
            <w:pPr>
              <w:pStyle w:val="Texttablewithlist"/>
              <w:numPr>
                <w:ilvl w:val="0"/>
                <w:numId w:val="0"/>
              </w:numPr>
            </w:pPr>
            <w:r w:rsidRPr="0069095C">
              <w:t>Timeout to execute Lambda function</w:t>
            </w:r>
          </w:p>
        </w:tc>
        <w:tc>
          <w:tcPr>
            <w:tcW w:w="3565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30C7B61" w14:textId="77777777" w:rsidR="008338D3" w:rsidRPr="00791ABF" w:rsidRDefault="008338D3" w:rsidP="00791ABF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791ABF">
              <w:rPr>
                <w:lang w:val="fr-FR"/>
              </w:rPr>
              <w:t>10</w:t>
            </w:r>
          </w:p>
        </w:tc>
      </w:tr>
    </w:tbl>
    <w:p w14:paraId="0B3A6E0B" w14:textId="6CC243E0" w:rsidR="00273FDF" w:rsidRDefault="00273FDF" w:rsidP="00636F21">
      <w:pPr>
        <w:rPr>
          <w:lang w:val="en-US"/>
        </w:rPr>
      </w:pPr>
    </w:p>
    <w:p w14:paraId="0A02134F" w14:textId="77777777" w:rsidR="00295941" w:rsidRPr="00295941" w:rsidRDefault="00295941" w:rsidP="00295941">
      <w:pPr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  <w:lang w:val="en-US" w:eastAsia="fr-FR"/>
        </w:rPr>
      </w:pPr>
      <w:proofErr w:type="spellStart"/>
      <w:r w:rsidRPr="00295941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zabbix</w:t>
      </w:r>
      <w:proofErr w:type="spellEnd"/>
      <w:r w:rsidRPr="00295941">
        <w:rPr>
          <w:rStyle w:val="lev"/>
          <w:rFonts w:ascii="Segoe UI" w:hAnsi="Segoe UI" w:cs="Segoe UI"/>
          <w:color w:val="172B4D"/>
          <w:sz w:val="21"/>
          <w:szCs w:val="21"/>
          <w:shd w:val="clear" w:color="auto" w:fill="FFFFFF"/>
          <w:lang w:val="en-US"/>
        </w:rPr>
        <w:t> </w:t>
      </w:r>
      <w:r w:rsidRPr="00295941">
        <w:rPr>
          <w:rStyle w:val="lev"/>
          <w:rFonts w:ascii="Segoe UI" w:hAnsi="Segoe UI" w:cs="Segoe UI"/>
          <w:b w:val="0"/>
          <w:bCs w:val="0"/>
          <w:color w:val="172B4D"/>
          <w:sz w:val="21"/>
          <w:szCs w:val="21"/>
          <w:shd w:val="clear" w:color="auto" w:fill="FFFFFF"/>
          <w:lang w:val="en-US"/>
        </w:rPr>
        <w:t>(Information about Zabbix connection to be used in Python script on Lambda function)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83"/>
        <w:gridCol w:w="1076"/>
        <w:gridCol w:w="3315"/>
        <w:gridCol w:w="3540"/>
      </w:tblGrid>
      <w:tr w:rsidR="00295941" w:rsidRPr="00295941" w14:paraId="5DF71DB2" w14:textId="77777777" w:rsidTr="00295941">
        <w:trPr>
          <w:tblHeader/>
        </w:trPr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AB8556" w14:textId="77777777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Variable</w:t>
            </w:r>
          </w:p>
        </w:tc>
        <w:tc>
          <w:tcPr>
            <w:tcW w:w="0" w:type="auto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2B26DA3C" w14:textId="53415A5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T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ype</w:t>
            </w:r>
          </w:p>
        </w:tc>
        <w:tc>
          <w:tcPr>
            <w:tcW w:w="3329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0C8EE6CC" w14:textId="348DF73C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escription</w:t>
            </w:r>
          </w:p>
        </w:tc>
        <w:tc>
          <w:tcPr>
            <w:tcW w:w="3562" w:type="dxa"/>
            <w:shd w:val="clear" w:color="auto" w:fill="222C4A" w:themeFill="text2"/>
            <w:tcMar>
              <w:top w:w="105" w:type="dxa"/>
              <w:left w:w="150" w:type="dxa"/>
              <w:bottom w:w="105" w:type="dxa"/>
              <w:right w:w="225" w:type="dxa"/>
            </w:tcMar>
            <w:hideMark/>
          </w:tcPr>
          <w:p w14:paraId="6138E006" w14:textId="08A2CD7D" w:rsidR="00295941" w:rsidRPr="00295941" w:rsidRDefault="00295941" w:rsidP="00295941">
            <w:pPr>
              <w:spacing w:after="0"/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</w:pPr>
            <w:r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D</w:t>
            </w:r>
            <w:r w:rsidRPr="00295941">
              <w:rPr>
                <w:rFonts w:eastAsia="Times New Roman" w:cs="Times New Roman"/>
                <w:b/>
                <w:bCs/>
                <w:color w:val="FFFFFF" w:themeColor="background1"/>
                <w:sz w:val="26"/>
                <w:szCs w:val="26"/>
                <w:lang w:eastAsia="fr-FR"/>
              </w:rPr>
              <w:t>efault</w:t>
            </w:r>
          </w:p>
        </w:tc>
      </w:tr>
      <w:tr w:rsidR="00295941" w:rsidRPr="00295941" w14:paraId="7738FF76" w14:textId="77777777" w:rsidTr="00295941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C3B157F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host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1B48F31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string</w:t>
            </w:r>
          </w:p>
        </w:tc>
        <w:tc>
          <w:tcPr>
            <w:tcW w:w="332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6E60D8F" w14:textId="77777777" w:rsidR="00295941" w:rsidRPr="0069095C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69095C">
              <w:t xml:space="preserve">The IP Address or FQDN of the Zabbix Proxy (Proxy must be </w:t>
            </w:r>
            <w:proofErr w:type="spellStart"/>
            <w:r w:rsidRPr="0069095C">
              <w:t>reacheable</w:t>
            </w:r>
            <w:proofErr w:type="spellEnd"/>
            <w:r w:rsidRPr="0069095C">
              <w:t xml:space="preserve"> from the account automation)</w:t>
            </w:r>
          </w:p>
        </w:tc>
        <w:tc>
          <w:tcPr>
            <w:tcW w:w="3562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2A32114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NULL</w:t>
            </w:r>
          </w:p>
        </w:tc>
      </w:tr>
      <w:tr w:rsidR="00295941" w:rsidRPr="00295941" w14:paraId="02032BAC" w14:textId="77777777" w:rsidTr="00295941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0AD542A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port</w:t>
            </w:r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482CAA9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Integer</w:t>
            </w:r>
          </w:p>
        </w:tc>
        <w:tc>
          <w:tcPr>
            <w:tcW w:w="332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58A5BBD1" w14:textId="77777777" w:rsidR="00295941" w:rsidRPr="0069095C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69095C">
              <w:t>TCP port used by Zabbix proxy to listen incoming alerts</w:t>
            </w:r>
          </w:p>
        </w:tc>
        <w:tc>
          <w:tcPr>
            <w:tcW w:w="3562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92315AB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10052</w:t>
            </w:r>
          </w:p>
        </w:tc>
      </w:tr>
      <w:tr w:rsidR="00295941" w:rsidRPr="00295941" w14:paraId="1AC1D765" w14:textId="77777777" w:rsidTr="00295941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4EAF2433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295941">
              <w:rPr>
                <w:lang w:val="fr-FR"/>
              </w:rPr>
              <w:lastRenderedPageBreak/>
              <w:t>clientName</w:t>
            </w:r>
            <w:proofErr w:type="spellEnd"/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00C93A5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string</w:t>
            </w:r>
          </w:p>
        </w:tc>
        <w:tc>
          <w:tcPr>
            <w:tcW w:w="332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6D88E69F" w14:textId="77777777" w:rsidR="00295941" w:rsidRPr="0069095C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69095C">
              <w:t>Client Name define to Zabbix from where the alert will come from</w:t>
            </w:r>
          </w:p>
        </w:tc>
        <w:tc>
          <w:tcPr>
            <w:tcW w:w="3562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38045F1E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NULL</w:t>
            </w:r>
          </w:p>
        </w:tc>
      </w:tr>
      <w:tr w:rsidR="00295941" w:rsidRPr="00295941" w14:paraId="707E0667" w14:textId="77777777" w:rsidTr="00295941"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970FAD6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295941">
              <w:rPr>
                <w:lang w:val="fr-FR"/>
              </w:rPr>
              <w:t>trapItem</w:t>
            </w:r>
            <w:proofErr w:type="spellEnd"/>
          </w:p>
        </w:tc>
        <w:tc>
          <w:tcPr>
            <w:tcW w:w="0" w:type="auto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E539F9D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string</w:t>
            </w:r>
          </w:p>
        </w:tc>
        <w:tc>
          <w:tcPr>
            <w:tcW w:w="3329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91F0289" w14:textId="77777777" w:rsidR="00295941" w:rsidRPr="0069095C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69095C">
              <w:t>Name of item on Zabbix configured to receive these alerts</w:t>
            </w:r>
          </w:p>
        </w:tc>
        <w:tc>
          <w:tcPr>
            <w:tcW w:w="3562" w:type="dxa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5B0F39A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295941">
              <w:rPr>
                <w:lang w:val="fr-FR"/>
              </w:rPr>
              <w:t>awsalert</w:t>
            </w:r>
            <w:proofErr w:type="spellEnd"/>
          </w:p>
        </w:tc>
      </w:tr>
      <w:tr w:rsidR="00295941" w:rsidRPr="00295941" w14:paraId="0E9D03B5" w14:textId="77777777" w:rsidTr="00295941"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2DC884BF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timeout</w:t>
            </w:r>
          </w:p>
        </w:tc>
        <w:tc>
          <w:tcPr>
            <w:tcW w:w="0" w:type="auto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00995973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proofErr w:type="spellStart"/>
            <w:r w:rsidRPr="00295941">
              <w:rPr>
                <w:lang w:val="fr-FR"/>
              </w:rPr>
              <w:t>number</w:t>
            </w:r>
            <w:proofErr w:type="spellEnd"/>
          </w:p>
        </w:tc>
        <w:tc>
          <w:tcPr>
            <w:tcW w:w="3329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16093DE3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</w:pPr>
            <w:r w:rsidRPr="00295941">
              <w:t>timeout to connect to Zabbix server</w:t>
            </w:r>
          </w:p>
        </w:tc>
        <w:tc>
          <w:tcPr>
            <w:tcW w:w="3562" w:type="dxa"/>
            <w:shd w:val="clear" w:color="auto" w:fill="EDEDED" w:themeFill="background2"/>
            <w:tcMar>
              <w:top w:w="105" w:type="dxa"/>
              <w:left w:w="150" w:type="dxa"/>
              <w:bottom w:w="105" w:type="dxa"/>
              <w:right w:w="150" w:type="dxa"/>
            </w:tcMar>
            <w:hideMark/>
          </w:tcPr>
          <w:p w14:paraId="7B97EE47" w14:textId="77777777" w:rsidR="00295941" w:rsidRPr="00295941" w:rsidRDefault="00295941" w:rsidP="00295941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295941">
              <w:rPr>
                <w:lang w:val="fr-FR"/>
              </w:rPr>
              <w:t>5</w:t>
            </w:r>
          </w:p>
        </w:tc>
      </w:tr>
    </w:tbl>
    <w:p w14:paraId="73B2E102" w14:textId="7F96B677" w:rsidR="00295941" w:rsidRDefault="00295941" w:rsidP="00636F21">
      <w:pPr>
        <w:rPr>
          <w:lang w:val="en-US"/>
        </w:rPr>
      </w:pPr>
    </w:p>
    <w:p w14:paraId="073E4317" w14:textId="12653D5E" w:rsidR="00B777FD" w:rsidRDefault="00B777FD" w:rsidP="00636F21">
      <w:pPr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</w:pP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By default, the TF code will apply some TAGs, if necessary you can change the </w:t>
      </w:r>
      <w:proofErr w:type="spellStart"/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alarm_tags</w:t>
      </w:r>
      <w:proofErr w:type="spellEnd"/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 xml:space="preserve"> object in </w:t>
      </w:r>
      <w:r w:rsidRPr="00B777FD">
        <w:rPr>
          <w:rFonts w:ascii="Segoe UI" w:hAnsi="Segoe UI" w:cs="Segoe UI"/>
          <w:sz w:val="21"/>
          <w:szCs w:val="21"/>
          <w:shd w:val="clear" w:color="auto" w:fill="FCFCFC"/>
          <w:lang w:val="en-US"/>
        </w:rPr>
        <w:t>variables.tf</w:t>
      </w:r>
      <w:r w:rsidRPr="00B777FD">
        <w:rPr>
          <w:rFonts w:ascii="Segoe UI" w:hAnsi="Segoe UI" w:cs="Segoe UI"/>
          <w:color w:val="333333"/>
          <w:sz w:val="21"/>
          <w:szCs w:val="21"/>
          <w:shd w:val="clear" w:color="auto" w:fill="FCFCFC"/>
          <w:lang w:val="en-US"/>
        </w:rPr>
        <w:t> file</w:t>
      </w:r>
    </w:p>
    <w:p w14:paraId="17B659D6" w14:textId="32A8936C" w:rsidR="007D5F19" w:rsidRDefault="007D5F19" w:rsidP="007D5F19">
      <w:pPr>
        <w:pStyle w:val="Titre2"/>
      </w:pPr>
      <w:bookmarkStart w:id="9" w:name="_Toc83641439"/>
      <w:r w:rsidRPr="007D5F19">
        <w:t>Apply the configuration</w:t>
      </w:r>
      <w:bookmarkEnd w:id="9"/>
    </w:p>
    <w:p w14:paraId="6CE427B4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This step depending the customer CI/CD solution.</w:t>
      </w:r>
    </w:p>
    <w:p w14:paraId="07D42592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Azure DevOps you might need to run a Pipeline and/or a Release.</w:t>
      </w:r>
    </w:p>
    <w:p w14:paraId="70B20B35" w14:textId="77777777" w:rsidR="007D5F19" w:rsidRPr="007D5F19" w:rsidRDefault="007D5F19" w:rsidP="007D5F19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 terraform CLI you might need to run the command </w:t>
      </w:r>
      <w:r w:rsidRPr="007D5F19">
        <w:rPr>
          <w:rFonts w:ascii="Segoe UI" w:eastAsia="Times New Roman" w:hAnsi="Segoe UI" w:cs="Segoe UI"/>
          <w:i/>
          <w:iCs/>
          <w:color w:val="172B4D"/>
          <w:sz w:val="21"/>
          <w:szCs w:val="21"/>
          <w:lang w:val="en-US" w:eastAsia="fr-FR"/>
        </w:rPr>
        <w:t>terraform apply</w:t>
      </w:r>
      <w:r w:rsidRPr="007D5F19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.</w:t>
      </w:r>
    </w:p>
    <w:p w14:paraId="082C631D" w14:textId="10D3DA91" w:rsidR="007D5F19" w:rsidRDefault="007D5F19" w:rsidP="007D5F19">
      <w:pPr>
        <w:rPr>
          <w:lang w:val="en-US"/>
        </w:rPr>
      </w:pPr>
    </w:p>
    <w:p w14:paraId="438AB0FB" w14:textId="67844F2B" w:rsidR="00F024A5" w:rsidRDefault="00F024A5" w:rsidP="00F024A5">
      <w:pPr>
        <w:pStyle w:val="Titre2"/>
      </w:pPr>
      <w:bookmarkStart w:id="10" w:name="_Toc83641440"/>
      <w:r w:rsidRPr="00F024A5">
        <w:t>Validate the communication</w:t>
      </w:r>
      <w:bookmarkEnd w:id="10"/>
    </w:p>
    <w:p w14:paraId="29746580" w14:textId="2DBE3A26" w:rsidR="00F024A5" w:rsidRPr="00F024A5" w:rsidRDefault="00F024A5" w:rsidP="00F024A5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Check if the target group is health, after that, ask to </w:t>
      </w:r>
      <w:proofErr w:type="spellStart"/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Inetum</w:t>
      </w:r>
      <w:proofErr w:type="spellEnd"/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</w:t>
      </w:r>
      <w:r w:rsidR="001F48D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Tooling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team to validate the communication to base infrastructure.</w:t>
      </w:r>
    </w:p>
    <w:p w14:paraId="7166B1C5" w14:textId="75C998C5" w:rsidR="00F024A5" w:rsidRPr="00F024A5" w:rsidRDefault="00F024A5" w:rsidP="00F024A5">
      <w:pPr>
        <w:shd w:val="clear" w:color="auto" w:fill="FFFFFF"/>
        <w:spacing w:before="150" w:after="0"/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</w:pP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You might force a</w:t>
      </w:r>
      <w:r w:rsidR="001F48D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>n</w:t>
      </w:r>
      <w:r w:rsidRPr="00F024A5">
        <w:rPr>
          <w:rFonts w:ascii="Segoe UI" w:eastAsia="Times New Roman" w:hAnsi="Segoe UI" w:cs="Segoe UI"/>
          <w:color w:val="172B4D"/>
          <w:sz w:val="21"/>
          <w:szCs w:val="21"/>
          <w:lang w:val="en-US" w:eastAsia="fr-FR"/>
        </w:rPr>
        <w:t xml:space="preserve"> alarm trigger and check the Lambda function execution log and on Zabbix server.</w:t>
      </w:r>
    </w:p>
    <w:p w14:paraId="59DE2233" w14:textId="77777777" w:rsidR="00F024A5" w:rsidRPr="00F024A5" w:rsidRDefault="00F024A5" w:rsidP="00F024A5">
      <w:pPr>
        <w:rPr>
          <w:lang w:val="en-US"/>
        </w:rPr>
      </w:pPr>
    </w:p>
    <w:p w14:paraId="2A74AA45" w14:textId="77777777" w:rsidR="00F024A5" w:rsidRPr="007D5F19" w:rsidRDefault="00F024A5" w:rsidP="007D5F19">
      <w:pPr>
        <w:rPr>
          <w:lang w:val="en-US"/>
        </w:rPr>
      </w:pPr>
    </w:p>
    <w:p w14:paraId="01BE419C" w14:textId="53648773" w:rsidR="001F48D5" w:rsidRDefault="001F48D5">
      <w:pPr>
        <w:spacing w:after="0"/>
        <w:rPr>
          <w:rFonts w:eastAsiaTheme="majorEastAsia" w:cs="Calibri Light"/>
          <w:b/>
          <w:color w:val="00AA9B" w:themeColor="accent1"/>
          <w:sz w:val="30"/>
          <w:szCs w:val="24"/>
          <w:lang w:val="en-US"/>
        </w:rPr>
      </w:pPr>
      <w:bookmarkStart w:id="11" w:name="_Toc76648181"/>
      <w:bookmarkStart w:id="12" w:name="_Toc82621189"/>
      <w:bookmarkStart w:id="13" w:name="_Toc83633407"/>
      <w:r w:rsidRPr="0069095C">
        <w:rPr>
          <w:lang w:val="en-US"/>
        </w:rPr>
        <w:br w:type="page"/>
      </w:r>
    </w:p>
    <w:p w14:paraId="0DA7EB4C" w14:textId="51F6BD05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4" w:name="_Toc83636951"/>
      <w:bookmarkStart w:id="15" w:name="_Toc83641441"/>
      <w:r w:rsidRPr="00F27094">
        <w:rPr>
          <w:lang w:val="fr-FR"/>
        </w:rPr>
        <w:lastRenderedPageBreak/>
        <w:t>Révisions</w:t>
      </w:r>
      <w:bookmarkEnd w:id="11"/>
      <w:bookmarkEnd w:id="12"/>
      <w:bookmarkEnd w:id="13"/>
      <w:bookmarkEnd w:id="14"/>
      <w:bookmarkEnd w:id="1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2410"/>
        <w:gridCol w:w="4699"/>
      </w:tblGrid>
      <w:tr w:rsidR="00A67E7D" w:rsidRPr="00F27094" w14:paraId="02A11CDF" w14:textId="77777777" w:rsidTr="008338D3">
        <w:trPr>
          <w:trHeight w:val="737"/>
        </w:trPr>
        <w:tc>
          <w:tcPr>
            <w:tcW w:w="2405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7DFA7721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Version</w:t>
            </w:r>
          </w:p>
        </w:tc>
        <w:tc>
          <w:tcPr>
            <w:tcW w:w="241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0CB939DB" w14:textId="77777777" w:rsidR="00A67E7D" w:rsidRPr="00F27094" w:rsidRDefault="00A67E7D" w:rsidP="008338D3">
            <w:pPr>
              <w:pStyle w:val="Texttablewhitebold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4699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38ED4C9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Objet</w:t>
            </w:r>
          </w:p>
        </w:tc>
      </w:tr>
      <w:tr w:rsidR="00A67E7D" w:rsidRPr="00F27094" w14:paraId="293D744E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79DD57D2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1.0</w:t>
            </w: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B7F1811" w14:textId="2F741FCD" w:rsidR="00A67E7D" w:rsidRPr="00F27094" w:rsidRDefault="00270939" w:rsidP="008338D3">
            <w:pPr>
              <w:pStyle w:val="Texttable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CB09A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Création of document</w:t>
            </w:r>
          </w:p>
        </w:tc>
      </w:tr>
      <w:tr w:rsidR="00A67E7D" w:rsidRPr="00F27094" w14:paraId="32829828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5A38FC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5ECEBA86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BD6979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03C11B52" w14:textId="77777777" w:rsidTr="008338D3">
        <w:trPr>
          <w:trHeight w:val="567"/>
        </w:trPr>
        <w:tc>
          <w:tcPr>
            <w:tcW w:w="2405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57140C9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241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3524A7" w14:textId="77777777" w:rsidR="00A67E7D" w:rsidRPr="00F27094" w:rsidRDefault="00A67E7D" w:rsidP="008338D3">
            <w:pPr>
              <w:pStyle w:val="Texttable"/>
              <w:rPr>
                <w:lang w:val="fr-FR"/>
              </w:rPr>
            </w:pPr>
          </w:p>
        </w:tc>
        <w:tc>
          <w:tcPr>
            <w:tcW w:w="4699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CCBDBE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2241D4CF" w14:textId="77777777" w:rsidR="00A67E7D" w:rsidRPr="00F27094" w:rsidRDefault="00A67E7D" w:rsidP="00A67E7D"/>
    <w:p w14:paraId="528DCFA2" w14:textId="77777777" w:rsidR="00A67E7D" w:rsidRPr="00F27094" w:rsidRDefault="00A67E7D" w:rsidP="00A67E7D"/>
    <w:p w14:paraId="256349CD" w14:textId="77777777" w:rsidR="00A67E7D" w:rsidRPr="00F27094" w:rsidRDefault="00A67E7D" w:rsidP="00A67E7D"/>
    <w:p w14:paraId="6D13100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16" w:name="_Toc76648182"/>
      <w:bookmarkStart w:id="17" w:name="_Toc82621190"/>
      <w:bookmarkStart w:id="18" w:name="_Toc83633408"/>
      <w:bookmarkStart w:id="19" w:name="_Toc83636952"/>
      <w:bookmarkStart w:id="20" w:name="_Toc83641442"/>
      <w:r w:rsidRPr="00F27094">
        <w:rPr>
          <w:lang w:val="fr-FR"/>
        </w:rPr>
        <w:t>Visas</w:t>
      </w:r>
      <w:bookmarkEnd w:id="16"/>
      <w:bookmarkEnd w:id="17"/>
      <w:bookmarkEnd w:id="18"/>
      <w:bookmarkEnd w:id="19"/>
      <w:bookmarkEnd w:id="20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54"/>
        <w:gridCol w:w="2133"/>
        <w:gridCol w:w="1990"/>
        <w:gridCol w:w="3637"/>
      </w:tblGrid>
      <w:tr w:rsidR="00A67E7D" w:rsidRPr="00F27094" w14:paraId="1A144059" w14:textId="77777777" w:rsidTr="008338D3">
        <w:trPr>
          <w:trHeight w:val="737"/>
        </w:trPr>
        <w:tc>
          <w:tcPr>
            <w:tcW w:w="175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222C4A"/>
              <w:right w:val="single" w:sz="4" w:space="0" w:color="FFFFFF" w:themeColor="background1"/>
            </w:tcBorders>
            <w:shd w:val="clear" w:color="auto" w:fill="FFFFFF" w:themeFill="background1"/>
          </w:tcPr>
          <w:p w14:paraId="0F5B5648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</w:p>
        </w:tc>
        <w:tc>
          <w:tcPr>
            <w:tcW w:w="2133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3E09CB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Responsable</w:t>
            </w:r>
          </w:p>
        </w:tc>
        <w:tc>
          <w:tcPr>
            <w:tcW w:w="1990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18CBAC5E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Date</w:t>
            </w:r>
          </w:p>
        </w:tc>
        <w:tc>
          <w:tcPr>
            <w:tcW w:w="363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58A0561B" w14:textId="77777777" w:rsidR="00A67E7D" w:rsidRPr="00F27094" w:rsidRDefault="00A67E7D" w:rsidP="008338D3">
            <w:pPr>
              <w:pStyle w:val="Texttablewhitebold"/>
              <w:jc w:val="right"/>
              <w:rPr>
                <w:sz w:val="26"/>
                <w:szCs w:val="26"/>
                <w:lang w:val="fr-FR"/>
              </w:rPr>
            </w:pPr>
            <w:r w:rsidRPr="00F27094">
              <w:rPr>
                <w:sz w:val="26"/>
                <w:szCs w:val="26"/>
                <w:lang w:val="fr-FR"/>
              </w:rPr>
              <w:t>Visas</w:t>
            </w:r>
          </w:p>
        </w:tc>
      </w:tr>
      <w:tr w:rsidR="00A67E7D" w:rsidRPr="00F27094" w14:paraId="7E01053C" w14:textId="77777777" w:rsidTr="008338D3">
        <w:trPr>
          <w:trHeight w:val="567"/>
        </w:trPr>
        <w:tc>
          <w:tcPr>
            <w:tcW w:w="1754" w:type="dxa"/>
            <w:tcBorders>
              <w:top w:val="single" w:sz="4" w:space="0" w:color="222C4A"/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15F5577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Rédaction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00288457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  <w:r>
              <w:rPr>
                <w:lang w:val="fr-FR"/>
              </w:rPr>
              <w:t>Sophie Dupont</w:t>
            </w: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699B81" w14:textId="7E0B69B6" w:rsidR="00A67E7D" w:rsidRPr="00F27094" w:rsidRDefault="00270939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27</w:t>
            </w:r>
            <w:r w:rsidR="00A67E7D">
              <w:rPr>
                <w:lang w:val="fr-FR"/>
              </w:rPr>
              <w:t>/09/2021</w:t>
            </w: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77F698C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r>
              <w:rPr>
                <w:lang w:val="fr-FR"/>
              </w:rPr>
              <w:t>SDU</w:t>
            </w:r>
          </w:p>
        </w:tc>
      </w:tr>
      <w:tr w:rsidR="00A67E7D" w:rsidRPr="00F27094" w14:paraId="73D0D34F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0832C5C9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Vérification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1EDA7495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3DB73353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vAlign w:val="center"/>
          </w:tcPr>
          <w:p w14:paraId="3838BDA9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47867967" w14:textId="77777777" w:rsidTr="008338D3">
        <w:trPr>
          <w:trHeight w:val="567"/>
        </w:trPr>
        <w:tc>
          <w:tcPr>
            <w:tcW w:w="1754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D477284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 w:rsidRPr="00F27094">
              <w:rPr>
                <w:lang w:val="fr-FR"/>
              </w:rPr>
              <w:t>Approbation</w:t>
            </w:r>
          </w:p>
        </w:tc>
        <w:tc>
          <w:tcPr>
            <w:tcW w:w="2133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00EC53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jc w:val="right"/>
              <w:rPr>
                <w:lang w:val="fr-FR"/>
              </w:rPr>
            </w:pPr>
          </w:p>
        </w:tc>
        <w:tc>
          <w:tcPr>
            <w:tcW w:w="1990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376F2BD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  <w:tc>
          <w:tcPr>
            <w:tcW w:w="363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54AF42F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0CEC4574" w14:textId="77777777" w:rsidR="00A67E7D" w:rsidRPr="00F27094" w:rsidRDefault="00A67E7D" w:rsidP="00A67E7D"/>
    <w:p w14:paraId="5F312F3B" w14:textId="77777777" w:rsidR="00A67E7D" w:rsidRPr="00F27094" w:rsidRDefault="00A67E7D" w:rsidP="00A67E7D"/>
    <w:p w14:paraId="7CEDDE32" w14:textId="77777777" w:rsidR="00A67E7D" w:rsidRPr="00F27094" w:rsidRDefault="00A67E7D" w:rsidP="00A67E7D"/>
    <w:p w14:paraId="4C72165B" w14:textId="77777777" w:rsidR="00A67E7D" w:rsidRPr="00F27094" w:rsidRDefault="00A67E7D" w:rsidP="00A67E7D">
      <w:pPr>
        <w:pStyle w:val="Titre3"/>
        <w:numPr>
          <w:ilvl w:val="0"/>
          <w:numId w:val="0"/>
        </w:numPr>
        <w:ind w:left="505" w:hanging="505"/>
        <w:rPr>
          <w:lang w:val="fr-FR"/>
        </w:rPr>
      </w:pPr>
      <w:bookmarkStart w:id="21" w:name="_Toc76648183"/>
      <w:bookmarkStart w:id="22" w:name="_Toc82621191"/>
      <w:bookmarkStart w:id="23" w:name="_Toc83633409"/>
      <w:bookmarkStart w:id="24" w:name="_Toc83636953"/>
      <w:bookmarkStart w:id="25" w:name="_Toc83641443"/>
      <w:r w:rsidRPr="00F27094">
        <w:rPr>
          <w:lang w:val="fr-FR"/>
        </w:rPr>
        <w:t>Diffusion</w:t>
      </w:r>
      <w:bookmarkEnd w:id="21"/>
      <w:bookmarkEnd w:id="22"/>
      <w:bookmarkEnd w:id="23"/>
      <w:bookmarkEnd w:id="24"/>
      <w:bookmarkEnd w:id="25"/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7"/>
        <w:gridCol w:w="6117"/>
      </w:tblGrid>
      <w:tr w:rsidR="00A67E7D" w:rsidRPr="00F27094" w14:paraId="798CCB84" w14:textId="77777777" w:rsidTr="008338D3">
        <w:trPr>
          <w:trHeight w:val="737"/>
        </w:trPr>
        <w:tc>
          <w:tcPr>
            <w:tcW w:w="3397" w:type="dxa"/>
            <w:tcBorders>
              <w:top w:val="single" w:sz="4" w:space="0" w:color="222C4A" w:themeColor="text2"/>
              <w:left w:val="single" w:sz="4" w:space="0" w:color="222C4A" w:themeColor="text2"/>
              <w:right w:val="single" w:sz="4" w:space="0" w:color="FFFFFF" w:themeColor="background1"/>
            </w:tcBorders>
            <w:shd w:val="clear" w:color="auto" w:fill="222C4A" w:themeFill="text2"/>
            <w:vAlign w:val="center"/>
          </w:tcPr>
          <w:p w14:paraId="4FD07401" w14:textId="77777777" w:rsidR="00A67E7D" w:rsidRPr="00F27094" w:rsidRDefault="00A67E7D" w:rsidP="008338D3">
            <w:pPr>
              <w:pStyle w:val="Texttablewhitebold"/>
              <w:rPr>
                <w:lang w:val="fr-FR"/>
              </w:rPr>
            </w:pPr>
            <w:r w:rsidRPr="00F27094">
              <w:rPr>
                <w:lang w:val="fr-FR"/>
              </w:rPr>
              <w:t>Entreprise</w:t>
            </w:r>
          </w:p>
        </w:tc>
        <w:tc>
          <w:tcPr>
            <w:tcW w:w="6117" w:type="dxa"/>
            <w:tcBorders>
              <w:top w:val="single" w:sz="4" w:space="0" w:color="222C4A" w:themeColor="text2"/>
              <w:left w:val="single" w:sz="4" w:space="0" w:color="FFFFFF" w:themeColor="background1"/>
              <w:right w:val="single" w:sz="4" w:space="0" w:color="222C4A" w:themeColor="text2"/>
            </w:tcBorders>
            <w:shd w:val="clear" w:color="auto" w:fill="222C4A" w:themeFill="text2"/>
            <w:vAlign w:val="center"/>
          </w:tcPr>
          <w:p w14:paraId="0AFF2721" w14:textId="77777777" w:rsidR="00A67E7D" w:rsidRPr="00F27094" w:rsidRDefault="00A67E7D" w:rsidP="008338D3">
            <w:pPr>
              <w:pStyle w:val="Texttablewhitebold"/>
              <w:jc w:val="right"/>
              <w:rPr>
                <w:lang w:val="fr-FR"/>
              </w:rPr>
            </w:pPr>
            <w:r w:rsidRPr="00F27094">
              <w:rPr>
                <w:lang w:val="fr-FR"/>
              </w:rPr>
              <w:t>Destinataire</w:t>
            </w:r>
          </w:p>
        </w:tc>
      </w:tr>
      <w:tr w:rsidR="00A67E7D" w:rsidRPr="00F27094" w14:paraId="4532988B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9687F71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  <w:r>
              <w:rPr>
                <w:lang w:val="fr-FR"/>
              </w:rPr>
              <w:t>INETUM</w:t>
            </w: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28EDC886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  <w:proofErr w:type="spellStart"/>
            <w:r>
              <w:rPr>
                <w:lang w:val="fr-FR"/>
              </w:rPr>
              <w:t>Skill</w:t>
            </w:r>
            <w:proofErr w:type="spellEnd"/>
            <w:r>
              <w:rPr>
                <w:lang w:val="fr-FR"/>
              </w:rPr>
              <w:t xml:space="preserve"> Center IS</w:t>
            </w:r>
          </w:p>
        </w:tc>
      </w:tr>
      <w:tr w:rsidR="00A67E7D" w:rsidRPr="00F27094" w14:paraId="5A6D89AC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4112DA7F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right w:val="single" w:sz="4" w:space="0" w:color="222C4A" w:themeColor="text2"/>
            </w:tcBorders>
            <w:shd w:val="clear" w:color="auto" w:fill="auto"/>
            <w:vAlign w:val="center"/>
          </w:tcPr>
          <w:p w14:paraId="0B55175A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  <w:tr w:rsidR="00A67E7D" w:rsidRPr="00F27094" w14:paraId="32590F68" w14:textId="77777777" w:rsidTr="008338D3">
        <w:trPr>
          <w:trHeight w:val="567"/>
        </w:trPr>
        <w:tc>
          <w:tcPr>
            <w:tcW w:w="339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37476B3E" w14:textId="77777777" w:rsidR="00A67E7D" w:rsidRPr="00F27094" w:rsidRDefault="00A67E7D" w:rsidP="008338D3">
            <w:pPr>
              <w:pStyle w:val="Texttablewithlist"/>
              <w:numPr>
                <w:ilvl w:val="0"/>
                <w:numId w:val="0"/>
              </w:numPr>
              <w:rPr>
                <w:lang w:val="fr-FR"/>
              </w:rPr>
            </w:pPr>
          </w:p>
        </w:tc>
        <w:tc>
          <w:tcPr>
            <w:tcW w:w="6117" w:type="dxa"/>
            <w:tcBorders>
              <w:left w:val="single" w:sz="4" w:space="0" w:color="222C4A" w:themeColor="text2"/>
              <w:bottom w:val="single" w:sz="4" w:space="0" w:color="222C4A" w:themeColor="text2"/>
              <w:right w:val="single" w:sz="4" w:space="0" w:color="222C4A" w:themeColor="text2"/>
            </w:tcBorders>
            <w:shd w:val="clear" w:color="auto" w:fill="EDEDED" w:themeFill="background2"/>
            <w:vAlign w:val="center"/>
          </w:tcPr>
          <w:p w14:paraId="49EA089B" w14:textId="77777777" w:rsidR="00A67E7D" w:rsidRPr="00F27094" w:rsidRDefault="00A67E7D" w:rsidP="008338D3">
            <w:pPr>
              <w:pStyle w:val="Texttable"/>
              <w:jc w:val="right"/>
              <w:rPr>
                <w:lang w:val="fr-FR"/>
              </w:rPr>
            </w:pPr>
          </w:p>
        </w:tc>
      </w:tr>
    </w:tbl>
    <w:p w14:paraId="1DB0CE3E" w14:textId="77777777" w:rsidR="00A67E7D" w:rsidRPr="00F27094" w:rsidRDefault="00A67E7D" w:rsidP="00A67E7D"/>
    <w:sectPr w:rsidR="00A67E7D" w:rsidRPr="00F27094" w:rsidSect="004E3A41">
      <w:headerReference w:type="default" r:id="rId15"/>
      <w:footerReference w:type="default" r:id="rId16"/>
      <w:headerReference w:type="first" r:id="rId17"/>
      <w:footerReference w:type="first" r:id="rId18"/>
      <w:pgSz w:w="11906" w:h="16838" w:code="9"/>
      <w:pgMar w:top="1191" w:right="1191" w:bottom="1191" w:left="1191" w:header="720" w:footer="68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9CD361" w14:textId="77777777" w:rsidR="008338D3" w:rsidRDefault="008338D3" w:rsidP="00D45B5A">
      <w:r>
        <w:separator/>
      </w:r>
    </w:p>
  </w:endnote>
  <w:endnote w:type="continuationSeparator" w:id="0">
    <w:p w14:paraId="4E786BA3" w14:textId="77777777" w:rsidR="008338D3" w:rsidRDefault="008338D3" w:rsidP="00D45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" w:fontKey="{212DDF1C-53C8-4075-A498-9B6989939233}"/>
    <w:embedBold r:id="rId2" w:fontKey="{F056EC5F-08E6-4E99-BD86-556843C09381}"/>
    <w:embedItalic r:id="rId3" w:fontKey="{97ADBFA1-81F1-4029-9E87-8F56C9D3F9B9}"/>
    <w:embedBoldItalic r:id="rId4" w:fontKey="{D7CFFBA6-503A-4ECA-8C58-68BFD640040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51F33BA6-4BFE-44EF-8F3B-B9BA012B51C8}"/>
    <w:embedBold r:id="rId6" w:fontKey="{035E905B-5DC2-4B15-AE04-9E03A7F6CD2F}"/>
    <w:embedItalic r:id="rId7" w:fontKey="{9CB855AD-55DB-4CEF-9F01-8308B8B964B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64F31028-F790-409A-A68F-8CC534F3F825}"/>
    <w:embedBold r:id="rId9" w:fontKey="{23E8DE3E-03D0-4A4A-AECF-E699AA5E0638}"/>
    <w:embedItalic r:id="rId10" w:fontKey="{03348F0A-A3B7-40A4-ABCC-9DE3E6352C3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826F24" w14:textId="77777777" w:rsidR="008338D3" w:rsidRDefault="008338D3" w:rsidP="0097136A">
    <w:pPr>
      <w:pStyle w:val="Pieddepage"/>
      <w:jc w:val="right"/>
    </w:pPr>
  </w:p>
  <w:p w14:paraId="55CE4826" w14:textId="77777777" w:rsidR="008338D3" w:rsidRDefault="008338D3" w:rsidP="0097136A">
    <w:pPr>
      <w:pStyle w:val="Pieddepage"/>
      <w:jc w:val="right"/>
    </w:pPr>
  </w:p>
  <w:p w14:paraId="13CAD0CE" w14:textId="77777777" w:rsidR="008338D3" w:rsidRDefault="008338D3" w:rsidP="0097136A">
    <w:pPr>
      <w:pStyle w:val="Pieddepage"/>
      <w:jc w:val="right"/>
    </w:pPr>
  </w:p>
  <w:p w14:paraId="6A2F08A9" w14:textId="77777777" w:rsidR="008338D3" w:rsidRDefault="008338D3" w:rsidP="0097136A">
    <w:pPr>
      <w:pStyle w:val="Pieddepage"/>
      <w:jc w:val="right"/>
    </w:pPr>
  </w:p>
  <w:p w14:paraId="322ABB31" w14:textId="3BE60C2F" w:rsidR="008338D3" w:rsidRDefault="008338D3" w:rsidP="0097136A">
    <w:pPr>
      <w:pStyle w:val="Pieddepage"/>
      <w:jc w:val="right"/>
      <w:rPr>
        <w:color w:val="00AA9B" w:themeColor="accent1"/>
      </w:rPr>
    </w:pPr>
    <w:r>
      <w:rPr>
        <w:noProof/>
        <w:lang w:eastAsia="fr-FR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6713AA1" wp14:editId="1751DEE4">
              <wp:simplePos x="0" y="0"/>
              <wp:positionH relativeFrom="column">
                <wp:posOffset>1545378</wp:posOffset>
              </wp:positionH>
              <wp:positionV relativeFrom="paragraph">
                <wp:posOffset>-114300</wp:posOffset>
              </wp:positionV>
              <wp:extent cx="3600000" cy="360000"/>
              <wp:effectExtent l="0" t="0" r="635" b="2540"/>
              <wp:wrapNone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000" cy="36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0329582" w14:textId="10B853DA" w:rsidR="008338D3" w:rsidRPr="0069095C" w:rsidRDefault="008338D3" w:rsidP="00BC47AF">
                          <w:pPr>
                            <w:pStyle w:val="Pieddepage"/>
                            <w:rPr>
                              <w:lang w:val="en-US"/>
                            </w:rPr>
                          </w:pPr>
                          <w:r w:rsidRPr="0069095C">
                            <w:rPr>
                              <w:lang w:val="en-US"/>
                            </w:rPr>
                            <w:t xml:space="preserve">01/09/2020 | ©2020 Inetum |Ref. </w:t>
                          </w:r>
                          <w:r w:rsidR="004C6634" w:rsidRPr="0069095C">
                            <w:rPr>
                              <w:lang w:val="en-US"/>
                            </w:rPr>
                            <w:t>Lambda function AWS2ZabbixAlertMgmt Installation Guide</w:t>
                          </w:r>
                          <w:r w:rsidRPr="0069095C">
                            <w:rPr>
                              <w:lang w:val="en-US"/>
                            </w:rPr>
                            <w:t xml:space="preserve"> v1.0</w:t>
                          </w:r>
                        </w:p>
                        <w:p w14:paraId="2C6192F7" w14:textId="7F23B51C" w:rsidR="008338D3" w:rsidRPr="009974B1" w:rsidRDefault="008338D3" w:rsidP="00BC47AF">
                          <w:pPr>
                            <w:pStyle w:val="Pieddepage"/>
                          </w:pPr>
                          <w:r w:rsidRPr="009974B1">
                            <w:t xml:space="preserve">Classification, </w:t>
                          </w:r>
                          <w:proofErr w:type="spellStart"/>
                          <w:r w:rsidRPr="009974B1">
                            <w:t>internal</w:t>
                          </w:r>
                          <w:proofErr w:type="spellEnd"/>
                          <w:r w:rsidRPr="009974B1">
                            <w:t xml:space="preserve"> document</w:t>
                          </w:r>
                        </w:p>
                        <w:p w14:paraId="154B2BAC" w14:textId="175FBFCB" w:rsidR="008338D3" w:rsidRPr="009974B1" w:rsidRDefault="008338D3" w:rsidP="00BC47AF">
                          <w:pPr>
                            <w:pStyle w:val="Pieddepage"/>
                            <w:rPr>
                              <w:caps/>
                            </w:rPr>
                          </w:pPr>
                          <w:r w:rsidRPr="009974B1">
                            <w:rPr>
                              <w:caps/>
                            </w:rPr>
                            <w:t>Z</w:t>
                          </w:r>
                          <w:r>
                            <w:rPr>
                              <w:caps/>
                            </w:rPr>
                            <w:t>abbix agent installation guide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6713AA1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8" type="#_x0000_t202" style="position:absolute;left:0;text-align:left;margin-left:121.7pt;margin-top:-9pt;width:283.45pt;height:2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" filled="f" stroked="f">
              <v:textbox inset="0,0,0,0">
                <w:txbxContent>
                  <w:p w14:paraId="30329582" w14:textId="10B853DA" w:rsidR="008338D3" w:rsidRPr="0069095C" w:rsidRDefault="008338D3" w:rsidP="00BC47AF">
                    <w:pPr>
                      <w:pStyle w:val="Pieddepage"/>
                      <w:rPr>
                        <w:lang w:val="en-US"/>
                      </w:rPr>
                    </w:pPr>
                    <w:r w:rsidRPr="0069095C">
                      <w:rPr>
                        <w:lang w:val="en-US"/>
                      </w:rPr>
                      <w:t xml:space="preserve">01/09/2020 | ©2020 Inetum |Ref. </w:t>
                    </w:r>
                    <w:r w:rsidR="004C6634" w:rsidRPr="0069095C">
                      <w:rPr>
                        <w:lang w:val="en-US"/>
                      </w:rPr>
                      <w:t>Lambda function AWS2ZabbixAlertMgmt Installation Guide</w:t>
                    </w:r>
                    <w:r w:rsidRPr="0069095C">
                      <w:rPr>
                        <w:lang w:val="en-US"/>
                      </w:rPr>
                      <w:t xml:space="preserve"> v1.0</w:t>
                    </w:r>
                  </w:p>
                  <w:p w14:paraId="2C6192F7" w14:textId="7F23B51C" w:rsidR="008338D3" w:rsidRPr="009974B1" w:rsidRDefault="008338D3" w:rsidP="00BC47AF">
                    <w:pPr>
                      <w:pStyle w:val="Pieddepage"/>
                    </w:pPr>
                    <w:r w:rsidRPr="009974B1">
                      <w:t xml:space="preserve">Classification, </w:t>
                    </w:r>
                    <w:proofErr w:type="spellStart"/>
                    <w:r w:rsidRPr="009974B1">
                      <w:t>internal</w:t>
                    </w:r>
                    <w:proofErr w:type="spellEnd"/>
                    <w:r w:rsidRPr="009974B1">
                      <w:t xml:space="preserve"> document</w:t>
                    </w:r>
                  </w:p>
                  <w:p w14:paraId="154B2BAC" w14:textId="175FBFCB" w:rsidR="008338D3" w:rsidRPr="009974B1" w:rsidRDefault="008338D3" w:rsidP="00BC47AF">
                    <w:pPr>
                      <w:pStyle w:val="Pieddepage"/>
                      <w:rPr>
                        <w:caps/>
                      </w:rPr>
                    </w:pPr>
                    <w:r w:rsidRPr="009974B1">
                      <w:rPr>
                        <w:caps/>
                      </w:rPr>
                      <w:t>Z</w:t>
                    </w:r>
                    <w:r>
                      <w:rPr>
                        <w:caps/>
                      </w:rPr>
                      <w:t>abbix agent installation guide</w:t>
                    </w:r>
                  </w:p>
                </w:txbxContent>
              </v:textbox>
            </v:shape>
          </w:pict>
        </mc:Fallback>
      </mc:AlternateContent>
    </w:r>
    <w:r w:rsidRPr="0097136A">
      <w:rPr>
        <w:noProof/>
        <w:lang w:eastAsia="fr-FR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8E17718" wp14:editId="0B10F325">
              <wp:simplePos x="0" y="0"/>
              <wp:positionH relativeFrom="margin">
                <wp:align>left</wp:align>
              </wp:positionH>
              <wp:positionV relativeFrom="paragraph">
                <wp:posOffset>-114300</wp:posOffset>
              </wp:positionV>
              <wp:extent cx="1195754" cy="178486"/>
              <wp:effectExtent l="0" t="0" r="4445" b="0"/>
              <wp:wrapNone/>
              <wp:docPr id="10" name="Groupe 9">
                <a:extLst xmlns:a="http://schemas.openxmlformats.org/drawingml/2006/main">
                  <a:ext uri="{FF2B5EF4-FFF2-40B4-BE49-F238E27FC236}">
                    <a16:creationId xmlns:a16="http://schemas.microsoft.com/office/drawing/2014/main" id="{15FEB388-4CEB-4EA3-B324-6924D26D62C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5754" cy="178486"/>
                        <a:chOff x="0" y="0"/>
                        <a:chExt cx="5486397" cy="820827"/>
                      </a:xfrm>
                    </wpg:grpSpPr>
                    <wps:wsp>
                      <wps:cNvPr id="2" name="Forme libre : forme 2">
                        <a:extLst>
                          <a:ext uri="{FF2B5EF4-FFF2-40B4-BE49-F238E27FC236}">
                            <a16:creationId xmlns:a16="http://schemas.microsoft.com/office/drawing/2014/main" id="{172DB137-BF66-4FEE-818D-155CB1CD5411}"/>
                          </a:ext>
                        </a:extLst>
                      </wps:cNvPr>
                      <wps:cNvSpPr/>
                      <wps:spPr>
                        <a:xfrm>
                          <a:off x="0" y="0"/>
                          <a:ext cx="4609426" cy="820827"/>
                        </a:xfrm>
                        <a:custGeom>
                          <a:avLst/>
                          <a:gdLst>
                            <a:gd name="connsiteX0" fmla="*/ 358677 w 1533229"/>
                            <a:gd name="connsiteY0" fmla="*/ 169357 h 273031"/>
                            <a:gd name="connsiteX1" fmla="*/ 358677 w 1533229"/>
                            <a:gd name="connsiteY1" fmla="*/ 269168 h 273031"/>
                            <a:gd name="connsiteX2" fmla="*/ 285267 w 1533229"/>
                            <a:gd name="connsiteY2" fmla="*/ 269168 h 273031"/>
                            <a:gd name="connsiteX3" fmla="*/ 285267 w 1533229"/>
                            <a:gd name="connsiteY3" fmla="*/ 198978 h 273031"/>
                            <a:gd name="connsiteX4" fmla="*/ 242123 w 1533229"/>
                            <a:gd name="connsiteY4" fmla="*/ 154546 h 273031"/>
                            <a:gd name="connsiteX5" fmla="*/ 183524 w 1533229"/>
                            <a:gd name="connsiteY5" fmla="*/ 177728 h 273031"/>
                            <a:gd name="connsiteX6" fmla="*/ 183524 w 1533229"/>
                            <a:gd name="connsiteY6" fmla="*/ 269812 h 273031"/>
                            <a:gd name="connsiteX7" fmla="*/ 110758 w 1533229"/>
                            <a:gd name="connsiteY7" fmla="*/ 269812 h 273031"/>
                            <a:gd name="connsiteX8" fmla="*/ 110758 w 1533229"/>
                            <a:gd name="connsiteY8" fmla="*/ 92084 h 273031"/>
                            <a:gd name="connsiteX9" fmla="*/ 183524 w 1533229"/>
                            <a:gd name="connsiteY9" fmla="*/ 92084 h 273031"/>
                            <a:gd name="connsiteX10" fmla="*/ 183524 w 1533229"/>
                            <a:gd name="connsiteY10" fmla="*/ 117842 h 273031"/>
                            <a:gd name="connsiteX11" fmla="*/ 271744 w 1533229"/>
                            <a:gd name="connsiteY11" fmla="*/ 90152 h 273031"/>
                            <a:gd name="connsiteX12" fmla="*/ 358677 w 1533229"/>
                            <a:gd name="connsiteY12" fmla="*/ 169357 h 273031"/>
                            <a:gd name="connsiteX13" fmla="*/ 765005 w 1533229"/>
                            <a:gd name="connsiteY13" fmla="*/ 36705 h 273031"/>
                            <a:gd name="connsiteX14" fmla="*/ 692239 w 1533229"/>
                            <a:gd name="connsiteY14" fmla="*/ 36705 h 273031"/>
                            <a:gd name="connsiteX15" fmla="*/ 692239 w 1533229"/>
                            <a:gd name="connsiteY15" fmla="*/ 92084 h 273031"/>
                            <a:gd name="connsiteX16" fmla="*/ 652959 w 1533229"/>
                            <a:gd name="connsiteY16" fmla="*/ 92084 h 273031"/>
                            <a:gd name="connsiteX17" fmla="*/ 652959 w 1533229"/>
                            <a:gd name="connsiteY17" fmla="*/ 151327 h 273031"/>
                            <a:gd name="connsiteX18" fmla="*/ 692239 w 1533229"/>
                            <a:gd name="connsiteY18" fmla="*/ 151327 h 273031"/>
                            <a:gd name="connsiteX19" fmla="*/ 692239 w 1533229"/>
                            <a:gd name="connsiteY19" fmla="*/ 269168 h 273031"/>
                            <a:gd name="connsiteX20" fmla="*/ 838415 w 1533229"/>
                            <a:gd name="connsiteY20" fmla="*/ 269168 h 273031"/>
                            <a:gd name="connsiteX21" fmla="*/ 838415 w 1533229"/>
                            <a:gd name="connsiteY21" fmla="*/ 209926 h 273031"/>
                            <a:gd name="connsiteX22" fmla="*/ 765649 w 1533229"/>
                            <a:gd name="connsiteY22" fmla="*/ 209926 h 273031"/>
                            <a:gd name="connsiteX23" fmla="*/ 765649 w 1533229"/>
                            <a:gd name="connsiteY23" fmla="*/ 151327 h 273031"/>
                            <a:gd name="connsiteX24" fmla="*/ 838415 w 1533229"/>
                            <a:gd name="connsiteY24" fmla="*/ 151327 h 273031"/>
                            <a:gd name="connsiteX25" fmla="*/ 838415 w 1533229"/>
                            <a:gd name="connsiteY25" fmla="*/ 92084 h 273031"/>
                            <a:gd name="connsiteX26" fmla="*/ 765649 w 1533229"/>
                            <a:gd name="connsiteY26" fmla="*/ 92084 h 273031"/>
                            <a:gd name="connsiteX27" fmla="*/ 765649 w 1533229"/>
                            <a:gd name="connsiteY27" fmla="*/ 36705 h 273031"/>
                            <a:gd name="connsiteX28" fmla="*/ 632997 w 1533229"/>
                            <a:gd name="connsiteY28" fmla="*/ 192539 h 273031"/>
                            <a:gd name="connsiteX29" fmla="*/ 462352 w 1533229"/>
                            <a:gd name="connsiteY29" fmla="*/ 192539 h 273031"/>
                            <a:gd name="connsiteX30" fmla="*/ 508072 w 1533229"/>
                            <a:gd name="connsiteY30" fmla="*/ 216365 h 273031"/>
                            <a:gd name="connsiteX31" fmla="*/ 548640 w 1533229"/>
                            <a:gd name="connsiteY31" fmla="*/ 209926 h 273031"/>
                            <a:gd name="connsiteX32" fmla="*/ 627845 w 1533229"/>
                            <a:gd name="connsiteY32" fmla="*/ 209926 h 273031"/>
                            <a:gd name="connsiteX33" fmla="*/ 508072 w 1533229"/>
                            <a:gd name="connsiteY33" fmla="*/ 273032 h 273031"/>
                            <a:gd name="connsiteX34" fmla="*/ 388942 w 1533229"/>
                            <a:gd name="connsiteY34" fmla="*/ 180304 h 273031"/>
                            <a:gd name="connsiteX35" fmla="*/ 511291 w 1533229"/>
                            <a:gd name="connsiteY35" fmla="*/ 87576 h 273031"/>
                            <a:gd name="connsiteX36" fmla="*/ 632997 w 1533229"/>
                            <a:gd name="connsiteY36" fmla="*/ 192539 h 273031"/>
                            <a:gd name="connsiteX37" fmla="*/ 556367 w 1533229"/>
                            <a:gd name="connsiteY37" fmla="*/ 152615 h 273031"/>
                            <a:gd name="connsiteX38" fmla="*/ 510647 w 1533229"/>
                            <a:gd name="connsiteY38" fmla="*/ 135228 h 273031"/>
                            <a:gd name="connsiteX39" fmla="*/ 465571 w 1533229"/>
                            <a:gd name="connsiteY39" fmla="*/ 152615 h 273031"/>
                            <a:gd name="connsiteX40" fmla="*/ 556367 w 1533229"/>
                            <a:gd name="connsiteY40" fmla="*/ 152615 h 273031"/>
                            <a:gd name="connsiteX41" fmla="*/ 1041901 w 1533229"/>
                            <a:gd name="connsiteY41" fmla="*/ 186744 h 273031"/>
                            <a:gd name="connsiteX42" fmla="*/ 985878 w 1533229"/>
                            <a:gd name="connsiteY42" fmla="*/ 208638 h 273031"/>
                            <a:gd name="connsiteX43" fmla="*/ 943377 w 1533229"/>
                            <a:gd name="connsiteY43" fmla="*/ 165493 h 273031"/>
                            <a:gd name="connsiteX44" fmla="*/ 943377 w 1533229"/>
                            <a:gd name="connsiteY44" fmla="*/ 92084 h 273031"/>
                            <a:gd name="connsiteX45" fmla="*/ 870612 w 1533229"/>
                            <a:gd name="connsiteY45" fmla="*/ 92084 h 273031"/>
                            <a:gd name="connsiteX46" fmla="*/ 870612 w 1533229"/>
                            <a:gd name="connsiteY46" fmla="*/ 194471 h 273031"/>
                            <a:gd name="connsiteX47" fmla="*/ 957544 w 1533229"/>
                            <a:gd name="connsiteY47" fmla="*/ 269812 h 273031"/>
                            <a:gd name="connsiteX48" fmla="*/ 1041901 w 1533229"/>
                            <a:gd name="connsiteY48" fmla="*/ 243411 h 273031"/>
                            <a:gd name="connsiteX49" fmla="*/ 1041901 w 1533229"/>
                            <a:gd name="connsiteY49" fmla="*/ 268524 h 273031"/>
                            <a:gd name="connsiteX50" fmla="*/ 1114667 w 1533229"/>
                            <a:gd name="connsiteY50" fmla="*/ 268524 h 273031"/>
                            <a:gd name="connsiteX51" fmla="*/ 1114667 w 1533229"/>
                            <a:gd name="connsiteY51" fmla="*/ 91440 h 273031"/>
                            <a:gd name="connsiteX52" fmla="*/ 1041901 w 1533229"/>
                            <a:gd name="connsiteY52" fmla="*/ 91440 h 273031"/>
                            <a:gd name="connsiteX53" fmla="*/ 1041901 w 1533229"/>
                            <a:gd name="connsiteY53" fmla="*/ 186744 h 273031"/>
                            <a:gd name="connsiteX54" fmla="*/ 1457888 w 1533229"/>
                            <a:gd name="connsiteY54" fmla="*/ 89508 h 273031"/>
                            <a:gd name="connsiteX55" fmla="*/ 1371600 w 1533229"/>
                            <a:gd name="connsiteY55" fmla="*/ 123637 h 273031"/>
                            <a:gd name="connsiteX56" fmla="*/ 1305274 w 1533229"/>
                            <a:gd name="connsiteY56" fmla="*/ 89508 h 273031"/>
                            <a:gd name="connsiteX57" fmla="*/ 1225425 w 1533229"/>
                            <a:gd name="connsiteY57" fmla="*/ 121705 h 273031"/>
                            <a:gd name="connsiteX58" fmla="*/ 1225425 w 1533229"/>
                            <a:gd name="connsiteY58" fmla="*/ 92084 h 273031"/>
                            <a:gd name="connsiteX59" fmla="*/ 1152659 w 1533229"/>
                            <a:gd name="connsiteY59" fmla="*/ 92084 h 273031"/>
                            <a:gd name="connsiteX60" fmla="*/ 1152659 w 1533229"/>
                            <a:gd name="connsiteY60" fmla="*/ 269168 h 273031"/>
                            <a:gd name="connsiteX61" fmla="*/ 1225425 w 1533229"/>
                            <a:gd name="connsiteY61" fmla="*/ 269168 h 273031"/>
                            <a:gd name="connsiteX62" fmla="*/ 1225425 w 1533229"/>
                            <a:gd name="connsiteY62" fmla="*/ 173865 h 273031"/>
                            <a:gd name="connsiteX63" fmla="*/ 1273721 w 1533229"/>
                            <a:gd name="connsiteY63" fmla="*/ 151327 h 273031"/>
                            <a:gd name="connsiteX64" fmla="*/ 1307850 w 1533229"/>
                            <a:gd name="connsiteY64" fmla="*/ 194471 h 273031"/>
                            <a:gd name="connsiteX65" fmla="*/ 1307850 w 1533229"/>
                            <a:gd name="connsiteY65" fmla="*/ 269168 h 273031"/>
                            <a:gd name="connsiteX66" fmla="*/ 1380615 w 1533229"/>
                            <a:gd name="connsiteY66" fmla="*/ 269168 h 273031"/>
                            <a:gd name="connsiteX67" fmla="*/ 1380615 w 1533229"/>
                            <a:gd name="connsiteY67" fmla="*/ 171933 h 273031"/>
                            <a:gd name="connsiteX68" fmla="*/ 1426335 w 1533229"/>
                            <a:gd name="connsiteY68" fmla="*/ 151327 h 273031"/>
                            <a:gd name="connsiteX69" fmla="*/ 1460464 w 1533229"/>
                            <a:gd name="connsiteY69" fmla="*/ 194471 h 273031"/>
                            <a:gd name="connsiteX70" fmla="*/ 1460464 w 1533229"/>
                            <a:gd name="connsiteY70" fmla="*/ 269168 h 273031"/>
                            <a:gd name="connsiteX71" fmla="*/ 1533230 w 1533229"/>
                            <a:gd name="connsiteY71" fmla="*/ 269168 h 273031"/>
                            <a:gd name="connsiteX72" fmla="*/ 1533230 w 1533229"/>
                            <a:gd name="connsiteY72" fmla="*/ 162918 h 273031"/>
                            <a:gd name="connsiteX73" fmla="*/ 1457888 w 1533229"/>
                            <a:gd name="connsiteY73" fmla="*/ 89508 h 273031"/>
                            <a:gd name="connsiteX74" fmla="*/ 0 w 1533229"/>
                            <a:gd name="connsiteY74" fmla="*/ 92084 h 273031"/>
                            <a:gd name="connsiteX75" fmla="*/ 0 w 1533229"/>
                            <a:gd name="connsiteY75" fmla="*/ 269168 h 273031"/>
                            <a:gd name="connsiteX76" fmla="*/ 72766 w 1533229"/>
                            <a:gd name="connsiteY76" fmla="*/ 269168 h 273031"/>
                            <a:gd name="connsiteX77" fmla="*/ 72766 w 1533229"/>
                            <a:gd name="connsiteY77" fmla="*/ 92084 h 273031"/>
                            <a:gd name="connsiteX78" fmla="*/ 0 w 1533229"/>
                            <a:gd name="connsiteY78" fmla="*/ 92084 h 273031"/>
                            <a:gd name="connsiteX79" fmla="*/ 72766 w 1533229"/>
                            <a:gd name="connsiteY79" fmla="*/ 0 h 273031"/>
                            <a:gd name="connsiteX80" fmla="*/ 0 w 1533229"/>
                            <a:gd name="connsiteY80" fmla="*/ 0 h 273031"/>
                            <a:gd name="connsiteX81" fmla="*/ 0 w 1533229"/>
                            <a:gd name="connsiteY81" fmla="*/ 72766 h 273031"/>
                            <a:gd name="connsiteX82" fmla="*/ 72766 w 1533229"/>
                            <a:gd name="connsiteY82" fmla="*/ 72766 h 273031"/>
                            <a:gd name="connsiteX83" fmla="*/ 72766 w 1533229"/>
                            <a:gd name="connsiteY83" fmla="*/ 0 h 2730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  <a:cxn ang="0">
                              <a:pos x="connsiteX73" y="connsiteY73"/>
                            </a:cxn>
                            <a:cxn ang="0">
                              <a:pos x="connsiteX74" y="connsiteY74"/>
                            </a:cxn>
                            <a:cxn ang="0">
                              <a:pos x="connsiteX75" y="connsiteY75"/>
                            </a:cxn>
                            <a:cxn ang="0">
                              <a:pos x="connsiteX76" y="connsiteY76"/>
                            </a:cxn>
                            <a:cxn ang="0">
                              <a:pos x="connsiteX77" y="connsiteY77"/>
                            </a:cxn>
                            <a:cxn ang="0">
                              <a:pos x="connsiteX78" y="connsiteY78"/>
                            </a:cxn>
                            <a:cxn ang="0">
                              <a:pos x="connsiteX79" y="connsiteY79"/>
                            </a:cxn>
                            <a:cxn ang="0">
                              <a:pos x="connsiteX80" y="connsiteY80"/>
                            </a:cxn>
                            <a:cxn ang="0">
                              <a:pos x="connsiteX81" y="connsiteY81"/>
                            </a:cxn>
                            <a:cxn ang="0">
                              <a:pos x="connsiteX82" y="connsiteY82"/>
                            </a:cxn>
                            <a:cxn ang="0">
                              <a:pos x="connsiteX83" y="connsiteY83"/>
                            </a:cxn>
                          </a:cxnLst>
                          <a:rect l="l" t="t" r="r" b="b"/>
                          <a:pathLst>
                            <a:path w="1533229" h="273031">
                              <a:moveTo>
                                <a:pt x="358677" y="169357"/>
                              </a:moveTo>
                              <a:lnTo>
                                <a:pt x="358677" y="269168"/>
                              </a:lnTo>
                              <a:lnTo>
                                <a:pt x="285267" y="269168"/>
                              </a:lnTo>
                              <a:lnTo>
                                <a:pt x="285267" y="198978"/>
                              </a:lnTo>
                              <a:cubicBezTo>
                                <a:pt x="285267" y="167425"/>
                                <a:pt x="274964" y="154546"/>
                                <a:pt x="242123" y="154546"/>
                              </a:cubicBezTo>
                              <a:cubicBezTo>
                                <a:pt x="220229" y="154546"/>
                                <a:pt x="197691" y="164206"/>
                                <a:pt x="183524" y="177728"/>
                              </a:cubicBezTo>
                              <a:lnTo>
                                <a:pt x="183524" y="269812"/>
                              </a:lnTo>
                              <a:lnTo>
                                <a:pt x="110758" y="269812"/>
                              </a:lnTo>
                              <a:lnTo>
                                <a:pt x="110758" y="92084"/>
                              </a:lnTo>
                              <a:lnTo>
                                <a:pt x="183524" y="92084"/>
                              </a:lnTo>
                              <a:lnTo>
                                <a:pt x="183524" y="117842"/>
                              </a:lnTo>
                              <a:cubicBezTo>
                                <a:pt x="205418" y="102387"/>
                                <a:pt x="233108" y="90152"/>
                                <a:pt x="271744" y="90152"/>
                              </a:cubicBezTo>
                              <a:cubicBezTo>
                                <a:pt x="312957" y="90152"/>
                                <a:pt x="358677" y="103675"/>
                                <a:pt x="358677" y="169357"/>
                              </a:cubicBezTo>
                              <a:close/>
                              <a:moveTo>
                                <a:pt x="765005" y="36705"/>
                              </a:moveTo>
                              <a:lnTo>
                                <a:pt x="692239" y="36705"/>
                              </a:lnTo>
                              <a:lnTo>
                                <a:pt x="692239" y="92084"/>
                              </a:lnTo>
                              <a:lnTo>
                                <a:pt x="652959" y="92084"/>
                              </a:lnTo>
                              <a:lnTo>
                                <a:pt x="652959" y="151327"/>
                              </a:lnTo>
                              <a:lnTo>
                                <a:pt x="692239" y="151327"/>
                              </a:lnTo>
                              <a:lnTo>
                                <a:pt x="692239" y="269168"/>
                              </a:lnTo>
                              <a:lnTo>
                                <a:pt x="838415" y="269168"/>
                              </a:lnTo>
                              <a:lnTo>
                                <a:pt x="838415" y="209926"/>
                              </a:lnTo>
                              <a:lnTo>
                                <a:pt x="765649" y="209926"/>
                              </a:lnTo>
                              <a:lnTo>
                                <a:pt x="765649" y="151327"/>
                              </a:lnTo>
                              <a:lnTo>
                                <a:pt x="838415" y="151327"/>
                              </a:lnTo>
                              <a:lnTo>
                                <a:pt x="838415" y="92084"/>
                              </a:lnTo>
                              <a:lnTo>
                                <a:pt x="765649" y="92084"/>
                              </a:lnTo>
                              <a:lnTo>
                                <a:pt x="765649" y="36705"/>
                              </a:lnTo>
                              <a:close/>
                              <a:moveTo>
                                <a:pt x="632997" y="192539"/>
                              </a:moveTo>
                              <a:lnTo>
                                <a:pt x="462352" y="192539"/>
                              </a:lnTo>
                              <a:cubicBezTo>
                                <a:pt x="468147" y="211857"/>
                                <a:pt x="488109" y="216365"/>
                                <a:pt x="508072" y="216365"/>
                              </a:cubicBezTo>
                              <a:cubicBezTo>
                                <a:pt x="527390" y="216365"/>
                                <a:pt x="538337" y="215077"/>
                                <a:pt x="548640" y="209926"/>
                              </a:cubicBezTo>
                              <a:lnTo>
                                <a:pt x="627845" y="209926"/>
                              </a:lnTo>
                              <a:cubicBezTo>
                                <a:pt x="616254" y="252426"/>
                                <a:pt x="577617" y="273032"/>
                                <a:pt x="508072" y="273032"/>
                              </a:cubicBezTo>
                              <a:cubicBezTo>
                                <a:pt x="437882" y="273032"/>
                                <a:pt x="388942" y="246630"/>
                                <a:pt x="388942" y="180304"/>
                              </a:cubicBezTo>
                              <a:cubicBezTo>
                                <a:pt x="388942" y="113978"/>
                                <a:pt x="437882" y="87576"/>
                                <a:pt x="511291" y="87576"/>
                              </a:cubicBezTo>
                              <a:cubicBezTo>
                                <a:pt x="585345" y="87576"/>
                                <a:pt x="632997" y="113978"/>
                                <a:pt x="632997" y="192539"/>
                              </a:cubicBezTo>
                              <a:close/>
                              <a:moveTo>
                                <a:pt x="556367" y="152615"/>
                              </a:moveTo>
                              <a:cubicBezTo>
                                <a:pt x="547996" y="140380"/>
                                <a:pt x="529966" y="135228"/>
                                <a:pt x="510647" y="135228"/>
                              </a:cubicBezTo>
                              <a:cubicBezTo>
                                <a:pt x="491329" y="135228"/>
                                <a:pt x="473299" y="141024"/>
                                <a:pt x="465571" y="152615"/>
                              </a:cubicBezTo>
                              <a:lnTo>
                                <a:pt x="556367" y="152615"/>
                              </a:lnTo>
                              <a:close/>
                              <a:moveTo>
                                <a:pt x="1041901" y="186744"/>
                              </a:moveTo>
                              <a:cubicBezTo>
                                <a:pt x="1028378" y="199622"/>
                                <a:pt x="1006484" y="208638"/>
                                <a:pt x="985878" y="208638"/>
                              </a:cubicBezTo>
                              <a:cubicBezTo>
                                <a:pt x="954325" y="208638"/>
                                <a:pt x="943377" y="195759"/>
                                <a:pt x="943377" y="165493"/>
                              </a:cubicBezTo>
                              <a:lnTo>
                                <a:pt x="943377" y="92084"/>
                              </a:lnTo>
                              <a:lnTo>
                                <a:pt x="870612" y="92084"/>
                              </a:lnTo>
                              <a:lnTo>
                                <a:pt x="870612" y="194471"/>
                              </a:lnTo>
                              <a:cubicBezTo>
                                <a:pt x="870612" y="257577"/>
                                <a:pt x="918264" y="269812"/>
                                <a:pt x="957544" y="269812"/>
                              </a:cubicBezTo>
                              <a:cubicBezTo>
                                <a:pt x="994249" y="269812"/>
                                <a:pt x="1021295" y="258221"/>
                                <a:pt x="1041901" y="243411"/>
                              </a:cubicBezTo>
                              <a:lnTo>
                                <a:pt x="1041901" y="268524"/>
                              </a:lnTo>
                              <a:lnTo>
                                <a:pt x="1114667" y="268524"/>
                              </a:lnTo>
                              <a:lnTo>
                                <a:pt x="1114667" y="91440"/>
                              </a:lnTo>
                              <a:lnTo>
                                <a:pt x="1041901" y="91440"/>
                              </a:lnTo>
                              <a:lnTo>
                                <a:pt x="1041901" y="186744"/>
                              </a:lnTo>
                              <a:close/>
                              <a:moveTo>
                                <a:pt x="1457888" y="89508"/>
                              </a:moveTo>
                              <a:cubicBezTo>
                                <a:pt x="1414744" y="89508"/>
                                <a:pt x="1388987" y="103031"/>
                                <a:pt x="1371600" y="123637"/>
                              </a:cubicBezTo>
                              <a:cubicBezTo>
                                <a:pt x="1357433" y="97879"/>
                                <a:pt x="1327168" y="89508"/>
                                <a:pt x="1305274" y="89508"/>
                              </a:cubicBezTo>
                              <a:cubicBezTo>
                                <a:pt x="1262130" y="89508"/>
                                <a:pt x="1241523" y="106895"/>
                                <a:pt x="1225425" y="121705"/>
                              </a:cubicBezTo>
                              <a:lnTo>
                                <a:pt x="1225425" y="92084"/>
                              </a:lnTo>
                              <a:lnTo>
                                <a:pt x="1152659" y="92084"/>
                              </a:lnTo>
                              <a:lnTo>
                                <a:pt x="1152659" y="269168"/>
                              </a:lnTo>
                              <a:lnTo>
                                <a:pt x="1225425" y="269168"/>
                              </a:lnTo>
                              <a:lnTo>
                                <a:pt x="1225425" y="173865"/>
                              </a:lnTo>
                              <a:cubicBezTo>
                                <a:pt x="1240236" y="159054"/>
                                <a:pt x="1255690" y="151327"/>
                                <a:pt x="1273721" y="151327"/>
                              </a:cubicBezTo>
                              <a:cubicBezTo>
                                <a:pt x="1299478" y="151327"/>
                                <a:pt x="1307850" y="164206"/>
                                <a:pt x="1307850" y="194471"/>
                              </a:cubicBezTo>
                              <a:lnTo>
                                <a:pt x="1307850" y="269168"/>
                              </a:lnTo>
                              <a:lnTo>
                                <a:pt x="1380615" y="269168"/>
                              </a:lnTo>
                              <a:lnTo>
                                <a:pt x="1380615" y="171933"/>
                              </a:lnTo>
                              <a:cubicBezTo>
                                <a:pt x="1395426" y="157122"/>
                                <a:pt x="1408305" y="151327"/>
                                <a:pt x="1426335" y="151327"/>
                              </a:cubicBezTo>
                              <a:cubicBezTo>
                                <a:pt x="1452093" y="151327"/>
                                <a:pt x="1460464" y="164206"/>
                                <a:pt x="1460464" y="194471"/>
                              </a:cubicBezTo>
                              <a:lnTo>
                                <a:pt x="1460464" y="269168"/>
                              </a:lnTo>
                              <a:lnTo>
                                <a:pt x="1533230" y="269168"/>
                              </a:lnTo>
                              <a:lnTo>
                                <a:pt x="1533230" y="162918"/>
                              </a:lnTo>
                              <a:cubicBezTo>
                                <a:pt x="1533230" y="101743"/>
                                <a:pt x="1488798" y="89508"/>
                                <a:pt x="1457888" y="89508"/>
                              </a:cubicBezTo>
                              <a:close/>
                              <a:moveTo>
                                <a:pt x="0" y="92084"/>
                              </a:moveTo>
                              <a:lnTo>
                                <a:pt x="0" y="269168"/>
                              </a:lnTo>
                              <a:lnTo>
                                <a:pt x="72766" y="269168"/>
                              </a:lnTo>
                              <a:lnTo>
                                <a:pt x="72766" y="92084"/>
                              </a:lnTo>
                              <a:lnTo>
                                <a:pt x="0" y="92084"/>
                              </a:lnTo>
                              <a:close/>
                              <a:moveTo>
                                <a:pt x="72766" y="0"/>
                              </a:moveTo>
                              <a:lnTo>
                                <a:pt x="0" y="0"/>
                              </a:lnTo>
                              <a:lnTo>
                                <a:pt x="0" y="72766"/>
                              </a:lnTo>
                              <a:lnTo>
                                <a:pt x="72766" y="72766"/>
                              </a:lnTo>
                              <a:lnTo>
                                <a:pt x="727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22C4A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  <wps:wsp>
                      <wps:cNvPr id="3" name="Forme libre : forme 3">
                        <a:extLst>
                          <a:ext uri="{FF2B5EF4-FFF2-40B4-BE49-F238E27FC236}">
                            <a16:creationId xmlns:a16="http://schemas.microsoft.com/office/drawing/2014/main" id="{DD808059-E964-4E3F-8DE7-0F10D366ACAA}"/>
                          </a:ext>
                        </a:extLst>
                      </wps:cNvPr>
                      <wps:cNvSpPr/>
                      <wps:spPr>
                        <a:xfrm>
                          <a:off x="4830122" y="151000"/>
                          <a:ext cx="656275" cy="658210"/>
                        </a:xfrm>
                        <a:custGeom>
                          <a:avLst/>
                          <a:gdLst>
                            <a:gd name="connsiteX0" fmla="*/ 72766 w 218296"/>
                            <a:gd name="connsiteY0" fmla="*/ 0 h 218940"/>
                            <a:gd name="connsiteX1" fmla="*/ 72766 w 218296"/>
                            <a:gd name="connsiteY1" fmla="*/ 72766 h 218940"/>
                            <a:gd name="connsiteX2" fmla="*/ 145531 w 218296"/>
                            <a:gd name="connsiteY2" fmla="*/ 72766 h 218940"/>
                            <a:gd name="connsiteX3" fmla="*/ 145531 w 218296"/>
                            <a:gd name="connsiteY3" fmla="*/ 145531 h 218940"/>
                            <a:gd name="connsiteX4" fmla="*/ 218297 w 218296"/>
                            <a:gd name="connsiteY4" fmla="*/ 145531 h 218940"/>
                            <a:gd name="connsiteX5" fmla="*/ 218297 w 218296"/>
                            <a:gd name="connsiteY5" fmla="*/ 0 h 218940"/>
                            <a:gd name="connsiteX6" fmla="*/ 72766 w 218296"/>
                            <a:gd name="connsiteY6" fmla="*/ 0 h 218940"/>
                            <a:gd name="connsiteX7" fmla="*/ 72766 w 218296"/>
                            <a:gd name="connsiteY7" fmla="*/ 146175 h 218940"/>
                            <a:gd name="connsiteX8" fmla="*/ 0 w 218296"/>
                            <a:gd name="connsiteY8" fmla="*/ 146175 h 218940"/>
                            <a:gd name="connsiteX9" fmla="*/ 0 w 218296"/>
                            <a:gd name="connsiteY9" fmla="*/ 218941 h 218940"/>
                            <a:gd name="connsiteX10" fmla="*/ 72766 w 218296"/>
                            <a:gd name="connsiteY10" fmla="*/ 218941 h 218940"/>
                            <a:gd name="connsiteX11" fmla="*/ 72766 w 218296"/>
                            <a:gd name="connsiteY11" fmla="*/ 146175 h 2189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18296" h="218940">
                              <a:moveTo>
                                <a:pt x="72766" y="0"/>
                              </a:moveTo>
                              <a:lnTo>
                                <a:pt x="72766" y="72766"/>
                              </a:lnTo>
                              <a:lnTo>
                                <a:pt x="145531" y="72766"/>
                              </a:lnTo>
                              <a:lnTo>
                                <a:pt x="145531" y="145531"/>
                              </a:lnTo>
                              <a:lnTo>
                                <a:pt x="218297" y="145531"/>
                              </a:lnTo>
                              <a:lnTo>
                                <a:pt x="218297" y="0"/>
                              </a:lnTo>
                              <a:lnTo>
                                <a:pt x="72766" y="0"/>
                              </a:lnTo>
                              <a:close/>
                              <a:moveTo>
                                <a:pt x="72766" y="146175"/>
                              </a:moveTo>
                              <a:lnTo>
                                <a:pt x="0" y="146175"/>
                              </a:lnTo>
                              <a:lnTo>
                                <a:pt x="0" y="218941"/>
                              </a:lnTo>
                              <a:lnTo>
                                <a:pt x="72766" y="218941"/>
                              </a:lnTo>
                              <a:lnTo>
                                <a:pt x="72766" y="14617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A9B"/>
                        </a:solidFill>
                        <a:ln w="6439" cap="flat">
                          <a:noFill/>
                          <a:prstDash val="solid"/>
                          <a:miter/>
                        </a:ln>
                      </wps:spPr>
                      <wps:bodyPr rtlCol="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a="http://schemas.openxmlformats.org/drawingml/2006/main" xmlns:a16="http://schemas.microsoft.com/office/drawing/2014/main">
          <w:pict>
            <v:group id="Groupe 9" style="position:absolute;margin-left:0;margin-top:-9pt;width:94.15pt;height:14.05pt;z-index:251661312;mso-position-horizontal:left;mso-position-horizontal-relative:margin;mso-width-relative:margin;mso-height-relative:margin" coordsize="54863,8208" o:spid="_x0000_s1026" w14:anchorId="0E769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">
              <v:shape id="Forme libre : forme 2" style="position:absolute;width:46094;height:8208;visibility:visible;mso-wrap-style:square;v-text-anchor:middle" coordsize="1533229,273031" o:spid="_x0000_s1027" fillcolor="#222c4a" stroked="f" strokeweight=".17886mm" path="m358677,169357r,99811l285267,269168r,-70190c285267,167425,274964,154546,242123,154546v-21894,,-44432,9660,-58599,23182l183524,269812r-72766,l110758,92084r72766,l183524,117842v21894,-15455,49584,-27690,88220,-27690c312957,90152,358677,103675,358677,169357xm765005,36705r-72766,l692239,92084r-39280,l652959,151327r39280,l692239,269168r146176,l838415,209926r-72766,l765649,151327r72766,l838415,92084r-72766,l765649,36705r-644,xm632997,192539r-170645,c468147,211857,488109,216365,508072,216365v19318,,30265,-1288,40568,-6439l627845,209926v-11591,42500,-50228,63106,-119773,63106c437882,273032,388942,246630,388942,180304v,-66326,48940,-92728,122349,-92728c585345,87576,632997,113978,632997,192539xm556367,152615v-8371,-12235,-26401,-17387,-45720,-17387c491329,135228,473299,141024,465571,152615r90796,xm1041901,186744v-13523,12878,-35417,21894,-56023,21894c954325,208638,943377,195759,943377,165493r,-73409l870612,92084r,102387c870612,257577,918264,269812,957544,269812v36705,,63751,-11591,84357,-26401l1041901,268524r72766,l1114667,91440r-72766,l1041901,186744xm1457888,89508v-43144,,-68901,13523,-86288,34129c1357433,97879,1327168,89508,1305274,89508v-43144,,-63751,17387,-79849,32197l1225425,92084r-72766,l1152659,269168r72766,l1225425,173865v14811,-14811,30265,-22538,48296,-22538c1299478,151327,1307850,164206,1307850,194471r,74697l1380615,269168r,-97235c1395426,157122,1408305,151327,1426335,151327v25758,,34129,12879,34129,43144l1460464,269168r72766,l1533230,162918v,-61175,-44432,-73410,-75342,-73410xm,92084l,269168r72766,l72766,92084,,92084xm72766,l,,,72766r72766,l7276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">
                <v:stroke joinstyle="miter"/>
                <v:path arrowok="t" o:connecttype="custom" o:connectlocs="1078309,509147;1078309,809213;857613,809213;857613,598198;727907,464620;551738,534313;551738,811150;332978,811150;332978,276837;551738,276837;551738,354274;816958,271029;1078309,509147;2299874,110348;2081114,110348;2081114,276837;1963025,276837;1963025,454942;2081114,454942;2081114,809213;2520571,809213;2520571,631111;2301810,631111;2301810,454942;2520571,454942;2520571,276837;2301810,276837;2301810,110348;1903012,578840;1389993,578840;1527443,650469;1649405,631111;1887523,631111;1527443,820830;1169297,542057;1537121,263284;1903012,578840;1672635,458814;1535185,406543;1399670,458814;1672635,458814;3132321,561418;2963896,627239;2836123,497530;2836123,276837;2617366,276837;2617366,584648;2878714,811150;3132321,731779;3132321,807277;3351081,807277;3351081,274901;3132321,274901;3132321,561418;4382924,269092;4123512,371696;3924113,269092;3684059,365888;3684059,276837;3465299,276837;3465299,809213;3684059,809213;3684059,522699;3829254,454942;3931857,584648;3931857,809213;4150615,809213;4150615,516891;4288065,454942;4390669,584648;4390669,809213;4609429,809213;4609429,489789;4382924,269092;0,276837;0,809213;218760,809213;218760,276837;0,276837;218760,0;0,0;0,218760;218760,218760;218760,0" o:connectangles="0,0,0,0,0,0,0,0,0,0,0,0,0,0,0,0,0,0,0,0,0,0,0,0,0,0,0,0,0,0,0,0,0,0,0,0,0,0,0,0,0,0,0,0,0,0,0,0,0,0,0,0,0,0,0,0,0,0,0,0,0,0,0,0,0,0,0,0,0,0,0,0,0,0,0,0,0,0,0,0,0,0,0,0"/>
              </v:shape>
              <v:shape id="Forme libre : forme 3" style="position:absolute;left:48301;top:1510;width:6562;height:6582;visibility:visible;mso-wrap-style:square;v-text-anchor:middle" coordsize="218296,218940" o:spid="_x0000_s1028" fillcolor="#00aa9b" stroked="f" strokeweight=".17886mm" path="m72766,r,72766l145531,72766r,72765l218297,145531,218297,,72766,xm72766,146175l,146175r,72766l72766,218941r,-7276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">
                <v:stroke joinstyle="miter"/>
                <v:path arrowok="t" o:connecttype="custom" o:connectlocs="218760,0;218760,218760;437518,218760;437518,437517;656278,437517;656278,0;218760,0;218760,439453;0,439453;0,658213;218760,658213;218760,439453" o:connectangles="0,0,0,0,0,0,0,0,0,0,0,0"/>
              </v:shape>
              <w10:wrap anchorx="margin"/>
            </v:group>
          </w:pict>
        </mc:Fallback>
      </mc:AlternateContent>
    </w:r>
    <w:r w:rsidRPr="001410B1">
      <w:fldChar w:fldCharType="begin"/>
    </w:r>
    <w:r w:rsidRPr="001410B1">
      <w:instrText>PAGE  \* Arabic  \* MERGEFORMAT</w:instrText>
    </w:r>
    <w:r w:rsidRPr="001410B1">
      <w:fldChar w:fldCharType="separate"/>
    </w:r>
    <w:r>
      <w:rPr>
        <w:noProof/>
      </w:rPr>
      <w:t>11</w:t>
    </w:r>
    <w:r w:rsidRPr="001410B1">
      <w:fldChar w:fldCharType="end"/>
    </w:r>
    <w:r w:rsidRPr="001410B1">
      <w:t xml:space="preserve"> </w:t>
    </w:r>
    <w:r>
      <w:rPr>
        <w:color w:val="00AA9B" w:themeColor="accent1"/>
      </w:rPr>
      <w:t xml:space="preserve">/ </w:t>
    </w:r>
    <w:r>
      <w:rPr>
        <w:color w:val="00AA9B" w:themeColor="accent1"/>
      </w:rPr>
      <w:fldChar w:fldCharType="begin"/>
    </w:r>
    <w:r>
      <w:rPr>
        <w:color w:val="00AA9B" w:themeColor="accent1"/>
      </w:rPr>
      <w:instrText>NUMPAGES  \* arabe  \* MERGEFORMAT</w:instrText>
    </w:r>
    <w:r>
      <w:rPr>
        <w:color w:val="00AA9B" w:themeColor="accent1"/>
      </w:rPr>
      <w:fldChar w:fldCharType="separate"/>
    </w:r>
    <w:r w:rsidRPr="00F270F9">
      <w:rPr>
        <w:noProof/>
        <w:color w:val="00AA9B" w:themeColor="accent1"/>
      </w:rPr>
      <w:t>Erreur </w:t>
    </w:r>
    <w:r>
      <w:rPr>
        <w:b/>
        <w:bCs/>
        <w:noProof/>
        <w:color w:val="00AA9B" w:themeColor="accent1"/>
      </w:rPr>
      <w:t>! Argument de commutateur inconnu.</w:t>
    </w:r>
    <w:r>
      <w:rPr>
        <w:color w:val="00AA9B" w:themeColor="accent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9058CB" w14:textId="18EF368F" w:rsidR="008338D3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</w:p>
  <w:p w14:paraId="6729E668" w14:textId="06BF2F21" w:rsidR="008338D3" w:rsidRPr="007C7206" w:rsidRDefault="008338D3" w:rsidP="004E3A41">
    <w:pPr>
      <w:pStyle w:val="Pieddepage"/>
      <w:spacing w:after="120"/>
      <w:rPr>
        <w:b/>
        <w:bCs/>
        <w:color w:val="EF4641" w:themeColor="accent2"/>
        <w:sz w:val="16"/>
        <w:szCs w:val="24"/>
        <w:lang w:val="en-GB"/>
      </w:rPr>
    </w:pPr>
    <w:proofErr w:type="spellStart"/>
    <w:r w:rsidRPr="007C7206">
      <w:rPr>
        <w:b/>
        <w:bCs/>
        <w:color w:val="EF4641" w:themeColor="accent2"/>
        <w:sz w:val="16"/>
        <w:szCs w:val="24"/>
        <w:lang w:val="en-GB"/>
      </w:rPr>
      <w:t>inetum.world</w:t>
    </w:r>
    <w:proofErr w:type="spellEnd"/>
  </w:p>
  <w:p w14:paraId="4D790E67" w14:textId="7067C60B" w:rsidR="008338D3" w:rsidRPr="007C7206" w:rsidRDefault="008338D3" w:rsidP="004E3A41">
    <w:pPr>
      <w:pStyle w:val="Pieddepage"/>
      <w:rPr>
        <w:lang w:val="en-GB"/>
      </w:rPr>
    </w:pPr>
    <w:r w:rsidRPr="007C7206">
      <w:rPr>
        <w:lang w:val="en-GB"/>
      </w:rPr>
      <w:t xml:space="preserve">01/09/2020 | ©2020 </w:t>
    </w:r>
    <w:proofErr w:type="spellStart"/>
    <w:r w:rsidRPr="007C7206">
      <w:rPr>
        <w:lang w:val="en-GB"/>
      </w:rPr>
      <w:t>Inetum</w:t>
    </w:r>
    <w:proofErr w:type="spellEnd"/>
    <w:r w:rsidRPr="007C7206">
      <w:rPr>
        <w:lang w:val="en-GB"/>
      </w:rPr>
      <w:t xml:space="preserve"> | Ref. </w:t>
    </w:r>
    <w:r w:rsidR="004C6634" w:rsidRPr="0069095C">
      <w:rPr>
        <w:lang w:val="en-US"/>
      </w:rPr>
      <w:t>Lambda function AWS2ZabbixAlertMgmt Installation Guide</w:t>
    </w:r>
    <w:r w:rsidRPr="007C7206">
      <w:rPr>
        <w:lang w:val="en-GB"/>
      </w:rPr>
      <w:t xml:space="preserve"> v1.0</w:t>
    </w:r>
  </w:p>
  <w:p w14:paraId="2C0CC186" w14:textId="6F7EE556" w:rsidR="008338D3" w:rsidRDefault="008338D3" w:rsidP="004E3A41">
    <w:pPr>
      <w:pStyle w:val="Pieddepage"/>
    </w:pPr>
    <w:r>
      <w:t xml:space="preserve">Classification: </w:t>
    </w:r>
    <w:proofErr w:type="spellStart"/>
    <w:r>
      <w:t>internal</w:t>
    </w:r>
    <w:proofErr w:type="spellEnd"/>
    <w:r>
      <w:t xml:space="preserve"> document</w:t>
    </w:r>
  </w:p>
  <w:p w14:paraId="4CBB8FED" w14:textId="76AC8257" w:rsidR="008338D3" w:rsidRPr="007C7206" w:rsidRDefault="008338D3" w:rsidP="004E3A41">
    <w:pPr>
      <w:pStyle w:val="Pieddepage"/>
      <w:rPr>
        <w:b/>
        <w:bCs/>
        <w:color w:val="EF4641" w:themeColor="accent2"/>
        <w:sz w:val="12"/>
        <w:szCs w:val="20"/>
      </w:rPr>
    </w:pPr>
    <w:r>
      <w:rPr>
        <w:b/>
        <w:bCs/>
        <w:noProof/>
        <w:color w:val="EF4641" w:themeColor="accent2"/>
        <w:sz w:val="12"/>
        <w:szCs w:val="20"/>
        <w:lang w:eastAsia="fr-F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7F7C049B" wp14:editId="789A4AEA">
              <wp:simplePos x="0" y="0"/>
              <wp:positionH relativeFrom="margin">
                <wp:posOffset>0</wp:posOffset>
              </wp:positionH>
              <wp:positionV relativeFrom="paragraph">
                <wp:posOffset>39370</wp:posOffset>
              </wp:positionV>
              <wp:extent cx="6048000" cy="0"/>
              <wp:effectExtent l="0" t="0" r="0" b="0"/>
              <wp:wrapNone/>
              <wp:docPr id="35" name="Connecteur droit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048000" cy="0"/>
                      </a:xfrm>
                      <a:prstGeom prst="line">
                        <a:avLst/>
                      </a:prstGeom>
                      <a:ln>
                        <a:solidFill>
                          <a:schemeClr val="tx2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cex="http://schemas.microsoft.com/office/word/2018/wordml/cex" xmlns:w16="http://schemas.microsoft.com/office/word/2018/wordml" xmlns:a="http://schemas.openxmlformats.org/drawingml/2006/main">
          <w:pict>
            <v:line id="Connecteur droit 35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spid="_x0000_s1026" strokecolor="#222c4a [3215]" strokeweight=".5pt" from="0,3.1pt" to="476.2pt,3.1pt" w14:anchorId="49349B4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">
              <v:stroke joinstyle="miter"/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E3695B" w14:textId="77777777" w:rsidR="008338D3" w:rsidRDefault="008338D3" w:rsidP="00D45B5A">
      <w:r>
        <w:separator/>
      </w:r>
    </w:p>
  </w:footnote>
  <w:footnote w:type="continuationSeparator" w:id="0">
    <w:p w14:paraId="37C25A58" w14:textId="77777777" w:rsidR="008338D3" w:rsidRDefault="008338D3" w:rsidP="00D45B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265D463" w14:textId="77777777" w:rsidTr="2AD0DBD2">
      <w:tc>
        <w:tcPr>
          <w:tcW w:w="3175" w:type="dxa"/>
        </w:tcPr>
        <w:p w14:paraId="0E44DC91" w14:textId="25683E93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6E399B3" w14:textId="175B36A6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5BDA71A7" w14:textId="356FA7E3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07A9C8B2" w14:textId="04A0F6D3" w:rsidR="008338D3" w:rsidRDefault="008338D3" w:rsidP="2AD0DBD2">
    <w:pPr>
      <w:pStyle w:val="En-tt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75"/>
      <w:gridCol w:w="3175"/>
      <w:gridCol w:w="3175"/>
    </w:tblGrid>
    <w:tr w:rsidR="008338D3" w14:paraId="6A2D2725" w14:textId="77777777" w:rsidTr="2AD0DBD2">
      <w:tc>
        <w:tcPr>
          <w:tcW w:w="3175" w:type="dxa"/>
        </w:tcPr>
        <w:p w14:paraId="512D9D8E" w14:textId="13E4C752" w:rsidR="008338D3" w:rsidRDefault="008338D3" w:rsidP="2AD0DBD2">
          <w:pPr>
            <w:pStyle w:val="En-tte"/>
            <w:ind w:left="-115"/>
          </w:pPr>
        </w:p>
      </w:tc>
      <w:tc>
        <w:tcPr>
          <w:tcW w:w="3175" w:type="dxa"/>
        </w:tcPr>
        <w:p w14:paraId="7340DBC5" w14:textId="047DCEEB" w:rsidR="008338D3" w:rsidRDefault="008338D3" w:rsidP="2AD0DBD2">
          <w:pPr>
            <w:pStyle w:val="En-tte"/>
            <w:jc w:val="center"/>
          </w:pPr>
        </w:p>
      </w:tc>
      <w:tc>
        <w:tcPr>
          <w:tcW w:w="3175" w:type="dxa"/>
        </w:tcPr>
        <w:p w14:paraId="3B35BE27" w14:textId="7627AFC2" w:rsidR="008338D3" w:rsidRDefault="008338D3" w:rsidP="2AD0DBD2">
          <w:pPr>
            <w:pStyle w:val="En-tte"/>
            <w:ind w:right="-115"/>
            <w:jc w:val="right"/>
          </w:pPr>
        </w:p>
      </w:tc>
    </w:tr>
  </w:tbl>
  <w:p w14:paraId="12C82B5C" w14:textId="4C92692E" w:rsidR="008338D3" w:rsidRDefault="008338D3" w:rsidP="2AD0DBD2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B2CA7904"/>
    <w:lvl w:ilvl="0">
      <w:start w:val="1"/>
      <w:numFmt w:val="decimal"/>
      <w:pStyle w:val="Listenum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multilevel"/>
    <w:tmpl w:val="13E23BB4"/>
    <w:lvl w:ilvl="0">
      <w:start w:val="1"/>
      <w:numFmt w:val="decimal"/>
      <w:pStyle w:val="Listenumros4"/>
      <w:lvlText w:val="%1."/>
      <w:lvlJc w:val="left"/>
      <w:pPr>
        <w:tabs>
          <w:tab w:val="num" w:pos="1440"/>
        </w:tabs>
        <w:ind w:left="144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FFFFF7E"/>
    <w:multiLevelType w:val="multilevel"/>
    <w:tmpl w:val="38BE4A48"/>
    <w:lvl w:ilvl="0">
      <w:start w:val="1"/>
      <w:numFmt w:val="decimal"/>
      <w:pStyle w:val="Listenumros3"/>
      <w:lvlText w:val="%1."/>
      <w:lvlJc w:val="left"/>
      <w:pPr>
        <w:tabs>
          <w:tab w:val="num" w:pos="1080"/>
        </w:tabs>
        <w:ind w:left="108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7F"/>
    <w:multiLevelType w:val="multilevel"/>
    <w:tmpl w:val="BE682314"/>
    <w:lvl w:ilvl="0">
      <w:start w:val="1"/>
      <w:numFmt w:val="decimal"/>
      <w:pStyle w:val="Listenumros2"/>
      <w:lvlText w:val="%1."/>
      <w:lvlJc w:val="left"/>
      <w:pPr>
        <w:tabs>
          <w:tab w:val="num" w:pos="720"/>
        </w:tabs>
        <w:ind w:left="720" w:hanging="360"/>
      </w:p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FFFFFF80"/>
    <w:multiLevelType w:val="multilevel"/>
    <w:tmpl w:val="9500BD62"/>
    <w:lvl w:ilvl="0">
      <w:start w:val="1"/>
      <w:numFmt w:val="bullet"/>
      <w:pStyle w:val="Listepuc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FFFFFF81"/>
    <w:multiLevelType w:val="multilevel"/>
    <w:tmpl w:val="0CCC3ECC"/>
    <w:lvl w:ilvl="0">
      <w:start w:val="1"/>
      <w:numFmt w:val="bullet"/>
      <w:pStyle w:val="Listepuc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FFFFFF82"/>
    <w:multiLevelType w:val="multilevel"/>
    <w:tmpl w:val="E2B4D452"/>
    <w:lvl w:ilvl="0">
      <w:start w:val="1"/>
      <w:numFmt w:val="bullet"/>
      <w:pStyle w:val="Listepuc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FFFFFF83"/>
    <w:multiLevelType w:val="multilevel"/>
    <w:tmpl w:val="09648DAE"/>
    <w:lvl w:ilvl="0">
      <w:start w:val="1"/>
      <w:numFmt w:val="bullet"/>
      <w:pStyle w:val="Listepuce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FFFFFF88"/>
    <w:multiLevelType w:val="singleLevel"/>
    <w:tmpl w:val="3828BA7C"/>
    <w:lvl w:ilvl="0">
      <w:start w:val="1"/>
      <w:numFmt w:val="decimal"/>
      <w:pStyle w:val="Listenum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F322E50"/>
    <w:lvl w:ilvl="0">
      <w:start w:val="1"/>
      <w:numFmt w:val="bullet"/>
      <w:pStyle w:val="Listepuc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152E65"/>
    <w:multiLevelType w:val="hybridMultilevel"/>
    <w:tmpl w:val="E0665930"/>
    <w:lvl w:ilvl="0" w:tplc="7F92A6AE"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EA57EF4"/>
    <w:multiLevelType w:val="hybridMultilevel"/>
    <w:tmpl w:val="2CC4D510"/>
    <w:lvl w:ilvl="0" w:tplc="78921A72">
      <w:start w:val="1"/>
      <w:numFmt w:val="bullet"/>
      <w:pStyle w:val="Texttablewithlis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D711C7"/>
    <w:multiLevelType w:val="hybridMultilevel"/>
    <w:tmpl w:val="89EA70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1A3F4F"/>
    <w:multiLevelType w:val="hybridMultilevel"/>
    <w:tmpl w:val="E8A0C7E8"/>
    <w:lvl w:ilvl="0" w:tplc="BFBC29D6">
      <w:start w:val="1"/>
      <w:numFmt w:val="bullet"/>
      <w:pStyle w:val="Listlevel1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C125F"/>
    <w:multiLevelType w:val="hybridMultilevel"/>
    <w:tmpl w:val="D9BEE586"/>
    <w:lvl w:ilvl="0" w:tplc="3F8A0FC2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1F039E"/>
    <w:multiLevelType w:val="hybridMultilevel"/>
    <w:tmpl w:val="FD123DE0"/>
    <w:lvl w:ilvl="0" w:tplc="07269022">
      <w:start w:val="32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5B11AF"/>
    <w:multiLevelType w:val="hybridMultilevel"/>
    <w:tmpl w:val="4ABC646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AD0D93"/>
    <w:multiLevelType w:val="multilevel"/>
    <w:tmpl w:val="A46434D4"/>
    <w:lvl w:ilvl="0">
      <w:start w:val="1"/>
      <w:numFmt w:val="decimal"/>
      <w:pStyle w:val="Titre1"/>
      <w:lvlText w:val="%1."/>
      <w:lvlJc w:val="left"/>
      <w:pPr>
        <w:ind w:left="360" w:hanging="360"/>
      </w:pPr>
      <w:rPr>
        <w:rFonts w:hint="default"/>
        <w:b/>
        <w:bCs/>
        <w:sz w:val="45"/>
        <w:szCs w:val="45"/>
      </w:rPr>
    </w:lvl>
    <w:lvl w:ilvl="1">
      <w:start w:val="1"/>
      <w:numFmt w:val="decimal"/>
      <w:pStyle w:val="Titre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upperLetter"/>
      <w:pStyle w:val="Titre3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3BD45E2"/>
    <w:multiLevelType w:val="hybridMultilevel"/>
    <w:tmpl w:val="DC4E2898"/>
    <w:lvl w:ilvl="0" w:tplc="1BCA941E">
      <w:start w:val="5"/>
      <w:numFmt w:val="bullet"/>
      <w:lvlText w:val="-"/>
      <w:lvlJc w:val="left"/>
      <w:pPr>
        <w:ind w:left="720" w:hanging="360"/>
      </w:pPr>
      <w:rPr>
        <w:rFonts w:ascii="Verdana" w:eastAsiaTheme="minorHAnsi" w:hAnsi="Verdana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0D32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E8E32C7"/>
    <w:multiLevelType w:val="hybridMultilevel"/>
    <w:tmpl w:val="5C9C35F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B86873"/>
    <w:multiLevelType w:val="multilevel"/>
    <w:tmpl w:val="8BB087C2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5BE6D71"/>
    <w:multiLevelType w:val="hybridMultilevel"/>
    <w:tmpl w:val="8F6A41A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542160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1"/>
  </w:num>
  <w:num w:numId="12">
    <w:abstractNumId w:val="19"/>
  </w:num>
  <w:num w:numId="13">
    <w:abstractNumId w:val="23"/>
  </w:num>
  <w:num w:numId="14">
    <w:abstractNumId w:val="13"/>
  </w:num>
  <w:num w:numId="15">
    <w:abstractNumId w:val="17"/>
  </w:num>
  <w:num w:numId="16">
    <w:abstractNumId w:val="11"/>
  </w:num>
  <w:num w:numId="17">
    <w:abstractNumId w:val="12"/>
  </w:num>
  <w:num w:numId="18">
    <w:abstractNumId w:val="15"/>
  </w:num>
  <w:num w:numId="19">
    <w:abstractNumId w:val="17"/>
  </w:num>
  <w:num w:numId="20">
    <w:abstractNumId w:val="17"/>
  </w:num>
  <w:num w:numId="21">
    <w:abstractNumId w:val="17"/>
  </w:num>
  <w:num w:numId="22">
    <w:abstractNumId w:val="10"/>
  </w:num>
  <w:num w:numId="23">
    <w:abstractNumId w:val="18"/>
  </w:num>
  <w:num w:numId="24">
    <w:abstractNumId w:val="14"/>
  </w:num>
  <w:num w:numId="25">
    <w:abstractNumId w:val="17"/>
  </w:num>
  <w:num w:numId="26">
    <w:abstractNumId w:val="17"/>
  </w:num>
  <w:num w:numId="27">
    <w:abstractNumId w:val="17"/>
  </w:num>
  <w:num w:numId="28">
    <w:abstractNumId w:val="22"/>
  </w:num>
  <w:num w:numId="29">
    <w:abstractNumId w:val="17"/>
  </w:num>
  <w:num w:numId="30">
    <w:abstractNumId w:val="16"/>
  </w:num>
  <w:num w:numId="31">
    <w:abstractNumId w:val="17"/>
  </w:num>
  <w:num w:numId="32">
    <w:abstractNumId w:val="11"/>
  </w:num>
  <w:num w:numId="33">
    <w:abstractNumId w:val="11"/>
  </w:num>
  <w:num w:numId="34">
    <w:abstractNumId w:val="11"/>
  </w:num>
  <w:num w:numId="35">
    <w:abstractNumId w:val="17"/>
  </w:num>
  <w:num w:numId="36">
    <w:abstractNumId w:val="17"/>
  </w:num>
  <w:num w:numId="37">
    <w:abstractNumId w:val="17"/>
  </w:num>
  <w:num w:numId="38">
    <w:abstractNumId w:val="11"/>
  </w:num>
  <w:num w:numId="39">
    <w:abstractNumId w:val="11"/>
  </w:num>
  <w:num w:numId="40">
    <w:abstractNumId w:val="17"/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17"/>
  </w:num>
  <w:num w:numId="43">
    <w:abstractNumId w:val="17"/>
  </w:num>
  <w:num w:numId="44">
    <w:abstractNumId w:val="2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embedTrueTypeFonts/>
  <w:saveSubsetFonts/>
  <w:proofState w:spelling="clean"/>
  <w:attachedTemplate r:id="rId1"/>
  <w:stylePaneFormatFilter w:val="9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1"/>
  <w:defaultTabStop w:val="720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07C"/>
    <w:rsid w:val="0003107E"/>
    <w:rsid w:val="00053917"/>
    <w:rsid w:val="00061B0F"/>
    <w:rsid w:val="0009791C"/>
    <w:rsid w:val="000A25EA"/>
    <w:rsid w:val="000D2589"/>
    <w:rsid w:val="000F117D"/>
    <w:rsid w:val="000F48E3"/>
    <w:rsid w:val="000F695C"/>
    <w:rsid w:val="000F6DD1"/>
    <w:rsid w:val="00111BC1"/>
    <w:rsid w:val="001209AE"/>
    <w:rsid w:val="00123EEF"/>
    <w:rsid w:val="00130063"/>
    <w:rsid w:val="001410B1"/>
    <w:rsid w:val="00141615"/>
    <w:rsid w:val="001426B8"/>
    <w:rsid w:val="00154FA3"/>
    <w:rsid w:val="001631E4"/>
    <w:rsid w:val="001646D5"/>
    <w:rsid w:val="001654BA"/>
    <w:rsid w:val="00173D78"/>
    <w:rsid w:val="00175195"/>
    <w:rsid w:val="0018475F"/>
    <w:rsid w:val="001B3A6A"/>
    <w:rsid w:val="001B6FC4"/>
    <w:rsid w:val="001C7F24"/>
    <w:rsid w:val="001D4E6B"/>
    <w:rsid w:val="001F3294"/>
    <w:rsid w:val="001F48D5"/>
    <w:rsid w:val="001F5923"/>
    <w:rsid w:val="002011A8"/>
    <w:rsid w:val="00214A59"/>
    <w:rsid w:val="00221B16"/>
    <w:rsid w:val="002648D9"/>
    <w:rsid w:val="00270939"/>
    <w:rsid w:val="00273FDF"/>
    <w:rsid w:val="002821DC"/>
    <w:rsid w:val="00293915"/>
    <w:rsid w:val="00293D76"/>
    <w:rsid w:val="00295941"/>
    <w:rsid w:val="002D681E"/>
    <w:rsid w:val="002E3ADD"/>
    <w:rsid w:val="002F07B9"/>
    <w:rsid w:val="00302AC7"/>
    <w:rsid w:val="00304E85"/>
    <w:rsid w:val="00330951"/>
    <w:rsid w:val="00352218"/>
    <w:rsid w:val="00364527"/>
    <w:rsid w:val="003650A1"/>
    <w:rsid w:val="00371D10"/>
    <w:rsid w:val="00382484"/>
    <w:rsid w:val="00390829"/>
    <w:rsid w:val="003925C3"/>
    <w:rsid w:val="003B2222"/>
    <w:rsid w:val="003B5995"/>
    <w:rsid w:val="003C08E6"/>
    <w:rsid w:val="003C14CB"/>
    <w:rsid w:val="003D0879"/>
    <w:rsid w:val="003D50BB"/>
    <w:rsid w:val="003E0C58"/>
    <w:rsid w:val="003E76EB"/>
    <w:rsid w:val="00414542"/>
    <w:rsid w:val="00455159"/>
    <w:rsid w:val="004647D2"/>
    <w:rsid w:val="00467AF1"/>
    <w:rsid w:val="0047455D"/>
    <w:rsid w:val="0047631F"/>
    <w:rsid w:val="00476C57"/>
    <w:rsid w:val="00477051"/>
    <w:rsid w:val="00482CA3"/>
    <w:rsid w:val="00493B6C"/>
    <w:rsid w:val="004B1FA0"/>
    <w:rsid w:val="004C63BE"/>
    <w:rsid w:val="004C6634"/>
    <w:rsid w:val="004D0A24"/>
    <w:rsid w:val="004D225B"/>
    <w:rsid w:val="004D67C9"/>
    <w:rsid w:val="004E108E"/>
    <w:rsid w:val="004E3A41"/>
    <w:rsid w:val="004F727C"/>
    <w:rsid w:val="00512009"/>
    <w:rsid w:val="00523807"/>
    <w:rsid w:val="00540642"/>
    <w:rsid w:val="00542ED9"/>
    <w:rsid w:val="00545859"/>
    <w:rsid w:val="005521BD"/>
    <w:rsid w:val="00556D08"/>
    <w:rsid w:val="00577274"/>
    <w:rsid w:val="005841EB"/>
    <w:rsid w:val="005900FF"/>
    <w:rsid w:val="005C183B"/>
    <w:rsid w:val="005C1BCE"/>
    <w:rsid w:val="005C1E9E"/>
    <w:rsid w:val="005C5E2B"/>
    <w:rsid w:val="005E55B5"/>
    <w:rsid w:val="005F5239"/>
    <w:rsid w:val="00605BF2"/>
    <w:rsid w:val="00607F7E"/>
    <w:rsid w:val="00614D02"/>
    <w:rsid w:val="006168EE"/>
    <w:rsid w:val="006174E7"/>
    <w:rsid w:val="00625D6A"/>
    <w:rsid w:val="00634AC8"/>
    <w:rsid w:val="00636F21"/>
    <w:rsid w:val="00640CEE"/>
    <w:rsid w:val="00644A9B"/>
    <w:rsid w:val="00645252"/>
    <w:rsid w:val="00654B74"/>
    <w:rsid w:val="006644FF"/>
    <w:rsid w:val="006665B0"/>
    <w:rsid w:val="006826F5"/>
    <w:rsid w:val="00686A4A"/>
    <w:rsid w:val="0069095C"/>
    <w:rsid w:val="006A2248"/>
    <w:rsid w:val="006D366E"/>
    <w:rsid w:val="006D3D74"/>
    <w:rsid w:val="00700B88"/>
    <w:rsid w:val="00702B5F"/>
    <w:rsid w:val="00707B99"/>
    <w:rsid w:val="00710BC5"/>
    <w:rsid w:val="00733EC3"/>
    <w:rsid w:val="007346DD"/>
    <w:rsid w:val="00747B8A"/>
    <w:rsid w:val="007524AE"/>
    <w:rsid w:val="00753F34"/>
    <w:rsid w:val="00754E70"/>
    <w:rsid w:val="00757B6F"/>
    <w:rsid w:val="00772535"/>
    <w:rsid w:val="00774828"/>
    <w:rsid w:val="00782AE4"/>
    <w:rsid w:val="0079144C"/>
    <w:rsid w:val="00791ABF"/>
    <w:rsid w:val="00791F68"/>
    <w:rsid w:val="00795807"/>
    <w:rsid w:val="007B21CC"/>
    <w:rsid w:val="007C7206"/>
    <w:rsid w:val="007D5F19"/>
    <w:rsid w:val="007E537F"/>
    <w:rsid w:val="007F532E"/>
    <w:rsid w:val="007F5BD9"/>
    <w:rsid w:val="0081280D"/>
    <w:rsid w:val="008338D3"/>
    <w:rsid w:val="0083569A"/>
    <w:rsid w:val="00872D91"/>
    <w:rsid w:val="0088307C"/>
    <w:rsid w:val="008A65EA"/>
    <w:rsid w:val="008B0BBD"/>
    <w:rsid w:val="008B597D"/>
    <w:rsid w:val="008D429E"/>
    <w:rsid w:val="008E170C"/>
    <w:rsid w:val="008E7AF5"/>
    <w:rsid w:val="009213F6"/>
    <w:rsid w:val="00931CC5"/>
    <w:rsid w:val="009325DA"/>
    <w:rsid w:val="00934E20"/>
    <w:rsid w:val="00937D7F"/>
    <w:rsid w:val="00941FAF"/>
    <w:rsid w:val="009442C3"/>
    <w:rsid w:val="0097136A"/>
    <w:rsid w:val="009932B2"/>
    <w:rsid w:val="009974B1"/>
    <w:rsid w:val="009C29AF"/>
    <w:rsid w:val="009E5D27"/>
    <w:rsid w:val="009F3EFE"/>
    <w:rsid w:val="00A06E13"/>
    <w:rsid w:val="00A11993"/>
    <w:rsid w:val="00A135B7"/>
    <w:rsid w:val="00A17FAD"/>
    <w:rsid w:val="00A251A9"/>
    <w:rsid w:val="00A375A6"/>
    <w:rsid w:val="00A4535E"/>
    <w:rsid w:val="00A67E7D"/>
    <w:rsid w:val="00A80631"/>
    <w:rsid w:val="00A846AA"/>
    <w:rsid w:val="00A91683"/>
    <w:rsid w:val="00A9204E"/>
    <w:rsid w:val="00A937F9"/>
    <w:rsid w:val="00AA28CC"/>
    <w:rsid w:val="00AA3F5C"/>
    <w:rsid w:val="00AD09CD"/>
    <w:rsid w:val="00AD28D9"/>
    <w:rsid w:val="00AF4CF4"/>
    <w:rsid w:val="00B14DD3"/>
    <w:rsid w:val="00B306E4"/>
    <w:rsid w:val="00B454DD"/>
    <w:rsid w:val="00B470A8"/>
    <w:rsid w:val="00B55140"/>
    <w:rsid w:val="00B61F52"/>
    <w:rsid w:val="00B777FD"/>
    <w:rsid w:val="00B925B3"/>
    <w:rsid w:val="00BA0FB2"/>
    <w:rsid w:val="00BC47AF"/>
    <w:rsid w:val="00BE1689"/>
    <w:rsid w:val="00BF6916"/>
    <w:rsid w:val="00C0145F"/>
    <w:rsid w:val="00C04415"/>
    <w:rsid w:val="00C35239"/>
    <w:rsid w:val="00C42148"/>
    <w:rsid w:val="00C44DD9"/>
    <w:rsid w:val="00C47FDB"/>
    <w:rsid w:val="00C63E95"/>
    <w:rsid w:val="00C66DC8"/>
    <w:rsid w:val="00C96298"/>
    <w:rsid w:val="00CA343D"/>
    <w:rsid w:val="00CB1CD5"/>
    <w:rsid w:val="00CB1E71"/>
    <w:rsid w:val="00CD4F7B"/>
    <w:rsid w:val="00D02486"/>
    <w:rsid w:val="00D10BA0"/>
    <w:rsid w:val="00D232D1"/>
    <w:rsid w:val="00D45B5A"/>
    <w:rsid w:val="00D50CAA"/>
    <w:rsid w:val="00D54A27"/>
    <w:rsid w:val="00D759D5"/>
    <w:rsid w:val="00D779E9"/>
    <w:rsid w:val="00D8137C"/>
    <w:rsid w:val="00D86C94"/>
    <w:rsid w:val="00D870E1"/>
    <w:rsid w:val="00DA3132"/>
    <w:rsid w:val="00DB4197"/>
    <w:rsid w:val="00DC4FF6"/>
    <w:rsid w:val="00DD3C21"/>
    <w:rsid w:val="00DE3E66"/>
    <w:rsid w:val="00E039B2"/>
    <w:rsid w:val="00E12E8C"/>
    <w:rsid w:val="00E200CD"/>
    <w:rsid w:val="00E2272D"/>
    <w:rsid w:val="00E254C0"/>
    <w:rsid w:val="00E43C34"/>
    <w:rsid w:val="00E44699"/>
    <w:rsid w:val="00E517FD"/>
    <w:rsid w:val="00E63D1F"/>
    <w:rsid w:val="00E71AB9"/>
    <w:rsid w:val="00E77448"/>
    <w:rsid w:val="00E825B0"/>
    <w:rsid w:val="00E92EAC"/>
    <w:rsid w:val="00EB0B00"/>
    <w:rsid w:val="00EF5262"/>
    <w:rsid w:val="00F024A5"/>
    <w:rsid w:val="00F02892"/>
    <w:rsid w:val="00F04C9C"/>
    <w:rsid w:val="00F27094"/>
    <w:rsid w:val="00F270F9"/>
    <w:rsid w:val="00F32F4B"/>
    <w:rsid w:val="00F35D2D"/>
    <w:rsid w:val="00F50054"/>
    <w:rsid w:val="00F52925"/>
    <w:rsid w:val="00F55FA3"/>
    <w:rsid w:val="00F567EF"/>
    <w:rsid w:val="00F846A8"/>
    <w:rsid w:val="00F91B96"/>
    <w:rsid w:val="00FC27F4"/>
    <w:rsid w:val="00FD6A36"/>
    <w:rsid w:val="00FE21D9"/>
    <w:rsid w:val="00FE2CEF"/>
    <w:rsid w:val="00FE40BE"/>
    <w:rsid w:val="00FF6D9A"/>
    <w:rsid w:val="2AD0D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459FE3C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Normal text"/>
    <w:qFormat/>
    <w:rsid w:val="00700B88"/>
    <w:pPr>
      <w:spacing w:after="300"/>
    </w:pPr>
    <w:rPr>
      <w:rFonts w:cs="Calibri"/>
      <w:color w:val="222C4A" w:themeColor="text2"/>
      <w:sz w:val="18"/>
    </w:rPr>
  </w:style>
  <w:style w:type="paragraph" w:styleId="Titre1">
    <w:name w:val="heading 1"/>
    <w:aliases w:val="Title level 1"/>
    <w:basedOn w:val="Normal"/>
    <w:next w:val="Normal"/>
    <w:link w:val="Titre1Car"/>
    <w:uiPriority w:val="9"/>
    <w:qFormat/>
    <w:rsid w:val="00DB4197"/>
    <w:pPr>
      <w:keepNext/>
      <w:keepLines/>
      <w:numPr>
        <w:numId w:val="15"/>
      </w:numPr>
      <w:spacing w:before="300" w:after="0"/>
      <w:outlineLvl w:val="0"/>
    </w:pPr>
    <w:rPr>
      <w:rFonts w:asciiTheme="majorHAnsi" w:eastAsiaTheme="majorEastAsia" w:hAnsiTheme="majorHAnsi" w:cs="Calibri Light"/>
      <w:b/>
      <w:sz w:val="45"/>
      <w:szCs w:val="32"/>
      <w:lang w:val="en-US"/>
    </w:rPr>
  </w:style>
  <w:style w:type="paragraph" w:styleId="Titre2">
    <w:name w:val="heading 2"/>
    <w:aliases w:val="Title level 2"/>
    <w:basedOn w:val="Normal"/>
    <w:next w:val="Normal"/>
    <w:link w:val="Titre2Car"/>
    <w:uiPriority w:val="9"/>
    <w:unhideWhenUsed/>
    <w:qFormat/>
    <w:rsid w:val="00D8137C"/>
    <w:pPr>
      <w:keepNext/>
      <w:keepLines/>
      <w:numPr>
        <w:ilvl w:val="1"/>
        <w:numId w:val="15"/>
      </w:numPr>
      <w:outlineLvl w:val="1"/>
    </w:pPr>
    <w:rPr>
      <w:rFonts w:eastAsiaTheme="majorEastAsia" w:cs="Calibri Light"/>
      <w:color w:val="00AA9B" w:themeColor="accent1"/>
      <w:sz w:val="30"/>
      <w:szCs w:val="26"/>
      <w:lang w:val="en-US"/>
    </w:rPr>
  </w:style>
  <w:style w:type="paragraph" w:styleId="Titre3">
    <w:name w:val="heading 3"/>
    <w:aliases w:val="Title level 3"/>
    <w:basedOn w:val="Normal"/>
    <w:next w:val="Normal"/>
    <w:link w:val="Titre3Car"/>
    <w:uiPriority w:val="9"/>
    <w:unhideWhenUsed/>
    <w:qFormat/>
    <w:rsid w:val="00D50CAA"/>
    <w:pPr>
      <w:keepNext/>
      <w:keepLines/>
      <w:numPr>
        <w:ilvl w:val="2"/>
        <w:numId w:val="15"/>
      </w:numPr>
      <w:spacing w:before="120"/>
      <w:outlineLvl w:val="2"/>
    </w:pPr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paragraph" w:styleId="Titre4">
    <w:name w:val="heading 4"/>
    <w:basedOn w:val="Normal"/>
    <w:next w:val="Normal"/>
    <w:link w:val="Titre4Car"/>
    <w:uiPriority w:val="9"/>
    <w:unhideWhenUsed/>
    <w:rsid w:val="00D45B5A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00554D" w:themeColor="accent1" w:themeShade="80"/>
    </w:rPr>
  </w:style>
  <w:style w:type="paragraph" w:styleId="Titre5">
    <w:name w:val="heading 5"/>
    <w:basedOn w:val="Normal"/>
    <w:next w:val="Normal"/>
    <w:link w:val="Titre5Car"/>
    <w:uiPriority w:val="9"/>
    <w:unhideWhenUsed/>
    <w:rsid w:val="00D45B5A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00554D" w:themeColor="accent1" w:themeShade="80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D45B5A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00544D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qFormat/>
    <w:rsid w:val="00D45B5A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00544D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unhideWhenUsed/>
    <w:rsid w:val="00D45B5A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Titre9">
    <w:name w:val="heading 9"/>
    <w:basedOn w:val="Normal"/>
    <w:next w:val="Normal"/>
    <w:link w:val="Titre9Car"/>
    <w:uiPriority w:val="9"/>
    <w:unhideWhenUsed/>
    <w:rsid w:val="00D45B5A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aliases w:val="Title level 1 Car"/>
    <w:basedOn w:val="Policepardfaut"/>
    <w:link w:val="Titre1"/>
    <w:uiPriority w:val="9"/>
    <w:rsid w:val="00DB4197"/>
    <w:rPr>
      <w:rFonts w:asciiTheme="majorHAnsi" w:eastAsiaTheme="majorEastAsia" w:hAnsiTheme="majorHAnsi" w:cs="Calibri Light"/>
      <w:b/>
      <w:color w:val="222C4A" w:themeColor="text2"/>
      <w:sz w:val="45"/>
      <w:szCs w:val="32"/>
      <w:lang w:val="en-US"/>
    </w:rPr>
  </w:style>
  <w:style w:type="character" w:customStyle="1" w:styleId="Titre2Car">
    <w:name w:val="Titre 2 Car"/>
    <w:aliases w:val="Title level 2 Car"/>
    <w:basedOn w:val="Policepardfaut"/>
    <w:link w:val="Titre2"/>
    <w:uiPriority w:val="9"/>
    <w:rsid w:val="00D8137C"/>
    <w:rPr>
      <w:rFonts w:eastAsiaTheme="majorEastAsia" w:cs="Calibri Light"/>
      <w:color w:val="00AA9B" w:themeColor="accent1"/>
      <w:sz w:val="30"/>
      <w:szCs w:val="26"/>
      <w:lang w:val="en-US"/>
    </w:rPr>
  </w:style>
  <w:style w:type="character" w:customStyle="1" w:styleId="Titre3Car">
    <w:name w:val="Titre 3 Car"/>
    <w:aliases w:val="Title level 3 Car"/>
    <w:basedOn w:val="Policepardfaut"/>
    <w:link w:val="Titre3"/>
    <w:uiPriority w:val="9"/>
    <w:rsid w:val="00D50CAA"/>
    <w:rPr>
      <w:rFonts w:eastAsiaTheme="majorEastAsia" w:cs="Calibri Light"/>
      <w:b/>
      <w:color w:val="00AA9B" w:themeColor="accent1"/>
      <w:sz w:val="30"/>
      <w:szCs w:val="24"/>
      <w:lang w:val="en-US"/>
    </w:rPr>
  </w:style>
  <w:style w:type="character" w:customStyle="1" w:styleId="Titre4Car">
    <w:name w:val="Titre 4 Car"/>
    <w:basedOn w:val="Policepardfaut"/>
    <w:link w:val="Titre4"/>
    <w:uiPriority w:val="9"/>
    <w:rsid w:val="00D45B5A"/>
    <w:rPr>
      <w:rFonts w:ascii="Calibri Light" w:eastAsiaTheme="majorEastAsia" w:hAnsi="Calibri Light" w:cs="Calibri Light"/>
      <w:i/>
      <w:iCs/>
      <w:color w:val="00554D" w:themeColor="accent1" w:themeShade="80"/>
    </w:rPr>
  </w:style>
  <w:style w:type="character" w:customStyle="1" w:styleId="Titre5Car">
    <w:name w:val="Titre 5 Car"/>
    <w:basedOn w:val="Policepardfaut"/>
    <w:link w:val="Titre5"/>
    <w:uiPriority w:val="9"/>
    <w:rsid w:val="00D45B5A"/>
    <w:rPr>
      <w:rFonts w:ascii="Calibri Light" w:eastAsiaTheme="majorEastAsia" w:hAnsi="Calibri Light" w:cs="Calibri Light"/>
      <w:color w:val="00554D" w:themeColor="accent1" w:themeShade="80"/>
    </w:rPr>
  </w:style>
  <w:style w:type="character" w:customStyle="1" w:styleId="Titre6Car">
    <w:name w:val="Titre 6 Car"/>
    <w:basedOn w:val="Policepardfaut"/>
    <w:link w:val="Titre6"/>
    <w:uiPriority w:val="9"/>
    <w:rsid w:val="00D45B5A"/>
    <w:rPr>
      <w:rFonts w:ascii="Calibri Light" w:eastAsiaTheme="majorEastAsia" w:hAnsi="Calibri Light" w:cs="Calibri Light"/>
      <w:color w:val="00544D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D45B5A"/>
    <w:rPr>
      <w:rFonts w:ascii="Calibri Light" w:eastAsiaTheme="majorEastAsia" w:hAnsi="Calibri Light" w:cs="Calibri Light"/>
      <w:i/>
      <w:iCs/>
      <w:color w:val="00544D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rsid w:val="00D45B5A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Titre9Car">
    <w:name w:val="Titre 9 Car"/>
    <w:basedOn w:val="Policepardfaut"/>
    <w:link w:val="Titre9"/>
    <w:uiPriority w:val="9"/>
    <w:rsid w:val="00D45B5A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itre">
    <w:name w:val="Title"/>
    <w:basedOn w:val="Normal"/>
    <w:next w:val="Normal"/>
    <w:link w:val="TitreCar"/>
    <w:uiPriority w:val="10"/>
    <w:qFormat/>
    <w:rsid w:val="00293D76"/>
    <w:pPr>
      <w:spacing w:line="264" w:lineRule="auto"/>
      <w:contextualSpacing/>
    </w:pPr>
    <w:rPr>
      <w:rFonts w:eastAsiaTheme="majorEastAsia" w:cs="Calibri Light"/>
      <w:b/>
      <w:spacing w:val="-10"/>
      <w:kern w:val="28"/>
      <w:sz w:val="45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93D76"/>
    <w:rPr>
      <w:rFonts w:eastAsiaTheme="majorEastAsia" w:cs="Calibri Light"/>
      <w:b/>
      <w:color w:val="222C4A" w:themeColor="text2"/>
      <w:spacing w:val="-10"/>
      <w:kern w:val="28"/>
      <w:sz w:val="45"/>
      <w:szCs w:val="56"/>
    </w:rPr>
  </w:style>
  <w:style w:type="paragraph" w:customStyle="1" w:styleId="Cover-Subtitle-Documenttitle">
    <w:name w:val="Cover - Subtitle - Document title"/>
    <w:basedOn w:val="Normal"/>
    <w:qFormat/>
    <w:rsid w:val="00686A4A"/>
    <w:pPr>
      <w:spacing w:after="0" w:line="204" w:lineRule="auto"/>
    </w:pPr>
    <w:rPr>
      <w:b/>
      <w:sz w:val="90"/>
      <w:lang w:val="en-US"/>
    </w:rPr>
  </w:style>
  <w:style w:type="paragraph" w:customStyle="1" w:styleId="Cover-Subtitle">
    <w:name w:val="Cover - Subtitle"/>
    <w:basedOn w:val="Cover-Subtitle-Documenttitle"/>
    <w:qFormat/>
    <w:rsid w:val="004E3A41"/>
    <w:pPr>
      <w:spacing w:after="120" w:line="240" w:lineRule="auto"/>
    </w:pPr>
    <w:rPr>
      <w:color w:val="EF4641" w:themeColor="accent2"/>
      <w:sz w:val="45"/>
    </w:rPr>
  </w:style>
  <w:style w:type="paragraph" w:customStyle="1" w:styleId="Cover-Subtitle2">
    <w:name w:val="Cover - Subtitle 2"/>
    <w:basedOn w:val="Normal"/>
    <w:qFormat/>
    <w:rsid w:val="004E3A41"/>
    <w:rPr>
      <w:sz w:val="30"/>
    </w:rPr>
  </w:style>
  <w:style w:type="character" w:styleId="Lienhypertexte">
    <w:name w:val="Hyperlink"/>
    <w:basedOn w:val="Policepardfaut"/>
    <w:uiPriority w:val="99"/>
    <w:unhideWhenUsed/>
    <w:rsid w:val="00D02486"/>
    <w:rPr>
      <w:rFonts w:ascii="Calibri" w:hAnsi="Calibri" w:cs="Calibri"/>
      <w:color w:val="222C4A" w:themeColor="text2"/>
      <w:u w:val="single"/>
    </w:rPr>
  </w:style>
  <w:style w:type="character" w:styleId="Lienhypertextesuivivisit">
    <w:name w:val="FollowedHyperlink"/>
    <w:basedOn w:val="Policepardfaut"/>
    <w:uiPriority w:val="99"/>
    <w:unhideWhenUsed/>
    <w:rsid w:val="00D02486"/>
    <w:rPr>
      <w:rFonts w:ascii="Calibri" w:hAnsi="Calibri" w:cs="Calibri"/>
      <w:color w:val="00AA9B" w:themeColor="accent1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D45B5A"/>
    <w:rPr>
      <w:rFonts w:ascii="Segoe UI" w:hAnsi="Segoe UI" w:cs="Segoe UI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45B5A"/>
    <w:rPr>
      <w:rFonts w:ascii="Segoe UI" w:hAnsi="Segoe UI" w:cs="Segoe UI"/>
      <w:szCs w:val="18"/>
    </w:rPr>
  </w:style>
  <w:style w:type="paragraph" w:styleId="Normalcentr">
    <w:name w:val="Block Text"/>
    <w:basedOn w:val="Normal"/>
    <w:uiPriority w:val="99"/>
    <w:semiHidden/>
    <w:unhideWhenUsed/>
    <w:rsid w:val="00D45B5A"/>
    <w:pPr>
      <w:pBdr>
        <w:top w:val="single" w:sz="2" w:space="10" w:color="00AA9B" w:themeColor="accent1" w:shadow="1" w:frame="1"/>
        <w:left w:val="single" w:sz="2" w:space="10" w:color="00AA9B" w:themeColor="accent1" w:shadow="1" w:frame="1"/>
        <w:bottom w:val="single" w:sz="2" w:space="10" w:color="00AA9B" w:themeColor="accent1" w:shadow="1" w:frame="1"/>
        <w:right w:val="single" w:sz="2" w:space="10" w:color="00AA9B" w:themeColor="accent1" w:shadow="1" w:frame="1"/>
      </w:pBdr>
      <w:ind w:left="1152" w:right="1152"/>
    </w:pPr>
    <w:rPr>
      <w:rFonts w:eastAsiaTheme="minorEastAsia"/>
      <w:i/>
      <w:iCs/>
      <w:color w:val="00554D" w:themeColor="accent1" w:themeShade="80"/>
    </w:rPr>
  </w:style>
  <w:style w:type="paragraph" w:styleId="Corpsdetexte3">
    <w:name w:val="Body Text 3"/>
    <w:basedOn w:val="Normal"/>
    <w:link w:val="Corpsdetexte3Car"/>
    <w:uiPriority w:val="99"/>
    <w:semiHidden/>
    <w:unhideWhenUsed/>
    <w:rsid w:val="00D45B5A"/>
    <w:pPr>
      <w:spacing w:after="120"/>
    </w:pPr>
    <w:rPr>
      <w:szCs w:val="16"/>
    </w:rPr>
  </w:style>
  <w:style w:type="character" w:customStyle="1" w:styleId="Corpsdetexte3Car">
    <w:name w:val="Corps de texte 3 Car"/>
    <w:basedOn w:val="Policepardfaut"/>
    <w:link w:val="Corpsdetexte3"/>
    <w:uiPriority w:val="99"/>
    <w:semiHidden/>
    <w:rsid w:val="00D45B5A"/>
    <w:rPr>
      <w:rFonts w:ascii="Calibri" w:hAnsi="Calibri" w:cs="Calibri"/>
      <w:szCs w:val="16"/>
    </w:rPr>
  </w:style>
  <w:style w:type="paragraph" w:styleId="Retraitcorpsdetexte3">
    <w:name w:val="Body Text Indent 3"/>
    <w:basedOn w:val="Normal"/>
    <w:link w:val="Retraitcorpsdetexte3Car"/>
    <w:uiPriority w:val="99"/>
    <w:semiHidden/>
    <w:unhideWhenUsed/>
    <w:rsid w:val="00D45B5A"/>
    <w:pPr>
      <w:spacing w:after="120"/>
      <w:ind w:left="360"/>
    </w:pPr>
    <w:rPr>
      <w:szCs w:val="16"/>
    </w:rPr>
  </w:style>
  <w:style w:type="character" w:customStyle="1" w:styleId="Retraitcorpsdetexte3Car">
    <w:name w:val="Retrait corps de texte 3 Car"/>
    <w:basedOn w:val="Policepardfaut"/>
    <w:link w:val="Retraitcorpsdetexte3"/>
    <w:uiPriority w:val="99"/>
    <w:semiHidden/>
    <w:rsid w:val="00D45B5A"/>
    <w:rPr>
      <w:rFonts w:ascii="Calibri" w:hAnsi="Calibri" w:cs="Calibri"/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D45B5A"/>
    <w:rPr>
      <w:rFonts w:ascii="Calibri" w:hAnsi="Calibri" w:cs="Calibri"/>
      <w:sz w:val="22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D45B5A"/>
    <w:rPr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D45B5A"/>
    <w:rPr>
      <w:rFonts w:ascii="Calibri" w:hAnsi="Calibri" w:cs="Calibri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D45B5A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D45B5A"/>
    <w:rPr>
      <w:rFonts w:ascii="Calibri" w:hAnsi="Calibri" w:cs="Calibri"/>
      <w:b/>
      <w:bCs/>
      <w:szCs w:val="20"/>
    </w:r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D45B5A"/>
    <w:rPr>
      <w:rFonts w:ascii="Segoe UI" w:hAnsi="Segoe UI" w:cs="Segoe UI"/>
      <w:szCs w:val="16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D45B5A"/>
    <w:rPr>
      <w:rFonts w:ascii="Segoe UI" w:hAnsi="Segoe UI" w:cs="Segoe UI"/>
      <w:szCs w:val="16"/>
    </w:rPr>
  </w:style>
  <w:style w:type="paragraph" w:styleId="Notedefin">
    <w:name w:val="endnote text"/>
    <w:basedOn w:val="Normal"/>
    <w:link w:val="NotedefinCar"/>
    <w:uiPriority w:val="99"/>
    <w:semiHidden/>
    <w:unhideWhenUsed/>
    <w:rsid w:val="00D45B5A"/>
    <w:rPr>
      <w:szCs w:val="20"/>
    </w:rPr>
  </w:style>
  <w:style w:type="character" w:customStyle="1" w:styleId="NotedefinCar">
    <w:name w:val="Note de fin Car"/>
    <w:basedOn w:val="Policepardfaut"/>
    <w:link w:val="Notedefin"/>
    <w:uiPriority w:val="99"/>
    <w:semiHidden/>
    <w:rsid w:val="00D45B5A"/>
    <w:rPr>
      <w:rFonts w:ascii="Calibri" w:hAnsi="Calibri" w:cs="Calibri"/>
      <w:szCs w:val="20"/>
    </w:rPr>
  </w:style>
  <w:style w:type="paragraph" w:styleId="Adresseexpditeur">
    <w:name w:val="envelope return"/>
    <w:basedOn w:val="Normal"/>
    <w:uiPriority w:val="99"/>
    <w:semiHidden/>
    <w:unhideWhenUsed/>
    <w:rsid w:val="00D45B5A"/>
    <w:rPr>
      <w:rFonts w:ascii="Calibri Light" w:eastAsiaTheme="majorEastAsia" w:hAnsi="Calibri Light" w:cs="Calibri Light"/>
      <w:szCs w:val="2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D45B5A"/>
    <w:rPr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D45B5A"/>
    <w:rPr>
      <w:rFonts w:ascii="Calibri" w:hAnsi="Calibri" w:cs="Calibri"/>
      <w:szCs w:val="20"/>
    </w:rPr>
  </w:style>
  <w:style w:type="character" w:styleId="CodeHTML">
    <w:name w:val="HTML Code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character" w:styleId="ClavierHTML">
    <w:name w:val="HTML Keyboard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PrformatHTML">
    <w:name w:val="HTML Preformatted"/>
    <w:basedOn w:val="Normal"/>
    <w:link w:val="PrformatHTMLCar"/>
    <w:uiPriority w:val="99"/>
    <w:unhideWhenUsed/>
    <w:rsid w:val="00D45B5A"/>
    <w:rPr>
      <w:rFonts w:ascii="Consolas" w:hAnsi="Consolas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D45B5A"/>
    <w:rPr>
      <w:rFonts w:ascii="Consolas" w:hAnsi="Consolas" w:cs="Calibri"/>
      <w:szCs w:val="20"/>
    </w:rPr>
  </w:style>
  <w:style w:type="character" w:styleId="MachinecrireHTML">
    <w:name w:val="HTML Typewriter"/>
    <w:basedOn w:val="Policepardfau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Textedemacro">
    <w:name w:val="macro"/>
    <w:link w:val="TextedemacroCar"/>
    <w:uiPriority w:val="99"/>
    <w:semiHidden/>
    <w:unhideWhenUsed/>
    <w:rsid w:val="00D45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TextedemacroCar">
    <w:name w:val="Texte de macro Car"/>
    <w:basedOn w:val="Policepardfaut"/>
    <w:link w:val="Textedemacro"/>
    <w:uiPriority w:val="99"/>
    <w:semiHidden/>
    <w:rsid w:val="00D45B5A"/>
    <w:rPr>
      <w:rFonts w:ascii="Consolas" w:hAnsi="Consolas" w:cs="Calibri"/>
      <w:szCs w:val="20"/>
    </w:rPr>
  </w:style>
  <w:style w:type="paragraph" w:styleId="Textebrut">
    <w:name w:val="Plain Text"/>
    <w:basedOn w:val="Normal"/>
    <w:link w:val="TextebrutCar"/>
    <w:uiPriority w:val="99"/>
    <w:semiHidden/>
    <w:unhideWhenUsed/>
    <w:rsid w:val="00D45B5A"/>
    <w:rPr>
      <w:rFonts w:ascii="Consolas" w:hAnsi="Consolas"/>
      <w:szCs w:val="21"/>
    </w:rPr>
  </w:style>
  <w:style w:type="character" w:customStyle="1" w:styleId="TextebrutCar">
    <w:name w:val="Texte brut Car"/>
    <w:basedOn w:val="Policepardfaut"/>
    <w:link w:val="Textebrut"/>
    <w:uiPriority w:val="99"/>
    <w:semiHidden/>
    <w:rsid w:val="00D45B5A"/>
    <w:rPr>
      <w:rFonts w:ascii="Consolas" w:hAnsi="Consolas" w:cs="Calibri"/>
      <w:szCs w:val="21"/>
    </w:rPr>
  </w:style>
  <w:style w:type="character" w:styleId="Textedelespacerserv">
    <w:name w:val="Placeholder Text"/>
    <w:basedOn w:val="Policepardfaut"/>
    <w:uiPriority w:val="99"/>
    <w:semiHidden/>
    <w:rsid w:val="00D45B5A"/>
    <w:rPr>
      <w:rFonts w:ascii="Calibri" w:hAnsi="Calibri" w:cs="Calibri"/>
      <w:color w:val="3B3B3B" w:themeColor="background2" w:themeShade="40"/>
    </w:rPr>
  </w:style>
  <w:style w:type="paragraph" w:styleId="Pieddepage">
    <w:name w:val="footer"/>
    <w:basedOn w:val="Normal"/>
    <w:link w:val="PieddepageCar"/>
    <w:uiPriority w:val="99"/>
    <w:unhideWhenUsed/>
    <w:rsid w:val="00BC47AF"/>
    <w:pPr>
      <w:spacing w:after="0"/>
    </w:pPr>
    <w:rPr>
      <w:sz w:val="14"/>
    </w:rPr>
  </w:style>
  <w:style w:type="character" w:customStyle="1" w:styleId="PieddepageCar">
    <w:name w:val="Pied de page Car"/>
    <w:basedOn w:val="Policepardfaut"/>
    <w:link w:val="Pieddepage"/>
    <w:uiPriority w:val="99"/>
    <w:rsid w:val="00BC47AF"/>
    <w:rPr>
      <w:rFonts w:cs="Calibri"/>
      <w:color w:val="222C4A" w:themeColor="text2"/>
      <w:sz w:val="14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D45B5A"/>
    <w:pPr>
      <w:spacing w:after="120"/>
      <w:ind w:left="1757"/>
    </w:pPr>
  </w:style>
  <w:style w:type="character" w:styleId="Mention">
    <w:name w:val="Mention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Aucuneliste"/>
    <w:uiPriority w:val="99"/>
    <w:semiHidden/>
    <w:unhideWhenUsed/>
    <w:rsid w:val="00D45B5A"/>
    <w:pPr>
      <w:numPr>
        <w:numId w:val="11"/>
      </w:numPr>
    </w:pPr>
  </w:style>
  <w:style w:type="numbering" w:styleId="1ai">
    <w:name w:val="Outline List 1"/>
    <w:basedOn w:val="Aucuneliste"/>
    <w:uiPriority w:val="99"/>
    <w:semiHidden/>
    <w:unhideWhenUsed/>
    <w:rsid w:val="00D45B5A"/>
    <w:pPr>
      <w:numPr>
        <w:numId w:val="12"/>
      </w:numPr>
    </w:pPr>
  </w:style>
  <w:style w:type="character" w:styleId="VariableHTML">
    <w:name w:val="HTML Variabl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paragraph" w:styleId="AdresseHTML">
    <w:name w:val="HTML Address"/>
    <w:basedOn w:val="Normal"/>
    <w:link w:val="AdresseHTMLCar"/>
    <w:uiPriority w:val="99"/>
    <w:semiHidden/>
    <w:unhideWhenUsed/>
    <w:rsid w:val="00D45B5A"/>
    <w:rPr>
      <w:i/>
      <w:iCs/>
    </w:rPr>
  </w:style>
  <w:style w:type="character" w:customStyle="1" w:styleId="AdresseHTMLCar">
    <w:name w:val="Adresse HTML Car"/>
    <w:basedOn w:val="Policepardfaut"/>
    <w:link w:val="AdresseHTML"/>
    <w:uiPriority w:val="99"/>
    <w:semiHidden/>
    <w:rsid w:val="00D45B5A"/>
    <w:rPr>
      <w:rFonts w:ascii="Calibri" w:hAnsi="Calibri" w:cs="Calibri"/>
      <w:i/>
      <w:iCs/>
    </w:rPr>
  </w:style>
  <w:style w:type="character" w:styleId="DfinitionHTML">
    <w:name w:val="HTML Definition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CitationHTML">
    <w:name w:val="HTML Cite"/>
    <w:basedOn w:val="Policepardfau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ExempleHTML">
    <w:name w:val="HTML Sample"/>
    <w:basedOn w:val="Policepardfaut"/>
    <w:uiPriority w:val="99"/>
    <w:semiHidden/>
    <w:unhideWhenUsed/>
    <w:rsid w:val="00D45B5A"/>
    <w:rPr>
      <w:rFonts w:ascii="Consolas" w:hAnsi="Consolas" w:cs="Calibri"/>
      <w:sz w:val="24"/>
      <w:szCs w:val="24"/>
    </w:rPr>
  </w:style>
  <w:style w:type="character" w:styleId="AcronymeHTML">
    <w:name w:val="HTML Acronym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styleId="TM1">
    <w:name w:val="toc 1"/>
    <w:basedOn w:val="Normal"/>
    <w:next w:val="Normal"/>
    <w:autoRedefine/>
    <w:uiPriority w:val="39"/>
    <w:unhideWhenUsed/>
    <w:rsid w:val="001F5923"/>
    <w:pPr>
      <w:tabs>
        <w:tab w:val="left" w:pos="567"/>
        <w:tab w:val="right" w:leader="underscore" w:pos="9514"/>
      </w:tabs>
      <w:spacing w:before="300" w:after="160"/>
    </w:pPr>
    <w:rPr>
      <w:rFonts w:eastAsiaTheme="minorEastAsia" w:cstheme="minorBidi"/>
      <w:b/>
      <w:noProof/>
      <w:sz w:val="30"/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D8137C"/>
    <w:pPr>
      <w:tabs>
        <w:tab w:val="left" w:pos="1320"/>
        <w:tab w:val="right" w:leader="underscore" w:pos="9514"/>
      </w:tabs>
      <w:spacing w:before="160" w:after="160"/>
      <w:ind w:left="567"/>
    </w:pPr>
    <w:rPr>
      <w:noProof/>
      <w:color w:val="00AA9B" w:themeColor="accent1"/>
      <w:sz w:val="24"/>
    </w:rPr>
  </w:style>
  <w:style w:type="paragraph" w:styleId="TM3">
    <w:name w:val="toc 3"/>
    <w:basedOn w:val="Normal"/>
    <w:next w:val="Normal"/>
    <w:autoRedefine/>
    <w:uiPriority w:val="39"/>
    <w:unhideWhenUsed/>
    <w:rsid w:val="00D8137C"/>
    <w:pPr>
      <w:tabs>
        <w:tab w:val="left" w:pos="660"/>
        <w:tab w:val="right" w:leader="underscore" w:pos="9514"/>
      </w:tabs>
      <w:spacing w:before="160" w:after="160"/>
      <w:ind w:left="1304"/>
    </w:pPr>
    <w:rPr>
      <w:rFonts w:eastAsiaTheme="minorEastAsia" w:cstheme="minorBidi"/>
      <w:noProof/>
      <w:color w:val="00AA9B" w:themeColor="accent1"/>
      <w:lang w:eastAsia="fr-FR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D45B5A"/>
    <w:pPr>
      <w:spacing w:after="100"/>
      <w:ind w:left="660"/>
    </w:pPr>
  </w:style>
  <w:style w:type="paragraph" w:styleId="TM5">
    <w:name w:val="toc 5"/>
    <w:basedOn w:val="Normal"/>
    <w:next w:val="Normal"/>
    <w:autoRedefine/>
    <w:uiPriority w:val="39"/>
    <w:semiHidden/>
    <w:unhideWhenUsed/>
    <w:rsid w:val="00D45B5A"/>
    <w:pPr>
      <w:spacing w:after="100"/>
      <w:ind w:left="880"/>
    </w:pPr>
  </w:style>
  <w:style w:type="paragraph" w:styleId="TM6">
    <w:name w:val="toc 6"/>
    <w:basedOn w:val="Normal"/>
    <w:next w:val="Normal"/>
    <w:autoRedefine/>
    <w:uiPriority w:val="39"/>
    <w:semiHidden/>
    <w:unhideWhenUsed/>
    <w:rsid w:val="00D45B5A"/>
    <w:pPr>
      <w:spacing w:after="100"/>
      <w:ind w:left="1100"/>
    </w:pPr>
  </w:style>
  <w:style w:type="paragraph" w:styleId="TM7">
    <w:name w:val="toc 7"/>
    <w:basedOn w:val="Normal"/>
    <w:next w:val="Normal"/>
    <w:autoRedefine/>
    <w:uiPriority w:val="39"/>
    <w:semiHidden/>
    <w:unhideWhenUsed/>
    <w:rsid w:val="00D45B5A"/>
    <w:pPr>
      <w:spacing w:after="100"/>
      <w:ind w:left="1320"/>
    </w:pPr>
  </w:style>
  <w:style w:type="paragraph" w:styleId="TM8">
    <w:name w:val="toc 8"/>
    <w:basedOn w:val="Normal"/>
    <w:next w:val="Normal"/>
    <w:autoRedefine/>
    <w:uiPriority w:val="39"/>
    <w:semiHidden/>
    <w:unhideWhenUsed/>
    <w:rsid w:val="00D45B5A"/>
    <w:pPr>
      <w:spacing w:after="100"/>
      <w:ind w:left="1540"/>
    </w:p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D45B5A"/>
    <w:pPr>
      <w:outlineLvl w:val="9"/>
    </w:pPr>
    <w:rPr>
      <w:color w:val="007F73" w:themeColor="accent1" w:themeShade="BF"/>
    </w:rPr>
  </w:style>
  <w:style w:type="table" w:styleId="Tableauprofessionnel">
    <w:name w:val="Table Professional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emoyenne1">
    <w:name w:val="Medium List 1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emoyenne1-Accent1">
    <w:name w:val="Medium List 1 Accent 1"/>
    <w:basedOn w:val="TableauNormal"/>
    <w:uiPriority w:val="65"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A9B" w:themeColor="accent1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A9B" w:themeColor="accent1"/>
          <w:bottom w:val="single" w:sz="8" w:space="0" w:color="00AA9B" w:themeColor="accent1"/>
        </w:tcBorders>
      </w:tc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shd w:val="clear" w:color="auto" w:fill="ABFFF7" w:themeFill="accent1" w:themeFillTint="3F"/>
      </w:tcPr>
    </w:tblStylePr>
  </w:style>
  <w:style w:type="table" w:styleId="Listemoyenne1-Accent2">
    <w:name w:val="Medium List 1 Accent 2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F4641" w:themeColor="accent2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F4641" w:themeColor="accent2"/>
          <w:bottom w:val="single" w:sz="8" w:space="0" w:color="EF4641" w:themeColor="accent2"/>
        </w:tcBorders>
      </w:tc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shd w:val="clear" w:color="auto" w:fill="FBD1CF" w:themeFill="accent2" w:themeFillTint="3F"/>
      </w:tcPr>
    </w:tblStylePr>
  </w:style>
  <w:style w:type="table" w:styleId="Listemoyenne1-Accent3">
    <w:name w:val="Medium List 1 Accent 3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5473" w:themeColor="accent3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5473" w:themeColor="accent3"/>
          <w:bottom w:val="single" w:sz="8" w:space="0" w:color="005473" w:themeColor="accent3"/>
        </w:tcBorders>
      </w:tc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shd w:val="clear" w:color="auto" w:fill="9DE4FF" w:themeFill="accent3" w:themeFillTint="3F"/>
      </w:tcPr>
    </w:tblStylePr>
  </w:style>
  <w:style w:type="table" w:styleId="Listemoyenne1-Accent4">
    <w:name w:val="Medium List 1 Accent 4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emoyenne1-Accent5">
    <w:name w:val="Medium List 1 Accent 5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emoyenne1-Accent6">
    <w:name w:val="Medium List 1 Accent 6"/>
    <w:basedOn w:val="Tableau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222C4A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emoyenne2">
    <w:name w:val="Medium Lis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1">
    <w:name w:val="Medium List 2 Accent 1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A9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A9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A9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BFFF7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2">
    <w:name w:val="Medium List 2 Accent 2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F464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F464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D1C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3">
    <w:name w:val="Medium List 2 Accent 3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547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547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9DE4F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4">
    <w:name w:val="Medium List 2 Accent 4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5">
    <w:name w:val="Medium List 2 Accent 5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emoyenne2-Accent6">
    <w:name w:val="Medium List 2 Accent 6"/>
    <w:basedOn w:val="Tableau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Tramemoyenne1">
    <w:name w:val="Medium Shading 1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1">
    <w:name w:val="Medium Shading 1 Accent 1"/>
    <w:basedOn w:val="TableauNormal"/>
    <w:uiPriority w:val="63"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FE8" w:themeColor="accent1" w:themeTint="BF"/>
          <w:left w:val="single" w:sz="8" w:space="0" w:color="00FFE8" w:themeColor="accent1" w:themeTint="BF"/>
          <w:bottom w:val="single" w:sz="8" w:space="0" w:color="00FFE8" w:themeColor="accent1" w:themeTint="BF"/>
          <w:right w:val="single" w:sz="8" w:space="0" w:color="00FFE8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BFFF7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BFFF7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2">
    <w:name w:val="Medium Shading 1 Accent 2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7470" w:themeColor="accent2" w:themeTint="BF"/>
          <w:left w:val="single" w:sz="8" w:space="0" w:color="F37470" w:themeColor="accent2" w:themeTint="BF"/>
          <w:bottom w:val="single" w:sz="8" w:space="0" w:color="F37470" w:themeColor="accent2" w:themeTint="BF"/>
          <w:right w:val="single" w:sz="8" w:space="0" w:color="F3747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1C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D1C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3">
    <w:name w:val="Medium Shading 1 Accent 3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9CD6" w:themeColor="accent3" w:themeTint="BF"/>
          <w:left w:val="single" w:sz="8" w:space="0" w:color="009CD6" w:themeColor="accent3" w:themeTint="BF"/>
          <w:bottom w:val="single" w:sz="8" w:space="0" w:color="009CD6" w:themeColor="accent3" w:themeTint="BF"/>
          <w:right w:val="single" w:sz="8" w:space="0" w:color="009CD6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DE4F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9DE4F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4">
    <w:name w:val="Medium Shading 1 Accent 4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5">
    <w:name w:val="Medium Shading 1 Accent 5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1-Accent6">
    <w:name w:val="Medium Shading 1 Accent 6"/>
    <w:basedOn w:val="Tableau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ramemoyenne2">
    <w:name w:val="Medium Shading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1">
    <w:name w:val="Medium Shading 2 Accent 1"/>
    <w:basedOn w:val="TableauNormal"/>
    <w:uiPriority w:val="64"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2">
    <w:name w:val="Medium Shading 2 Accent 2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3">
    <w:name w:val="Medium Shading 2 Accent 3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4">
    <w:name w:val="Medium Shading 2 Accent 4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5">
    <w:name w:val="Medium Shading 2 Accent 5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Tramemoyenne2-Accent6">
    <w:name w:val="Medium Shading 2 Accent 6"/>
    <w:basedOn w:val="Tableau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illemoyenne1">
    <w:name w:val="Medium Grid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moyenne1-Accent1">
    <w:name w:val="Medium Grid 1 Accent 1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FFE8" w:themeColor="accent1" w:themeTint="BF"/>
        <w:left w:val="single" w:sz="8" w:space="0" w:color="00FFE8" w:themeColor="accent1" w:themeTint="BF"/>
        <w:bottom w:val="single" w:sz="8" w:space="0" w:color="00FFE8" w:themeColor="accent1" w:themeTint="BF"/>
        <w:right w:val="single" w:sz="8" w:space="0" w:color="00FFE8" w:themeColor="accent1" w:themeTint="BF"/>
        <w:insideH w:val="single" w:sz="8" w:space="0" w:color="00FFE8" w:themeColor="accent1" w:themeTint="BF"/>
        <w:insideV w:val="single" w:sz="8" w:space="0" w:color="00FFE8" w:themeColor="accent1" w:themeTint="BF"/>
      </w:tblBorders>
    </w:tblPr>
    <w:tcPr>
      <w:shd w:val="clear" w:color="auto" w:fill="ABFFF7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FE8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moyenne1-Accent2">
    <w:name w:val="Medium Grid 1 Accent 2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37470" w:themeColor="accent2" w:themeTint="BF"/>
        <w:left w:val="single" w:sz="8" w:space="0" w:color="F37470" w:themeColor="accent2" w:themeTint="BF"/>
        <w:bottom w:val="single" w:sz="8" w:space="0" w:color="F37470" w:themeColor="accent2" w:themeTint="BF"/>
        <w:right w:val="single" w:sz="8" w:space="0" w:color="F37470" w:themeColor="accent2" w:themeTint="BF"/>
        <w:insideH w:val="single" w:sz="8" w:space="0" w:color="F37470" w:themeColor="accent2" w:themeTint="BF"/>
        <w:insideV w:val="single" w:sz="8" w:space="0" w:color="F37470" w:themeColor="accent2" w:themeTint="BF"/>
      </w:tblBorders>
    </w:tblPr>
    <w:tcPr>
      <w:shd w:val="clear" w:color="auto" w:fill="FBD1C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747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moyenne1-Accent3">
    <w:name w:val="Medium Grid 1 Accent 3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009CD6" w:themeColor="accent3" w:themeTint="BF"/>
        <w:left w:val="single" w:sz="8" w:space="0" w:color="009CD6" w:themeColor="accent3" w:themeTint="BF"/>
        <w:bottom w:val="single" w:sz="8" w:space="0" w:color="009CD6" w:themeColor="accent3" w:themeTint="BF"/>
        <w:right w:val="single" w:sz="8" w:space="0" w:color="009CD6" w:themeColor="accent3" w:themeTint="BF"/>
        <w:insideH w:val="single" w:sz="8" w:space="0" w:color="009CD6" w:themeColor="accent3" w:themeTint="BF"/>
        <w:insideV w:val="single" w:sz="8" w:space="0" w:color="009CD6" w:themeColor="accent3" w:themeTint="BF"/>
      </w:tblBorders>
    </w:tblPr>
    <w:tcPr>
      <w:shd w:val="clear" w:color="auto" w:fill="9DE4F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9CD6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moyenne1-Accent4">
    <w:name w:val="Medium Grid 1 Accent 4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moyenne1-Accent5">
    <w:name w:val="Medium Grid 1 Accent 5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moyenne1-Accent6">
    <w:name w:val="Medium Grid 1 Accent 6"/>
    <w:basedOn w:val="Tableau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llemoyenne2">
    <w:name w:val="Medium Grid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1">
    <w:name w:val="Medium Grid 2 Accent 1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cPr>
      <w:shd w:val="clear" w:color="auto" w:fill="ABFFF7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DFF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BFFF8" w:themeFill="accent1" w:themeFillTint="33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tcBorders>
          <w:insideH w:val="single" w:sz="6" w:space="0" w:color="00AA9B" w:themeColor="accent1"/>
          <w:insideV w:val="single" w:sz="6" w:space="0" w:color="00AA9B" w:themeColor="accent1"/>
        </w:tcBorders>
        <w:shd w:val="clear" w:color="auto" w:fill="55FFEF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2">
    <w:name w:val="Medium Grid 2 Accent 2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cPr>
      <w:shd w:val="clear" w:color="auto" w:fill="FBD1C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9D8" w:themeFill="accent2" w:themeFillTint="33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tcBorders>
          <w:insideH w:val="single" w:sz="6" w:space="0" w:color="EF4641" w:themeColor="accent2"/>
          <w:insideV w:val="single" w:sz="6" w:space="0" w:color="EF4641" w:themeColor="accent2"/>
        </w:tcBorders>
        <w:shd w:val="clear" w:color="auto" w:fill="F7A2A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3">
    <w:name w:val="Medium Grid 2 Accent 3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cPr>
      <w:shd w:val="clear" w:color="auto" w:fill="9DE4F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8F4FF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0E9FF" w:themeFill="accent3" w:themeFillTint="33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tcBorders>
          <w:insideH w:val="single" w:sz="6" w:space="0" w:color="005473" w:themeColor="accent3"/>
          <w:insideV w:val="single" w:sz="6" w:space="0" w:color="005473" w:themeColor="accent3"/>
        </w:tcBorders>
        <w:shd w:val="clear" w:color="auto" w:fill="3AC9F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4">
    <w:name w:val="Medium Grid 2 Accent 4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5">
    <w:name w:val="Medium Grid 2 Accent 5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2-Accent6">
    <w:name w:val="Medium Grid 2 Accent 6"/>
    <w:basedOn w:val="Tableau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moyenne3">
    <w:name w:val="Medium Grid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illemoyenne3-Accent1">
    <w:name w:val="Medium Grid 3 Accent 1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BFFF7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A9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A9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5FFEF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5FFEF" w:themeFill="accent1" w:themeFillTint="7F"/>
      </w:tcPr>
    </w:tblStylePr>
  </w:style>
  <w:style w:type="table" w:styleId="Grillemoyenne3-Accent2">
    <w:name w:val="Medium Grid 3 Accent 2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D1C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F464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F464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A2A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A2A0" w:themeFill="accent2" w:themeFillTint="7F"/>
      </w:tcPr>
    </w:tblStylePr>
  </w:style>
  <w:style w:type="table" w:styleId="Grillemoyenne3-Accent3">
    <w:name w:val="Medium Grid 3 Accent 3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9DE4F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547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547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3AC9F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3AC9FF" w:themeFill="accent3" w:themeFillTint="7F"/>
      </w:tcPr>
    </w:tblStylePr>
  </w:style>
  <w:style w:type="table" w:styleId="Grillemoyenne3-Accent4">
    <w:name w:val="Medium Grid 3 Accent 4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illemoyenne3-Accent5">
    <w:name w:val="Medium Grid 3 Accent 5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illemoyenne3-Accent6">
    <w:name w:val="Medium Grid 3 Accent 6"/>
    <w:basedOn w:val="Tableau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paragraph" w:styleId="Bibliographie">
    <w:name w:val="Bibliography"/>
    <w:basedOn w:val="Normal"/>
    <w:next w:val="Normal"/>
    <w:uiPriority w:val="37"/>
    <w:semiHidden/>
    <w:unhideWhenUsed/>
    <w:rsid w:val="00D45B5A"/>
  </w:style>
  <w:style w:type="character" w:styleId="Mot-dise">
    <w:name w:val="Hashtag"/>
    <w:basedOn w:val="Policepardfau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paragraph" w:styleId="En-ttedemessage">
    <w:name w:val="Message Header"/>
    <w:basedOn w:val="Normal"/>
    <w:link w:val="En-ttedemessageCar"/>
    <w:uiPriority w:val="99"/>
    <w:semiHidden/>
    <w:unhideWhenUsed/>
    <w:rsid w:val="00D45B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En-ttedemessageCar">
    <w:name w:val="En-tête de message Car"/>
    <w:basedOn w:val="Policepardfaut"/>
    <w:link w:val="En-ttedemessage"/>
    <w:uiPriority w:val="99"/>
    <w:semiHidden/>
    <w:rsid w:val="00D45B5A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eaulgant">
    <w:name w:val="Table Elegant"/>
    <w:basedOn w:val="TableauNormal"/>
    <w:uiPriority w:val="99"/>
    <w:semiHidden/>
    <w:unhideWhenUsed/>
    <w:rsid w:val="00D45B5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e">
    <w:name w:val="List"/>
    <w:basedOn w:val="Normal"/>
    <w:uiPriority w:val="99"/>
    <w:semiHidden/>
    <w:unhideWhenUsed/>
    <w:rsid w:val="00D45B5A"/>
    <w:pPr>
      <w:ind w:left="360" w:hanging="360"/>
      <w:contextualSpacing/>
    </w:pPr>
  </w:style>
  <w:style w:type="paragraph" w:styleId="Liste2">
    <w:name w:val="List 2"/>
    <w:basedOn w:val="Normal"/>
    <w:uiPriority w:val="99"/>
    <w:semiHidden/>
    <w:unhideWhenUsed/>
    <w:rsid w:val="00D45B5A"/>
    <w:pPr>
      <w:ind w:left="720" w:hanging="360"/>
      <w:contextualSpacing/>
    </w:pPr>
  </w:style>
  <w:style w:type="paragraph" w:styleId="Liste3">
    <w:name w:val="List 3"/>
    <w:basedOn w:val="Normal"/>
    <w:uiPriority w:val="99"/>
    <w:semiHidden/>
    <w:unhideWhenUsed/>
    <w:rsid w:val="00D45B5A"/>
    <w:pPr>
      <w:ind w:left="1080" w:hanging="360"/>
      <w:contextualSpacing/>
    </w:pPr>
  </w:style>
  <w:style w:type="paragraph" w:styleId="Liste4">
    <w:name w:val="List 4"/>
    <w:basedOn w:val="Normal"/>
    <w:uiPriority w:val="99"/>
    <w:semiHidden/>
    <w:unhideWhenUsed/>
    <w:rsid w:val="00D45B5A"/>
    <w:pPr>
      <w:ind w:left="1440" w:hanging="360"/>
      <w:contextualSpacing/>
    </w:pPr>
  </w:style>
  <w:style w:type="paragraph" w:styleId="Liste5">
    <w:name w:val="List 5"/>
    <w:basedOn w:val="Normal"/>
    <w:uiPriority w:val="99"/>
    <w:semiHidden/>
    <w:unhideWhenUsed/>
    <w:rsid w:val="00D45B5A"/>
    <w:pPr>
      <w:ind w:left="1800" w:hanging="360"/>
      <w:contextualSpacing/>
    </w:pPr>
  </w:style>
  <w:style w:type="table" w:styleId="Tableauliste1">
    <w:name w:val="Table List 1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2">
    <w:name w:val="Table List 2"/>
    <w:basedOn w:val="TableauNormal"/>
    <w:uiPriority w:val="99"/>
    <w:semiHidden/>
    <w:unhideWhenUsed/>
    <w:rsid w:val="00D45B5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3">
    <w:name w:val="Table List 3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4">
    <w:name w:val="Table List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auliste5">
    <w:name w:val="Table List 5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liste6">
    <w:name w:val="Table List 6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auliste7">
    <w:name w:val="Table List 7"/>
    <w:basedOn w:val="TableauNormal"/>
    <w:uiPriority w:val="99"/>
    <w:semiHidden/>
    <w:unhideWhenUsed/>
    <w:rsid w:val="00D45B5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auliste8">
    <w:name w:val="Table List 8"/>
    <w:basedOn w:val="Tableau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econtinue">
    <w:name w:val="List Continue"/>
    <w:basedOn w:val="Normal"/>
    <w:uiPriority w:val="99"/>
    <w:semiHidden/>
    <w:unhideWhenUsed/>
    <w:rsid w:val="00D45B5A"/>
    <w:pPr>
      <w:spacing w:after="120"/>
      <w:ind w:left="360"/>
      <w:contextualSpacing/>
    </w:pPr>
  </w:style>
  <w:style w:type="paragraph" w:styleId="Listecontinue2">
    <w:name w:val="List Continue 2"/>
    <w:basedOn w:val="Normal"/>
    <w:uiPriority w:val="99"/>
    <w:semiHidden/>
    <w:unhideWhenUsed/>
    <w:rsid w:val="00D45B5A"/>
    <w:pPr>
      <w:spacing w:after="120"/>
      <w:ind w:left="720"/>
      <w:contextualSpacing/>
    </w:pPr>
  </w:style>
  <w:style w:type="paragraph" w:styleId="Listecontinue3">
    <w:name w:val="List Continue 3"/>
    <w:basedOn w:val="Normal"/>
    <w:uiPriority w:val="99"/>
    <w:semiHidden/>
    <w:unhideWhenUsed/>
    <w:rsid w:val="00D45B5A"/>
    <w:pPr>
      <w:spacing w:after="120"/>
      <w:ind w:left="1080"/>
      <w:contextualSpacing/>
    </w:pPr>
  </w:style>
  <w:style w:type="paragraph" w:styleId="Listecontinue4">
    <w:name w:val="List Continue 4"/>
    <w:basedOn w:val="Normal"/>
    <w:uiPriority w:val="99"/>
    <w:semiHidden/>
    <w:unhideWhenUsed/>
    <w:rsid w:val="00D45B5A"/>
    <w:pPr>
      <w:spacing w:after="120"/>
      <w:ind w:left="1440"/>
      <w:contextualSpacing/>
    </w:pPr>
  </w:style>
  <w:style w:type="paragraph" w:styleId="Listecontinue5">
    <w:name w:val="List Continue 5"/>
    <w:basedOn w:val="Normal"/>
    <w:uiPriority w:val="99"/>
    <w:semiHidden/>
    <w:unhideWhenUsed/>
    <w:rsid w:val="00D45B5A"/>
    <w:pPr>
      <w:spacing w:after="120"/>
      <w:ind w:left="1800"/>
      <w:contextualSpacing/>
    </w:pPr>
  </w:style>
  <w:style w:type="paragraph" w:styleId="Paragraphedeliste">
    <w:name w:val="List Paragraph"/>
    <w:basedOn w:val="Normal"/>
    <w:uiPriority w:val="34"/>
    <w:unhideWhenUsed/>
    <w:qFormat/>
    <w:rsid w:val="00D45B5A"/>
    <w:pPr>
      <w:ind w:left="720"/>
      <w:contextualSpacing/>
    </w:pPr>
  </w:style>
  <w:style w:type="paragraph" w:styleId="Listenumros">
    <w:name w:val="List Number"/>
    <w:basedOn w:val="Normal"/>
    <w:uiPriority w:val="99"/>
    <w:semiHidden/>
    <w:unhideWhenUsed/>
    <w:rsid w:val="00D45B5A"/>
    <w:pPr>
      <w:numPr>
        <w:numId w:val="6"/>
      </w:numPr>
      <w:contextualSpacing/>
    </w:pPr>
  </w:style>
  <w:style w:type="paragraph" w:styleId="Listenumros2">
    <w:name w:val="List Number 2"/>
    <w:basedOn w:val="Normal"/>
    <w:uiPriority w:val="99"/>
    <w:semiHidden/>
    <w:unhideWhenUsed/>
    <w:rsid w:val="00D45B5A"/>
    <w:pPr>
      <w:numPr>
        <w:numId w:val="7"/>
      </w:numPr>
      <w:contextualSpacing/>
    </w:pPr>
  </w:style>
  <w:style w:type="paragraph" w:styleId="Listenumros3">
    <w:name w:val="List Number 3"/>
    <w:basedOn w:val="Normal"/>
    <w:uiPriority w:val="99"/>
    <w:semiHidden/>
    <w:unhideWhenUsed/>
    <w:rsid w:val="00D45B5A"/>
    <w:pPr>
      <w:numPr>
        <w:numId w:val="8"/>
      </w:numPr>
      <w:contextualSpacing/>
    </w:pPr>
  </w:style>
  <w:style w:type="paragraph" w:styleId="Listenumros4">
    <w:name w:val="List Number 4"/>
    <w:basedOn w:val="Normal"/>
    <w:uiPriority w:val="99"/>
    <w:semiHidden/>
    <w:unhideWhenUsed/>
    <w:rsid w:val="00D45B5A"/>
    <w:pPr>
      <w:numPr>
        <w:numId w:val="9"/>
      </w:numPr>
      <w:contextualSpacing/>
    </w:pPr>
  </w:style>
  <w:style w:type="paragraph" w:styleId="Listenumros5">
    <w:name w:val="List Number 5"/>
    <w:basedOn w:val="Normal"/>
    <w:uiPriority w:val="99"/>
    <w:semiHidden/>
    <w:unhideWhenUsed/>
    <w:rsid w:val="00D45B5A"/>
    <w:pPr>
      <w:numPr>
        <w:numId w:val="10"/>
      </w:numPr>
      <w:contextualSpacing/>
    </w:pPr>
  </w:style>
  <w:style w:type="paragraph" w:styleId="Listepuces">
    <w:name w:val="List Bullet"/>
    <w:basedOn w:val="Normal"/>
    <w:uiPriority w:val="99"/>
    <w:semiHidden/>
    <w:unhideWhenUsed/>
    <w:rsid w:val="00D45B5A"/>
    <w:pPr>
      <w:numPr>
        <w:numId w:val="1"/>
      </w:numPr>
      <w:contextualSpacing/>
    </w:pPr>
  </w:style>
  <w:style w:type="paragraph" w:styleId="Listepuces2">
    <w:name w:val="List Bullet 2"/>
    <w:basedOn w:val="Normal"/>
    <w:uiPriority w:val="99"/>
    <w:semiHidden/>
    <w:unhideWhenUsed/>
    <w:rsid w:val="00D45B5A"/>
    <w:pPr>
      <w:numPr>
        <w:numId w:val="2"/>
      </w:numPr>
      <w:contextualSpacing/>
    </w:pPr>
  </w:style>
  <w:style w:type="paragraph" w:styleId="Listepuces3">
    <w:name w:val="List Bullet 3"/>
    <w:basedOn w:val="Normal"/>
    <w:uiPriority w:val="99"/>
    <w:semiHidden/>
    <w:unhideWhenUsed/>
    <w:rsid w:val="00D45B5A"/>
    <w:pPr>
      <w:numPr>
        <w:numId w:val="3"/>
      </w:numPr>
      <w:contextualSpacing/>
    </w:pPr>
  </w:style>
  <w:style w:type="paragraph" w:styleId="Listepuces4">
    <w:name w:val="List Bullet 4"/>
    <w:basedOn w:val="Normal"/>
    <w:uiPriority w:val="99"/>
    <w:semiHidden/>
    <w:unhideWhenUsed/>
    <w:rsid w:val="00D45B5A"/>
    <w:pPr>
      <w:numPr>
        <w:numId w:val="4"/>
      </w:numPr>
      <w:contextualSpacing/>
    </w:pPr>
  </w:style>
  <w:style w:type="paragraph" w:styleId="Listepuces5">
    <w:name w:val="List Bullet 5"/>
    <w:basedOn w:val="Normal"/>
    <w:uiPriority w:val="99"/>
    <w:semiHidden/>
    <w:unhideWhenUsed/>
    <w:rsid w:val="00D45B5A"/>
    <w:pPr>
      <w:numPr>
        <w:numId w:val="5"/>
      </w:numPr>
      <w:contextualSpacing/>
    </w:pPr>
  </w:style>
  <w:style w:type="table" w:styleId="Tableauclassique1">
    <w:name w:val="Table Classic 1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2">
    <w:name w:val="Table Classic 2"/>
    <w:basedOn w:val="Tableau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3">
    <w:name w:val="Table Classic 3"/>
    <w:basedOn w:val="TableauNormal"/>
    <w:uiPriority w:val="99"/>
    <w:semiHidden/>
    <w:unhideWhenUsed/>
    <w:rsid w:val="00D45B5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lassique4">
    <w:name w:val="Table Classic 4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desillustrations">
    <w:name w:val="table of figures"/>
    <w:basedOn w:val="Normal"/>
    <w:next w:val="Normal"/>
    <w:uiPriority w:val="99"/>
    <w:semiHidden/>
    <w:unhideWhenUsed/>
    <w:rsid w:val="00D45B5A"/>
  </w:style>
  <w:style w:type="character" w:styleId="Appeldenotedefin">
    <w:name w:val="end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paragraph" w:styleId="Tabledesrfrencesjuridiques">
    <w:name w:val="table of authorities"/>
    <w:basedOn w:val="Normal"/>
    <w:next w:val="Normal"/>
    <w:uiPriority w:val="99"/>
    <w:semiHidden/>
    <w:unhideWhenUsed/>
    <w:rsid w:val="00D45B5A"/>
    <w:pPr>
      <w:ind w:left="220" w:hanging="220"/>
    </w:pPr>
  </w:style>
  <w:style w:type="paragraph" w:styleId="TitreTR">
    <w:name w:val="toa heading"/>
    <w:basedOn w:val="Normal"/>
    <w:next w:val="Normal"/>
    <w:uiPriority w:val="99"/>
    <w:semiHidden/>
    <w:unhideWhenUsed/>
    <w:rsid w:val="00D45B5A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Listecouleur">
    <w:name w:val="Colorful List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ecouleur-Accent1">
    <w:name w:val="Colorful List Accent 1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DFF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Listecouleur-Accent2">
    <w:name w:val="Colorful List Accent 2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D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01813" w:themeFill="accent2" w:themeFillShade="CC"/>
      </w:tcPr>
    </w:tblStylePr>
    <w:tblStylePr w:type="lastRow">
      <w:rPr>
        <w:b/>
        <w:bCs/>
        <w:color w:val="E01813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Listecouleur-Accent3">
    <w:name w:val="Colorful List Accent 3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D8F4FF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Listecouleur-Accent4">
    <w:name w:val="Colorful List Accent 4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435C" w:themeFill="accent3" w:themeFillShade="CC"/>
      </w:tcPr>
    </w:tblStylePr>
    <w:tblStylePr w:type="lastRow">
      <w:rPr>
        <w:b/>
        <w:bCs/>
        <w:color w:val="00435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ecouleur-Accent5">
    <w:name w:val="Colorful List Accent 5"/>
    <w:basedOn w:val="Tableau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ecouleur-Accent6">
    <w:name w:val="Colorful List Accent 6"/>
    <w:basedOn w:val="TableauNormal"/>
    <w:uiPriority w:val="72"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color1">
    <w:name w:val="Table Colorful 1"/>
    <w:basedOn w:val="TableauNormal"/>
    <w:uiPriority w:val="99"/>
    <w:semiHidden/>
    <w:unhideWhenUsed/>
    <w:rsid w:val="00D45B5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2">
    <w:name w:val="Table Colorful 2"/>
    <w:basedOn w:val="TableauNormal"/>
    <w:uiPriority w:val="99"/>
    <w:semiHidden/>
    <w:unhideWhenUsed/>
    <w:rsid w:val="00D45B5A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color3">
    <w:name w:val="Table Colorful 3"/>
    <w:basedOn w:val="TableauNormal"/>
    <w:uiPriority w:val="99"/>
    <w:semiHidden/>
    <w:unhideWhenUsed/>
    <w:rsid w:val="00D45B5A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ramecouleur">
    <w:name w:val="Colorful Shading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1">
    <w:name w:val="Colorful Shading Accent 1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DFF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65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65C" w:themeColor="accent1" w:themeShade="99"/>
          <w:insideV w:val="nil"/>
        </w:tcBorders>
        <w:shd w:val="clear" w:color="auto" w:fill="00665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65C" w:themeFill="accent1" w:themeFillShade="99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55FFEF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2">
    <w:name w:val="Colorful Shading Accent 2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F464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A8120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8120E" w:themeColor="accent2" w:themeShade="99"/>
          <w:insideV w:val="nil"/>
        </w:tcBorders>
        <w:shd w:val="clear" w:color="auto" w:fill="A8120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120E" w:themeFill="accent2" w:themeFillShade="99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7A2A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3">
    <w:name w:val="Colorful Shading Accent 3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8F4FF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3245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3245" w:themeColor="accent3" w:themeShade="99"/>
          <w:insideV w:val="nil"/>
        </w:tcBorders>
        <w:shd w:val="clear" w:color="auto" w:fill="003245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245" w:themeFill="accent3" w:themeFillShade="99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Tramecouleur-Accent4">
    <w:name w:val="Colorful Shading Accent 4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005473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547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5">
    <w:name w:val="Colorful Shading Accent 5"/>
    <w:basedOn w:val="Tableau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Tramecouleur-Accent6">
    <w:name w:val="Colorful Shading Accent 6"/>
    <w:basedOn w:val="TableauNormal"/>
    <w:uiPriority w:val="71"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illecouleur">
    <w:name w:val="Colorful Grid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illecouleur-Accent1">
    <w:name w:val="Colorful Grid Accent 1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</w:rPr>
      <w:tblPr/>
      <w:tcPr>
        <w:shd w:val="clear" w:color="auto" w:fill="77FFF2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7FFF2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07F73" w:themeFill="accent1" w:themeFillShade="BF"/>
      </w:tcPr>
    </w:tblStylePr>
    <w:tblStylePr w:type="band1Vert">
      <w:tblPr/>
      <w:tcPr>
        <w:shd w:val="clear" w:color="auto" w:fill="55FFEF" w:themeFill="accent1" w:themeFillTint="7F"/>
      </w:tcPr>
    </w:tblStylePr>
    <w:tblStylePr w:type="band1Horz">
      <w:tblPr/>
      <w:tcPr>
        <w:shd w:val="clear" w:color="auto" w:fill="55FFEF" w:themeFill="accent1" w:themeFillTint="7F"/>
      </w:tcPr>
    </w:tblStylePr>
  </w:style>
  <w:style w:type="table" w:styleId="Grillecouleur-Accent2">
    <w:name w:val="Colorful Grid Accent 2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</w:rPr>
      <w:tblPr/>
      <w:tcPr>
        <w:shd w:val="clear" w:color="auto" w:fill="F8B4B2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8B4B2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D11711" w:themeFill="accent2" w:themeFillShade="BF"/>
      </w:tcPr>
    </w:tblStylePr>
    <w:tblStylePr w:type="band1Vert">
      <w:tblPr/>
      <w:tcPr>
        <w:shd w:val="clear" w:color="auto" w:fill="F7A2A0" w:themeFill="accent2" w:themeFillTint="7F"/>
      </w:tcPr>
    </w:tblStylePr>
    <w:tblStylePr w:type="band1Horz">
      <w:tblPr/>
      <w:tcPr>
        <w:shd w:val="clear" w:color="auto" w:fill="F7A2A0" w:themeFill="accent2" w:themeFillTint="7F"/>
      </w:tcPr>
    </w:tblStylePr>
  </w:style>
  <w:style w:type="table" w:styleId="Grillecouleur-Accent3">
    <w:name w:val="Colorful Grid Accent 3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</w:rPr>
      <w:tblPr/>
      <w:tcPr>
        <w:shd w:val="clear" w:color="auto" w:fill="61D4FF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1D4FF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03E56" w:themeFill="accent3" w:themeFillShade="BF"/>
      </w:tcPr>
    </w:tblStylePr>
    <w:tblStylePr w:type="band1Vert">
      <w:tblPr/>
      <w:tcPr>
        <w:shd w:val="clear" w:color="auto" w:fill="3AC9FF" w:themeFill="accent3" w:themeFillTint="7F"/>
      </w:tcPr>
    </w:tblStylePr>
    <w:tblStylePr w:type="band1Horz">
      <w:tblPr/>
      <w:tcPr>
        <w:shd w:val="clear" w:color="auto" w:fill="3AC9FF" w:themeFill="accent3" w:themeFillTint="7F"/>
      </w:tcPr>
    </w:tblStylePr>
  </w:style>
  <w:style w:type="table" w:styleId="Grillecouleur-Accent4">
    <w:name w:val="Colorful Grid Accent 4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illecouleur-Accent5">
    <w:name w:val="Colorful Grid Accent 5"/>
    <w:basedOn w:val="Tableau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illecouleur-Accent6">
    <w:name w:val="Colorful Grid Accent 6"/>
    <w:basedOn w:val="TableauNormal"/>
    <w:uiPriority w:val="73"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Adressedestinataire">
    <w:name w:val="envelope address"/>
    <w:basedOn w:val="Normal"/>
    <w:uiPriority w:val="99"/>
    <w:semiHidden/>
    <w:unhideWhenUsed/>
    <w:rsid w:val="00D45B5A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icleSection">
    <w:name w:val="Outline List 3"/>
    <w:basedOn w:val="Aucuneliste"/>
    <w:uiPriority w:val="99"/>
    <w:semiHidden/>
    <w:unhideWhenUsed/>
    <w:rsid w:val="00D45B5A"/>
    <w:pPr>
      <w:numPr>
        <w:numId w:val="13"/>
      </w:numPr>
    </w:pPr>
  </w:style>
  <w:style w:type="table" w:styleId="Tableausimple1">
    <w:name w:val="Plain Table 1"/>
    <w:basedOn w:val="TableauNormal"/>
    <w:uiPriority w:val="41"/>
    <w:rsid w:val="00D45B5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2">
    <w:name w:val="Plain Table 2"/>
    <w:basedOn w:val="TableauNormal"/>
    <w:uiPriority w:val="42"/>
    <w:rsid w:val="00D45B5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3">
    <w:name w:val="Plain Table 3"/>
    <w:basedOn w:val="TableauNormal"/>
    <w:uiPriority w:val="43"/>
    <w:rsid w:val="00D45B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4">
    <w:name w:val="Plain Table 4"/>
    <w:basedOn w:val="TableauNormal"/>
    <w:uiPriority w:val="44"/>
    <w:rsid w:val="00D45B5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5">
    <w:name w:val="Plain Table 5"/>
    <w:basedOn w:val="TableauNormal"/>
    <w:uiPriority w:val="45"/>
    <w:rsid w:val="00D45B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NormalTextjustify">
    <w:name w:val="Normal Text justify"/>
    <w:basedOn w:val="Normal"/>
    <w:qFormat/>
    <w:rsid w:val="00D232D1"/>
    <w:pPr>
      <w:jc w:val="both"/>
    </w:pPr>
  </w:style>
  <w:style w:type="paragraph" w:styleId="Date">
    <w:name w:val="Date"/>
    <w:basedOn w:val="Normal"/>
    <w:next w:val="Normal"/>
    <w:link w:val="DateCar"/>
    <w:uiPriority w:val="99"/>
    <w:semiHidden/>
    <w:unhideWhenUsed/>
    <w:rsid w:val="00D45B5A"/>
  </w:style>
  <w:style w:type="character" w:customStyle="1" w:styleId="DateCar">
    <w:name w:val="Date Car"/>
    <w:basedOn w:val="Policepardfaut"/>
    <w:link w:val="Date"/>
    <w:uiPriority w:val="99"/>
    <w:semiHidden/>
    <w:rsid w:val="00D45B5A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D45B5A"/>
    <w:rPr>
      <w:rFonts w:ascii="Times New Roman" w:hAnsi="Times New Roman" w:cs="Times New Roman"/>
      <w:sz w:val="24"/>
      <w:szCs w:val="24"/>
    </w:rPr>
  </w:style>
  <w:style w:type="character" w:styleId="Lienhypertexteactif">
    <w:name w:val="Smart Hyperlink"/>
    <w:basedOn w:val="Policepardfaut"/>
    <w:uiPriority w:val="99"/>
    <w:semiHidden/>
    <w:unhideWhenUsed/>
    <w:rsid w:val="00D45B5A"/>
    <w:rPr>
      <w:rFonts w:ascii="Calibri" w:hAnsi="Calibri" w:cs="Calibri"/>
      <w:u w:val="dotted"/>
    </w:rPr>
  </w:style>
  <w:style w:type="character" w:customStyle="1" w:styleId="UnresolvedMention1">
    <w:name w:val="Unresolved Mention1"/>
    <w:basedOn w:val="Policepardfaut"/>
    <w:uiPriority w:val="99"/>
    <w:semiHidden/>
    <w:unhideWhenUsed/>
    <w:rsid w:val="00D45B5A"/>
    <w:rPr>
      <w:rFonts w:ascii="Calibri" w:hAnsi="Calibri" w:cs="Calibri"/>
      <w:color w:val="605E5C"/>
      <w:shd w:val="clear" w:color="auto" w:fill="E1DFDD"/>
    </w:rPr>
  </w:style>
  <w:style w:type="paragraph" w:styleId="Corpsdetexte">
    <w:name w:val="Body Text"/>
    <w:basedOn w:val="Normal"/>
    <w:link w:val="CorpsdetexteCar"/>
    <w:uiPriority w:val="99"/>
    <w:semiHidden/>
    <w:unhideWhenUsed/>
    <w:rsid w:val="00D45B5A"/>
    <w:pPr>
      <w:spacing w:after="120"/>
    </w:pPr>
  </w:style>
  <w:style w:type="character" w:customStyle="1" w:styleId="CorpsdetexteCar">
    <w:name w:val="Corps de texte Car"/>
    <w:basedOn w:val="Policepardfaut"/>
    <w:link w:val="Corpsdetexte"/>
    <w:uiPriority w:val="99"/>
    <w:semiHidden/>
    <w:rsid w:val="00D45B5A"/>
    <w:rPr>
      <w:rFonts w:ascii="Calibri" w:hAnsi="Calibri" w:cs="Calibri"/>
    </w:rPr>
  </w:style>
  <w:style w:type="paragraph" w:styleId="Corpsdetexte2">
    <w:name w:val="Body Text 2"/>
    <w:basedOn w:val="Normal"/>
    <w:link w:val="Corpsdetexte2Car"/>
    <w:uiPriority w:val="99"/>
    <w:semiHidden/>
    <w:unhideWhenUsed/>
    <w:rsid w:val="00D45B5A"/>
    <w:pPr>
      <w:spacing w:after="120" w:line="480" w:lineRule="auto"/>
    </w:pPr>
  </w:style>
  <w:style w:type="character" w:customStyle="1" w:styleId="Corpsdetexte2Car">
    <w:name w:val="Corps de texte 2 Car"/>
    <w:basedOn w:val="Policepardfaut"/>
    <w:link w:val="Corpsdetexte2"/>
    <w:uiPriority w:val="99"/>
    <w:semiHidden/>
    <w:rsid w:val="00D45B5A"/>
    <w:rPr>
      <w:rFonts w:ascii="Calibri" w:hAnsi="Calibri" w:cs="Calibri"/>
    </w:rPr>
  </w:style>
  <w:style w:type="paragraph" w:styleId="Retraitcorpsdetexte">
    <w:name w:val="Body Text Indent"/>
    <w:basedOn w:val="Normal"/>
    <w:link w:val="RetraitcorpsdetexteCar"/>
    <w:uiPriority w:val="99"/>
    <w:semiHidden/>
    <w:unhideWhenUsed/>
    <w:rsid w:val="00D45B5A"/>
    <w:pPr>
      <w:spacing w:after="120"/>
      <w:ind w:left="360"/>
    </w:pPr>
  </w:style>
  <w:style w:type="character" w:customStyle="1" w:styleId="RetraitcorpsdetexteCar">
    <w:name w:val="Retrait corps de texte Car"/>
    <w:basedOn w:val="Policepardfaut"/>
    <w:link w:val="Retraitcorpsdetexte"/>
    <w:uiPriority w:val="99"/>
    <w:semiHidden/>
    <w:rsid w:val="00D45B5A"/>
    <w:rPr>
      <w:rFonts w:ascii="Calibri" w:hAnsi="Calibri" w:cs="Calibri"/>
    </w:rPr>
  </w:style>
  <w:style w:type="paragraph" w:styleId="Retraitcorpsdetexte2">
    <w:name w:val="Body Text Indent 2"/>
    <w:basedOn w:val="Normal"/>
    <w:link w:val="Retraitcorpsdetexte2Car"/>
    <w:uiPriority w:val="99"/>
    <w:semiHidden/>
    <w:unhideWhenUsed/>
    <w:rsid w:val="00D45B5A"/>
    <w:pPr>
      <w:spacing w:after="120" w:line="480" w:lineRule="auto"/>
      <w:ind w:left="360"/>
    </w:pPr>
  </w:style>
  <w:style w:type="character" w:customStyle="1" w:styleId="Retraitcorpsdetexte2Car">
    <w:name w:val="Retrait corps de texte 2 Car"/>
    <w:basedOn w:val="Policepardfaut"/>
    <w:link w:val="Retraitcorpsdetexte2"/>
    <w:uiPriority w:val="99"/>
    <w:semiHidden/>
    <w:rsid w:val="00D45B5A"/>
    <w:rPr>
      <w:rFonts w:ascii="Calibri" w:hAnsi="Calibri" w:cs="Calibri"/>
    </w:rPr>
  </w:style>
  <w:style w:type="paragraph" w:styleId="Retrait1religne">
    <w:name w:val="Body Text First Indent"/>
    <w:basedOn w:val="Corpsdetexte"/>
    <w:link w:val="Retrait1religne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1religneCar">
    <w:name w:val="Retrait 1re ligne Car"/>
    <w:basedOn w:val="CorpsdetexteCar"/>
    <w:link w:val="Retrait1religne"/>
    <w:uiPriority w:val="99"/>
    <w:semiHidden/>
    <w:rsid w:val="00D45B5A"/>
    <w:rPr>
      <w:rFonts w:ascii="Calibri" w:hAnsi="Calibri" w:cs="Calibri"/>
    </w:rPr>
  </w:style>
  <w:style w:type="paragraph" w:styleId="Retraitcorpset1relig">
    <w:name w:val="Body Text First Indent 2"/>
    <w:basedOn w:val="Retraitcorpsdetexte"/>
    <w:link w:val="Retraitcorpset1religCar"/>
    <w:uiPriority w:val="99"/>
    <w:semiHidden/>
    <w:unhideWhenUsed/>
    <w:rsid w:val="00D45B5A"/>
    <w:pPr>
      <w:spacing w:after="0"/>
      <w:ind w:firstLine="360"/>
    </w:pPr>
  </w:style>
  <w:style w:type="character" w:customStyle="1" w:styleId="Retraitcorpset1religCar">
    <w:name w:val="Retrait corps et 1re lig. Car"/>
    <w:basedOn w:val="RetraitcorpsdetexteCar"/>
    <w:link w:val="Retraitcorpset1relig"/>
    <w:uiPriority w:val="99"/>
    <w:semiHidden/>
    <w:rsid w:val="00D45B5A"/>
    <w:rPr>
      <w:rFonts w:ascii="Calibri" w:hAnsi="Calibri" w:cs="Calibri"/>
    </w:rPr>
  </w:style>
  <w:style w:type="paragraph" w:styleId="Retraitnormal">
    <w:name w:val="Normal Indent"/>
    <w:basedOn w:val="Normal"/>
    <w:uiPriority w:val="99"/>
    <w:semiHidden/>
    <w:unhideWhenUsed/>
    <w:rsid w:val="00D45B5A"/>
    <w:pPr>
      <w:ind w:left="720"/>
    </w:pPr>
  </w:style>
  <w:style w:type="paragraph" w:styleId="Titredenote">
    <w:name w:val="Note Heading"/>
    <w:basedOn w:val="Normal"/>
    <w:next w:val="Normal"/>
    <w:link w:val="TitredenoteCar"/>
    <w:uiPriority w:val="99"/>
    <w:semiHidden/>
    <w:unhideWhenUsed/>
    <w:rsid w:val="00D45B5A"/>
  </w:style>
  <w:style w:type="character" w:customStyle="1" w:styleId="TitredenoteCar">
    <w:name w:val="Titre de note Car"/>
    <w:basedOn w:val="Policepardfaut"/>
    <w:link w:val="Titredenote"/>
    <w:uiPriority w:val="99"/>
    <w:semiHidden/>
    <w:rsid w:val="00D45B5A"/>
    <w:rPr>
      <w:rFonts w:ascii="Calibri" w:hAnsi="Calibri" w:cs="Calibri"/>
    </w:rPr>
  </w:style>
  <w:style w:type="table" w:styleId="Tableaucontemporain">
    <w:name w:val="Table Contemporary"/>
    <w:basedOn w:val="TableauNormal"/>
    <w:uiPriority w:val="99"/>
    <w:semiHidden/>
    <w:unhideWhenUsed/>
    <w:rsid w:val="00D45B5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eclaire">
    <w:name w:val="Light List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eclaire-Accent1">
    <w:name w:val="Light List Accent 1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</w:style>
  <w:style w:type="table" w:styleId="Listeclaire-Accent2">
    <w:name w:val="Light List Accent 2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</w:style>
  <w:style w:type="table" w:styleId="Listeclaire-Accent3">
    <w:name w:val="Light List Accent 3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</w:style>
  <w:style w:type="table" w:styleId="Listeclaire-Accent4">
    <w:name w:val="Light List Accent 4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eclaire-Accent5">
    <w:name w:val="Light List Accent 5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eclaire-Accent6">
    <w:name w:val="Light List Accent 6"/>
    <w:basedOn w:val="Tableau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Ombrageclair">
    <w:name w:val="Light Shading"/>
    <w:basedOn w:val="TableauNormal"/>
    <w:uiPriority w:val="60"/>
    <w:semiHidden/>
    <w:unhideWhenUsed/>
    <w:rsid w:val="00D45B5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Trameclaire-Accent1">
    <w:name w:val="Light Shading Accent 1"/>
    <w:basedOn w:val="TableauNormal"/>
    <w:uiPriority w:val="60"/>
    <w:semiHidden/>
    <w:unhideWhenUsed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8" w:space="0" w:color="00AA9B" w:themeColor="accent1"/>
        <w:bottom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A9B" w:themeColor="accent1"/>
          <w:left w:val="nil"/>
          <w:bottom w:val="single" w:sz="8" w:space="0" w:color="00AA9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BFFF7" w:themeFill="accent1" w:themeFillTint="3F"/>
      </w:tcPr>
    </w:tblStylePr>
  </w:style>
  <w:style w:type="table" w:styleId="Trameclaire-Accent2">
    <w:name w:val="Light Shading Accent 2"/>
    <w:basedOn w:val="TableauNormal"/>
    <w:uiPriority w:val="60"/>
    <w:semiHidden/>
    <w:unhideWhenUsed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8" w:space="0" w:color="EF4641" w:themeColor="accent2"/>
        <w:bottom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F4641" w:themeColor="accent2"/>
          <w:left w:val="nil"/>
          <w:bottom w:val="single" w:sz="8" w:space="0" w:color="EF464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D1CF" w:themeFill="accent2" w:themeFillTint="3F"/>
      </w:tcPr>
    </w:tblStylePr>
  </w:style>
  <w:style w:type="table" w:styleId="Trameclaire-Accent3">
    <w:name w:val="Light Shading Accent 3"/>
    <w:basedOn w:val="TableauNormal"/>
    <w:uiPriority w:val="60"/>
    <w:semiHidden/>
    <w:unhideWhenUsed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8" w:space="0" w:color="005473" w:themeColor="accent3"/>
        <w:bottom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5473" w:themeColor="accent3"/>
          <w:left w:val="nil"/>
          <w:bottom w:val="single" w:sz="8" w:space="0" w:color="00547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9DE4FF" w:themeFill="accent3" w:themeFillTint="3F"/>
      </w:tcPr>
    </w:tblStylePr>
  </w:style>
  <w:style w:type="table" w:styleId="Trameclaire-Accent4">
    <w:name w:val="Light Shading Accent 4"/>
    <w:basedOn w:val="TableauNormal"/>
    <w:uiPriority w:val="60"/>
    <w:semiHidden/>
    <w:unhideWhenUsed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Trameclaire-Accent5">
    <w:name w:val="Light Shading Accent 5"/>
    <w:basedOn w:val="TableauNormal"/>
    <w:uiPriority w:val="60"/>
    <w:semiHidden/>
    <w:unhideWhenUsed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rameclaire-Accent6">
    <w:name w:val="Light Shading Accent 6"/>
    <w:basedOn w:val="TableauNormal"/>
    <w:uiPriority w:val="60"/>
    <w:semiHidden/>
    <w:unhideWhenUsed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Grilleclaire">
    <w:name w:val="Light Grid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D45B5A"/>
    <w:tblPr>
      <w:tblStyleRowBandSize w:val="1"/>
      <w:tblStyleColBandSize w:val="1"/>
      <w:tblBorders>
        <w:top w:val="single" w:sz="8" w:space="0" w:color="00AA9B" w:themeColor="accent1"/>
        <w:left w:val="single" w:sz="8" w:space="0" w:color="00AA9B" w:themeColor="accent1"/>
        <w:bottom w:val="single" w:sz="8" w:space="0" w:color="00AA9B" w:themeColor="accent1"/>
        <w:right w:val="single" w:sz="8" w:space="0" w:color="00AA9B" w:themeColor="accent1"/>
        <w:insideH w:val="single" w:sz="8" w:space="0" w:color="00AA9B" w:themeColor="accent1"/>
        <w:insideV w:val="single" w:sz="8" w:space="0" w:color="00AA9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1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H w:val="nil"/>
          <w:insideV w:val="single" w:sz="8" w:space="0" w:color="00AA9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</w:tcPr>
    </w:tblStylePr>
    <w:tblStylePr w:type="band1Vert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</w:tcBorders>
        <w:shd w:val="clear" w:color="auto" w:fill="ABFFF7" w:themeFill="accent1" w:themeFillTint="3F"/>
      </w:tcPr>
    </w:tblStylePr>
    <w:tblStylePr w:type="band1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  <w:shd w:val="clear" w:color="auto" w:fill="ABFFF7" w:themeFill="accent1" w:themeFillTint="3F"/>
      </w:tcPr>
    </w:tblStylePr>
    <w:tblStylePr w:type="band2Horz">
      <w:tblPr/>
      <w:tcPr>
        <w:tcBorders>
          <w:top w:val="single" w:sz="8" w:space="0" w:color="00AA9B" w:themeColor="accent1"/>
          <w:left w:val="single" w:sz="8" w:space="0" w:color="00AA9B" w:themeColor="accent1"/>
          <w:bottom w:val="single" w:sz="8" w:space="0" w:color="00AA9B" w:themeColor="accent1"/>
          <w:right w:val="single" w:sz="8" w:space="0" w:color="00AA9B" w:themeColor="accent1"/>
          <w:insideV w:val="single" w:sz="8" w:space="0" w:color="00AA9B" w:themeColor="accent1"/>
        </w:tcBorders>
      </w:tcPr>
    </w:tblStylePr>
  </w:style>
  <w:style w:type="table" w:styleId="Grilleclaire-Accent2">
    <w:name w:val="Light Grid Accent 2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EF4641" w:themeColor="accent2"/>
        <w:left w:val="single" w:sz="8" w:space="0" w:color="EF4641" w:themeColor="accent2"/>
        <w:bottom w:val="single" w:sz="8" w:space="0" w:color="EF4641" w:themeColor="accent2"/>
        <w:right w:val="single" w:sz="8" w:space="0" w:color="EF4641" w:themeColor="accent2"/>
        <w:insideH w:val="single" w:sz="8" w:space="0" w:color="EF4641" w:themeColor="accent2"/>
        <w:insideV w:val="single" w:sz="8" w:space="0" w:color="EF464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1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H w:val="nil"/>
          <w:insideV w:val="single" w:sz="8" w:space="0" w:color="EF464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</w:tcPr>
    </w:tblStylePr>
    <w:tblStylePr w:type="band1Vert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</w:tcBorders>
        <w:shd w:val="clear" w:color="auto" w:fill="FBD1CF" w:themeFill="accent2" w:themeFillTint="3F"/>
      </w:tcPr>
    </w:tblStylePr>
    <w:tblStylePr w:type="band1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  <w:shd w:val="clear" w:color="auto" w:fill="FBD1CF" w:themeFill="accent2" w:themeFillTint="3F"/>
      </w:tcPr>
    </w:tblStylePr>
    <w:tblStylePr w:type="band2Horz">
      <w:tblPr/>
      <w:tcPr>
        <w:tcBorders>
          <w:top w:val="single" w:sz="8" w:space="0" w:color="EF4641" w:themeColor="accent2"/>
          <w:left w:val="single" w:sz="8" w:space="0" w:color="EF4641" w:themeColor="accent2"/>
          <w:bottom w:val="single" w:sz="8" w:space="0" w:color="EF4641" w:themeColor="accent2"/>
          <w:right w:val="single" w:sz="8" w:space="0" w:color="EF4641" w:themeColor="accent2"/>
          <w:insideV w:val="single" w:sz="8" w:space="0" w:color="EF4641" w:themeColor="accent2"/>
        </w:tcBorders>
      </w:tcPr>
    </w:tblStylePr>
  </w:style>
  <w:style w:type="table" w:styleId="Grilleclaire-Accent3">
    <w:name w:val="Light Grid Accent 3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5473" w:themeColor="accent3"/>
        <w:left w:val="single" w:sz="8" w:space="0" w:color="005473" w:themeColor="accent3"/>
        <w:bottom w:val="single" w:sz="8" w:space="0" w:color="005473" w:themeColor="accent3"/>
        <w:right w:val="single" w:sz="8" w:space="0" w:color="005473" w:themeColor="accent3"/>
        <w:insideH w:val="single" w:sz="8" w:space="0" w:color="005473" w:themeColor="accent3"/>
        <w:insideV w:val="single" w:sz="8" w:space="0" w:color="00547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1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H w:val="nil"/>
          <w:insideV w:val="single" w:sz="8" w:space="0" w:color="00547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</w:tcPr>
    </w:tblStylePr>
    <w:tblStylePr w:type="band1Vert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</w:tcBorders>
        <w:shd w:val="clear" w:color="auto" w:fill="9DE4FF" w:themeFill="accent3" w:themeFillTint="3F"/>
      </w:tcPr>
    </w:tblStylePr>
    <w:tblStylePr w:type="band1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  <w:shd w:val="clear" w:color="auto" w:fill="9DE4FF" w:themeFill="accent3" w:themeFillTint="3F"/>
      </w:tcPr>
    </w:tblStylePr>
    <w:tblStylePr w:type="band2Horz">
      <w:tblPr/>
      <w:tcPr>
        <w:tcBorders>
          <w:top w:val="single" w:sz="8" w:space="0" w:color="005473" w:themeColor="accent3"/>
          <w:left w:val="single" w:sz="8" w:space="0" w:color="005473" w:themeColor="accent3"/>
          <w:bottom w:val="single" w:sz="8" w:space="0" w:color="005473" w:themeColor="accent3"/>
          <w:right w:val="single" w:sz="8" w:space="0" w:color="005473" w:themeColor="accent3"/>
          <w:insideV w:val="single" w:sz="8" w:space="0" w:color="005473" w:themeColor="accent3"/>
        </w:tcBorders>
      </w:tcPr>
    </w:tblStylePr>
  </w:style>
  <w:style w:type="table" w:styleId="Grilleclaire-Accent4">
    <w:name w:val="Light Grid Accent 4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illeclaire-Accent5">
    <w:name w:val="Light Grid Accent 5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illeclaire-Accent6">
    <w:name w:val="Light Grid Accent 6"/>
    <w:basedOn w:val="Tableau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Listefonce">
    <w:name w:val="Dark List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efonce-Accent1">
    <w:name w:val="Dark List Accent 1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44D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F7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F73" w:themeFill="accent1" w:themeFillShade="BF"/>
      </w:tcPr>
    </w:tblStylePr>
  </w:style>
  <w:style w:type="table" w:styleId="Listefonce-Accent2">
    <w:name w:val="Dark List Accent 2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B0F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D117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11711" w:themeFill="accent2" w:themeFillShade="BF"/>
      </w:tcPr>
    </w:tblStylePr>
  </w:style>
  <w:style w:type="table" w:styleId="Listefonce-Accent3">
    <w:name w:val="Dark List Accent 3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293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3E56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3E56" w:themeFill="accent3" w:themeFillShade="BF"/>
      </w:tcPr>
    </w:tblStylePr>
  </w:style>
  <w:style w:type="table" w:styleId="Listefonce-Accent4">
    <w:name w:val="Dark List Accent 4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efonce-Accent5">
    <w:name w:val="Dark List Accent 5"/>
    <w:basedOn w:val="Tableau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efonce-Accent6">
    <w:name w:val="Dark List Accent 6"/>
    <w:basedOn w:val="TableauNormal"/>
    <w:uiPriority w:val="70"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TableauListe1Clair">
    <w:name w:val="List Table 1 Light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1Clair-Accentuation1">
    <w:name w:val="List Table 1 Light Accent 1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1Clair-Accentuation2">
    <w:name w:val="List Table 1 Light Accent 2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1Clair-Accentuation3">
    <w:name w:val="List Table 1 Light Accent 3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1Clair-Accentuation4">
    <w:name w:val="List Table 1 Light Accent 4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1Clair-Accentuation5">
    <w:name w:val="List Table 1 Light Accent 5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1Clair-Accentuation6">
    <w:name w:val="List Table 1 Light Accent 6"/>
    <w:basedOn w:val="Tableau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20">
    <w:name w:val="List Table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2-Accentuation1">
    <w:name w:val="List Table 2 Accent 1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33FFEC" w:themeColor="accent1" w:themeTint="99"/>
        <w:bottom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2-Accentuation2">
    <w:name w:val="List Table 2 Accent 2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58F8C" w:themeColor="accent2" w:themeTint="99"/>
        <w:bottom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2-Accentuation3">
    <w:name w:val="List Table 2 Accent 3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12BEFF" w:themeColor="accent3" w:themeTint="99"/>
        <w:bottom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2-Accentuation4">
    <w:name w:val="List Table 2 Accent 4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B2A1C7" w:themeColor="accent4" w:themeTint="99"/>
        <w:bottom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2-Accentuation5">
    <w:name w:val="List Table 2 Accent 5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92CDDC" w:themeColor="accent5" w:themeTint="99"/>
        <w:bottom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2-Accentuation6">
    <w:name w:val="List Table 2 Accent 6"/>
    <w:basedOn w:val="TableauNormal"/>
    <w:uiPriority w:val="47"/>
    <w:rsid w:val="00D45B5A"/>
    <w:tblPr>
      <w:tblStyleRowBandSize w:val="1"/>
      <w:tblStyleColBandSize w:val="1"/>
      <w:tblBorders>
        <w:top w:val="single" w:sz="4" w:space="0" w:color="FABF8F" w:themeColor="accent6" w:themeTint="99"/>
        <w:bottom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30">
    <w:name w:val="List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leauListe3-Accentuation1">
    <w:name w:val="List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AA9B" w:themeColor="accent1"/>
        <w:left w:val="single" w:sz="4" w:space="0" w:color="00AA9B" w:themeColor="accent1"/>
        <w:bottom w:val="single" w:sz="4" w:space="0" w:color="00AA9B" w:themeColor="accent1"/>
        <w:right w:val="single" w:sz="4" w:space="0" w:color="00AA9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A9B" w:themeColor="accent1"/>
          <w:right w:val="single" w:sz="4" w:space="0" w:color="00AA9B" w:themeColor="accent1"/>
        </w:tcBorders>
      </w:tcPr>
    </w:tblStylePr>
    <w:tblStylePr w:type="band1Horz">
      <w:tblPr/>
      <w:tcPr>
        <w:tcBorders>
          <w:top w:val="single" w:sz="4" w:space="0" w:color="00AA9B" w:themeColor="accent1"/>
          <w:bottom w:val="single" w:sz="4" w:space="0" w:color="00AA9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A9B" w:themeColor="accent1"/>
          <w:left w:val="nil"/>
        </w:tcBorders>
      </w:tcPr>
    </w:tblStylePr>
    <w:tblStylePr w:type="swCell">
      <w:tblPr/>
      <w:tcPr>
        <w:tcBorders>
          <w:top w:val="double" w:sz="4" w:space="0" w:color="00AA9B" w:themeColor="accent1"/>
          <w:right w:val="nil"/>
        </w:tcBorders>
      </w:tcPr>
    </w:tblStylePr>
  </w:style>
  <w:style w:type="table" w:styleId="TableauListe3-Accentuation2">
    <w:name w:val="List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EF4641" w:themeColor="accent2"/>
        <w:left w:val="single" w:sz="4" w:space="0" w:color="EF4641" w:themeColor="accent2"/>
        <w:bottom w:val="single" w:sz="4" w:space="0" w:color="EF4641" w:themeColor="accent2"/>
        <w:right w:val="single" w:sz="4" w:space="0" w:color="EF464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F4641" w:themeColor="accent2"/>
          <w:right w:val="single" w:sz="4" w:space="0" w:color="EF4641" w:themeColor="accent2"/>
        </w:tcBorders>
      </w:tcPr>
    </w:tblStylePr>
    <w:tblStylePr w:type="band1Horz">
      <w:tblPr/>
      <w:tcPr>
        <w:tcBorders>
          <w:top w:val="single" w:sz="4" w:space="0" w:color="EF4641" w:themeColor="accent2"/>
          <w:bottom w:val="single" w:sz="4" w:space="0" w:color="EF464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F4641" w:themeColor="accent2"/>
          <w:left w:val="nil"/>
        </w:tcBorders>
      </w:tcPr>
    </w:tblStylePr>
    <w:tblStylePr w:type="swCell">
      <w:tblPr/>
      <w:tcPr>
        <w:tcBorders>
          <w:top w:val="double" w:sz="4" w:space="0" w:color="EF4641" w:themeColor="accent2"/>
          <w:right w:val="nil"/>
        </w:tcBorders>
      </w:tcPr>
    </w:tblStylePr>
  </w:style>
  <w:style w:type="table" w:styleId="TableauListe3-Accentuation3">
    <w:name w:val="List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005473" w:themeColor="accent3"/>
        <w:left w:val="single" w:sz="4" w:space="0" w:color="005473" w:themeColor="accent3"/>
        <w:bottom w:val="single" w:sz="4" w:space="0" w:color="005473" w:themeColor="accent3"/>
        <w:right w:val="single" w:sz="4" w:space="0" w:color="00547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5473" w:themeColor="accent3"/>
          <w:right w:val="single" w:sz="4" w:space="0" w:color="005473" w:themeColor="accent3"/>
        </w:tcBorders>
      </w:tcPr>
    </w:tblStylePr>
    <w:tblStylePr w:type="band1Horz">
      <w:tblPr/>
      <w:tcPr>
        <w:tcBorders>
          <w:top w:val="single" w:sz="4" w:space="0" w:color="005473" w:themeColor="accent3"/>
          <w:bottom w:val="single" w:sz="4" w:space="0" w:color="00547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5473" w:themeColor="accent3"/>
          <w:left w:val="nil"/>
        </w:tcBorders>
      </w:tcPr>
    </w:tblStylePr>
    <w:tblStylePr w:type="swCell">
      <w:tblPr/>
      <w:tcPr>
        <w:tcBorders>
          <w:top w:val="double" w:sz="4" w:space="0" w:color="005473" w:themeColor="accent3"/>
          <w:right w:val="nil"/>
        </w:tcBorders>
      </w:tcPr>
    </w:tblStylePr>
  </w:style>
  <w:style w:type="table" w:styleId="TableauListe3-Accentuation4">
    <w:name w:val="List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8064A2" w:themeColor="accent4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64A2" w:themeColor="accent4"/>
          <w:right w:val="single" w:sz="4" w:space="0" w:color="8064A2" w:themeColor="accent4"/>
        </w:tcBorders>
      </w:tcPr>
    </w:tblStylePr>
    <w:tblStylePr w:type="band1Horz">
      <w:tblPr/>
      <w:tcPr>
        <w:tcBorders>
          <w:top w:val="single" w:sz="4" w:space="0" w:color="8064A2" w:themeColor="accent4"/>
          <w:bottom w:val="single" w:sz="4" w:space="0" w:color="8064A2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64A2" w:themeColor="accent4"/>
          <w:left w:val="nil"/>
        </w:tcBorders>
      </w:tcPr>
    </w:tblStylePr>
    <w:tblStylePr w:type="swCell">
      <w:tblPr/>
      <w:tcPr>
        <w:tcBorders>
          <w:top w:val="double" w:sz="4" w:space="0" w:color="8064A2" w:themeColor="accent4"/>
          <w:right w:val="nil"/>
        </w:tcBorders>
      </w:tcPr>
    </w:tblStylePr>
  </w:style>
  <w:style w:type="table" w:styleId="TableauListe3-Accentuation5">
    <w:name w:val="List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  <w:style w:type="table" w:styleId="TableauListe3-Accentuation6">
    <w:name w:val="List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9646" w:themeColor="accent6"/>
          <w:right w:val="single" w:sz="4" w:space="0" w:color="F79646" w:themeColor="accent6"/>
        </w:tcBorders>
      </w:tcPr>
    </w:tblStylePr>
    <w:tblStylePr w:type="band1Horz">
      <w:tblPr/>
      <w:tcPr>
        <w:tcBorders>
          <w:top w:val="single" w:sz="4" w:space="0" w:color="F79646" w:themeColor="accent6"/>
          <w:bottom w:val="single" w:sz="4" w:space="0" w:color="F7964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9646" w:themeColor="accent6"/>
          <w:left w:val="nil"/>
        </w:tcBorders>
      </w:tcPr>
    </w:tblStylePr>
    <w:tblStylePr w:type="swCell">
      <w:tblPr/>
      <w:tcPr>
        <w:tcBorders>
          <w:top w:val="double" w:sz="4" w:space="0" w:color="F79646" w:themeColor="accent6"/>
          <w:right w:val="nil"/>
        </w:tcBorders>
      </w:tcPr>
    </w:tblStylePr>
  </w:style>
  <w:style w:type="table" w:styleId="TableauListe40">
    <w:name w:val="List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4-Accentuation1">
    <w:name w:val="List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4-Accentuation2">
    <w:name w:val="List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4-Accentuation3">
    <w:name w:val="List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4-Accentuation4">
    <w:name w:val="List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4-Accentuation5">
    <w:name w:val="List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4-Accentuation6">
    <w:name w:val="List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5Fonc">
    <w:name w:val="List Table 5 Dark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1">
    <w:name w:val="List Table 5 Dark Accent 1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AA9B" w:themeColor="accent1"/>
        <w:left w:val="single" w:sz="24" w:space="0" w:color="00AA9B" w:themeColor="accent1"/>
        <w:bottom w:val="single" w:sz="24" w:space="0" w:color="00AA9B" w:themeColor="accent1"/>
        <w:right w:val="single" w:sz="24" w:space="0" w:color="00AA9B" w:themeColor="accent1"/>
      </w:tblBorders>
    </w:tblPr>
    <w:tcPr>
      <w:shd w:val="clear" w:color="auto" w:fill="00AA9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2">
    <w:name w:val="List Table 5 Dark Accent 2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EF4641" w:themeColor="accent2"/>
        <w:left w:val="single" w:sz="24" w:space="0" w:color="EF4641" w:themeColor="accent2"/>
        <w:bottom w:val="single" w:sz="24" w:space="0" w:color="EF4641" w:themeColor="accent2"/>
        <w:right w:val="single" w:sz="24" w:space="0" w:color="EF4641" w:themeColor="accent2"/>
      </w:tblBorders>
    </w:tblPr>
    <w:tcPr>
      <w:shd w:val="clear" w:color="auto" w:fill="EF464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3">
    <w:name w:val="List Table 5 Dark Accent 3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5473" w:themeColor="accent3"/>
        <w:left w:val="single" w:sz="24" w:space="0" w:color="005473" w:themeColor="accent3"/>
        <w:bottom w:val="single" w:sz="24" w:space="0" w:color="005473" w:themeColor="accent3"/>
        <w:right w:val="single" w:sz="24" w:space="0" w:color="005473" w:themeColor="accent3"/>
      </w:tblBorders>
    </w:tblPr>
    <w:tcPr>
      <w:shd w:val="clear" w:color="auto" w:fill="00547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4">
    <w:name w:val="List Table 5 Dark Accent 4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8064A2" w:themeColor="accent4"/>
        <w:left w:val="single" w:sz="24" w:space="0" w:color="8064A2" w:themeColor="accent4"/>
        <w:bottom w:val="single" w:sz="24" w:space="0" w:color="8064A2" w:themeColor="accent4"/>
        <w:right w:val="single" w:sz="24" w:space="0" w:color="8064A2" w:themeColor="accent4"/>
      </w:tblBorders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5">
    <w:name w:val="List Table 5 Dark Accent 5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4BACC6" w:themeColor="accent5"/>
        <w:left w:val="single" w:sz="24" w:space="0" w:color="4BACC6" w:themeColor="accent5"/>
        <w:bottom w:val="single" w:sz="24" w:space="0" w:color="4BACC6" w:themeColor="accent5"/>
        <w:right w:val="single" w:sz="24" w:space="0" w:color="4BACC6" w:themeColor="accent5"/>
      </w:tblBorders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5Fonc-Accentuation6">
    <w:name w:val="List Table 5 Dark Accent 6"/>
    <w:basedOn w:val="Tableau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F79646" w:themeColor="accent6"/>
        <w:left w:val="single" w:sz="24" w:space="0" w:color="F79646" w:themeColor="accent6"/>
        <w:bottom w:val="single" w:sz="24" w:space="0" w:color="F79646" w:themeColor="accent6"/>
        <w:right w:val="single" w:sz="24" w:space="0" w:color="F79646" w:themeColor="accent6"/>
      </w:tblBorders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leauListe6Couleur">
    <w:name w:val="List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Liste6Couleur-Accentuation1">
    <w:name w:val="List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00AA9B" w:themeColor="accent1"/>
        <w:bottom w:val="single" w:sz="4" w:space="0" w:color="00AA9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00AA9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Liste6Couleur-Accentuation2">
    <w:name w:val="List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EF4641" w:themeColor="accent2"/>
        <w:bottom w:val="single" w:sz="4" w:space="0" w:color="EF464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F464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Liste6Couleur-Accentuation3">
    <w:name w:val="List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005473" w:themeColor="accent3"/>
        <w:bottom w:val="single" w:sz="4" w:space="0" w:color="00547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0547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Liste6Couleur-Accentuation4">
    <w:name w:val="List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8064A2" w:themeColor="accent4"/>
        <w:bottom w:val="single" w:sz="4" w:space="0" w:color="8064A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8064A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Liste6Couleur-Accentuation5">
    <w:name w:val="List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4BACC6" w:themeColor="accent5"/>
        <w:bottom w:val="single" w:sz="4" w:space="0" w:color="4BACC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BACC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Liste6Couleur-Accentuation6">
    <w:name w:val="List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79646" w:themeColor="accent6"/>
        <w:bottom w:val="single" w:sz="4" w:space="0" w:color="F7964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7964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Liste7Couleur">
    <w:name w:val="List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1">
    <w:name w:val="List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A9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A9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A9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A9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2">
    <w:name w:val="List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F464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F464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F464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F464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3">
    <w:name w:val="List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547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547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547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547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4">
    <w:name w:val="List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64A2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64A2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64A2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64A2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5">
    <w:name w:val="List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BACC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BACC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BACC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BACC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Liste7Couleur-Accentuation6">
    <w:name w:val="List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964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964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964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964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Signaturelectronique">
    <w:name w:val="E-mail Signature"/>
    <w:basedOn w:val="Normal"/>
    <w:link w:val="SignaturelectroniqueCar"/>
    <w:uiPriority w:val="99"/>
    <w:semiHidden/>
    <w:unhideWhenUsed/>
    <w:rsid w:val="00D45B5A"/>
  </w:style>
  <w:style w:type="character" w:customStyle="1" w:styleId="SignaturelectroniqueCar">
    <w:name w:val="Signature électronique Car"/>
    <w:basedOn w:val="Policepardfaut"/>
    <w:link w:val="Signaturelectronique"/>
    <w:uiPriority w:val="99"/>
    <w:semiHidden/>
    <w:rsid w:val="00D45B5A"/>
    <w:rPr>
      <w:rFonts w:ascii="Calibri" w:hAnsi="Calibri" w:cs="Calibri"/>
    </w:rPr>
  </w:style>
  <w:style w:type="paragraph" w:styleId="Salutations">
    <w:name w:val="Salutation"/>
    <w:basedOn w:val="Normal"/>
    <w:next w:val="Normal"/>
    <w:link w:val="SalutationsCar"/>
    <w:uiPriority w:val="99"/>
    <w:semiHidden/>
    <w:unhideWhenUsed/>
    <w:rsid w:val="00D45B5A"/>
  </w:style>
  <w:style w:type="character" w:customStyle="1" w:styleId="SalutationsCar">
    <w:name w:val="Salutations Car"/>
    <w:basedOn w:val="Policepardfaut"/>
    <w:link w:val="Salutations"/>
    <w:uiPriority w:val="99"/>
    <w:semiHidden/>
    <w:rsid w:val="00D45B5A"/>
    <w:rPr>
      <w:rFonts w:ascii="Calibri" w:hAnsi="Calibri" w:cs="Calibri"/>
    </w:rPr>
  </w:style>
  <w:style w:type="table" w:styleId="Colonnesdetableau1">
    <w:name w:val="Table Columns 1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2">
    <w:name w:val="Table Columns 2"/>
    <w:basedOn w:val="TableauNormal"/>
    <w:uiPriority w:val="99"/>
    <w:semiHidden/>
    <w:unhideWhenUsed/>
    <w:rsid w:val="00D45B5A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3">
    <w:name w:val="Table Columns 3"/>
    <w:basedOn w:val="Tableau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Colonnesdetableau4">
    <w:name w:val="Table Columns 4"/>
    <w:basedOn w:val="TableauNormal"/>
    <w:uiPriority w:val="99"/>
    <w:semiHidden/>
    <w:unhideWhenUsed/>
    <w:rsid w:val="00D45B5A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Colonnesdetableau5">
    <w:name w:val="Table Columns 5"/>
    <w:basedOn w:val="TableauNormal"/>
    <w:uiPriority w:val="99"/>
    <w:semiHidden/>
    <w:unhideWhenUsed/>
    <w:rsid w:val="00D45B5A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ar"/>
    <w:uiPriority w:val="99"/>
    <w:semiHidden/>
    <w:unhideWhenUsed/>
    <w:rsid w:val="00D45B5A"/>
    <w:pPr>
      <w:ind w:left="4320"/>
    </w:pPr>
  </w:style>
  <w:style w:type="character" w:customStyle="1" w:styleId="SignatureCar">
    <w:name w:val="Signature Car"/>
    <w:basedOn w:val="Policepardfaut"/>
    <w:link w:val="Signature"/>
    <w:uiPriority w:val="99"/>
    <w:semiHidden/>
    <w:rsid w:val="00D45B5A"/>
    <w:rPr>
      <w:rFonts w:ascii="Calibri" w:hAnsi="Calibri" w:cs="Calibri"/>
    </w:rPr>
  </w:style>
  <w:style w:type="table" w:styleId="Tableausimple10">
    <w:name w:val="Table Simple 1"/>
    <w:basedOn w:val="TableauNormal"/>
    <w:uiPriority w:val="99"/>
    <w:semiHidden/>
    <w:unhideWhenUsed/>
    <w:rsid w:val="00D45B5A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ausimple20">
    <w:name w:val="Table Simple 2"/>
    <w:basedOn w:val="TableauNormal"/>
    <w:uiPriority w:val="99"/>
    <w:semiHidden/>
    <w:unhideWhenUsed/>
    <w:rsid w:val="00D45B5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ausimple30">
    <w:name w:val="Table Simple 3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auple1">
    <w:name w:val="Table Subtle 1"/>
    <w:basedOn w:val="TableauNormal"/>
    <w:uiPriority w:val="99"/>
    <w:semiHidden/>
    <w:unhideWhenUsed/>
    <w:rsid w:val="00D45B5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ple2">
    <w:name w:val="Table Subtle 2"/>
    <w:basedOn w:val="TableauNormal"/>
    <w:uiPriority w:val="99"/>
    <w:rsid w:val="00D45B5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D45B5A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45B5A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45B5A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45B5A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45B5A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45B5A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45B5A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45B5A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45B5A"/>
    <w:pPr>
      <w:ind w:left="1980" w:hanging="220"/>
    </w:pPr>
  </w:style>
  <w:style w:type="paragraph" w:styleId="Titreindex">
    <w:name w:val="index heading"/>
    <w:basedOn w:val="Normal"/>
    <w:next w:val="Index1"/>
    <w:uiPriority w:val="99"/>
    <w:semiHidden/>
    <w:unhideWhenUsed/>
    <w:rsid w:val="00D45B5A"/>
    <w:rPr>
      <w:rFonts w:ascii="Calibri Light" w:eastAsiaTheme="majorEastAsia" w:hAnsi="Calibri Light" w:cs="Calibri Light"/>
      <w:b/>
      <w:bCs/>
    </w:rPr>
  </w:style>
  <w:style w:type="paragraph" w:styleId="Formuledepolitesse">
    <w:name w:val="Closing"/>
    <w:basedOn w:val="Normal"/>
    <w:link w:val="FormuledepolitesseCar"/>
    <w:uiPriority w:val="99"/>
    <w:semiHidden/>
    <w:unhideWhenUsed/>
    <w:rsid w:val="00D45B5A"/>
    <w:pPr>
      <w:ind w:left="4320"/>
    </w:pPr>
  </w:style>
  <w:style w:type="character" w:customStyle="1" w:styleId="FormuledepolitesseCar">
    <w:name w:val="Formule de politesse Car"/>
    <w:basedOn w:val="Policepardfaut"/>
    <w:link w:val="Formuledepolitesse"/>
    <w:uiPriority w:val="99"/>
    <w:semiHidden/>
    <w:rsid w:val="00D45B5A"/>
    <w:rPr>
      <w:rFonts w:ascii="Calibri" w:hAnsi="Calibri" w:cs="Calibri"/>
    </w:rPr>
  </w:style>
  <w:style w:type="table" w:styleId="Grilledutableau">
    <w:name w:val="Table Grid"/>
    <w:basedOn w:val="TableauNormal"/>
    <w:uiPriority w:val="39"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lledetableau1">
    <w:name w:val="Table Grid 1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2">
    <w:name w:val="Table Grid 2"/>
    <w:basedOn w:val="TableauNormal"/>
    <w:uiPriority w:val="99"/>
    <w:semiHidden/>
    <w:unhideWhenUsed/>
    <w:rsid w:val="00D45B5A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3">
    <w:name w:val="Table Grid 3"/>
    <w:basedOn w:val="TableauNormal"/>
    <w:uiPriority w:val="99"/>
    <w:semiHidden/>
    <w:unhideWhenUsed/>
    <w:rsid w:val="00D45B5A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4">
    <w:name w:val="Table Grid 4"/>
    <w:basedOn w:val="TableauNormal"/>
    <w:uiPriority w:val="99"/>
    <w:semiHidden/>
    <w:unhideWhenUsed/>
    <w:rsid w:val="00D45B5A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5">
    <w:name w:val="Table Grid 5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6">
    <w:name w:val="Table Grid 6"/>
    <w:basedOn w:val="Tableau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7">
    <w:name w:val="Table Grid 7"/>
    <w:basedOn w:val="TableauNormal"/>
    <w:uiPriority w:val="99"/>
    <w:semiHidden/>
    <w:unhideWhenUsed/>
    <w:rsid w:val="00D45B5A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Grilledetableau8">
    <w:name w:val="Table Grid 8"/>
    <w:basedOn w:val="TableauNormal"/>
    <w:uiPriority w:val="99"/>
    <w:semiHidden/>
    <w:unhideWhenUsed/>
    <w:rsid w:val="00D45B5A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illedetableauclaire">
    <w:name w:val="Grid Table Light"/>
    <w:basedOn w:val="TableauNormal"/>
    <w:uiPriority w:val="40"/>
    <w:rsid w:val="00D45B5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1Clair">
    <w:name w:val="Grid Table 1 Light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1">
    <w:name w:val="Grid Table 1 Light Accent 1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77FFF2" w:themeColor="accent1" w:themeTint="66"/>
        <w:left w:val="single" w:sz="4" w:space="0" w:color="77FFF2" w:themeColor="accent1" w:themeTint="66"/>
        <w:bottom w:val="single" w:sz="4" w:space="0" w:color="77FFF2" w:themeColor="accent1" w:themeTint="66"/>
        <w:right w:val="single" w:sz="4" w:space="0" w:color="77FFF2" w:themeColor="accent1" w:themeTint="66"/>
        <w:insideH w:val="single" w:sz="4" w:space="0" w:color="77FFF2" w:themeColor="accent1" w:themeTint="66"/>
        <w:insideV w:val="single" w:sz="4" w:space="0" w:color="77FFF2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2">
    <w:name w:val="Grid Table 1 Light Accent 2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8B4B2" w:themeColor="accent2" w:themeTint="66"/>
        <w:left w:val="single" w:sz="4" w:space="0" w:color="F8B4B2" w:themeColor="accent2" w:themeTint="66"/>
        <w:bottom w:val="single" w:sz="4" w:space="0" w:color="F8B4B2" w:themeColor="accent2" w:themeTint="66"/>
        <w:right w:val="single" w:sz="4" w:space="0" w:color="F8B4B2" w:themeColor="accent2" w:themeTint="66"/>
        <w:insideH w:val="single" w:sz="4" w:space="0" w:color="F8B4B2" w:themeColor="accent2" w:themeTint="66"/>
        <w:insideV w:val="single" w:sz="4" w:space="0" w:color="F8B4B2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3">
    <w:name w:val="Grid Table 1 Light Accent 3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61D4FF" w:themeColor="accent3" w:themeTint="66"/>
        <w:left w:val="single" w:sz="4" w:space="0" w:color="61D4FF" w:themeColor="accent3" w:themeTint="66"/>
        <w:bottom w:val="single" w:sz="4" w:space="0" w:color="61D4FF" w:themeColor="accent3" w:themeTint="66"/>
        <w:right w:val="single" w:sz="4" w:space="0" w:color="61D4FF" w:themeColor="accent3" w:themeTint="66"/>
        <w:insideH w:val="single" w:sz="4" w:space="0" w:color="61D4FF" w:themeColor="accent3" w:themeTint="66"/>
        <w:insideV w:val="single" w:sz="4" w:space="0" w:color="61D4F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4">
    <w:name w:val="Grid Table 1 Light Accent 4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CCC0D9" w:themeColor="accent4" w:themeTint="66"/>
        <w:left w:val="single" w:sz="4" w:space="0" w:color="CCC0D9" w:themeColor="accent4" w:themeTint="66"/>
        <w:bottom w:val="single" w:sz="4" w:space="0" w:color="CCC0D9" w:themeColor="accent4" w:themeTint="66"/>
        <w:right w:val="single" w:sz="4" w:space="0" w:color="CCC0D9" w:themeColor="accent4" w:themeTint="66"/>
        <w:insideH w:val="single" w:sz="4" w:space="0" w:color="CCC0D9" w:themeColor="accent4" w:themeTint="66"/>
        <w:insideV w:val="single" w:sz="4" w:space="0" w:color="CCC0D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5">
    <w:name w:val="Grid Table 1 Light Accent 5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1Clair-Accentuation6">
    <w:name w:val="Grid Table 1 Light Accent 6"/>
    <w:basedOn w:val="TableauNormal"/>
    <w:uiPriority w:val="46"/>
    <w:rsid w:val="00D45B5A"/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auGrille2">
    <w:name w:val="Grid Table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2-Accentuation1">
    <w:name w:val="Grid Table 2 Accent 1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33FFEC" w:themeColor="accent1" w:themeTint="99"/>
        <w:bottom w:val="single" w:sz="2" w:space="0" w:color="33FFEC" w:themeColor="accent1" w:themeTint="99"/>
        <w:insideH w:val="single" w:sz="2" w:space="0" w:color="33FFEC" w:themeColor="accent1" w:themeTint="99"/>
        <w:insideV w:val="single" w:sz="2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3FFE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3FFE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2-Accentuation2">
    <w:name w:val="Grid Table 2 Accent 2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58F8C" w:themeColor="accent2" w:themeTint="99"/>
        <w:bottom w:val="single" w:sz="2" w:space="0" w:color="F58F8C" w:themeColor="accent2" w:themeTint="99"/>
        <w:insideH w:val="single" w:sz="2" w:space="0" w:color="F58F8C" w:themeColor="accent2" w:themeTint="99"/>
        <w:insideV w:val="single" w:sz="2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58F8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58F8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2-Accentuation3">
    <w:name w:val="Grid Table 2 Accent 3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12BEFF" w:themeColor="accent3" w:themeTint="99"/>
        <w:bottom w:val="single" w:sz="2" w:space="0" w:color="12BEFF" w:themeColor="accent3" w:themeTint="99"/>
        <w:insideH w:val="single" w:sz="2" w:space="0" w:color="12BEFF" w:themeColor="accent3" w:themeTint="99"/>
        <w:insideV w:val="single" w:sz="2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12BEFF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12BEFF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2-Accentuation4">
    <w:name w:val="Grid Table 2 Accent 4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B2A1C7" w:themeColor="accent4" w:themeTint="99"/>
        <w:bottom w:val="single" w:sz="2" w:space="0" w:color="B2A1C7" w:themeColor="accent4" w:themeTint="99"/>
        <w:insideH w:val="single" w:sz="2" w:space="0" w:color="B2A1C7" w:themeColor="accent4" w:themeTint="99"/>
        <w:insideV w:val="single" w:sz="2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A1C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A1C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2-Accentuation5">
    <w:name w:val="Grid Table 2 Accent 5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2-Accentuation6">
    <w:name w:val="Grid Table 2 Accent 6"/>
    <w:basedOn w:val="TableauNormal"/>
    <w:uiPriority w:val="47"/>
    <w:rsid w:val="00D45B5A"/>
    <w:tblPr>
      <w:tblStyleRowBandSize w:val="1"/>
      <w:tblStyleColBandSize w:val="1"/>
      <w:tblBorders>
        <w:top w:val="single" w:sz="2" w:space="0" w:color="FABF8F" w:themeColor="accent6" w:themeTint="99"/>
        <w:bottom w:val="single" w:sz="2" w:space="0" w:color="FABF8F" w:themeColor="accent6" w:themeTint="99"/>
        <w:insideH w:val="single" w:sz="2" w:space="0" w:color="FABF8F" w:themeColor="accent6" w:themeTint="99"/>
        <w:insideV w:val="single" w:sz="2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BF8F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3">
    <w:name w:val="Grid Table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3-Accentuation1">
    <w:name w:val="Grid Table 3 Accent 1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3-Accentuation2">
    <w:name w:val="Grid Table 3 Accent 2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3-Accentuation3">
    <w:name w:val="Grid Table 3 Accent 3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3-Accentuation4">
    <w:name w:val="Grid Table 3 Accent 4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3-Accentuation5">
    <w:name w:val="Grid Table 3 Accent 5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Grille4">
    <w:name w:val="Grid Table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4-Accentuation1">
    <w:name w:val="Grid Table 4 Accent 1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A9B" w:themeColor="accent1"/>
          <w:left w:val="single" w:sz="4" w:space="0" w:color="00AA9B" w:themeColor="accent1"/>
          <w:bottom w:val="single" w:sz="4" w:space="0" w:color="00AA9B" w:themeColor="accent1"/>
          <w:right w:val="single" w:sz="4" w:space="0" w:color="00AA9B" w:themeColor="accent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</w:rPr>
      <w:tblPr/>
      <w:tcPr>
        <w:tcBorders>
          <w:top w:val="double" w:sz="4" w:space="0" w:color="00AA9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4-Accentuation2">
    <w:name w:val="Grid Table 4 Accent 2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F4641" w:themeColor="accent2"/>
          <w:left w:val="single" w:sz="4" w:space="0" w:color="EF4641" w:themeColor="accent2"/>
          <w:bottom w:val="single" w:sz="4" w:space="0" w:color="EF4641" w:themeColor="accent2"/>
          <w:right w:val="single" w:sz="4" w:space="0" w:color="EF4641" w:themeColor="accent2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</w:rPr>
      <w:tblPr/>
      <w:tcPr>
        <w:tcBorders>
          <w:top w:val="double" w:sz="4" w:space="0" w:color="EF464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4-Accentuation3">
    <w:name w:val="Grid Table 4 Accent 3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5473" w:themeColor="accent3"/>
          <w:left w:val="single" w:sz="4" w:space="0" w:color="005473" w:themeColor="accent3"/>
          <w:bottom w:val="single" w:sz="4" w:space="0" w:color="005473" w:themeColor="accent3"/>
          <w:right w:val="single" w:sz="4" w:space="0" w:color="005473" w:themeColor="accent3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</w:rPr>
      <w:tblPr/>
      <w:tcPr>
        <w:tcBorders>
          <w:top w:val="double" w:sz="4" w:space="0" w:color="00547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4-Accentuation4">
    <w:name w:val="Grid Table 4 Accent 4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4-Accentuation5">
    <w:name w:val="Grid Table 4 Accent 5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4-Accentuation6">
    <w:name w:val="Grid Table 4 Accent 6"/>
    <w:basedOn w:val="TableauNormal"/>
    <w:uiPriority w:val="49"/>
    <w:rsid w:val="00D45B5A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5Fonc">
    <w:name w:val="Grid Table 5 Dark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leauGrille5Fonc-Accentuation1">
    <w:name w:val="Grid Table 5 Dark Accent 1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BFFF8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A9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A9B" w:themeFill="accent1"/>
      </w:tcPr>
    </w:tblStylePr>
    <w:tblStylePr w:type="band1Vert">
      <w:tblPr/>
      <w:tcPr>
        <w:shd w:val="clear" w:color="auto" w:fill="77FFF2" w:themeFill="accent1" w:themeFillTint="66"/>
      </w:tcPr>
    </w:tblStylePr>
    <w:tblStylePr w:type="band1Horz">
      <w:tblPr/>
      <w:tcPr>
        <w:shd w:val="clear" w:color="auto" w:fill="77FFF2" w:themeFill="accent1" w:themeFillTint="66"/>
      </w:tcPr>
    </w:tblStylePr>
  </w:style>
  <w:style w:type="table" w:styleId="TableauGrille5Fonc-Accentuation2">
    <w:name w:val="Grid Table 5 Dark Accent 2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D9D8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F464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F4641" w:themeFill="accent2"/>
      </w:tcPr>
    </w:tblStylePr>
    <w:tblStylePr w:type="band1Vert">
      <w:tblPr/>
      <w:tcPr>
        <w:shd w:val="clear" w:color="auto" w:fill="F8B4B2" w:themeFill="accent2" w:themeFillTint="66"/>
      </w:tcPr>
    </w:tblStylePr>
    <w:tblStylePr w:type="band1Horz">
      <w:tblPr/>
      <w:tcPr>
        <w:shd w:val="clear" w:color="auto" w:fill="F8B4B2" w:themeFill="accent2" w:themeFillTint="66"/>
      </w:tcPr>
    </w:tblStylePr>
  </w:style>
  <w:style w:type="table" w:styleId="TableauGrille5Fonc-Accentuation3">
    <w:name w:val="Grid Table 5 Dark Accent 3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0E9FF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547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5473" w:themeFill="accent3"/>
      </w:tcPr>
    </w:tblStylePr>
    <w:tblStylePr w:type="band1Vert">
      <w:tblPr/>
      <w:tcPr>
        <w:shd w:val="clear" w:color="auto" w:fill="61D4FF" w:themeFill="accent3" w:themeFillTint="66"/>
      </w:tcPr>
    </w:tblStylePr>
    <w:tblStylePr w:type="band1Horz">
      <w:tblPr/>
      <w:tcPr>
        <w:shd w:val="clear" w:color="auto" w:fill="61D4FF" w:themeFill="accent3" w:themeFillTint="66"/>
      </w:tcPr>
    </w:tblStylePr>
  </w:style>
  <w:style w:type="table" w:styleId="TableauGrille5Fonc-Accentuation4">
    <w:name w:val="Grid Table 5 Dark Accent 4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64A2" w:themeFill="accent4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CCC0D9" w:themeFill="accent4" w:themeFillTint="66"/>
      </w:tcPr>
    </w:tblStylePr>
  </w:style>
  <w:style w:type="table" w:styleId="TableauGrille5Fonc-Accentuation5">
    <w:name w:val="Grid Table 5 Dark Accent 5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TableauGrille5Fonc-Accentuation6">
    <w:name w:val="Grid Table 5 Dark Accent 6"/>
    <w:basedOn w:val="Tableau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TableauGrille6Couleur">
    <w:name w:val="Grid Table 6 Colorful"/>
    <w:basedOn w:val="Tableau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3FFEC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3FFEC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</w:style>
  <w:style w:type="table" w:styleId="TableauGrille6Couleur-Accentuation2">
    <w:name w:val="Grid Table 6 Colorful Accent 2"/>
    <w:basedOn w:val="TableauNormal"/>
    <w:uiPriority w:val="51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58F8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58F8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</w:style>
  <w:style w:type="table" w:styleId="TableauGrille6Couleur-Accentuation3">
    <w:name w:val="Grid Table 6 Colorful Accent 3"/>
    <w:basedOn w:val="TableauNormal"/>
    <w:uiPriority w:val="51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12BEF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12BEF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</w:style>
  <w:style w:type="table" w:styleId="TableauGrille6Couleur-Accentuation4">
    <w:name w:val="Grid Table 6 Colorful Accent 4"/>
    <w:basedOn w:val="TableauNormal"/>
    <w:uiPriority w:val="51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TableauGrille6Couleur-Accentuation5">
    <w:name w:val="Grid Table 6 Colorful Accent 5"/>
    <w:basedOn w:val="TableauNormal"/>
    <w:uiPriority w:val="51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leauGrille6Couleur-Accentuation6">
    <w:name w:val="Grid Table 6 Colorful Accent 6"/>
    <w:basedOn w:val="TableauNormal"/>
    <w:uiPriority w:val="51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TableauGrille7Couleur">
    <w:name w:val="Grid Table 7 Colorful"/>
    <w:basedOn w:val="TableauNormal"/>
    <w:uiPriority w:val="52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auGrille7Couleur-Accentuation1">
    <w:name w:val="Grid Table 7 Colorful Accent 1"/>
    <w:basedOn w:val="TableauNormal"/>
    <w:uiPriority w:val="52"/>
    <w:rsid w:val="00D45B5A"/>
    <w:rPr>
      <w:color w:val="007F73" w:themeColor="accent1" w:themeShade="BF"/>
    </w:rPr>
    <w:tblPr>
      <w:tblStyleRowBandSize w:val="1"/>
      <w:tblStyleColBandSize w:val="1"/>
      <w:tblBorders>
        <w:top w:val="single" w:sz="4" w:space="0" w:color="33FFEC" w:themeColor="accent1" w:themeTint="99"/>
        <w:left w:val="single" w:sz="4" w:space="0" w:color="33FFEC" w:themeColor="accent1" w:themeTint="99"/>
        <w:bottom w:val="single" w:sz="4" w:space="0" w:color="33FFEC" w:themeColor="accent1" w:themeTint="99"/>
        <w:right w:val="single" w:sz="4" w:space="0" w:color="33FFEC" w:themeColor="accent1" w:themeTint="99"/>
        <w:insideH w:val="single" w:sz="4" w:space="0" w:color="33FFEC" w:themeColor="accent1" w:themeTint="99"/>
        <w:insideV w:val="single" w:sz="4" w:space="0" w:color="33FFEC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BFFF8" w:themeFill="accent1" w:themeFillTint="33"/>
      </w:tcPr>
    </w:tblStylePr>
    <w:tblStylePr w:type="band1Horz">
      <w:tblPr/>
      <w:tcPr>
        <w:shd w:val="clear" w:color="auto" w:fill="BBFFF8" w:themeFill="accent1" w:themeFillTint="33"/>
      </w:tcPr>
    </w:tblStylePr>
    <w:tblStylePr w:type="neCell">
      <w:tblPr/>
      <w:tcPr>
        <w:tcBorders>
          <w:bottom w:val="single" w:sz="4" w:space="0" w:color="33FFEC" w:themeColor="accent1" w:themeTint="99"/>
        </w:tcBorders>
      </w:tcPr>
    </w:tblStylePr>
    <w:tblStylePr w:type="nwCell">
      <w:tblPr/>
      <w:tcPr>
        <w:tcBorders>
          <w:bottom w:val="single" w:sz="4" w:space="0" w:color="33FFEC" w:themeColor="accent1" w:themeTint="99"/>
        </w:tcBorders>
      </w:tcPr>
    </w:tblStylePr>
    <w:tblStylePr w:type="seCell">
      <w:tblPr/>
      <w:tcPr>
        <w:tcBorders>
          <w:top w:val="single" w:sz="4" w:space="0" w:color="33FFEC" w:themeColor="accent1" w:themeTint="99"/>
        </w:tcBorders>
      </w:tcPr>
    </w:tblStylePr>
    <w:tblStylePr w:type="swCell">
      <w:tblPr/>
      <w:tcPr>
        <w:tcBorders>
          <w:top w:val="single" w:sz="4" w:space="0" w:color="33FFEC" w:themeColor="accent1" w:themeTint="99"/>
        </w:tcBorders>
      </w:tcPr>
    </w:tblStylePr>
  </w:style>
  <w:style w:type="table" w:styleId="TableauGrille7Couleur-Accentuation2">
    <w:name w:val="Grid Table 7 Colorful Accent 2"/>
    <w:basedOn w:val="TableauNormal"/>
    <w:uiPriority w:val="52"/>
    <w:rsid w:val="00D45B5A"/>
    <w:rPr>
      <w:color w:val="D11711" w:themeColor="accent2" w:themeShade="BF"/>
    </w:rPr>
    <w:tblPr>
      <w:tblStyleRowBandSize w:val="1"/>
      <w:tblStyleColBandSize w:val="1"/>
      <w:tblBorders>
        <w:top w:val="single" w:sz="4" w:space="0" w:color="F58F8C" w:themeColor="accent2" w:themeTint="99"/>
        <w:left w:val="single" w:sz="4" w:space="0" w:color="F58F8C" w:themeColor="accent2" w:themeTint="99"/>
        <w:bottom w:val="single" w:sz="4" w:space="0" w:color="F58F8C" w:themeColor="accent2" w:themeTint="99"/>
        <w:right w:val="single" w:sz="4" w:space="0" w:color="F58F8C" w:themeColor="accent2" w:themeTint="99"/>
        <w:insideH w:val="single" w:sz="4" w:space="0" w:color="F58F8C" w:themeColor="accent2" w:themeTint="99"/>
        <w:insideV w:val="single" w:sz="4" w:space="0" w:color="F58F8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D9D8" w:themeFill="accent2" w:themeFillTint="33"/>
      </w:tcPr>
    </w:tblStylePr>
    <w:tblStylePr w:type="band1Horz">
      <w:tblPr/>
      <w:tcPr>
        <w:shd w:val="clear" w:color="auto" w:fill="FBD9D8" w:themeFill="accent2" w:themeFillTint="33"/>
      </w:tcPr>
    </w:tblStylePr>
    <w:tblStylePr w:type="neCell">
      <w:tblPr/>
      <w:tcPr>
        <w:tcBorders>
          <w:bottom w:val="single" w:sz="4" w:space="0" w:color="F58F8C" w:themeColor="accent2" w:themeTint="99"/>
        </w:tcBorders>
      </w:tcPr>
    </w:tblStylePr>
    <w:tblStylePr w:type="nwCell">
      <w:tblPr/>
      <w:tcPr>
        <w:tcBorders>
          <w:bottom w:val="single" w:sz="4" w:space="0" w:color="F58F8C" w:themeColor="accent2" w:themeTint="99"/>
        </w:tcBorders>
      </w:tcPr>
    </w:tblStylePr>
    <w:tblStylePr w:type="seCell">
      <w:tblPr/>
      <w:tcPr>
        <w:tcBorders>
          <w:top w:val="single" w:sz="4" w:space="0" w:color="F58F8C" w:themeColor="accent2" w:themeTint="99"/>
        </w:tcBorders>
      </w:tcPr>
    </w:tblStylePr>
    <w:tblStylePr w:type="swCell">
      <w:tblPr/>
      <w:tcPr>
        <w:tcBorders>
          <w:top w:val="single" w:sz="4" w:space="0" w:color="F58F8C" w:themeColor="accent2" w:themeTint="99"/>
        </w:tcBorders>
      </w:tcPr>
    </w:tblStylePr>
  </w:style>
  <w:style w:type="table" w:styleId="TableauGrille7Couleur-Accentuation3">
    <w:name w:val="Grid Table 7 Colorful Accent 3"/>
    <w:basedOn w:val="TableauNormal"/>
    <w:uiPriority w:val="52"/>
    <w:rsid w:val="00D45B5A"/>
    <w:rPr>
      <w:color w:val="003E56" w:themeColor="accent3" w:themeShade="BF"/>
    </w:rPr>
    <w:tblPr>
      <w:tblStyleRowBandSize w:val="1"/>
      <w:tblStyleColBandSize w:val="1"/>
      <w:tblBorders>
        <w:top w:val="single" w:sz="4" w:space="0" w:color="12BEFF" w:themeColor="accent3" w:themeTint="99"/>
        <w:left w:val="single" w:sz="4" w:space="0" w:color="12BEFF" w:themeColor="accent3" w:themeTint="99"/>
        <w:bottom w:val="single" w:sz="4" w:space="0" w:color="12BEFF" w:themeColor="accent3" w:themeTint="99"/>
        <w:right w:val="single" w:sz="4" w:space="0" w:color="12BEFF" w:themeColor="accent3" w:themeTint="99"/>
        <w:insideH w:val="single" w:sz="4" w:space="0" w:color="12BEFF" w:themeColor="accent3" w:themeTint="99"/>
        <w:insideV w:val="single" w:sz="4" w:space="0" w:color="12BEFF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0E9FF" w:themeFill="accent3" w:themeFillTint="33"/>
      </w:tcPr>
    </w:tblStylePr>
    <w:tblStylePr w:type="band1Horz">
      <w:tblPr/>
      <w:tcPr>
        <w:shd w:val="clear" w:color="auto" w:fill="B0E9FF" w:themeFill="accent3" w:themeFillTint="33"/>
      </w:tcPr>
    </w:tblStylePr>
    <w:tblStylePr w:type="neCell">
      <w:tblPr/>
      <w:tcPr>
        <w:tcBorders>
          <w:bottom w:val="single" w:sz="4" w:space="0" w:color="12BEFF" w:themeColor="accent3" w:themeTint="99"/>
        </w:tcBorders>
      </w:tcPr>
    </w:tblStylePr>
    <w:tblStylePr w:type="nwCell">
      <w:tblPr/>
      <w:tcPr>
        <w:tcBorders>
          <w:bottom w:val="single" w:sz="4" w:space="0" w:color="12BEFF" w:themeColor="accent3" w:themeTint="99"/>
        </w:tcBorders>
      </w:tcPr>
    </w:tblStylePr>
    <w:tblStylePr w:type="seCell">
      <w:tblPr/>
      <w:tcPr>
        <w:tcBorders>
          <w:top w:val="single" w:sz="4" w:space="0" w:color="12BEFF" w:themeColor="accent3" w:themeTint="99"/>
        </w:tcBorders>
      </w:tcPr>
    </w:tblStylePr>
    <w:tblStylePr w:type="swCell">
      <w:tblPr/>
      <w:tcPr>
        <w:tcBorders>
          <w:top w:val="single" w:sz="4" w:space="0" w:color="12BEFF" w:themeColor="accent3" w:themeTint="99"/>
        </w:tcBorders>
      </w:tcPr>
    </w:tblStylePr>
  </w:style>
  <w:style w:type="table" w:styleId="TableauGrille7Couleur-Accentuation4">
    <w:name w:val="Grid Table 7 Colorful Accent 4"/>
    <w:basedOn w:val="TableauNormal"/>
    <w:uiPriority w:val="52"/>
    <w:rsid w:val="00D45B5A"/>
    <w:rPr>
      <w:color w:val="5F497A" w:themeColor="accent4" w:themeShade="BF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  <w:tblStylePr w:type="neCell">
      <w:tblPr/>
      <w:tcPr>
        <w:tcBorders>
          <w:bottom w:val="single" w:sz="4" w:space="0" w:color="B2A1C7" w:themeColor="accent4" w:themeTint="99"/>
        </w:tcBorders>
      </w:tcPr>
    </w:tblStylePr>
    <w:tblStylePr w:type="nwCell">
      <w:tblPr/>
      <w:tcPr>
        <w:tcBorders>
          <w:bottom w:val="single" w:sz="4" w:space="0" w:color="B2A1C7" w:themeColor="accent4" w:themeTint="99"/>
        </w:tcBorders>
      </w:tcPr>
    </w:tblStylePr>
    <w:tblStylePr w:type="seCell">
      <w:tblPr/>
      <w:tcPr>
        <w:tcBorders>
          <w:top w:val="single" w:sz="4" w:space="0" w:color="B2A1C7" w:themeColor="accent4" w:themeTint="99"/>
        </w:tcBorders>
      </w:tcPr>
    </w:tblStylePr>
    <w:tblStylePr w:type="swCell">
      <w:tblPr/>
      <w:tcPr>
        <w:tcBorders>
          <w:top w:val="single" w:sz="4" w:space="0" w:color="B2A1C7" w:themeColor="accent4" w:themeTint="99"/>
        </w:tcBorders>
      </w:tcPr>
    </w:tblStylePr>
  </w:style>
  <w:style w:type="table" w:styleId="TableauGrille7Couleur-Accentuation5">
    <w:name w:val="Grid Table 7 Colorful Accent 5"/>
    <w:basedOn w:val="TableauNormal"/>
    <w:uiPriority w:val="52"/>
    <w:rsid w:val="00D45B5A"/>
    <w:rPr>
      <w:color w:val="31849B" w:themeColor="accent5" w:themeShade="BF"/>
    </w:r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styleId="TableauGrille7Couleur-Accentuation6">
    <w:name w:val="Grid Table 7 Colorful Accent 6"/>
    <w:basedOn w:val="TableauNormal"/>
    <w:uiPriority w:val="52"/>
    <w:rsid w:val="00D45B5A"/>
    <w:rPr>
      <w:color w:val="E36C0A" w:themeColor="accent6" w:themeShade="BF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  <w:tblStylePr w:type="neCell">
      <w:tblPr/>
      <w:tcPr>
        <w:tcBorders>
          <w:bottom w:val="single" w:sz="4" w:space="0" w:color="FABF8F" w:themeColor="accent6" w:themeTint="99"/>
        </w:tcBorders>
      </w:tcPr>
    </w:tblStylePr>
    <w:tblStylePr w:type="nwCell">
      <w:tblPr/>
      <w:tcPr>
        <w:tcBorders>
          <w:bottom w:val="single" w:sz="4" w:space="0" w:color="FABF8F" w:themeColor="accent6" w:themeTint="99"/>
        </w:tcBorders>
      </w:tcPr>
    </w:tblStylePr>
    <w:tblStylePr w:type="seCell">
      <w:tblPr/>
      <w:tcPr>
        <w:tcBorders>
          <w:top w:val="single" w:sz="4" w:space="0" w:color="FABF8F" w:themeColor="accent6" w:themeTint="99"/>
        </w:tcBorders>
      </w:tcPr>
    </w:tblStylePr>
    <w:tblStylePr w:type="swCell">
      <w:tblPr/>
      <w:tcPr>
        <w:tcBorders>
          <w:top w:val="single" w:sz="4" w:space="0" w:color="FABF8F" w:themeColor="accent6" w:themeTint="99"/>
        </w:tcBorders>
      </w:tcPr>
    </w:tblStylePr>
  </w:style>
  <w:style w:type="table" w:styleId="Tableauweb1">
    <w:name w:val="Table Web 1"/>
    <w:basedOn w:val="TableauNormal"/>
    <w:uiPriority w:val="99"/>
    <w:semiHidden/>
    <w:unhideWhenUsed/>
    <w:rsid w:val="00D45B5A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2">
    <w:name w:val="Table Web 2"/>
    <w:basedOn w:val="TableauNormal"/>
    <w:uiPriority w:val="99"/>
    <w:semiHidden/>
    <w:unhideWhenUsed/>
    <w:rsid w:val="00D45B5A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auweb3">
    <w:name w:val="Table Web 3"/>
    <w:basedOn w:val="TableauNormal"/>
    <w:uiPriority w:val="99"/>
    <w:rsid w:val="00D45B5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Appelnotedebasdep">
    <w:name w:val="footnote reference"/>
    <w:basedOn w:val="Policepardfaut"/>
    <w:uiPriority w:val="99"/>
    <w:semiHidden/>
    <w:unhideWhenUsed/>
    <w:rsid w:val="00D45B5A"/>
    <w:rPr>
      <w:rFonts w:ascii="Calibri" w:hAnsi="Calibri" w:cs="Calibri"/>
      <w:vertAlign w:val="superscript"/>
    </w:rPr>
  </w:style>
  <w:style w:type="character" w:styleId="Numrodeligne">
    <w:name w:val="lin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table" w:styleId="Effetsdetableau3D1">
    <w:name w:val="Table 3D effects 1"/>
    <w:basedOn w:val="TableauNormal"/>
    <w:uiPriority w:val="99"/>
    <w:semiHidden/>
    <w:unhideWhenUsed/>
    <w:rsid w:val="00D45B5A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Effetsdetableau3D2">
    <w:name w:val="Table 3D effects 2"/>
    <w:basedOn w:val="TableauNormal"/>
    <w:uiPriority w:val="99"/>
    <w:semiHidden/>
    <w:unhideWhenUsed/>
    <w:rsid w:val="00D45B5A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Effetsdetableau3D3">
    <w:name w:val="Table 3D effects 3"/>
    <w:basedOn w:val="TableauNormal"/>
    <w:uiPriority w:val="99"/>
    <w:semiHidden/>
    <w:unhideWhenUsed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hmedutableau">
    <w:name w:val="Table Theme"/>
    <w:basedOn w:val="TableauNormal"/>
    <w:uiPriority w:val="99"/>
    <w:semiHidden/>
    <w:unhideWhenUsed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umrodepage">
    <w:name w:val="page number"/>
    <w:basedOn w:val="Policepardfaut"/>
    <w:uiPriority w:val="99"/>
    <w:semiHidden/>
    <w:unhideWhenUsed/>
    <w:rsid w:val="00D45B5A"/>
    <w:rPr>
      <w:rFonts w:ascii="Calibri" w:hAnsi="Calibri" w:cs="Calibri"/>
    </w:rPr>
  </w:style>
  <w:style w:type="paragraph" w:customStyle="1" w:styleId="Listlevel1">
    <w:name w:val="List level 1"/>
    <w:basedOn w:val="Normal"/>
    <w:qFormat/>
    <w:rsid w:val="000F695C"/>
    <w:pPr>
      <w:numPr>
        <w:numId w:val="14"/>
      </w:numPr>
      <w:spacing w:after="120"/>
      <w:ind w:left="227" w:hanging="227"/>
    </w:pPr>
  </w:style>
  <w:style w:type="paragraph" w:customStyle="1" w:styleId="Listlevel2">
    <w:name w:val="List level 2"/>
    <w:basedOn w:val="Listlevel1"/>
    <w:qFormat/>
    <w:rsid w:val="000F695C"/>
    <w:pPr>
      <w:ind w:left="454"/>
    </w:pPr>
    <w:rPr>
      <w:color w:val="00AA9B" w:themeColor="accent1"/>
    </w:rPr>
  </w:style>
  <w:style w:type="paragraph" w:customStyle="1" w:styleId="Listlevel3">
    <w:name w:val="List level 3"/>
    <w:basedOn w:val="Listlevel1"/>
    <w:qFormat/>
    <w:rsid w:val="009325DA"/>
    <w:pPr>
      <w:ind w:left="681"/>
    </w:pPr>
    <w:rPr>
      <w:sz w:val="14"/>
    </w:rPr>
  </w:style>
  <w:style w:type="paragraph" w:customStyle="1" w:styleId="Listlevel4">
    <w:name w:val="List level 4"/>
    <w:basedOn w:val="Listlevel3"/>
    <w:qFormat/>
    <w:rsid w:val="009325DA"/>
    <w:pPr>
      <w:ind w:left="907"/>
    </w:pPr>
    <w:rPr>
      <w:color w:val="00AA9B" w:themeColor="accent1"/>
    </w:rPr>
  </w:style>
  <w:style w:type="paragraph" w:customStyle="1" w:styleId="Normaltextbold">
    <w:name w:val="Normal text bold"/>
    <w:basedOn w:val="Normal"/>
    <w:qFormat/>
    <w:rsid w:val="004D67C9"/>
    <w:rPr>
      <w:b/>
      <w:color w:val="EF4641" w:themeColor="accent2"/>
    </w:rPr>
  </w:style>
  <w:style w:type="paragraph" w:customStyle="1" w:styleId="Paragraphtitle">
    <w:name w:val="Paragraph title"/>
    <w:basedOn w:val="Normal"/>
    <w:qFormat/>
    <w:rsid w:val="00293D76"/>
    <w:pPr>
      <w:spacing w:before="300"/>
    </w:pPr>
    <w:rPr>
      <w:b/>
      <w:sz w:val="24"/>
    </w:rPr>
  </w:style>
  <w:style w:type="paragraph" w:customStyle="1" w:styleId="Texttablewhitebold">
    <w:name w:val="Text table white bold"/>
    <w:basedOn w:val="Normal"/>
    <w:qFormat/>
    <w:rsid w:val="00493B6C"/>
    <w:pPr>
      <w:spacing w:after="0"/>
    </w:pPr>
    <w:rPr>
      <w:b/>
      <w:color w:val="FFFFFF" w:themeColor="background1"/>
      <w:sz w:val="30"/>
      <w:lang w:val="en-US"/>
    </w:rPr>
  </w:style>
  <w:style w:type="paragraph" w:customStyle="1" w:styleId="Texttable">
    <w:name w:val="Text table"/>
    <w:basedOn w:val="Normal"/>
    <w:qFormat/>
    <w:rsid w:val="00A937F9"/>
    <w:pPr>
      <w:spacing w:after="0"/>
    </w:pPr>
    <w:rPr>
      <w:lang w:val="en-US"/>
    </w:rPr>
  </w:style>
  <w:style w:type="paragraph" w:customStyle="1" w:styleId="Texttablewithlist">
    <w:name w:val="Text table with list"/>
    <w:basedOn w:val="Texttable"/>
    <w:qFormat/>
    <w:rsid w:val="00A937F9"/>
    <w:pPr>
      <w:numPr>
        <w:numId w:val="16"/>
      </w:numPr>
    </w:pPr>
  </w:style>
  <w:style w:type="paragraph" w:styleId="En-tte">
    <w:name w:val="header"/>
    <w:basedOn w:val="Normal"/>
    <w:link w:val="En-tteCar"/>
    <w:uiPriority w:val="99"/>
    <w:unhideWhenUsed/>
    <w:rsid w:val="00CA343D"/>
    <w:pPr>
      <w:tabs>
        <w:tab w:val="center" w:pos="4536"/>
        <w:tab w:val="right" w:pos="9072"/>
      </w:tabs>
      <w:spacing w:after="0"/>
    </w:pPr>
  </w:style>
  <w:style w:type="character" w:customStyle="1" w:styleId="En-tteCar">
    <w:name w:val="En-tête Car"/>
    <w:basedOn w:val="Policepardfaut"/>
    <w:link w:val="En-tte"/>
    <w:uiPriority w:val="99"/>
    <w:rsid w:val="00CA343D"/>
    <w:rPr>
      <w:rFonts w:cs="Calibri"/>
      <w:color w:val="222C4A" w:themeColor="text2"/>
      <w:sz w:val="18"/>
    </w:rPr>
  </w:style>
  <w:style w:type="character" w:styleId="Mentionnonrsolue">
    <w:name w:val="Unresolved Mention"/>
    <w:basedOn w:val="Policepardfaut"/>
    <w:uiPriority w:val="99"/>
    <w:semiHidden/>
    <w:unhideWhenUsed/>
    <w:rsid w:val="002648D9"/>
    <w:rPr>
      <w:color w:val="605E5C"/>
      <w:shd w:val="clear" w:color="auto" w:fill="E1DFDD"/>
    </w:rPr>
  </w:style>
  <w:style w:type="character" w:styleId="lev">
    <w:name w:val="Strong"/>
    <w:basedOn w:val="Policepardfaut"/>
    <w:uiPriority w:val="22"/>
    <w:qFormat/>
    <w:rsid w:val="007346DD"/>
    <w:rPr>
      <w:b/>
      <w:bCs/>
    </w:rPr>
  </w:style>
  <w:style w:type="character" w:styleId="Accentuation">
    <w:name w:val="Emphasis"/>
    <w:basedOn w:val="Policepardfaut"/>
    <w:uiPriority w:val="20"/>
    <w:qFormat/>
    <w:rsid w:val="00607F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81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536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70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2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6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4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12416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5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son\AppData\Local\Microsoft\Office\16.0\DTS\fr-FR%7b549C78B9-8D96-4060-98E8-3F00B52041D9%7d\%7b26C36D84-4D65-432E-8B4E-088067CEBB20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INETUM">
      <a:dk1>
        <a:sysClr val="windowText" lastClr="000000"/>
      </a:dk1>
      <a:lt1>
        <a:sysClr val="window" lastClr="FFFFFF"/>
      </a:lt1>
      <a:dk2>
        <a:srgbClr val="222C4A"/>
      </a:dk2>
      <a:lt2>
        <a:srgbClr val="EDEDED"/>
      </a:lt2>
      <a:accent1>
        <a:srgbClr val="00AA9B"/>
      </a:accent1>
      <a:accent2>
        <a:srgbClr val="EF4641"/>
      </a:accent2>
      <a:accent3>
        <a:srgbClr val="005473"/>
      </a:accent3>
      <a:accent4>
        <a:srgbClr val="8064A2"/>
      </a:accent4>
      <a:accent5>
        <a:srgbClr val="4BACC6"/>
      </a:accent5>
      <a:accent6>
        <a:srgbClr val="F79646"/>
      </a:accent6>
      <a:hlink>
        <a:srgbClr val="EF4641"/>
      </a:hlink>
      <a:folHlink>
        <a:srgbClr val="EF4641"/>
      </a:folHlink>
    </a:clrScheme>
    <a:fontScheme name="Verdana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15144fad3be442bbc7e2b0f26e59a5e xmlns="7182cb77-b31f-4111-831b-cda4b6a47247">
      <Terms xmlns="http://schemas.microsoft.com/office/infopath/2007/PartnerControls"/>
    </p15144fad3be442bbc7e2b0f26e59a5e>
    <TaxCatchAll xmlns="d65a72c7-7e11-44a4-8e3c-315ae3158d34"/>
    <VosOutils xmlns="ebc35acc-9dc8-4c00-9c3c-14ac5e4abd61">Web Brand Center</VosOutils>
    <Présentations_x0020_standards xmlns="ebc35acc-9dc8-4c00-9c3c-14ac5e4abd61">Modèle Excel, Powerpoint, Word</Présentations_x0020_standards>
    <Affiches xmlns="ebc35acc-9dc8-4c00-9c3c-14ac5e4abd61">Modèles Word - Unités certifiées ISO 9001</Affiche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50F704148EE047A722409C53FDC4A2" ma:contentTypeVersion="14" ma:contentTypeDescription="Crée un document." ma:contentTypeScope="" ma:versionID="f9a7ec49f0e31688b2965b9974403cc7">
  <xsd:schema xmlns:xsd="http://www.w3.org/2001/XMLSchema" xmlns:xs="http://www.w3.org/2001/XMLSchema" xmlns:p="http://schemas.microsoft.com/office/2006/metadata/properties" xmlns:ns2="d65a72c7-7e11-44a4-8e3c-315ae3158d34" xmlns:ns3="7182cb77-b31f-4111-831b-cda4b6a47247" xmlns:ns4="ebc35acc-9dc8-4c00-9c3c-14ac5e4abd61" xmlns:ns5="b2bbfd32-0178-4a01-9cde-0fcf75e00801" targetNamespace="http://schemas.microsoft.com/office/2006/metadata/properties" ma:root="true" ma:fieldsID="3167c6d3215f7808c6eade2f708a1472" ns2:_="" ns3:_="" ns4:_="" ns5:_="">
    <xsd:import namespace="d65a72c7-7e11-44a4-8e3c-315ae3158d34"/>
    <xsd:import namespace="7182cb77-b31f-4111-831b-cda4b6a47247"/>
    <xsd:import namespace="ebc35acc-9dc8-4c00-9c3c-14ac5e4abd61"/>
    <xsd:import namespace="b2bbfd32-0178-4a01-9cde-0fcf75e00801"/>
    <xsd:element name="properties">
      <xsd:complexType>
        <xsd:sequence>
          <xsd:element name="documentManagement">
            <xsd:complexType>
              <xsd:all>
                <xsd:element ref="ns2:TaxCatchAll" minOccurs="0"/>
                <xsd:element ref="ns2:TaxCatchAllLabel" minOccurs="0"/>
                <xsd:element ref="ns3:p15144fad3be442bbc7e2b0f26e59a5e" minOccurs="0"/>
                <xsd:element ref="ns4:VosOutils" minOccurs="0"/>
                <xsd:element ref="ns4:Présentations_x0020_standards" minOccurs="0"/>
                <xsd:element ref="ns4:Affiches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5:MediaServiceMetadata" minOccurs="0"/>
                <xsd:element ref="ns5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5a72c7-7e11-44a4-8e3c-315ae3158d34" elementFormDefault="qualified">
    <xsd:import namespace="http://schemas.microsoft.com/office/2006/documentManagement/types"/>
    <xsd:import namespace="http://schemas.microsoft.com/office/infopath/2007/PartnerControls"/>
    <xsd:element name="TaxCatchAll" ma:index="8" nillable="true" ma:displayName="Taxonomy Catch All Column" ma:hidden="true" ma:list="{6325be42-2b87-43b4-8243-2da46f83bed7}" ma:internalName="TaxCatchAll" ma:showField="CatchAllData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9" nillable="true" ma:displayName="Taxonomy Catch All Column1" ma:hidden="true" ma:list="{6325be42-2b87-43b4-8243-2da46f83bed7}" ma:internalName="TaxCatchAllLabel" ma:readOnly="true" ma:showField="CatchAllDataLabel" ma:web="7182cb77-b31f-4111-831b-cda4b6a472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82cb77-b31f-4111-831b-cda4b6a47247" elementFormDefault="qualified">
    <xsd:import namespace="http://schemas.microsoft.com/office/2006/documentManagement/types"/>
    <xsd:import namespace="http://schemas.microsoft.com/office/infopath/2007/PartnerControls"/>
    <xsd:element name="p15144fad3be442bbc7e2b0f26e59a5e" ma:index="10" nillable="true" ma:taxonomy="true" ma:internalName="p15144fad3be442bbc7e2b0f26e59a5e" ma:taxonomyFieldName="GFI_x0020_Keywords" ma:displayName="GFI Keywords" ma:default="" ma:fieldId="{915144fa-d3be-442b-bc7e-2b0f26e59a5e}" ma:taxonomyMulti="true" ma:sspId="dece1a9e-e829-42a2-80ca-4303f8678dea" ma:termSetId="a8000c20-c285-43d8-830e-9b1ec595d691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15" nillable="true" ma:displayName="Partagé avec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Partagé avec dé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7" nillable="true" ma:displayName="Dernier partage par heure par utilisateu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8" nillable="true" ma:displayName="Dernier partage par heur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c35acc-9dc8-4c00-9c3c-14ac5e4abd61" elementFormDefault="qualified">
    <xsd:import namespace="http://schemas.microsoft.com/office/2006/documentManagement/types"/>
    <xsd:import namespace="http://schemas.microsoft.com/office/infopath/2007/PartnerControls"/>
    <xsd:element name="VosOutils" ma:index="12" nillable="true" ma:displayName="VosOutils" ma:format="Dropdown" ma:internalName="VosOutils">
      <xsd:simpleType>
        <xsd:restriction base="dms:Choice">
          <xsd:enumeration value="Chiffres Clés"/>
          <xsd:enumeration value="Documents juridiques"/>
          <xsd:enumeration value="Nos offres"/>
          <xsd:enumeration value="Présentations standards"/>
          <xsd:enumeration value="Références"/>
          <xsd:enumeration value="Web Brand Center"/>
          <xsd:enumeration value="_Old"/>
        </xsd:restriction>
      </xsd:simpleType>
    </xsd:element>
    <xsd:element name="Présentations_x0020_standards" ma:index="13" nillable="true" ma:displayName="TypeVosOutils" ma:format="Dropdown" ma:internalName="Pr_x00e9_sentations_x0020_standards">
      <xsd:simpleType>
        <xsd:restriction base="dms:Choice">
          <xsd:enumeration value="Présentations"/>
          <xsd:enumeration value="Carte d'identité"/>
          <xsd:enumeration value="Affiches"/>
          <xsd:enumeration value="Bureau électronique"/>
          <xsd:enumeration value="Calendrier"/>
          <xsd:enumeration value="Carte de visite"/>
          <xsd:enumeration value="Kit commercial"/>
          <xsd:enumeration value="Logos"/>
          <xsd:enumeration value="Messagerie"/>
          <xsd:enumeration value="Modèle Excel, Powerpoint, Word"/>
          <xsd:enumeration value="Mon avis"/>
          <xsd:enumeration value="Papier en-tête"/>
          <xsd:enumeration value="Passeport"/>
          <xsd:enumeration value="Process presse"/>
          <xsd:enumeration value="Videos"/>
          <xsd:enumeration value="Fiches"/>
          <xsd:enumeration value="Livres blancs"/>
          <xsd:enumeration value="Référentiel Présentations Clés"/>
          <xsd:enumeration value="Secteurs"/>
          <xsd:enumeration value="Business Lines"/>
          <xsd:enumeration value="Autres présentations"/>
          <xsd:enumeration value="Win"/>
          <xsd:enumeration value="_old"/>
        </xsd:restriction>
      </xsd:simpleType>
    </xsd:element>
    <xsd:element name="Affiches" ma:index="14" nillable="true" ma:displayName="SousTypesVosOutils" ma:default="Autres" ma:format="Dropdown" ma:internalName="Affiches">
      <xsd:simpleType>
        <xsd:restriction base="dms:Choice">
          <xsd:enumeration value="Affiches Corporate"/>
          <xsd:enumeration value="Affiches Métiers"/>
          <xsd:enumeration value="Affiches Secteurs"/>
          <xsd:enumeration value="Bureau électronique"/>
          <xsd:enumeration value="Calendrier"/>
          <xsd:enumeration value="Carte de visite"/>
          <xsd:enumeration value="Groupe"/>
          <xsd:enumeration value="Kit commercial"/>
          <xsd:enumeration value="Logos Insertion dans documents"/>
          <xsd:enumeration value="Logos Small"/>
          <xsd:enumeration value="Logos Medium"/>
          <xsd:enumeration value="Logos Large"/>
          <xsd:enumeration value="Logos avec fond transparent"/>
          <xsd:enumeration value="Logos Autres"/>
          <xsd:enumeration value="Modèle de signature de mail"/>
          <xsd:enumeration value="Modèle Excel"/>
          <xsd:enumeration value="Modèle Powerpoint"/>
          <xsd:enumeration value="Modèles Word - Unités NON certifiées ISO 9001"/>
          <xsd:enumeration value="Modèles Word - Unités certifiées ISO 9001"/>
          <xsd:enumeration value="Modèle Word - CV"/>
          <xsd:enumeration value="Papier en-tête Entité"/>
          <xsd:enumeration value="Passeport Logotype"/>
          <xsd:enumeration value="Process presse"/>
          <xsd:enumeration value="Videos"/>
          <xsd:enumeration value="Autres"/>
          <xsd:enumeration value="Référentiels Présentations Clés"/>
          <xsd:enumeration value="Countries"/>
          <xsd:enumeration value="Regions"/>
          <xsd:enumeration value="General"/>
          <xsd:enumeration value="Présentations Marketing"/>
          <xsd:enumeration value="Corporate Brand Guidelines"/>
          <xsd:enumeration value="_Ol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2bbfd32-0178-4a01-9cde-0fcf75e0080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9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0" nillable="true" ma:displayName="MediaServiceFastMetadata" ma:description="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7182cb77-b31f-4111-831b-cda4b6a47247"/>
    <ds:schemaRef ds:uri="d65a72c7-7e11-44a4-8e3c-315ae3158d34"/>
    <ds:schemaRef ds:uri="ebc35acc-9dc8-4c00-9c3c-14ac5e4abd61"/>
  </ds:schemaRefs>
</ds:datastoreItem>
</file>

<file path=customXml/itemProps2.xml><?xml version="1.0" encoding="utf-8"?>
<ds:datastoreItem xmlns:ds="http://schemas.openxmlformats.org/officeDocument/2006/customXml" ds:itemID="{95030565-0335-4E14-943D-059A5B348D2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5a72c7-7e11-44a4-8e3c-315ae3158d34"/>
    <ds:schemaRef ds:uri="7182cb77-b31f-4111-831b-cda4b6a47247"/>
    <ds:schemaRef ds:uri="ebc35acc-9dc8-4c00-9c3c-14ac5e4abd61"/>
    <ds:schemaRef ds:uri="b2bbfd32-0178-4a01-9cde-0fcf75e008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F6FEF0-911A-4ADC-87D2-E4A14EF7CD7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F8E1609-ABDC-4295-B5D1-6AE34644B3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{26C36D84-4D65-432E-8B4E-088067CEBB20}tf02786999_win32</Template>
  <TotalTime>0</TotalTime>
  <Pages>9</Pages>
  <Words>784</Words>
  <Characters>4318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INETUM_WORD_Template world.docx</vt:lpstr>
    </vt:vector>
  </TitlesOfParts>
  <Company/>
  <LinksUpToDate>false</LinksUpToDate>
  <CharactersWithSpaces>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INETUM_WORD_Template world.docx</dc:title>
  <dc:subject/>
  <dc:creator/>
  <cp:keywords/>
  <dc:description/>
  <cp:lastModifiedBy/>
  <cp:revision>1</cp:revision>
  <dcterms:created xsi:type="dcterms:W3CDTF">2020-12-01T09:34:00Z</dcterms:created>
  <dcterms:modified xsi:type="dcterms:W3CDTF">2021-09-27T11:23:00Z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0x010100D750F704148EE047A722409C53FDC4A2</vt:lpwstr>
  </property>
  <property fmtid="{D5CDD505-2E9C-101B-9397-08002B2CF9AE}" pid="3" name="GFI Keywords">
    <vt:lpwstr/>
  </property>
</Properties>
</file>